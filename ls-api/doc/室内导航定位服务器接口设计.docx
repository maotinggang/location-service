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41BAD" w14:textId="77777777" w:rsidR="001B5638" w:rsidRDefault="001B5638" w:rsidP="001B5638">
      <w:pPr>
        <w:spacing w:beforeLines="0" w:before="0" w:afterLines="0" w:after="0" w:line="240" w:lineRule="auto"/>
        <w:ind w:firstLineChars="0" w:firstLine="0"/>
        <w:jc w:val="center"/>
        <w:rPr>
          <w:rFonts w:ascii="Calibri" w:eastAsia="华文楷体" w:hAnsi="Calibri"/>
          <w:sz w:val="56"/>
          <w:szCs w:val="56"/>
        </w:rPr>
      </w:pPr>
    </w:p>
    <w:p w14:paraId="49668B7F" w14:textId="77777777" w:rsidR="001B5638" w:rsidRDefault="001B5638" w:rsidP="001B5638">
      <w:pPr>
        <w:spacing w:beforeLines="0" w:before="0" w:afterLines="0" w:after="0" w:line="240" w:lineRule="auto"/>
        <w:ind w:firstLineChars="0" w:firstLine="0"/>
        <w:jc w:val="center"/>
        <w:rPr>
          <w:rFonts w:ascii="Calibri" w:eastAsia="华文楷体" w:hAnsi="Calibri"/>
          <w:sz w:val="56"/>
          <w:szCs w:val="56"/>
        </w:rPr>
      </w:pPr>
    </w:p>
    <w:p w14:paraId="7E026432" w14:textId="77777777" w:rsidR="00934EEA" w:rsidRPr="00B45273" w:rsidRDefault="00934EEA" w:rsidP="001B5638">
      <w:pPr>
        <w:spacing w:beforeLines="0" w:before="0" w:afterLines="0" w:after="0" w:line="240" w:lineRule="auto"/>
        <w:ind w:firstLineChars="0" w:firstLine="0"/>
        <w:jc w:val="center"/>
        <w:rPr>
          <w:rFonts w:ascii="Calibri" w:eastAsia="华文楷体" w:hAnsi="Calibri"/>
          <w:sz w:val="56"/>
          <w:szCs w:val="56"/>
        </w:rPr>
      </w:pPr>
      <w:r w:rsidRPr="00B45273">
        <w:rPr>
          <w:rFonts w:ascii="Calibri" w:eastAsia="华文楷体" w:hAnsi="Calibri" w:hint="eastAsia"/>
          <w:sz w:val="56"/>
          <w:szCs w:val="56"/>
        </w:rPr>
        <w:t>北京</w:t>
      </w:r>
      <w:r w:rsidRPr="00B45273">
        <w:rPr>
          <w:rFonts w:ascii="Calibri" w:eastAsia="华文楷体" w:hAnsi="Calibri"/>
          <w:sz w:val="56"/>
          <w:szCs w:val="56"/>
        </w:rPr>
        <w:t>智汇空间科技有限公司</w:t>
      </w:r>
    </w:p>
    <w:p w14:paraId="3CCAC2EF" w14:textId="77777777" w:rsidR="00934EEA" w:rsidRPr="00B45273" w:rsidRDefault="00AE6E98" w:rsidP="001B5638">
      <w:pPr>
        <w:spacing w:beforeLines="0" w:before="0" w:afterLines="0" w:after="0" w:line="240" w:lineRule="auto"/>
        <w:ind w:firstLineChars="0" w:firstLine="0"/>
        <w:jc w:val="center"/>
        <w:rPr>
          <w:rFonts w:ascii="Calibri" w:eastAsia="华文楷体" w:hAnsi="Calibri"/>
          <w:sz w:val="56"/>
          <w:szCs w:val="56"/>
        </w:rPr>
      </w:pPr>
      <w:r w:rsidRPr="00B45273">
        <w:rPr>
          <w:rFonts w:ascii="Calibri" w:eastAsia="华文楷体" w:hAnsi="Calibri" w:hint="eastAsia"/>
          <w:sz w:val="56"/>
          <w:szCs w:val="56"/>
        </w:rPr>
        <w:t>产品设计文档</w:t>
      </w:r>
    </w:p>
    <w:p w14:paraId="49A50C89" w14:textId="77777777" w:rsidR="00934EEA" w:rsidRPr="00B45273" w:rsidRDefault="00934EEA" w:rsidP="001B5638">
      <w:pPr>
        <w:spacing w:beforeLines="0" w:before="0" w:afterLines="0" w:after="0" w:line="240" w:lineRule="auto"/>
        <w:ind w:firstLineChars="0" w:firstLine="0"/>
        <w:jc w:val="center"/>
        <w:rPr>
          <w:rFonts w:ascii="Calibri" w:eastAsia="华文楷体" w:hAnsi="Calibri"/>
          <w:sz w:val="48"/>
          <w:szCs w:val="48"/>
        </w:rPr>
      </w:pPr>
      <w:r w:rsidRPr="00B45273">
        <w:rPr>
          <w:rFonts w:ascii="Calibri" w:eastAsia="华文楷体" w:hAnsi="Calibri"/>
          <w:sz w:val="48"/>
          <w:szCs w:val="48"/>
        </w:rPr>
        <w:t>(</w:t>
      </w:r>
      <w:r w:rsidR="00AE6E98" w:rsidRPr="00B45273">
        <w:rPr>
          <w:rFonts w:ascii="Calibri" w:eastAsia="华文楷体" w:hAnsi="Calibri"/>
          <w:sz w:val="48"/>
          <w:szCs w:val="48"/>
        </w:rPr>
        <w:t>Product / Feature Design</w:t>
      </w:r>
      <w:r w:rsidR="00E271FE" w:rsidRPr="00B45273">
        <w:rPr>
          <w:rFonts w:ascii="Calibri" w:eastAsia="华文楷体" w:hAnsi="Calibri"/>
          <w:sz w:val="48"/>
          <w:szCs w:val="48"/>
        </w:rPr>
        <w:t xml:space="preserve"> Document</w:t>
      </w:r>
      <w:r w:rsidRPr="00B45273">
        <w:rPr>
          <w:rFonts w:ascii="Calibri" w:eastAsia="华文楷体" w:hAnsi="Calibri"/>
          <w:sz w:val="48"/>
          <w:szCs w:val="48"/>
        </w:rPr>
        <w:t>)</w:t>
      </w:r>
    </w:p>
    <w:p w14:paraId="5BDEC912" w14:textId="77777777" w:rsidR="001B5638" w:rsidRPr="00B45273" w:rsidRDefault="001B5638" w:rsidP="001B5638">
      <w:pPr>
        <w:spacing w:beforeLines="0" w:before="0" w:afterLines="0" w:after="0" w:line="240" w:lineRule="auto"/>
        <w:ind w:firstLineChars="0" w:firstLine="0"/>
        <w:jc w:val="center"/>
        <w:rPr>
          <w:rFonts w:ascii="Calibri" w:eastAsia="华文楷体" w:hAnsi="Calibri"/>
          <w:sz w:val="56"/>
          <w:szCs w:val="56"/>
        </w:rPr>
      </w:pPr>
    </w:p>
    <w:p w14:paraId="0CD4A78F" w14:textId="77777777" w:rsidR="001B5638" w:rsidRPr="00B45273" w:rsidRDefault="001B5638" w:rsidP="001B5638">
      <w:pPr>
        <w:spacing w:beforeLines="0" w:before="0" w:afterLines="0" w:after="0" w:line="240" w:lineRule="auto"/>
        <w:ind w:firstLineChars="0" w:firstLine="0"/>
        <w:jc w:val="center"/>
        <w:rPr>
          <w:rFonts w:ascii="Calibri" w:eastAsia="华文楷体" w:hAnsi="Calibri"/>
          <w:sz w:val="56"/>
          <w:szCs w:val="56"/>
        </w:rPr>
      </w:pPr>
    </w:p>
    <w:p w14:paraId="57179683" w14:textId="15D0A9E4" w:rsidR="0069486F" w:rsidRPr="00B45273" w:rsidRDefault="00944721" w:rsidP="0069486F">
      <w:pPr>
        <w:pStyle w:val="aa"/>
        <w:spacing w:beforeLines="0" w:before="0" w:afterLines="0" w:after="0" w:line="240" w:lineRule="auto"/>
        <w:ind w:firstLineChars="0" w:firstLine="0"/>
        <w:rPr>
          <w:rFonts w:ascii="Calibri" w:eastAsia="华文楷体" w:hAnsi="Calibri"/>
        </w:rPr>
      </w:pPr>
      <w:r w:rsidRPr="00944721">
        <w:rPr>
          <w:rFonts w:ascii="Calibri" w:eastAsia="华文楷体" w:hAnsi="Calibri" w:hint="eastAsia"/>
          <w:sz w:val="56"/>
        </w:rPr>
        <w:t>室内导航定位服务器</w:t>
      </w:r>
      <w:r w:rsidR="00E11BDD">
        <w:rPr>
          <w:rFonts w:ascii="Calibri" w:eastAsia="华文楷体" w:hAnsi="Calibri" w:hint="eastAsia"/>
          <w:sz w:val="56"/>
        </w:rPr>
        <w:t>接口</w:t>
      </w:r>
      <w:r w:rsidRPr="00944721">
        <w:rPr>
          <w:rFonts w:ascii="Calibri" w:eastAsia="华文楷体" w:hAnsi="Calibri" w:hint="eastAsia"/>
          <w:sz w:val="56"/>
        </w:rPr>
        <w:t>设计</w:t>
      </w:r>
    </w:p>
    <w:p w14:paraId="3EF60B1D" w14:textId="77777777" w:rsidR="0069486F" w:rsidRPr="00B45273" w:rsidRDefault="0069486F" w:rsidP="0069486F">
      <w:pPr>
        <w:pStyle w:val="aa"/>
        <w:spacing w:beforeLines="0" w:before="0" w:afterLines="0" w:after="0" w:line="240" w:lineRule="auto"/>
        <w:ind w:firstLineChars="0" w:firstLine="0"/>
        <w:rPr>
          <w:rFonts w:ascii="Calibri" w:eastAsia="华文楷体" w:hAnsi="Calibri"/>
        </w:rPr>
      </w:pPr>
    </w:p>
    <w:p w14:paraId="0015241E" w14:textId="77777777" w:rsidR="0069486F" w:rsidRPr="00B45273" w:rsidRDefault="0069486F" w:rsidP="0069486F">
      <w:pPr>
        <w:pStyle w:val="aa"/>
        <w:spacing w:beforeLines="0" w:before="0" w:afterLines="0" w:after="0" w:line="240" w:lineRule="auto"/>
        <w:ind w:firstLineChars="0" w:firstLine="0"/>
        <w:rPr>
          <w:rFonts w:ascii="Calibri" w:eastAsia="华文楷体" w:hAnsi="Calibri"/>
        </w:rPr>
      </w:pPr>
    </w:p>
    <w:p w14:paraId="46173870" w14:textId="77777777" w:rsidR="001B5638" w:rsidRPr="00B45273" w:rsidRDefault="001B5638" w:rsidP="001B5638">
      <w:pPr>
        <w:pStyle w:val="aa"/>
        <w:spacing w:beforeLines="0" w:before="0" w:afterLines="0" w:after="0" w:line="240" w:lineRule="auto"/>
        <w:ind w:firstLineChars="0" w:firstLine="0"/>
        <w:rPr>
          <w:rFonts w:ascii="Calibri" w:eastAsia="华文楷体" w:hAnsi="Calibri"/>
        </w:rPr>
      </w:pPr>
    </w:p>
    <w:tbl>
      <w:tblPr>
        <w:tblStyle w:val="aff1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6"/>
      </w:tblGrid>
      <w:tr w:rsidR="001B5638" w:rsidRPr="00B45273" w14:paraId="01557E3A" w14:textId="77777777" w:rsidTr="001331FC">
        <w:trPr>
          <w:trHeight w:val="199"/>
        </w:trPr>
        <w:tc>
          <w:tcPr>
            <w:tcW w:w="4670" w:type="dxa"/>
            <w:vAlign w:val="center"/>
          </w:tcPr>
          <w:p w14:paraId="03DCFA9B" w14:textId="77777777" w:rsidR="001B5638" w:rsidRPr="00B45273" w:rsidRDefault="001B5638" w:rsidP="001B5638">
            <w:pPr>
              <w:spacing w:beforeLines="0" w:before="0" w:afterLines="0" w:after="0" w:line="240" w:lineRule="auto"/>
              <w:ind w:firstLineChars="0" w:firstLine="0"/>
              <w:jc w:val="right"/>
              <w:rPr>
                <w:rFonts w:ascii="Calibri" w:eastAsia="华文楷体" w:hAnsi="Calibri"/>
              </w:rPr>
            </w:pPr>
            <w:r w:rsidRPr="00B45273">
              <w:rPr>
                <w:rFonts w:ascii="Calibri" w:eastAsia="华文楷体" w:hAnsi="Calibri"/>
              </w:rPr>
              <w:t>文档编号：</w:t>
            </w:r>
          </w:p>
        </w:tc>
        <w:tc>
          <w:tcPr>
            <w:tcW w:w="4671" w:type="dxa"/>
            <w:vAlign w:val="center"/>
          </w:tcPr>
          <w:p w14:paraId="4F86CC39" w14:textId="37254A03" w:rsidR="001B5638" w:rsidRPr="00B45273" w:rsidRDefault="00AE6E98" w:rsidP="00CE4EAA">
            <w:pPr>
              <w:spacing w:beforeLines="0" w:before="0" w:afterLines="0" w:after="0" w:line="240" w:lineRule="auto"/>
              <w:ind w:firstLineChars="0" w:firstLine="0"/>
              <w:rPr>
                <w:rFonts w:ascii="Calibri" w:eastAsia="华文楷体" w:hAnsi="Calibri"/>
              </w:rPr>
            </w:pPr>
            <w:bookmarkStart w:id="0" w:name="DOC_NO"/>
            <w:r w:rsidRPr="00B45273">
              <w:rPr>
                <w:rFonts w:ascii="Calibri" w:eastAsia="华文楷体" w:hAnsi="Calibri"/>
              </w:rPr>
              <w:t>DD</w:t>
            </w:r>
            <w:r w:rsidR="001B5638" w:rsidRPr="00B45273">
              <w:rPr>
                <w:rFonts w:ascii="Calibri" w:eastAsia="华文楷体" w:hAnsi="Calibri"/>
              </w:rPr>
              <w:t>-</w:t>
            </w:r>
            <w:r w:rsidR="00CE4EAA" w:rsidRPr="00B45273">
              <w:rPr>
                <w:rFonts w:ascii="Calibri" w:eastAsia="华文楷体" w:hAnsi="Calibri"/>
              </w:rPr>
              <w:t>W</w:t>
            </w:r>
            <w:bookmarkEnd w:id="0"/>
            <w:r w:rsidR="000A1172">
              <w:rPr>
                <w:rFonts w:ascii="Calibri" w:eastAsia="华文楷体" w:hAnsi="Calibri"/>
              </w:rPr>
              <w:t>001</w:t>
            </w:r>
          </w:p>
        </w:tc>
      </w:tr>
      <w:tr w:rsidR="001B5638" w:rsidRPr="00B45273" w14:paraId="466C7383" w14:textId="77777777" w:rsidTr="001331FC">
        <w:tc>
          <w:tcPr>
            <w:tcW w:w="4670" w:type="dxa"/>
            <w:vAlign w:val="center"/>
          </w:tcPr>
          <w:p w14:paraId="47D8308A" w14:textId="77777777" w:rsidR="001B5638" w:rsidRPr="00B45273" w:rsidRDefault="001B5638" w:rsidP="001B5638">
            <w:pPr>
              <w:spacing w:beforeLines="0" w:before="0" w:afterLines="0" w:after="0" w:line="240" w:lineRule="auto"/>
              <w:ind w:firstLineChars="0" w:firstLine="0"/>
              <w:jc w:val="right"/>
              <w:rPr>
                <w:rFonts w:ascii="Calibri" w:eastAsia="华文楷体" w:hAnsi="Calibri"/>
              </w:rPr>
            </w:pPr>
            <w:r w:rsidRPr="00B45273">
              <w:rPr>
                <w:rFonts w:ascii="Calibri" w:eastAsia="华文楷体" w:hAnsi="Calibri"/>
              </w:rPr>
              <w:t>文档版本：</w:t>
            </w:r>
          </w:p>
        </w:tc>
        <w:tc>
          <w:tcPr>
            <w:tcW w:w="4671" w:type="dxa"/>
            <w:vAlign w:val="center"/>
          </w:tcPr>
          <w:p w14:paraId="4BCB0430" w14:textId="38C12186" w:rsidR="001B5638" w:rsidRPr="00B45273" w:rsidRDefault="001B5638" w:rsidP="006956ED">
            <w:pPr>
              <w:spacing w:beforeLines="0" w:before="0" w:afterLines="0" w:after="0" w:line="240" w:lineRule="auto"/>
              <w:ind w:firstLineChars="0" w:firstLine="0"/>
              <w:rPr>
                <w:rFonts w:ascii="Calibri" w:eastAsia="华文楷体" w:hAnsi="Calibri"/>
              </w:rPr>
            </w:pPr>
            <w:bookmarkStart w:id="1" w:name="DOC_VERSION"/>
            <w:r w:rsidRPr="00B45273">
              <w:rPr>
                <w:rFonts w:ascii="Calibri" w:eastAsia="华文楷体" w:hAnsi="Calibri" w:hint="eastAsia"/>
              </w:rPr>
              <w:t>V1.0 201</w:t>
            </w:r>
            <w:r w:rsidR="000A1172">
              <w:rPr>
                <w:rFonts w:ascii="Calibri" w:eastAsia="华文楷体" w:hAnsi="Calibri"/>
              </w:rPr>
              <w:t>8</w:t>
            </w:r>
            <w:r w:rsidRPr="00B45273">
              <w:rPr>
                <w:rFonts w:ascii="Calibri" w:eastAsia="华文楷体" w:hAnsi="Calibri" w:hint="eastAsia"/>
              </w:rPr>
              <w:t>-</w:t>
            </w:r>
            <w:r w:rsidR="000A1172">
              <w:rPr>
                <w:rFonts w:ascii="Calibri" w:eastAsia="华文楷体" w:hAnsi="Calibri"/>
              </w:rPr>
              <w:t>04</w:t>
            </w:r>
            <w:r w:rsidRPr="00B45273">
              <w:rPr>
                <w:rFonts w:ascii="Calibri" w:eastAsia="华文楷体" w:hAnsi="Calibri" w:hint="eastAsia"/>
              </w:rPr>
              <w:t>-</w:t>
            </w:r>
            <w:bookmarkEnd w:id="1"/>
            <w:r w:rsidR="006956ED">
              <w:rPr>
                <w:rFonts w:ascii="Calibri" w:eastAsia="华文楷体" w:hAnsi="Calibri"/>
              </w:rPr>
              <w:t>1</w:t>
            </w:r>
            <w:r w:rsidR="000A1172">
              <w:rPr>
                <w:rFonts w:ascii="Calibri" w:eastAsia="华文楷体" w:hAnsi="Calibri"/>
              </w:rPr>
              <w:t>8</w:t>
            </w:r>
          </w:p>
        </w:tc>
      </w:tr>
    </w:tbl>
    <w:p w14:paraId="49984CC5" w14:textId="77777777" w:rsidR="00934EEA" w:rsidRPr="00B45273" w:rsidRDefault="00934EEA" w:rsidP="001B5638">
      <w:pPr>
        <w:spacing w:beforeLines="0" w:before="0" w:afterLines="0" w:after="0" w:line="240" w:lineRule="auto"/>
        <w:ind w:firstLineChars="0" w:firstLine="0"/>
        <w:jc w:val="center"/>
        <w:rPr>
          <w:rFonts w:ascii="Calibri" w:eastAsia="华文楷体" w:hAnsi="Calibri"/>
        </w:rPr>
      </w:pPr>
      <w:r w:rsidRPr="00B45273">
        <w:rPr>
          <w:rFonts w:ascii="Calibri" w:eastAsia="华文楷体" w:hAnsi="Calibri"/>
        </w:rPr>
        <w:br w:type="page"/>
      </w:r>
    </w:p>
    <w:p w14:paraId="72C5F5C8" w14:textId="77777777" w:rsidR="003A56CB" w:rsidRPr="00B45273" w:rsidRDefault="003A56CB" w:rsidP="003A56CB">
      <w:pPr>
        <w:spacing w:beforeLines="0" w:before="0" w:afterLines="0" w:after="0" w:line="240" w:lineRule="auto"/>
        <w:ind w:firstLineChars="0" w:firstLine="0"/>
        <w:jc w:val="center"/>
        <w:rPr>
          <w:rFonts w:ascii="黑体" w:eastAsia="黑体" w:hAnsi="黑体"/>
          <w:sz w:val="56"/>
          <w:szCs w:val="56"/>
        </w:rPr>
      </w:pPr>
    </w:p>
    <w:p w14:paraId="69D9B3CE" w14:textId="01124E06" w:rsidR="003A56CB" w:rsidRPr="001A1244" w:rsidRDefault="00944721" w:rsidP="003A56CB">
      <w:pPr>
        <w:spacing w:beforeLines="0" w:before="0" w:afterLines="0" w:after="0" w:line="240" w:lineRule="auto"/>
        <w:ind w:firstLineChars="0" w:firstLine="0"/>
        <w:jc w:val="center"/>
        <w:rPr>
          <w:rFonts w:ascii="黑体" w:eastAsia="黑体" w:hAnsi="黑体"/>
          <w:sz w:val="48"/>
          <w:szCs w:val="56"/>
        </w:rPr>
      </w:pPr>
      <w:r w:rsidRPr="00944721">
        <w:rPr>
          <w:rFonts w:ascii="黑体" w:eastAsia="黑体" w:hAnsi="黑体" w:hint="eastAsia"/>
          <w:sz w:val="48"/>
          <w:szCs w:val="56"/>
        </w:rPr>
        <w:t>室内导航定位服务器</w:t>
      </w:r>
      <w:r w:rsidR="00E11BDD">
        <w:rPr>
          <w:rFonts w:ascii="黑体" w:eastAsia="黑体" w:hAnsi="黑体" w:hint="eastAsia"/>
          <w:sz w:val="48"/>
          <w:szCs w:val="56"/>
        </w:rPr>
        <w:t>接口</w:t>
      </w:r>
      <w:r w:rsidRPr="00944721">
        <w:rPr>
          <w:rFonts w:ascii="黑体" w:eastAsia="黑体" w:hAnsi="黑体" w:hint="eastAsia"/>
          <w:sz w:val="48"/>
          <w:szCs w:val="56"/>
        </w:rPr>
        <w:t>设计</w:t>
      </w:r>
    </w:p>
    <w:p w14:paraId="5FD3C54B" w14:textId="77777777" w:rsidR="00B5626E" w:rsidRPr="00B45273" w:rsidRDefault="00575809" w:rsidP="002A29AC">
      <w:pPr>
        <w:pStyle w:val="1"/>
      </w:pPr>
      <w:r w:rsidRPr="00B45273">
        <w:rPr>
          <w:rFonts w:hint="eastAsia"/>
        </w:rPr>
        <w:t>前言</w:t>
      </w:r>
    </w:p>
    <w:p w14:paraId="5A44B7D2" w14:textId="6C6881EA" w:rsidR="00995102" w:rsidRPr="00B45273" w:rsidRDefault="00C377D0" w:rsidP="00063CBA">
      <w:pPr>
        <w:ind w:left="240"/>
      </w:pPr>
      <w:r>
        <w:rPr>
          <w:rFonts w:hint="eastAsia"/>
        </w:rPr>
        <w:t>公司预测未来几年，室内定位将会进入大规模应用时期</w:t>
      </w:r>
      <w:r w:rsidR="00344574" w:rsidRPr="00B45273">
        <w:rPr>
          <w:rFonts w:hint="eastAsia"/>
        </w:rPr>
        <w:t>。</w:t>
      </w:r>
      <w:r>
        <w:rPr>
          <w:rFonts w:hint="eastAsia"/>
        </w:rPr>
        <w:t>基于</w:t>
      </w:r>
      <w:r w:rsidR="003A056C">
        <w:t>BLE</w:t>
      </w:r>
      <w:r>
        <w:rPr>
          <w:rFonts w:hint="eastAsia"/>
        </w:rPr>
        <w:t>的室内定位技术是如今应用最广泛一项技术，发展潜力较大。由于所有的手机都带有</w:t>
      </w:r>
      <w:r w:rsidR="003A056C">
        <w:t>BLE</w:t>
      </w:r>
      <w:r>
        <w:rPr>
          <w:rFonts w:hint="eastAsia"/>
        </w:rPr>
        <w:t>传感器，采用</w:t>
      </w:r>
      <w:r w:rsidR="003A056C">
        <w:t>BLE</w:t>
      </w:r>
      <w:r>
        <w:rPr>
          <w:rFonts w:hint="eastAsia"/>
        </w:rPr>
        <w:t>定位技术进行室内导航定位有着天然的优势。在行业应用方面，使用</w:t>
      </w:r>
      <w:r w:rsidR="003A056C">
        <w:t>BLE</w:t>
      </w:r>
      <w:r>
        <w:rPr>
          <w:rFonts w:hint="eastAsia"/>
        </w:rPr>
        <w:t>技术在无动力车定位方面也有较大优势。Node</w:t>
      </w:r>
      <w:r>
        <w:t>.js</w:t>
      </w:r>
      <w:r w:rsidR="00783706">
        <w:rPr>
          <w:rFonts w:hint="eastAsia"/>
        </w:rPr>
        <w:t>是一种高性能的异步事件服务器框架，内核采用C/</w:t>
      </w:r>
      <w:r w:rsidR="00783706">
        <w:t>C++</w:t>
      </w:r>
      <w:r w:rsidR="00783706">
        <w:rPr>
          <w:rFonts w:hint="eastAsia"/>
        </w:rPr>
        <w:t>编写，上层使用JavaScript封装和编程，支持大规模并发访问，综合分析比较适合</w:t>
      </w:r>
      <w:r w:rsidR="003A056C">
        <w:t>BLE</w:t>
      </w:r>
      <w:r w:rsidR="00783706">
        <w:rPr>
          <w:rFonts w:hint="eastAsia"/>
        </w:rPr>
        <w:t>定位服务器的应用环境</w:t>
      </w:r>
      <w:r w:rsidR="00EA65E9">
        <w:rPr>
          <w:rFonts w:hint="eastAsia"/>
        </w:rPr>
        <w:t>。室内导航</w:t>
      </w:r>
      <w:r w:rsidR="00783706">
        <w:rPr>
          <w:rFonts w:hint="eastAsia"/>
        </w:rPr>
        <w:t>定位系统如图所示。</w:t>
      </w:r>
    </w:p>
    <w:p w14:paraId="194CCA82" w14:textId="5416E0B0" w:rsidR="00344574" w:rsidRPr="00B45273" w:rsidRDefault="008A1F4D" w:rsidP="008C30E3">
      <w:pPr>
        <w:ind w:left="240" w:firstLineChars="0" w:firstLine="0"/>
      </w:pPr>
      <w:r>
        <w:object w:dxaOrig="11056" w:dyaOrig="6990" w14:anchorId="7E6C85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5.5pt" o:ole="">
            <v:imagedata r:id="rId9" o:title=""/>
          </v:shape>
          <o:OLEObject Type="Embed" ProgID="Visio.Drawing.15" ShapeID="_x0000_i1025" DrawAspect="Content" ObjectID="_1593595201" r:id="rId10"/>
        </w:object>
      </w:r>
    </w:p>
    <w:p w14:paraId="3201A130" w14:textId="77777777" w:rsidR="00344574" w:rsidRPr="00B45273" w:rsidRDefault="00344574">
      <w:pPr>
        <w:spacing w:beforeLines="0" w:before="0" w:afterLines="0" w:after="160" w:line="259" w:lineRule="auto"/>
        <w:ind w:firstLineChars="0" w:firstLine="0"/>
        <w:jc w:val="left"/>
      </w:pPr>
      <w:r w:rsidRPr="00B45273">
        <w:br w:type="page"/>
      </w:r>
    </w:p>
    <w:p w14:paraId="03917E9D" w14:textId="77777777" w:rsidR="00CB01A6" w:rsidRPr="00B45273" w:rsidRDefault="00AD7E57" w:rsidP="002A29AC">
      <w:pPr>
        <w:pStyle w:val="1"/>
      </w:pPr>
      <w:r w:rsidRPr="00B45273">
        <w:rPr>
          <w:rFonts w:hint="eastAsia"/>
        </w:rPr>
        <w:lastRenderedPageBreak/>
        <w:t>总体</w:t>
      </w:r>
      <w:r w:rsidRPr="00B45273">
        <w:t>设计</w:t>
      </w:r>
    </w:p>
    <w:p w14:paraId="4F4982D7" w14:textId="1623F202" w:rsidR="002624D5" w:rsidRPr="002624D5" w:rsidRDefault="00781A97" w:rsidP="005B7D8D">
      <w:pPr>
        <w:pStyle w:val="2"/>
      </w:pPr>
      <w:r>
        <w:rPr>
          <w:rFonts w:hint="eastAsia"/>
        </w:rPr>
        <w:t>主要</w:t>
      </w:r>
      <w:r>
        <w:t>功能</w:t>
      </w:r>
      <w:r w:rsidR="005B7D8D">
        <w:t>列表</w:t>
      </w:r>
    </w:p>
    <w:tbl>
      <w:tblPr>
        <w:tblStyle w:val="aff1"/>
        <w:tblW w:w="5000" w:type="pct"/>
        <w:tblLook w:val="04A0" w:firstRow="1" w:lastRow="0" w:firstColumn="1" w:lastColumn="0" w:noHBand="0" w:noVBand="1"/>
      </w:tblPr>
      <w:tblGrid>
        <w:gridCol w:w="817"/>
        <w:gridCol w:w="7326"/>
        <w:gridCol w:w="1433"/>
      </w:tblGrid>
      <w:tr w:rsidR="008864F6" w:rsidRPr="008E16AC" w14:paraId="583F6A5A" w14:textId="77777777" w:rsidTr="001D0DD0">
        <w:trPr>
          <w:trHeight w:val="510"/>
        </w:trPr>
        <w:tc>
          <w:tcPr>
            <w:tcW w:w="427" w:type="pct"/>
            <w:vAlign w:val="center"/>
          </w:tcPr>
          <w:p w14:paraId="3A8FD54A" w14:textId="77777777" w:rsidR="008864F6" w:rsidRDefault="008864F6" w:rsidP="001D0DD0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序号</w:t>
            </w:r>
          </w:p>
        </w:tc>
        <w:tc>
          <w:tcPr>
            <w:tcW w:w="3825" w:type="pct"/>
            <w:vAlign w:val="center"/>
          </w:tcPr>
          <w:p w14:paraId="3AF65B2A" w14:textId="77777777" w:rsidR="008864F6" w:rsidRDefault="008864F6" w:rsidP="001D0DD0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功</w:t>
            </w: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>能</w:t>
            </w:r>
          </w:p>
        </w:tc>
        <w:tc>
          <w:tcPr>
            <w:tcW w:w="748" w:type="pct"/>
            <w:vAlign w:val="center"/>
          </w:tcPr>
          <w:p w14:paraId="18142796" w14:textId="77777777" w:rsidR="008864F6" w:rsidRDefault="008864F6" w:rsidP="001D0DD0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添加日期</w:t>
            </w:r>
          </w:p>
        </w:tc>
      </w:tr>
      <w:tr w:rsidR="00B0200D" w:rsidRPr="008E16AC" w14:paraId="3CBF39C5" w14:textId="77777777" w:rsidTr="008B2BDD">
        <w:trPr>
          <w:trHeight w:val="510"/>
        </w:trPr>
        <w:tc>
          <w:tcPr>
            <w:tcW w:w="427" w:type="pct"/>
            <w:vAlign w:val="center"/>
          </w:tcPr>
          <w:p w14:paraId="29160968" w14:textId="77777777" w:rsidR="00B0200D" w:rsidRDefault="00B0200D" w:rsidP="00B0200D">
            <w:pPr>
              <w:pStyle w:val="af7"/>
              <w:numPr>
                <w:ilvl w:val="0"/>
                <w:numId w:val="5"/>
              </w:numPr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3825" w:type="pct"/>
            <w:vAlign w:val="center"/>
          </w:tcPr>
          <w:p w14:paraId="4D73A8EE" w14:textId="0F181B14" w:rsidR="00B0200D" w:rsidRDefault="00B0200D" w:rsidP="00B0200D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支持Windows，Linux，macOS</w:t>
            </w:r>
          </w:p>
        </w:tc>
        <w:tc>
          <w:tcPr>
            <w:tcW w:w="748" w:type="pct"/>
          </w:tcPr>
          <w:p w14:paraId="69249D9B" w14:textId="2E0BAFB4" w:rsidR="00B0200D" w:rsidRPr="00421142" w:rsidRDefault="00B0200D" w:rsidP="00B0200D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B9760B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</w:t>
            </w:r>
            <w:r w:rsidRPr="00B9760B">
              <w:rPr>
                <w:rFonts w:ascii="宋体" w:eastAsia="宋体" w:hAnsi="宋体"/>
                <w:sz w:val="24"/>
                <w:szCs w:val="24"/>
                <w:lang w:eastAsia="zh-CN"/>
              </w:rPr>
              <w:t>0180718</w:t>
            </w:r>
          </w:p>
        </w:tc>
      </w:tr>
      <w:tr w:rsidR="00B0200D" w:rsidRPr="008E16AC" w14:paraId="3BA814AC" w14:textId="77777777" w:rsidTr="008B2BDD">
        <w:trPr>
          <w:trHeight w:val="510"/>
        </w:trPr>
        <w:tc>
          <w:tcPr>
            <w:tcW w:w="427" w:type="pct"/>
            <w:vAlign w:val="center"/>
          </w:tcPr>
          <w:p w14:paraId="31FB04BF" w14:textId="77777777" w:rsidR="00B0200D" w:rsidRDefault="00B0200D" w:rsidP="00B0200D">
            <w:pPr>
              <w:pStyle w:val="af7"/>
              <w:numPr>
                <w:ilvl w:val="0"/>
                <w:numId w:val="5"/>
              </w:numPr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3825" w:type="pct"/>
            <w:vAlign w:val="center"/>
          </w:tcPr>
          <w:p w14:paraId="05F1DBEC" w14:textId="6F86BDCB" w:rsidR="00B0200D" w:rsidRDefault="00B0200D" w:rsidP="00B0200D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采用HTTP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Post协议</w:t>
            </w:r>
          </w:p>
        </w:tc>
        <w:tc>
          <w:tcPr>
            <w:tcW w:w="748" w:type="pct"/>
          </w:tcPr>
          <w:p w14:paraId="2A8E999E" w14:textId="3A7B1464" w:rsidR="00B0200D" w:rsidRDefault="00B0200D" w:rsidP="00B0200D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B9760B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</w:t>
            </w:r>
            <w:r w:rsidRPr="00B9760B">
              <w:rPr>
                <w:rFonts w:ascii="宋体" w:eastAsia="宋体" w:hAnsi="宋体"/>
                <w:sz w:val="24"/>
                <w:szCs w:val="24"/>
                <w:lang w:eastAsia="zh-CN"/>
              </w:rPr>
              <w:t>0180718</w:t>
            </w:r>
          </w:p>
        </w:tc>
      </w:tr>
      <w:tr w:rsidR="00B0200D" w:rsidRPr="008E16AC" w14:paraId="70F0D039" w14:textId="77777777" w:rsidTr="008B2BDD">
        <w:trPr>
          <w:trHeight w:val="510"/>
        </w:trPr>
        <w:tc>
          <w:tcPr>
            <w:tcW w:w="427" w:type="pct"/>
            <w:vAlign w:val="center"/>
          </w:tcPr>
          <w:p w14:paraId="2C5A2B6F" w14:textId="77777777" w:rsidR="00B0200D" w:rsidRDefault="00B0200D" w:rsidP="00B0200D">
            <w:pPr>
              <w:pStyle w:val="af7"/>
              <w:numPr>
                <w:ilvl w:val="0"/>
                <w:numId w:val="5"/>
              </w:numPr>
              <w:jc w:val="both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825" w:type="pct"/>
            <w:vAlign w:val="center"/>
          </w:tcPr>
          <w:p w14:paraId="1A411CF7" w14:textId="6E71BDB8" w:rsidR="00B0200D" w:rsidRPr="006E1A68" w:rsidRDefault="00B0200D" w:rsidP="00B0200D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6E1A6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数据采用Json封装</w:t>
            </w:r>
          </w:p>
        </w:tc>
        <w:tc>
          <w:tcPr>
            <w:tcW w:w="748" w:type="pct"/>
          </w:tcPr>
          <w:p w14:paraId="4F00E8D3" w14:textId="48D0E703" w:rsidR="00B0200D" w:rsidRPr="006E1A68" w:rsidRDefault="00B0200D" w:rsidP="00B0200D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</w:rPr>
            </w:pPr>
            <w:r w:rsidRPr="00B9760B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</w:t>
            </w:r>
            <w:r w:rsidRPr="00B9760B">
              <w:rPr>
                <w:rFonts w:ascii="宋体" w:eastAsia="宋体" w:hAnsi="宋体"/>
                <w:sz w:val="24"/>
                <w:szCs w:val="24"/>
                <w:lang w:eastAsia="zh-CN"/>
              </w:rPr>
              <w:t>0180718</w:t>
            </w:r>
          </w:p>
        </w:tc>
      </w:tr>
      <w:tr w:rsidR="00B0200D" w:rsidRPr="008E16AC" w14:paraId="4104D30E" w14:textId="77777777" w:rsidTr="008B2BDD">
        <w:trPr>
          <w:trHeight w:val="510"/>
        </w:trPr>
        <w:tc>
          <w:tcPr>
            <w:tcW w:w="427" w:type="pct"/>
            <w:vAlign w:val="center"/>
          </w:tcPr>
          <w:p w14:paraId="61711849" w14:textId="77777777" w:rsidR="00B0200D" w:rsidRDefault="00B0200D" w:rsidP="00B0200D">
            <w:pPr>
              <w:pStyle w:val="af7"/>
              <w:numPr>
                <w:ilvl w:val="0"/>
                <w:numId w:val="5"/>
              </w:numPr>
              <w:jc w:val="both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825" w:type="pct"/>
            <w:vAlign w:val="center"/>
          </w:tcPr>
          <w:p w14:paraId="4ABD92D8" w14:textId="4911B576" w:rsidR="00B0200D" w:rsidRDefault="00B0200D" w:rsidP="00B0200D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支持1万用户在线</w:t>
            </w:r>
          </w:p>
        </w:tc>
        <w:tc>
          <w:tcPr>
            <w:tcW w:w="748" w:type="pct"/>
          </w:tcPr>
          <w:p w14:paraId="65B738A4" w14:textId="262B6AAA" w:rsidR="00B0200D" w:rsidRDefault="00B0200D" w:rsidP="00B0200D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</w:rPr>
            </w:pPr>
            <w:r w:rsidRPr="00B9760B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</w:t>
            </w:r>
            <w:r w:rsidRPr="00B9760B">
              <w:rPr>
                <w:rFonts w:ascii="宋体" w:eastAsia="宋体" w:hAnsi="宋体"/>
                <w:sz w:val="24"/>
                <w:szCs w:val="24"/>
                <w:lang w:eastAsia="zh-CN"/>
              </w:rPr>
              <w:t>0180718</w:t>
            </w:r>
          </w:p>
        </w:tc>
      </w:tr>
      <w:tr w:rsidR="00B0200D" w:rsidRPr="008E16AC" w14:paraId="41E38515" w14:textId="77777777" w:rsidTr="008B2BDD">
        <w:trPr>
          <w:trHeight w:val="510"/>
        </w:trPr>
        <w:tc>
          <w:tcPr>
            <w:tcW w:w="427" w:type="pct"/>
            <w:vAlign w:val="center"/>
          </w:tcPr>
          <w:p w14:paraId="71219401" w14:textId="77777777" w:rsidR="00B0200D" w:rsidRDefault="00B0200D" w:rsidP="00B0200D">
            <w:pPr>
              <w:pStyle w:val="af7"/>
              <w:numPr>
                <w:ilvl w:val="0"/>
                <w:numId w:val="5"/>
              </w:numPr>
              <w:jc w:val="both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825" w:type="pct"/>
            <w:vAlign w:val="center"/>
          </w:tcPr>
          <w:p w14:paraId="3037D4FD" w14:textId="36FF76F5" w:rsidR="00B0200D" w:rsidRDefault="00B0200D" w:rsidP="00B0200D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支持不同级别log文件记录</w:t>
            </w:r>
          </w:p>
        </w:tc>
        <w:tc>
          <w:tcPr>
            <w:tcW w:w="748" w:type="pct"/>
          </w:tcPr>
          <w:p w14:paraId="68F2B3AB" w14:textId="3F2DF4A2" w:rsidR="00B0200D" w:rsidRDefault="00B0200D" w:rsidP="00B0200D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</w:rPr>
            </w:pPr>
            <w:r w:rsidRPr="00B9760B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</w:t>
            </w:r>
            <w:r w:rsidRPr="00B9760B">
              <w:rPr>
                <w:rFonts w:ascii="宋体" w:eastAsia="宋体" w:hAnsi="宋体"/>
                <w:sz w:val="24"/>
                <w:szCs w:val="24"/>
                <w:lang w:eastAsia="zh-CN"/>
              </w:rPr>
              <w:t>0180718</w:t>
            </w:r>
          </w:p>
        </w:tc>
      </w:tr>
      <w:tr w:rsidR="00B0200D" w:rsidRPr="008E16AC" w14:paraId="0A41D6D5" w14:textId="77777777" w:rsidTr="008B2BDD">
        <w:trPr>
          <w:trHeight w:val="510"/>
        </w:trPr>
        <w:tc>
          <w:tcPr>
            <w:tcW w:w="427" w:type="pct"/>
            <w:vAlign w:val="center"/>
          </w:tcPr>
          <w:p w14:paraId="507547ED" w14:textId="77777777" w:rsidR="00B0200D" w:rsidRDefault="00B0200D" w:rsidP="00B0200D">
            <w:pPr>
              <w:pStyle w:val="af7"/>
              <w:numPr>
                <w:ilvl w:val="0"/>
                <w:numId w:val="5"/>
              </w:numPr>
              <w:jc w:val="both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825" w:type="pct"/>
            <w:vAlign w:val="center"/>
          </w:tcPr>
          <w:p w14:paraId="3E552C02" w14:textId="23AD5911" w:rsidR="00B0200D" w:rsidRPr="006E1A68" w:rsidRDefault="00B0200D" w:rsidP="00B0200D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支持MySQL数据库</w:t>
            </w:r>
          </w:p>
        </w:tc>
        <w:tc>
          <w:tcPr>
            <w:tcW w:w="748" w:type="pct"/>
          </w:tcPr>
          <w:p w14:paraId="64862B8E" w14:textId="0BB40D79" w:rsidR="00B0200D" w:rsidRDefault="00B0200D" w:rsidP="00B0200D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</w:rPr>
            </w:pPr>
            <w:r w:rsidRPr="00B9760B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</w:t>
            </w:r>
            <w:r w:rsidRPr="00B9760B">
              <w:rPr>
                <w:rFonts w:ascii="宋体" w:eastAsia="宋体" w:hAnsi="宋体"/>
                <w:sz w:val="24"/>
                <w:szCs w:val="24"/>
                <w:lang w:eastAsia="zh-CN"/>
              </w:rPr>
              <w:t>0180718</w:t>
            </w:r>
          </w:p>
        </w:tc>
      </w:tr>
      <w:tr w:rsidR="00B0200D" w:rsidRPr="008E16AC" w14:paraId="2E69CE18" w14:textId="77777777" w:rsidTr="008B2BDD">
        <w:trPr>
          <w:trHeight w:val="510"/>
        </w:trPr>
        <w:tc>
          <w:tcPr>
            <w:tcW w:w="427" w:type="pct"/>
            <w:vAlign w:val="center"/>
          </w:tcPr>
          <w:p w14:paraId="1ADB609B" w14:textId="77777777" w:rsidR="00B0200D" w:rsidRDefault="00B0200D" w:rsidP="00B0200D">
            <w:pPr>
              <w:pStyle w:val="af7"/>
              <w:numPr>
                <w:ilvl w:val="0"/>
                <w:numId w:val="5"/>
              </w:numPr>
              <w:jc w:val="both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825" w:type="pct"/>
            <w:vAlign w:val="center"/>
          </w:tcPr>
          <w:p w14:paraId="6D15C8C3" w14:textId="7AE04BF2" w:rsidR="00B0200D" w:rsidRPr="006E1A68" w:rsidRDefault="00B0200D" w:rsidP="00B0200D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服务器参数可配置</w:t>
            </w:r>
          </w:p>
        </w:tc>
        <w:tc>
          <w:tcPr>
            <w:tcW w:w="748" w:type="pct"/>
          </w:tcPr>
          <w:p w14:paraId="77C3D25A" w14:textId="58CF368A" w:rsidR="00B0200D" w:rsidRDefault="00B0200D" w:rsidP="00B0200D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</w:rPr>
            </w:pPr>
            <w:r w:rsidRPr="00B9760B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</w:t>
            </w:r>
            <w:r w:rsidRPr="00B9760B">
              <w:rPr>
                <w:rFonts w:ascii="宋体" w:eastAsia="宋体" w:hAnsi="宋体"/>
                <w:sz w:val="24"/>
                <w:szCs w:val="24"/>
                <w:lang w:eastAsia="zh-CN"/>
              </w:rPr>
              <w:t>0180718</w:t>
            </w:r>
          </w:p>
        </w:tc>
      </w:tr>
      <w:tr w:rsidR="00B0200D" w:rsidRPr="008E16AC" w14:paraId="2B0DAC0D" w14:textId="77777777" w:rsidTr="008B2BDD">
        <w:trPr>
          <w:trHeight w:val="510"/>
        </w:trPr>
        <w:tc>
          <w:tcPr>
            <w:tcW w:w="427" w:type="pct"/>
            <w:vAlign w:val="center"/>
          </w:tcPr>
          <w:p w14:paraId="6173BD4E" w14:textId="77777777" w:rsidR="00B0200D" w:rsidRDefault="00B0200D" w:rsidP="00B0200D">
            <w:pPr>
              <w:pStyle w:val="af7"/>
              <w:numPr>
                <w:ilvl w:val="0"/>
                <w:numId w:val="5"/>
              </w:numPr>
              <w:jc w:val="both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825" w:type="pct"/>
            <w:vAlign w:val="center"/>
          </w:tcPr>
          <w:p w14:paraId="30323606" w14:textId="468E4B2F" w:rsidR="00B0200D" w:rsidRDefault="00B0200D" w:rsidP="00B0200D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服务器异常/错误捕获</w:t>
            </w:r>
          </w:p>
        </w:tc>
        <w:tc>
          <w:tcPr>
            <w:tcW w:w="748" w:type="pct"/>
          </w:tcPr>
          <w:p w14:paraId="114F521C" w14:textId="72525819" w:rsidR="00B0200D" w:rsidRPr="00421142" w:rsidRDefault="00B0200D" w:rsidP="00B0200D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B9760B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</w:t>
            </w:r>
            <w:r w:rsidRPr="00B9760B">
              <w:rPr>
                <w:rFonts w:ascii="宋体" w:eastAsia="宋体" w:hAnsi="宋体"/>
                <w:sz w:val="24"/>
                <w:szCs w:val="24"/>
                <w:lang w:eastAsia="zh-CN"/>
              </w:rPr>
              <w:t>0180718</w:t>
            </w:r>
          </w:p>
        </w:tc>
      </w:tr>
      <w:tr w:rsidR="00B0200D" w:rsidRPr="008E16AC" w14:paraId="5988BB69" w14:textId="77777777" w:rsidTr="008B2BDD">
        <w:trPr>
          <w:trHeight w:val="510"/>
        </w:trPr>
        <w:tc>
          <w:tcPr>
            <w:tcW w:w="427" w:type="pct"/>
            <w:vAlign w:val="center"/>
          </w:tcPr>
          <w:p w14:paraId="674334D0" w14:textId="77777777" w:rsidR="00B0200D" w:rsidRDefault="00B0200D" w:rsidP="00B0200D">
            <w:pPr>
              <w:pStyle w:val="af7"/>
              <w:numPr>
                <w:ilvl w:val="0"/>
                <w:numId w:val="5"/>
              </w:numPr>
              <w:jc w:val="both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825" w:type="pct"/>
            <w:vAlign w:val="center"/>
          </w:tcPr>
          <w:p w14:paraId="184E00EF" w14:textId="05FF5010" w:rsidR="00B0200D" w:rsidRDefault="00B0200D" w:rsidP="00B0200D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支持多种权限访问</w:t>
            </w:r>
          </w:p>
        </w:tc>
        <w:tc>
          <w:tcPr>
            <w:tcW w:w="748" w:type="pct"/>
          </w:tcPr>
          <w:p w14:paraId="03867D7C" w14:textId="1F7CFBFE" w:rsidR="00B0200D" w:rsidRPr="00421142" w:rsidRDefault="00B0200D" w:rsidP="00B0200D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B9760B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</w:t>
            </w:r>
            <w:r w:rsidRPr="00B9760B">
              <w:rPr>
                <w:rFonts w:ascii="宋体" w:eastAsia="宋体" w:hAnsi="宋体"/>
                <w:sz w:val="24"/>
                <w:szCs w:val="24"/>
                <w:lang w:eastAsia="zh-CN"/>
              </w:rPr>
              <w:t>0180718</w:t>
            </w:r>
          </w:p>
        </w:tc>
      </w:tr>
      <w:tr w:rsidR="00B0200D" w:rsidRPr="008E16AC" w14:paraId="3087719C" w14:textId="77777777" w:rsidTr="008B2BDD">
        <w:trPr>
          <w:trHeight w:val="510"/>
        </w:trPr>
        <w:tc>
          <w:tcPr>
            <w:tcW w:w="427" w:type="pct"/>
            <w:vAlign w:val="center"/>
          </w:tcPr>
          <w:p w14:paraId="7FBA40E9" w14:textId="77777777" w:rsidR="00B0200D" w:rsidRDefault="00B0200D" w:rsidP="00B0200D">
            <w:pPr>
              <w:pStyle w:val="af7"/>
              <w:numPr>
                <w:ilvl w:val="0"/>
                <w:numId w:val="5"/>
              </w:numPr>
              <w:jc w:val="both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825" w:type="pct"/>
            <w:vAlign w:val="center"/>
          </w:tcPr>
          <w:p w14:paraId="275931F8" w14:textId="0826B99B" w:rsidR="00B0200D" w:rsidRDefault="00B0200D" w:rsidP="00B0200D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用户定位</w:t>
            </w:r>
          </w:p>
        </w:tc>
        <w:tc>
          <w:tcPr>
            <w:tcW w:w="748" w:type="pct"/>
          </w:tcPr>
          <w:p w14:paraId="23DEAC5F" w14:textId="4DA56BC0" w:rsidR="00B0200D" w:rsidRDefault="00B0200D" w:rsidP="00B0200D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</w:rPr>
            </w:pPr>
            <w:r w:rsidRPr="00B9760B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</w:t>
            </w:r>
            <w:r w:rsidRPr="00B9760B">
              <w:rPr>
                <w:rFonts w:ascii="宋体" w:eastAsia="宋体" w:hAnsi="宋体"/>
                <w:sz w:val="24"/>
                <w:szCs w:val="24"/>
                <w:lang w:eastAsia="zh-CN"/>
              </w:rPr>
              <w:t>0180718</w:t>
            </w:r>
          </w:p>
        </w:tc>
      </w:tr>
      <w:tr w:rsidR="00B0200D" w:rsidRPr="008E16AC" w14:paraId="4F664478" w14:textId="77777777" w:rsidTr="008B2BDD">
        <w:trPr>
          <w:trHeight w:val="510"/>
        </w:trPr>
        <w:tc>
          <w:tcPr>
            <w:tcW w:w="427" w:type="pct"/>
            <w:vAlign w:val="center"/>
          </w:tcPr>
          <w:p w14:paraId="40602EDE" w14:textId="77777777" w:rsidR="00B0200D" w:rsidRDefault="00B0200D" w:rsidP="00B0200D">
            <w:pPr>
              <w:pStyle w:val="af7"/>
              <w:numPr>
                <w:ilvl w:val="0"/>
                <w:numId w:val="5"/>
              </w:numPr>
              <w:jc w:val="both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825" w:type="pct"/>
            <w:vAlign w:val="center"/>
          </w:tcPr>
          <w:p w14:paraId="44F2D011" w14:textId="514052C7" w:rsidR="00B0200D" w:rsidRDefault="00B0200D" w:rsidP="00B0200D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用户跟踪</w:t>
            </w:r>
          </w:p>
        </w:tc>
        <w:tc>
          <w:tcPr>
            <w:tcW w:w="748" w:type="pct"/>
          </w:tcPr>
          <w:p w14:paraId="3224F8B7" w14:textId="1514FD80" w:rsidR="00B0200D" w:rsidRDefault="00B0200D" w:rsidP="00B0200D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</w:rPr>
            </w:pPr>
            <w:r w:rsidRPr="00B9760B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</w:t>
            </w:r>
            <w:r w:rsidRPr="00B9760B">
              <w:rPr>
                <w:rFonts w:ascii="宋体" w:eastAsia="宋体" w:hAnsi="宋体"/>
                <w:sz w:val="24"/>
                <w:szCs w:val="24"/>
                <w:lang w:eastAsia="zh-CN"/>
              </w:rPr>
              <w:t>0180718</w:t>
            </w:r>
          </w:p>
        </w:tc>
      </w:tr>
      <w:tr w:rsidR="00B0200D" w:rsidRPr="008E16AC" w14:paraId="7F6DB95A" w14:textId="77777777" w:rsidTr="008B2BDD">
        <w:trPr>
          <w:trHeight w:val="510"/>
        </w:trPr>
        <w:tc>
          <w:tcPr>
            <w:tcW w:w="427" w:type="pct"/>
            <w:vAlign w:val="center"/>
          </w:tcPr>
          <w:p w14:paraId="09A1B158" w14:textId="77777777" w:rsidR="00B0200D" w:rsidRDefault="00B0200D" w:rsidP="00B0200D">
            <w:pPr>
              <w:pStyle w:val="af7"/>
              <w:numPr>
                <w:ilvl w:val="0"/>
                <w:numId w:val="5"/>
              </w:numPr>
              <w:jc w:val="both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825" w:type="pct"/>
            <w:vAlign w:val="center"/>
          </w:tcPr>
          <w:p w14:paraId="1B1D3D7C" w14:textId="7BF8C001" w:rsidR="00B0200D" w:rsidRDefault="00B0200D" w:rsidP="00B0200D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历史位置查询</w:t>
            </w:r>
          </w:p>
        </w:tc>
        <w:tc>
          <w:tcPr>
            <w:tcW w:w="748" w:type="pct"/>
          </w:tcPr>
          <w:p w14:paraId="4BCC8095" w14:textId="038726EE" w:rsidR="00B0200D" w:rsidRPr="006A7260" w:rsidRDefault="00B0200D" w:rsidP="00B0200D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B9760B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</w:t>
            </w:r>
            <w:r w:rsidRPr="00B9760B">
              <w:rPr>
                <w:rFonts w:ascii="宋体" w:eastAsia="宋体" w:hAnsi="宋体"/>
                <w:sz w:val="24"/>
                <w:szCs w:val="24"/>
                <w:lang w:eastAsia="zh-CN"/>
              </w:rPr>
              <w:t>0180718</w:t>
            </w:r>
          </w:p>
        </w:tc>
      </w:tr>
      <w:tr w:rsidR="00B0200D" w:rsidRPr="008E16AC" w14:paraId="0B260588" w14:textId="77777777" w:rsidTr="008B2BDD">
        <w:trPr>
          <w:trHeight w:val="510"/>
        </w:trPr>
        <w:tc>
          <w:tcPr>
            <w:tcW w:w="427" w:type="pct"/>
            <w:vAlign w:val="center"/>
          </w:tcPr>
          <w:p w14:paraId="2668FF9F" w14:textId="77777777" w:rsidR="00B0200D" w:rsidRDefault="00B0200D" w:rsidP="00B0200D">
            <w:pPr>
              <w:pStyle w:val="af7"/>
              <w:numPr>
                <w:ilvl w:val="0"/>
                <w:numId w:val="5"/>
              </w:numPr>
              <w:jc w:val="both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825" w:type="pct"/>
            <w:vAlign w:val="center"/>
          </w:tcPr>
          <w:p w14:paraId="25233C39" w14:textId="20EEFC65" w:rsidR="00B0200D" w:rsidRDefault="00B0200D" w:rsidP="00B0200D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用户注册</w:t>
            </w:r>
          </w:p>
        </w:tc>
        <w:tc>
          <w:tcPr>
            <w:tcW w:w="748" w:type="pct"/>
          </w:tcPr>
          <w:p w14:paraId="53CA18CB" w14:textId="124DAA3F" w:rsidR="00B0200D" w:rsidRPr="00421142" w:rsidRDefault="00B0200D" w:rsidP="00B0200D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B9760B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</w:t>
            </w:r>
            <w:r w:rsidRPr="00B9760B">
              <w:rPr>
                <w:rFonts w:ascii="宋体" w:eastAsia="宋体" w:hAnsi="宋体"/>
                <w:sz w:val="24"/>
                <w:szCs w:val="24"/>
                <w:lang w:eastAsia="zh-CN"/>
              </w:rPr>
              <w:t>0180718</w:t>
            </w:r>
          </w:p>
        </w:tc>
      </w:tr>
      <w:tr w:rsidR="00B0200D" w:rsidRPr="008E16AC" w14:paraId="0E391B4B" w14:textId="77777777" w:rsidTr="008B2BDD">
        <w:trPr>
          <w:trHeight w:val="510"/>
        </w:trPr>
        <w:tc>
          <w:tcPr>
            <w:tcW w:w="427" w:type="pct"/>
            <w:vAlign w:val="center"/>
          </w:tcPr>
          <w:p w14:paraId="09AE61C8" w14:textId="77777777" w:rsidR="00B0200D" w:rsidRDefault="00B0200D" w:rsidP="00B0200D">
            <w:pPr>
              <w:pStyle w:val="af7"/>
              <w:numPr>
                <w:ilvl w:val="0"/>
                <w:numId w:val="5"/>
              </w:numPr>
              <w:jc w:val="both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825" w:type="pct"/>
            <w:vAlign w:val="center"/>
          </w:tcPr>
          <w:p w14:paraId="01E9EB62" w14:textId="3D398199" w:rsidR="00B0200D" w:rsidRDefault="00B0200D" w:rsidP="00B0200D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用户注销</w:t>
            </w:r>
          </w:p>
        </w:tc>
        <w:tc>
          <w:tcPr>
            <w:tcW w:w="748" w:type="pct"/>
          </w:tcPr>
          <w:p w14:paraId="05F7CB26" w14:textId="49393597" w:rsidR="00B0200D" w:rsidRPr="00421142" w:rsidRDefault="00B0200D" w:rsidP="00B0200D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B9760B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</w:t>
            </w:r>
            <w:r w:rsidRPr="00B9760B">
              <w:rPr>
                <w:rFonts w:ascii="宋体" w:eastAsia="宋体" w:hAnsi="宋体"/>
                <w:sz w:val="24"/>
                <w:szCs w:val="24"/>
                <w:lang w:eastAsia="zh-CN"/>
              </w:rPr>
              <w:t>0180718</w:t>
            </w:r>
          </w:p>
        </w:tc>
      </w:tr>
      <w:tr w:rsidR="00B0200D" w:rsidRPr="008E16AC" w14:paraId="098137DC" w14:textId="77777777" w:rsidTr="008B2BDD">
        <w:trPr>
          <w:trHeight w:val="510"/>
        </w:trPr>
        <w:tc>
          <w:tcPr>
            <w:tcW w:w="427" w:type="pct"/>
            <w:vAlign w:val="center"/>
          </w:tcPr>
          <w:p w14:paraId="1A2CC326" w14:textId="77777777" w:rsidR="00B0200D" w:rsidRDefault="00B0200D" w:rsidP="00B0200D">
            <w:pPr>
              <w:pStyle w:val="af7"/>
              <w:numPr>
                <w:ilvl w:val="0"/>
                <w:numId w:val="5"/>
              </w:numPr>
              <w:jc w:val="both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825" w:type="pct"/>
            <w:vAlign w:val="center"/>
          </w:tcPr>
          <w:p w14:paraId="424758C1" w14:textId="1D0B7AB4" w:rsidR="00B0200D" w:rsidRDefault="00B0200D" w:rsidP="00B0200D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用户登录/登出</w:t>
            </w:r>
          </w:p>
        </w:tc>
        <w:tc>
          <w:tcPr>
            <w:tcW w:w="748" w:type="pct"/>
          </w:tcPr>
          <w:p w14:paraId="4624B6AF" w14:textId="03180BF9" w:rsidR="00B0200D" w:rsidRPr="00421142" w:rsidRDefault="00B0200D" w:rsidP="00B0200D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B9760B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</w:t>
            </w:r>
            <w:r w:rsidRPr="00B9760B">
              <w:rPr>
                <w:rFonts w:ascii="宋体" w:eastAsia="宋体" w:hAnsi="宋体"/>
                <w:sz w:val="24"/>
                <w:szCs w:val="24"/>
                <w:lang w:eastAsia="zh-CN"/>
              </w:rPr>
              <w:t>0180718</w:t>
            </w:r>
          </w:p>
        </w:tc>
      </w:tr>
      <w:tr w:rsidR="00B0200D" w:rsidRPr="008E16AC" w14:paraId="53D59A7D" w14:textId="77777777" w:rsidTr="008B2BDD">
        <w:trPr>
          <w:trHeight w:val="510"/>
        </w:trPr>
        <w:tc>
          <w:tcPr>
            <w:tcW w:w="427" w:type="pct"/>
            <w:vAlign w:val="center"/>
          </w:tcPr>
          <w:p w14:paraId="1AB7E828" w14:textId="77777777" w:rsidR="00B0200D" w:rsidRDefault="00B0200D" w:rsidP="00B0200D">
            <w:pPr>
              <w:pStyle w:val="af7"/>
              <w:numPr>
                <w:ilvl w:val="0"/>
                <w:numId w:val="5"/>
              </w:numPr>
              <w:jc w:val="both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825" w:type="pct"/>
            <w:vAlign w:val="center"/>
          </w:tcPr>
          <w:p w14:paraId="1C521821" w14:textId="2A57D1EA" w:rsidR="00B0200D" w:rsidRDefault="00B0200D" w:rsidP="00B0200D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设备管理</w:t>
            </w:r>
          </w:p>
        </w:tc>
        <w:tc>
          <w:tcPr>
            <w:tcW w:w="748" w:type="pct"/>
          </w:tcPr>
          <w:p w14:paraId="14747C6A" w14:textId="4D5FCA64" w:rsidR="00B0200D" w:rsidRPr="00421142" w:rsidRDefault="00B0200D" w:rsidP="00B0200D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B9760B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</w:t>
            </w:r>
            <w:r w:rsidRPr="00B9760B">
              <w:rPr>
                <w:rFonts w:ascii="宋体" w:eastAsia="宋体" w:hAnsi="宋体"/>
                <w:sz w:val="24"/>
                <w:szCs w:val="24"/>
                <w:lang w:eastAsia="zh-CN"/>
              </w:rPr>
              <w:t>0180718</w:t>
            </w:r>
          </w:p>
        </w:tc>
      </w:tr>
      <w:tr w:rsidR="00B0200D" w:rsidRPr="008E16AC" w14:paraId="41286060" w14:textId="77777777" w:rsidTr="008B2BDD">
        <w:trPr>
          <w:trHeight w:val="510"/>
        </w:trPr>
        <w:tc>
          <w:tcPr>
            <w:tcW w:w="427" w:type="pct"/>
            <w:vAlign w:val="center"/>
          </w:tcPr>
          <w:p w14:paraId="4D0A14EA" w14:textId="77777777" w:rsidR="00B0200D" w:rsidRDefault="00B0200D" w:rsidP="00B0200D">
            <w:pPr>
              <w:pStyle w:val="af7"/>
              <w:numPr>
                <w:ilvl w:val="0"/>
                <w:numId w:val="5"/>
              </w:numPr>
              <w:jc w:val="both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825" w:type="pct"/>
            <w:vAlign w:val="center"/>
          </w:tcPr>
          <w:p w14:paraId="16D12AA7" w14:textId="182798D2" w:rsidR="00B0200D" w:rsidRDefault="00B0200D" w:rsidP="00B0200D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账户管理</w:t>
            </w:r>
          </w:p>
        </w:tc>
        <w:tc>
          <w:tcPr>
            <w:tcW w:w="748" w:type="pct"/>
          </w:tcPr>
          <w:p w14:paraId="715E13BE" w14:textId="477356F4" w:rsidR="00B0200D" w:rsidRPr="00421142" w:rsidRDefault="00B0200D" w:rsidP="00B0200D">
            <w:pPr>
              <w:pStyle w:val="af7"/>
              <w:jc w:val="both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B9760B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</w:t>
            </w:r>
            <w:r w:rsidRPr="00B9760B">
              <w:rPr>
                <w:rFonts w:ascii="宋体" w:eastAsia="宋体" w:hAnsi="宋体"/>
                <w:sz w:val="24"/>
                <w:szCs w:val="24"/>
                <w:lang w:eastAsia="zh-CN"/>
              </w:rPr>
              <w:t>0180718</w:t>
            </w:r>
          </w:p>
        </w:tc>
      </w:tr>
    </w:tbl>
    <w:p w14:paraId="2148B2E2" w14:textId="77777777" w:rsidR="00587D17" w:rsidRDefault="00587D17">
      <w:r>
        <w:br w:type="page"/>
      </w:r>
    </w:p>
    <w:p w14:paraId="7FB30E25" w14:textId="77777777" w:rsidR="00CB01A6" w:rsidRPr="00B45273" w:rsidRDefault="00D720D4" w:rsidP="00272AB7">
      <w:pPr>
        <w:pStyle w:val="2"/>
      </w:pPr>
      <w:r w:rsidRPr="00B45273">
        <w:rPr>
          <w:rFonts w:hint="eastAsia"/>
        </w:rPr>
        <w:lastRenderedPageBreak/>
        <w:t>设计</w:t>
      </w:r>
      <w:r w:rsidRPr="00B45273">
        <w:t>原则</w:t>
      </w:r>
    </w:p>
    <w:p w14:paraId="13329BBA" w14:textId="0BD47A27" w:rsidR="00C247B7" w:rsidRPr="00A3181C" w:rsidRDefault="00C247B7" w:rsidP="00CF1C68">
      <w:pPr>
        <w:pStyle w:val="ae"/>
        <w:numPr>
          <w:ilvl w:val="0"/>
          <w:numId w:val="3"/>
        </w:numPr>
        <w:spacing w:line="360" w:lineRule="auto"/>
        <w:ind w:firstLineChars="0"/>
        <w:rPr>
          <w:rFonts w:cs="Times New Roman"/>
        </w:rPr>
      </w:pPr>
      <w:r w:rsidRPr="00A3181C">
        <w:rPr>
          <w:rFonts w:cs="Times New Roman"/>
        </w:rPr>
        <w:t>设计平台为：Visual Studio</w:t>
      </w:r>
      <w:r w:rsidR="00B53277">
        <w:rPr>
          <w:rFonts w:cs="Times New Roman"/>
        </w:rPr>
        <w:t xml:space="preserve"> Code</w:t>
      </w:r>
      <w:r w:rsidRPr="00A3181C">
        <w:rPr>
          <w:rFonts w:cs="Times New Roman"/>
        </w:rPr>
        <w:t>；</w:t>
      </w:r>
    </w:p>
    <w:p w14:paraId="178CF2D5" w14:textId="0F3C5AA3" w:rsidR="00C247B7" w:rsidRDefault="00C247B7" w:rsidP="00CF1C68">
      <w:pPr>
        <w:pStyle w:val="ae"/>
        <w:numPr>
          <w:ilvl w:val="0"/>
          <w:numId w:val="3"/>
        </w:numPr>
        <w:spacing w:line="360" w:lineRule="auto"/>
        <w:ind w:firstLineChars="0"/>
        <w:rPr>
          <w:rFonts w:cs="Times New Roman"/>
        </w:rPr>
      </w:pPr>
      <w:r w:rsidRPr="00A3181C">
        <w:rPr>
          <w:rFonts w:cs="Times New Roman"/>
        </w:rPr>
        <w:t>运行平台：</w:t>
      </w:r>
      <w:proofErr w:type="spellStart"/>
      <w:r w:rsidRPr="00A3181C">
        <w:rPr>
          <w:rFonts w:cs="Times New Roman"/>
        </w:rPr>
        <w:t>Windows</w:t>
      </w:r>
      <w:r w:rsidR="00B53277">
        <w:rPr>
          <w:rFonts w:cs="Times New Roman"/>
        </w:rPr>
        <w:t>,Linux,macOS</w:t>
      </w:r>
      <w:proofErr w:type="spellEnd"/>
      <w:r w:rsidRPr="00A3181C">
        <w:rPr>
          <w:rFonts w:cs="Times New Roman"/>
        </w:rPr>
        <w:t>；</w:t>
      </w:r>
    </w:p>
    <w:p w14:paraId="196DDB89" w14:textId="50828D33" w:rsidR="00DF7B43" w:rsidRPr="00A3181C" w:rsidRDefault="00DF7B43" w:rsidP="00CF1C68">
      <w:pPr>
        <w:pStyle w:val="ae"/>
        <w:numPr>
          <w:ilvl w:val="0"/>
          <w:numId w:val="3"/>
        </w:numPr>
        <w:spacing w:line="360" w:lineRule="auto"/>
        <w:ind w:firstLineChars="0"/>
        <w:rPr>
          <w:rFonts w:cs="Times New Roman"/>
        </w:rPr>
      </w:pPr>
      <w:r>
        <w:rPr>
          <w:rFonts w:cs="Times New Roman" w:hint="eastAsia"/>
        </w:rPr>
        <w:t>运行框架：Node</w:t>
      </w:r>
      <w:r>
        <w:rPr>
          <w:rFonts w:cs="Times New Roman"/>
        </w:rPr>
        <w:t>.js</w:t>
      </w:r>
    </w:p>
    <w:p w14:paraId="154C9B11" w14:textId="18F032D7" w:rsidR="00C247B7" w:rsidRPr="00A3181C" w:rsidRDefault="00C247B7" w:rsidP="00CF1C68">
      <w:pPr>
        <w:pStyle w:val="ae"/>
        <w:numPr>
          <w:ilvl w:val="0"/>
          <w:numId w:val="3"/>
        </w:numPr>
        <w:spacing w:line="360" w:lineRule="auto"/>
        <w:ind w:firstLineChars="0"/>
        <w:rPr>
          <w:rFonts w:cs="Times New Roman"/>
        </w:rPr>
      </w:pPr>
      <w:r w:rsidRPr="00A3181C">
        <w:rPr>
          <w:rFonts w:cs="Times New Roman"/>
        </w:rPr>
        <w:t>编程语言：</w:t>
      </w:r>
      <w:r w:rsidR="00B53277">
        <w:rPr>
          <w:rFonts w:cs="Times New Roman" w:hint="eastAsia"/>
        </w:rPr>
        <w:t>JavaScript</w:t>
      </w:r>
      <w:r w:rsidRPr="00A3181C">
        <w:rPr>
          <w:rFonts w:cs="Times New Roman"/>
        </w:rPr>
        <w:t>；</w:t>
      </w:r>
    </w:p>
    <w:p w14:paraId="36E58BCE" w14:textId="118910DD" w:rsidR="00C247B7" w:rsidRDefault="00C247B7" w:rsidP="00CF1C68">
      <w:pPr>
        <w:pStyle w:val="ae"/>
        <w:numPr>
          <w:ilvl w:val="0"/>
          <w:numId w:val="3"/>
        </w:numPr>
        <w:spacing w:line="360" w:lineRule="auto"/>
        <w:ind w:firstLineChars="0"/>
        <w:rPr>
          <w:rFonts w:cs="Times New Roman"/>
        </w:rPr>
      </w:pPr>
      <w:r w:rsidRPr="00A3181C">
        <w:rPr>
          <w:rFonts w:cs="Times New Roman"/>
        </w:rPr>
        <w:t>通信协议：</w:t>
      </w:r>
      <w:r w:rsidR="00B53277">
        <w:rPr>
          <w:rFonts w:hint="eastAsia"/>
        </w:rPr>
        <w:t>HTTP</w:t>
      </w:r>
      <w:r w:rsidRPr="00A3181C">
        <w:rPr>
          <w:rFonts w:cs="Times New Roman"/>
        </w:rPr>
        <w:t>；</w:t>
      </w:r>
    </w:p>
    <w:p w14:paraId="5258AA14" w14:textId="6A57AB9E" w:rsidR="00B252CF" w:rsidRDefault="00B252CF" w:rsidP="00CF1C68">
      <w:pPr>
        <w:pStyle w:val="ae"/>
        <w:numPr>
          <w:ilvl w:val="0"/>
          <w:numId w:val="3"/>
        </w:numPr>
        <w:spacing w:line="360" w:lineRule="auto"/>
        <w:ind w:firstLineChars="0"/>
        <w:rPr>
          <w:rFonts w:cs="Times New Roman"/>
        </w:rPr>
      </w:pPr>
      <w:r>
        <w:rPr>
          <w:rFonts w:cs="Times New Roman"/>
        </w:rPr>
        <w:t>W</w:t>
      </w:r>
      <w:r>
        <w:rPr>
          <w:rFonts w:cs="Times New Roman" w:hint="eastAsia"/>
        </w:rPr>
        <w:t>eb框架：express</w:t>
      </w:r>
    </w:p>
    <w:p w14:paraId="6C67DA96" w14:textId="4A21C86D" w:rsidR="005B7D8D" w:rsidRDefault="005B7D8D" w:rsidP="00CF1C68">
      <w:pPr>
        <w:pStyle w:val="ae"/>
        <w:numPr>
          <w:ilvl w:val="0"/>
          <w:numId w:val="3"/>
        </w:numPr>
        <w:spacing w:line="360" w:lineRule="auto"/>
        <w:ind w:firstLineChars="0"/>
        <w:rPr>
          <w:rFonts w:cs="Times New Roman"/>
        </w:rPr>
      </w:pPr>
      <w:r>
        <w:rPr>
          <w:rFonts w:cs="Times New Roman" w:hint="eastAsia"/>
        </w:rPr>
        <w:t>打包软件：webpack</w:t>
      </w:r>
    </w:p>
    <w:p w14:paraId="0D12DC29" w14:textId="658C3892" w:rsidR="00541503" w:rsidRPr="00A3181C" w:rsidRDefault="00541503" w:rsidP="00CF1C68">
      <w:pPr>
        <w:pStyle w:val="ae"/>
        <w:numPr>
          <w:ilvl w:val="0"/>
          <w:numId w:val="3"/>
        </w:numPr>
        <w:spacing w:line="360" w:lineRule="auto"/>
        <w:ind w:firstLineChars="0"/>
        <w:rPr>
          <w:rFonts w:cs="Times New Roman"/>
        </w:rPr>
      </w:pPr>
      <w:r>
        <w:rPr>
          <w:rFonts w:cs="Times New Roman" w:hint="eastAsia"/>
        </w:rPr>
        <w:t>运行监控软件：pm</w:t>
      </w:r>
      <w:r>
        <w:rPr>
          <w:rFonts w:cs="Times New Roman"/>
        </w:rPr>
        <w:t>2</w:t>
      </w:r>
    </w:p>
    <w:p w14:paraId="1F313342" w14:textId="0C894807" w:rsidR="00C247B7" w:rsidRPr="00A3181C" w:rsidRDefault="00C247B7" w:rsidP="00CF1C68">
      <w:pPr>
        <w:pStyle w:val="ae"/>
        <w:numPr>
          <w:ilvl w:val="0"/>
          <w:numId w:val="3"/>
        </w:numPr>
        <w:spacing w:line="360" w:lineRule="auto"/>
        <w:ind w:firstLineChars="0"/>
        <w:rPr>
          <w:rFonts w:cs="Times New Roman"/>
        </w:rPr>
      </w:pPr>
      <w:r w:rsidRPr="00A3181C">
        <w:rPr>
          <w:rFonts w:cs="Times New Roman"/>
        </w:rPr>
        <w:t>数据接口协议：</w:t>
      </w:r>
      <w:r w:rsidR="00B53277" w:rsidRPr="00A3181C">
        <w:rPr>
          <w:rFonts w:hint="eastAsia"/>
        </w:rPr>
        <w:t xml:space="preserve"> </w:t>
      </w:r>
      <w:proofErr w:type="gramStart"/>
      <w:r w:rsidR="00DF7B43">
        <w:rPr>
          <w:rFonts w:hint="eastAsia"/>
        </w:rPr>
        <w:t>见数据</w:t>
      </w:r>
      <w:proofErr w:type="gramEnd"/>
      <w:r w:rsidR="00DF7B43">
        <w:rPr>
          <w:rFonts w:hint="eastAsia"/>
        </w:rPr>
        <w:t>接口协议部分</w:t>
      </w:r>
      <w:r w:rsidRPr="00A3181C">
        <w:rPr>
          <w:rFonts w:cs="Times New Roman"/>
        </w:rPr>
        <w:t>；</w:t>
      </w:r>
    </w:p>
    <w:p w14:paraId="3D882126" w14:textId="51DB216B" w:rsidR="00C247B7" w:rsidRDefault="00C247B7" w:rsidP="00CF1C68">
      <w:pPr>
        <w:pStyle w:val="ae"/>
        <w:numPr>
          <w:ilvl w:val="0"/>
          <w:numId w:val="3"/>
        </w:numPr>
        <w:spacing w:line="360" w:lineRule="auto"/>
        <w:ind w:firstLineChars="0"/>
        <w:rPr>
          <w:rFonts w:cs="Times New Roman"/>
        </w:rPr>
      </w:pPr>
      <w:r w:rsidRPr="00A3181C">
        <w:rPr>
          <w:rFonts w:cs="Times New Roman"/>
        </w:rPr>
        <w:t>支持</w:t>
      </w:r>
      <w:r w:rsidR="00B53277">
        <w:rPr>
          <w:rFonts w:cs="Times New Roman" w:hint="eastAsia"/>
        </w:rPr>
        <w:t>在线</w:t>
      </w:r>
      <w:r w:rsidRPr="00A3181C">
        <w:rPr>
          <w:rFonts w:cs="Times New Roman"/>
        </w:rPr>
        <w:t>终端数量:1</w:t>
      </w:r>
      <w:r w:rsidR="00AC561C" w:rsidRPr="00A3181C">
        <w:rPr>
          <w:rFonts w:cs="Times New Roman" w:hint="eastAsia"/>
        </w:rPr>
        <w:t>00</w:t>
      </w:r>
      <w:r w:rsidR="00B53277">
        <w:rPr>
          <w:rFonts w:cs="Times New Roman"/>
        </w:rPr>
        <w:t>00</w:t>
      </w:r>
      <w:r w:rsidRPr="00A3181C">
        <w:rPr>
          <w:rFonts w:cs="Times New Roman"/>
        </w:rPr>
        <w:t>；</w:t>
      </w:r>
    </w:p>
    <w:p w14:paraId="6541252F" w14:textId="77777777" w:rsidR="00DF7B43" w:rsidRPr="00A3181C" w:rsidRDefault="00DF7B43" w:rsidP="007C3A27">
      <w:pPr>
        <w:pStyle w:val="ae"/>
        <w:spacing w:line="360" w:lineRule="auto"/>
        <w:ind w:left="900" w:firstLineChars="0" w:firstLine="0"/>
        <w:rPr>
          <w:rFonts w:cs="Times New Roman"/>
        </w:rPr>
      </w:pPr>
    </w:p>
    <w:p w14:paraId="77D420AF" w14:textId="22992483" w:rsidR="006F28D7" w:rsidRDefault="007E6791" w:rsidP="00272AB7">
      <w:pPr>
        <w:pStyle w:val="2"/>
      </w:pPr>
      <w:r>
        <w:rPr>
          <w:rFonts w:hint="eastAsia"/>
        </w:rPr>
        <w:lastRenderedPageBreak/>
        <w:t>软件</w:t>
      </w:r>
      <w:r w:rsidR="00D720D4" w:rsidRPr="00B45273">
        <w:rPr>
          <w:rFonts w:hint="eastAsia"/>
        </w:rPr>
        <w:t>流程图</w:t>
      </w:r>
    </w:p>
    <w:p w14:paraId="357A5A56" w14:textId="6EF1AB5D" w:rsidR="00AC7A51" w:rsidRPr="00AC7A51" w:rsidRDefault="00AC7A51" w:rsidP="000404B7">
      <w:pPr>
        <w:pStyle w:val="3"/>
      </w:pPr>
      <w:r>
        <w:rPr>
          <w:rFonts w:hint="eastAsia"/>
        </w:rPr>
        <w:t>总体流程图</w:t>
      </w:r>
    </w:p>
    <w:p w14:paraId="602364AB" w14:textId="31E6D8AD" w:rsidR="00F2680C" w:rsidRDefault="00BF2558" w:rsidP="00706D5C">
      <w:pPr>
        <w:jc w:val="center"/>
      </w:pPr>
      <w:r>
        <w:object w:dxaOrig="4965" w:dyaOrig="8850" w14:anchorId="439E7B23">
          <v:shape id="_x0000_i1026" type="#_x0000_t75" style="width:248.25pt;height:441.75pt" o:ole="">
            <v:imagedata r:id="rId11" o:title=""/>
          </v:shape>
          <o:OLEObject Type="Embed" ProgID="Visio.Drawing.15" ShapeID="_x0000_i1026" DrawAspect="Content" ObjectID="_1593595202" r:id="rId12"/>
        </w:object>
      </w:r>
    </w:p>
    <w:p w14:paraId="656768EC" w14:textId="77777777" w:rsidR="00F2680C" w:rsidRDefault="00F2680C">
      <w:pPr>
        <w:spacing w:beforeLines="0" w:before="0" w:afterLines="0" w:after="160" w:line="259" w:lineRule="auto"/>
        <w:ind w:firstLineChars="0" w:firstLine="0"/>
        <w:jc w:val="left"/>
      </w:pPr>
      <w:r>
        <w:br w:type="page"/>
      </w:r>
    </w:p>
    <w:p w14:paraId="6DA57647" w14:textId="01F95BB7" w:rsidR="00B252CF" w:rsidRDefault="00B252CF" w:rsidP="000404B7">
      <w:pPr>
        <w:pStyle w:val="3"/>
      </w:pPr>
      <w:r>
        <w:rPr>
          <w:rFonts w:hint="eastAsia"/>
        </w:rPr>
        <w:lastRenderedPageBreak/>
        <w:t>用户</w:t>
      </w:r>
      <w:r w:rsidR="00F2680C">
        <w:rPr>
          <w:rFonts w:hint="eastAsia"/>
        </w:rPr>
        <w:t>管理</w:t>
      </w:r>
    </w:p>
    <w:p w14:paraId="56403AF2" w14:textId="33261333" w:rsidR="004D1186" w:rsidRPr="004D1186" w:rsidRDefault="00674AEC" w:rsidP="004C0CC5">
      <w:pPr>
        <w:jc w:val="center"/>
      </w:pPr>
      <w:r>
        <w:object w:dxaOrig="8281" w:dyaOrig="10545" w14:anchorId="3681F879">
          <v:shape id="_x0000_i1027" type="#_x0000_t75" style="width:414.75pt;height:527.25pt" o:ole="">
            <v:imagedata r:id="rId13" o:title=""/>
          </v:shape>
          <o:OLEObject Type="Embed" ProgID="Visio.Drawing.15" ShapeID="_x0000_i1027" DrawAspect="Content" ObjectID="_1593595203" r:id="rId14"/>
        </w:object>
      </w:r>
    </w:p>
    <w:p w14:paraId="29C4E359" w14:textId="4B311501" w:rsidR="00F2680C" w:rsidRDefault="00F2680C">
      <w:pPr>
        <w:spacing w:beforeLines="0" w:before="0" w:afterLines="0" w:after="160" w:line="259" w:lineRule="auto"/>
        <w:ind w:firstLineChars="0" w:firstLine="0"/>
        <w:jc w:val="left"/>
      </w:pPr>
      <w:r>
        <w:br w:type="page"/>
      </w:r>
    </w:p>
    <w:p w14:paraId="4045453C" w14:textId="00EFE507" w:rsidR="00ED71EF" w:rsidRPr="00ED71EF" w:rsidRDefault="00ED71EF" w:rsidP="000404B7">
      <w:pPr>
        <w:pStyle w:val="3"/>
        <w:rPr>
          <w:rFonts w:eastAsia="MS Mincho"/>
        </w:rPr>
      </w:pPr>
      <w:r>
        <w:rPr>
          <w:rFonts w:hint="eastAsia"/>
        </w:rPr>
        <w:lastRenderedPageBreak/>
        <w:t>设备</w:t>
      </w:r>
      <w:r>
        <w:rPr>
          <w:rFonts w:hint="eastAsia"/>
        </w:rPr>
        <w:t>/</w:t>
      </w:r>
      <w:r>
        <w:rPr>
          <w:rFonts w:hint="eastAsia"/>
        </w:rPr>
        <w:t>账户</w:t>
      </w:r>
      <w:r w:rsidR="00F2680C">
        <w:rPr>
          <w:rFonts w:hint="eastAsia"/>
        </w:rPr>
        <w:t>管理</w:t>
      </w:r>
    </w:p>
    <w:p w14:paraId="3BCEA8A7" w14:textId="2B0F4250" w:rsidR="00ED71EF" w:rsidRPr="00ED71EF" w:rsidRDefault="00DF1F32" w:rsidP="00ED71EF">
      <w:pPr>
        <w:rPr>
          <w:rFonts w:eastAsia="MS Mincho"/>
          <w:lang w:eastAsia="ja-JP"/>
        </w:rPr>
      </w:pPr>
      <w:r>
        <w:object w:dxaOrig="8311" w:dyaOrig="11836" w14:anchorId="59322D72">
          <v:shape id="_x0000_i1028" type="#_x0000_t75" style="width:400.5pt;height:569.25pt" o:ole="">
            <v:imagedata r:id="rId15" o:title=""/>
          </v:shape>
          <o:OLEObject Type="Embed" ProgID="Visio.Drawing.15" ShapeID="_x0000_i1028" DrawAspect="Content" ObjectID="_1593595204" r:id="rId16"/>
        </w:object>
      </w:r>
    </w:p>
    <w:p w14:paraId="7CF8BE32" w14:textId="4C540B05" w:rsidR="00F2680C" w:rsidRDefault="00F2680C">
      <w:pPr>
        <w:spacing w:beforeLines="0" w:before="0" w:afterLines="0" w:after="160" w:line="259" w:lineRule="auto"/>
        <w:ind w:firstLineChars="0" w:firstLine="0"/>
        <w:jc w:val="left"/>
      </w:pPr>
      <w:r>
        <w:br w:type="page"/>
      </w:r>
    </w:p>
    <w:p w14:paraId="7EF8BFB5" w14:textId="303D90FC" w:rsidR="000761FB" w:rsidRDefault="00C17DDE" w:rsidP="000404B7">
      <w:pPr>
        <w:pStyle w:val="3"/>
      </w:pPr>
      <w:r>
        <w:rPr>
          <w:rFonts w:hint="eastAsia"/>
        </w:rPr>
        <w:lastRenderedPageBreak/>
        <w:t>定位请求</w:t>
      </w:r>
    </w:p>
    <w:p w14:paraId="3AB1F1E2" w14:textId="75D250AB" w:rsidR="00F2680C" w:rsidRDefault="00CC7EA3" w:rsidP="00CC7EA3">
      <w:pPr>
        <w:ind w:firstLineChars="0" w:firstLine="0"/>
        <w:jc w:val="right"/>
      </w:pPr>
      <w:r>
        <w:object w:dxaOrig="10411" w:dyaOrig="10861" w14:anchorId="020386F5">
          <v:shape id="_x0000_i1029" type="#_x0000_t75" style="width:468pt;height:488.25pt" o:ole="">
            <v:imagedata r:id="rId17" o:title=""/>
          </v:shape>
          <o:OLEObject Type="Embed" ProgID="Visio.Drawing.15" ShapeID="_x0000_i1029" DrawAspect="Content" ObjectID="_1593595205" r:id="rId18"/>
        </w:object>
      </w:r>
    </w:p>
    <w:p w14:paraId="53D6B179" w14:textId="77777777" w:rsidR="00F2680C" w:rsidRDefault="00F2680C">
      <w:pPr>
        <w:spacing w:beforeLines="0" w:before="0" w:afterLines="0" w:after="160" w:line="259" w:lineRule="auto"/>
        <w:ind w:firstLineChars="0" w:firstLine="0"/>
        <w:jc w:val="left"/>
      </w:pPr>
      <w:r>
        <w:br w:type="page"/>
      </w:r>
    </w:p>
    <w:p w14:paraId="3537FCB1" w14:textId="0D38B063" w:rsidR="00ED71EF" w:rsidRDefault="00ED71EF" w:rsidP="000404B7">
      <w:pPr>
        <w:pStyle w:val="3"/>
      </w:pPr>
      <w:r>
        <w:rPr>
          <w:rFonts w:hint="eastAsia"/>
        </w:rPr>
        <w:lastRenderedPageBreak/>
        <w:t>跟踪请求</w:t>
      </w:r>
    </w:p>
    <w:p w14:paraId="52D37924" w14:textId="4DE21D92" w:rsidR="00FC2988" w:rsidRPr="00FC2988" w:rsidRDefault="00FC2988" w:rsidP="00FC2988">
      <w:pPr>
        <w:jc w:val="center"/>
      </w:pPr>
      <w:r>
        <w:object w:dxaOrig="6045" w:dyaOrig="10861" w14:anchorId="4835AAB1">
          <v:shape id="_x0000_i1030" type="#_x0000_t75" style="width:302.25pt;height:542.25pt" o:ole="">
            <v:imagedata r:id="rId19" o:title=""/>
          </v:shape>
          <o:OLEObject Type="Embed" ProgID="Visio.Drawing.15" ShapeID="_x0000_i1030" DrawAspect="Content" ObjectID="_1593595206" r:id="rId20"/>
        </w:object>
      </w:r>
    </w:p>
    <w:p w14:paraId="469DF7CB" w14:textId="6E63420D" w:rsidR="00F2680C" w:rsidRDefault="00F2680C">
      <w:pPr>
        <w:spacing w:beforeLines="0" w:before="0" w:afterLines="0" w:after="160" w:line="259" w:lineRule="auto"/>
        <w:ind w:firstLineChars="0" w:firstLine="0"/>
        <w:jc w:val="left"/>
      </w:pPr>
      <w:r>
        <w:br w:type="page"/>
      </w:r>
    </w:p>
    <w:p w14:paraId="580B4748" w14:textId="77777777" w:rsidR="00662D4B" w:rsidRPr="00B45273" w:rsidRDefault="00F13E9E" w:rsidP="00272AB7">
      <w:pPr>
        <w:pStyle w:val="2"/>
      </w:pPr>
      <w:r w:rsidRPr="00B45273">
        <w:rPr>
          <w:rFonts w:hint="eastAsia"/>
        </w:rPr>
        <w:lastRenderedPageBreak/>
        <w:t>数据</w:t>
      </w:r>
      <w:r w:rsidRPr="00B45273">
        <w:t>流</w:t>
      </w:r>
      <w:r w:rsidRPr="00B45273">
        <w:rPr>
          <w:rFonts w:hint="eastAsia"/>
        </w:rPr>
        <w:t>程</w:t>
      </w:r>
      <w:r w:rsidRPr="00B45273">
        <w:t>图</w:t>
      </w:r>
    </w:p>
    <w:p w14:paraId="43BA89E5" w14:textId="43BF6E18" w:rsidR="00A0072C" w:rsidRPr="00B45273" w:rsidRDefault="00A27381" w:rsidP="007B334E">
      <w:pPr>
        <w:spacing w:beforeLines="0" w:before="0" w:afterLines="0" w:after="160" w:line="259" w:lineRule="auto"/>
        <w:ind w:firstLineChars="0" w:firstLine="0"/>
        <w:jc w:val="center"/>
      </w:pPr>
      <w:r>
        <w:object w:dxaOrig="8266" w:dyaOrig="8686" w14:anchorId="2B35A31E">
          <v:shape id="_x0000_i1031" type="#_x0000_t75" style="width:413.25pt;height:433.5pt" o:ole="">
            <v:imagedata r:id="rId21" o:title=""/>
          </v:shape>
          <o:OLEObject Type="Embed" ProgID="Visio.Drawing.15" ShapeID="_x0000_i1031" DrawAspect="Content" ObjectID="_1593595207" r:id="rId22"/>
        </w:object>
      </w:r>
    </w:p>
    <w:p w14:paraId="6648EFE1" w14:textId="77777777" w:rsidR="00662D4B" w:rsidRPr="00B45273" w:rsidRDefault="00662D4B" w:rsidP="007B334E">
      <w:pPr>
        <w:spacing w:beforeLines="0" w:before="0" w:afterLines="0" w:after="160" w:line="259" w:lineRule="auto"/>
        <w:ind w:firstLineChars="0" w:firstLine="0"/>
        <w:jc w:val="center"/>
        <w:rPr>
          <w:rFonts w:ascii="黑体" w:eastAsia="黑体" w:hAnsi="黑体" w:cstheme="majorBidi"/>
          <w:bCs/>
          <w:sz w:val="32"/>
          <w:szCs w:val="32"/>
        </w:rPr>
      </w:pPr>
      <w:r w:rsidRPr="00B45273">
        <w:br w:type="page"/>
      </w:r>
    </w:p>
    <w:p w14:paraId="7C3467A7" w14:textId="4BD306B3" w:rsidR="00B845E5" w:rsidRDefault="00B845E5" w:rsidP="002A29AC">
      <w:pPr>
        <w:pStyle w:val="1"/>
      </w:pPr>
      <w:r w:rsidRPr="00B45273">
        <w:rPr>
          <w:rFonts w:hint="eastAsia"/>
        </w:rPr>
        <w:lastRenderedPageBreak/>
        <w:t>软件</w:t>
      </w:r>
      <w:r w:rsidRPr="00B45273">
        <w:t>设计</w:t>
      </w:r>
    </w:p>
    <w:p w14:paraId="4DB7F282" w14:textId="61BBD594" w:rsidR="00D07177" w:rsidRDefault="00D07177" w:rsidP="00D07177">
      <w:pPr>
        <w:pStyle w:val="2"/>
      </w:pPr>
      <w:r>
        <w:t>user.js</w:t>
      </w:r>
    </w:p>
    <w:p w14:paraId="0021EAD5" w14:textId="77777777" w:rsidR="0055046E" w:rsidRPr="00CB6C9F" w:rsidRDefault="00F263C2" w:rsidP="000404B7">
      <w:pPr>
        <w:pStyle w:val="3"/>
      </w:pPr>
      <w:r w:rsidRPr="00CB6C9F">
        <w:rPr>
          <w:rFonts w:hint="eastAsia"/>
        </w:rPr>
        <w:t>功能</w:t>
      </w:r>
    </w:p>
    <w:p w14:paraId="7DFD873F" w14:textId="04752DC5" w:rsidR="00F263C2" w:rsidRPr="00CB6C9F" w:rsidRDefault="00F263C2" w:rsidP="00BA76A4">
      <w:pPr>
        <w:ind w:firstLineChars="295" w:firstLine="708"/>
      </w:pPr>
      <w:r w:rsidRPr="00CB6C9F">
        <w:rPr>
          <w:rFonts w:hint="eastAsia"/>
        </w:rPr>
        <w:t>用户类操作路由</w:t>
      </w:r>
      <w:r w:rsidR="00197E64" w:rsidRPr="00CB6C9F">
        <w:rPr>
          <w:rFonts w:hint="eastAsia"/>
        </w:rPr>
        <w:t>，包括用户登录、注册、注销接口。</w:t>
      </w:r>
    </w:p>
    <w:p w14:paraId="173DFB7C" w14:textId="3FE58190" w:rsidR="0055046E" w:rsidRPr="00CB6C9F" w:rsidRDefault="00F263C2" w:rsidP="000404B7">
      <w:pPr>
        <w:pStyle w:val="3"/>
      </w:pPr>
      <w:r w:rsidRPr="00CB6C9F">
        <w:rPr>
          <w:rFonts w:hint="eastAsia"/>
        </w:rPr>
        <w:t>接口</w:t>
      </w:r>
    </w:p>
    <w:p w14:paraId="3B7B0D7A" w14:textId="630378CB" w:rsidR="00F263C2" w:rsidRPr="00640F71" w:rsidRDefault="0055046E" w:rsidP="0055046E">
      <w:pPr>
        <w:pStyle w:val="ae"/>
        <w:numPr>
          <w:ilvl w:val="0"/>
          <w:numId w:val="9"/>
        </w:numPr>
        <w:ind w:firstLineChars="0"/>
      </w:pPr>
      <w:proofErr w:type="spellStart"/>
      <w:r w:rsidRPr="00640F71">
        <w:t>api</w:t>
      </w:r>
      <w:proofErr w:type="spellEnd"/>
      <w:r w:rsidRPr="00640F71">
        <w:t>/user/login</w:t>
      </w:r>
      <w:r w:rsidRPr="00640F71">
        <w:rPr>
          <w:rFonts w:hint="eastAsia"/>
        </w:rPr>
        <w:t>，登录</w:t>
      </w:r>
    </w:p>
    <w:p w14:paraId="514106BF" w14:textId="1ED279CD" w:rsidR="0055046E" w:rsidRPr="00640F71" w:rsidRDefault="0055046E" w:rsidP="0055046E">
      <w:pPr>
        <w:pStyle w:val="ae"/>
        <w:numPr>
          <w:ilvl w:val="0"/>
          <w:numId w:val="9"/>
        </w:numPr>
        <w:ind w:firstLineChars="0"/>
      </w:pPr>
      <w:proofErr w:type="spellStart"/>
      <w:r w:rsidRPr="00640F71">
        <w:t>api</w:t>
      </w:r>
      <w:proofErr w:type="spellEnd"/>
      <w:r w:rsidRPr="00640F71">
        <w:t>/user/</w:t>
      </w:r>
      <w:proofErr w:type="spellStart"/>
      <w:r w:rsidRPr="00640F71">
        <w:rPr>
          <w:rFonts w:hint="eastAsia"/>
        </w:rPr>
        <w:t>regist</w:t>
      </w:r>
      <w:proofErr w:type="spellEnd"/>
      <w:r w:rsidRPr="00640F71">
        <w:rPr>
          <w:rFonts w:hint="eastAsia"/>
        </w:rPr>
        <w:t>，注册</w:t>
      </w:r>
    </w:p>
    <w:p w14:paraId="66E770E9" w14:textId="1545193D" w:rsidR="0055046E" w:rsidRPr="00640F71" w:rsidRDefault="0055046E" w:rsidP="0055046E">
      <w:pPr>
        <w:pStyle w:val="ae"/>
        <w:numPr>
          <w:ilvl w:val="0"/>
          <w:numId w:val="9"/>
        </w:numPr>
        <w:ind w:firstLineChars="0"/>
      </w:pPr>
      <w:proofErr w:type="spellStart"/>
      <w:r w:rsidRPr="00640F71">
        <w:t>api</w:t>
      </w:r>
      <w:proofErr w:type="spellEnd"/>
      <w:r w:rsidRPr="00640F71">
        <w:t>/user/</w:t>
      </w:r>
      <w:proofErr w:type="spellStart"/>
      <w:r w:rsidRPr="00640F71">
        <w:rPr>
          <w:rFonts w:hint="eastAsia"/>
        </w:rPr>
        <w:t>un</w:t>
      </w:r>
      <w:r w:rsidRPr="00640F71">
        <w:t>regist</w:t>
      </w:r>
      <w:proofErr w:type="spellEnd"/>
      <w:r w:rsidRPr="00640F71">
        <w:rPr>
          <w:rFonts w:hint="eastAsia"/>
        </w:rPr>
        <w:t>，注销</w:t>
      </w:r>
    </w:p>
    <w:p w14:paraId="16E6054A" w14:textId="6D7C7F6E" w:rsidR="0055046E" w:rsidRPr="00640F71" w:rsidRDefault="0055046E" w:rsidP="000404B7">
      <w:pPr>
        <w:pStyle w:val="3"/>
      </w:pPr>
      <w:r w:rsidRPr="00640F71">
        <w:rPr>
          <w:rFonts w:hint="eastAsia"/>
        </w:rPr>
        <w:t>方法</w:t>
      </w:r>
    </w:p>
    <w:p w14:paraId="5C319858" w14:textId="71368E0D" w:rsidR="0055046E" w:rsidRPr="00640F71" w:rsidRDefault="0055046E" w:rsidP="0055046E">
      <w:pPr>
        <w:pStyle w:val="ae"/>
        <w:numPr>
          <w:ilvl w:val="0"/>
          <w:numId w:val="11"/>
        </w:numPr>
        <w:ind w:firstLineChars="0"/>
        <w:rPr>
          <w:lang w:eastAsia="ja-JP"/>
        </w:rPr>
      </w:pPr>
      <w:proofErr w:type="spellStart"/>
      <w:r w:rsidRPr="00640F71">
        <w:t>user.login</w:t>
      </w:r>
      <w:proofErr w:type="spellEnd"/>
      <w:r w:rsidRPr="00640F71">
        <w:t>(</w:t>
      </w:r>
      <w:proofErr w:type="spellStart"/>
      <w:r w:rsidRPr="00640F71">
        <w:t>object,callback</w:t>
      </w:r>
      <w:proofErr w:type="spellEnd"/>
      <w:r w:rsidRPr="00640F71">
        <w:t>)</w:t>
      </w:r>
      <w:r w:rsidRPr="00640F71">
        <w:rPr>
          <w:rFonts w:hint="eastAsia"/>
        </w:rPr>
        <w:t>，登录接口调用方法</w:t>
      </w:r>
    </w:p>
    <w:p w14:paraId="00C03D87" w14:textId="516391DB" w:rsidR="0055046E" w:rsidRPr="00640F71" w:rsidRDefault="0055046E" w:rsidP="0055046E">
      <w:pPr>
        <w:pStyle w:val="ae"/>
        <w:numPr>
          <w:ilvl w:val="0"/>
          <w:numId w:val="11"/>
        </w:numPr>
        <w:ind w:firstLineChars="0"/>
        <w:rPr>
          <w:lang w:eastAsia="ja-JP"/>
        </w:rPr>
      </w:pPr>
      <w:proofErr w:type="spellStart"/>
      <w:r w:rsidRPr="00640F71">
        <w:t>user.regist</w:t>
      </w:r>
      <w:proofErr w:type="spellEnd"/>
      <w:r w:rsidRPr="00640F71">
        <w:t>(</w:t>
      </w:r>
      <w:proofErr w:type="spellStart"/>
      <w:r w:rsidRPr="00640F71">
        <w:t>object,callback</w:t>
      </w:r>
      <w:proofErr w:type="spellEnd"/>
      <w:r w:rsidRPr="00640F71">
        <w:t>)</w:t>
      </w:r>
      <w:r w:rsidRPr="00640F71">
        <w:rPr>
          <w:rFonts w:hint="eastAsia"/>
        </w:rPr>
        <w:t>，注册接口调用方法</w:t>
      </w:r>
    </w:p>
    <w:p w14:paraId="6BBBFB53" w14:textId="0AE85A3E" w:rsidR="0055046E" w:rsidRPr="00640F71" w:rsidRDefault="0055046E" w:rsidP="0055046E">
      <w:pPr>
        <w:pStyle w:val="ae"/>
        <w:numPr>
          <w:ilvl w:val="0"/>
          <w:numId w:val="11"/>
        </w:numPr>
        <w:ind w:firstLineChars="0"/>
        <w:rPr>
          <w:lang w:eastAsia="ja-JP"/>
        </w:rPr>
      </w:pPr>
      <w:proofErr w:type="spellStart"/>
      <w:r w:rsidRPr="00640F71">
        <w:t>user.unregist</w:t>
      </w:r>
      <w:proofErr w:type="spellEnd"/>
      <w:r w:rsidRPr="00640F71">
        <w:t>(</w:t>
      </w:r>
      <w:proofErr w:type="spellStart"/>
      <w:r w:rsidRPr="00640F71">
        <w:t>object,callback</w:t>
      </w:r>
      <w:proofErr w:type="spellEnd"/>
      <w:r w:rsidRPr="00640F71">
        <w:t>)</w:t>
      </w:r>
      <w:r w:rsidRPr="00640F71">
        <w:rPr>
          <w:rFonts w:hint="eastAsia"/>
        </w:rPr>
        <w:t>，注销接口调用方法</w:t>
      </w:r>
    </w:p>
    <w:p w14:paraId="0EDABFBD" w14:textId="4121B6B5" w:rsidR="0055046E" w:rsidRPr="00640F71" w:rsidRDefault="0055046E" w:rsidP="000404B7">
      <w:pPr>
        <w:pStyle w:val="3"/>
      </w:pPr>
      <w:r w:rsidRPr="00640F71">
        <w:rPr>
          <w:rFonts w:hint="eastAsia"/>
        </w:rPr>
        <w:t>应答</w:t>
      </w:r>
    </w:p>
    <w:p w14:paraId="456B1B0A" w14:textId="3574F142" w:rsidR="0055046E" w:rsidRPr="00640F71" w:rsidRDefault="00197E64" w:rsidP="0055046E">
      <w:pPr>
        <w:pStyle w:val="ae"/>
        <w:numPr>
          <w:ilvl w:val="0"/>
          <w:numId w:val="12"/>
        </w:numPr>
        <w:ind w:firstLineChars="0"/>
        <w:rPr>
          <w:lang w:eastAsia="ja-JP"/>
        </w:rPr>
      </w:pPr>
      <w:r w:rsidRPr="00640F71">
        <w:rPr>
          <w:rFonts w:cs="微软雅黑" w:hint="eastAsia"/>
        </w:rPr>
        <w:t>错误：错误信息</w:t>
      </w:r>
    </w:p>
    <w:p w14:paraId="28717A8A" w14:textId="7E2A4142" w:rsidR="00197E64" w:rsidRPr="00640F71" w:rsidRDefault="00640F71" w:rsidP="0055046E">
      <w:pPr>
        <w:pStyle w:val="ae"/>
        <w:numPr>
          <w:ilvl w:val="0"/>
          <w:numId w:val="12"/>
        </w:numPr>
        <w:ind w:firstLineChars="0"/>
        <w:rPr>
          <w:lang w:eastAsia="ja-JP"/>
        </w:rPr>
      </w:pPr>
      <w:r w:rsidRPr="00640F71">
        <w:rPr>
          <w:rFonts w:hint="eastAsia"/>
        </w:rPr>
        <w:t>登录</w:t>
      </w:r>
      <w:r w:rsidRPr="00640F71">
        <w:rPr>
          <w:rFonts w:cs="微软雅黑" w:hint="eastAsia"/>
        </w:rPr>
        <w:t>：用户配置信息</w:t>
      </w:r>
    </w:p>
    <w:p w14:paraId="361678B7" w14:textId="46050739" w:rsidR="00640F71" w:rsidRPr="00640F71" w:rsidRDefault="00640F71" w:rsidP="0055046E">
      <w:pPr>
        <w:pStyle w:val="ae"/>
        <w:numPr>
          <w:ilvl w:val="0"/>
          <w:numId w:val="12"/>
        </w:numPr>
        <w:ind w:firstLineChars="0"/>
        <w:rPr>
          <w:lang w:eastAsia="ja-JP"/>
        </w:rPr>
      </w:pPr>
      <w:r w:rsidRPr="00640F71">
        <w:rPr>
          <w:rFonts w:hint="eastAsia"/>
        </w:rPr>
        <w:t>注册：默认用户配置信息</w:t>
      </w:r>
    </w:p>
    <w:p w14:paraId="72817042" w14:textId="0D27AC2E" w:rsidR="00640F71" w:rsidRPr="00640F71" w:rsidRDefault="00640F71" w:rsidP="0055046E">
      <w:pPr>
        <w:pStyle w:val="ae"/>
        <w:numPr>
          <w:ilvl w:val="0"/>
          <w:numId w:val="12"/>
        </w:numPr>
        <w:ind w:firstLineChars="0"/>
        <w:rPr>
          <w:lang w:eastAsia="ja-JP"/>
        </w:rPr>
      </w:pPr>
      <w:r w:rsidRPr="00640F71">
        <w:rPr>
          <w:rFonts w:hint="eastAsia"/>
        </w:rPr>
        <w:t>注销：成功信息</w:t>
      </w:r>
    </w:p>
    <w:p w14:paraId="424034AD" w14:textId="3800A985" w:rsidR="00640F71" w:rsidRDefault="00640F71">
      <w:pPr>
        <w:spacing w:beforeLines="0" w:before="0" w:afterLines="0" w:after="160" w:line="259" w:lineRule="auto"/>
        <w:ind w:firstLineChars="0" w:firstLine="0"/>
        <w:jc w:val="left"/>
      </w:pPr>
      <w:r>
        <w:br w:type="page"/>
      </w:r>
    </w:p>
    <w:p w14:paraId="73A84FB3" w14:textId="3387D26D" w:rsidR="00D07177" w:rsidRDefault="00D07177" w:rsidP="00D07177">
      <w:pPr>
        <w:pStyle w:val="2"/>
      </w:pPr>
      <w:r>
        <w:rPr>
          <w:rFonts w:hint="eastAsia"/>
        </w:rPr>
        <w:lastRenderedPageBreak/>
        <w:t>manage</w:t>
      </w:r>
      <w:r>
        <w:t>.js</w:t>
      </w:r>
    </w:p>
    <w:p w14:paraId="332BD1B0" w14:textId="77777777" w:rsidR="00640F71" w:rsidRPr="008A5623" w:rsidRDefault="00640F71" w:rsidP="000404B7">
      <w:pPr>
        <w:pStyle w:val="3"/>
      </w:pPr>
      <w:r w:rsidRPr="008A5623">
        <w:rPr>
          <w:rFonts w:hint="eastAsia"/>
        </w:rPr>
        <w:t>功能</w:t>
      </w:r>
    </w:p>
    <w:p w14:paraId="331823C8" w14:textId="738C5ED7" w:rsidR="00640F71" w:rsidRPr="008A5623" w:rsidRDefault="00E52786" w:rsidP="00BA76A4">
      <w:pPr>
        <w:ind w:firstLineChars="295" w:firstLine="708"/>
      </w:pPr>
      <w:r w:rsidRPr="008A5623">
        <w:rPr>
          <w:rFonts w:hint="eastAsia"/>
        </w:rPr>
        <w:t>设备</w:t>
      </w:r>
      <w:r w:rsidR="008A5623" w:rsidRPr="008A5623">
        <w:rPr>
          <w:rFonts w:hint="eastAsia"/>
        </w:rPr>
        <w:t>和账号管理类</w:t>
      </w:r>
      <w:r w:rsidR="00640F71" w:rsidRPr="008A5623">
        <w:rPr>
          <w:rFonts w:hint="eastAsia"/>
        </w:rPr>
        <w:t>路由，包括用户</w:t>
      </w:r>
      <w:r w:rsidR="008A5623" w:rsidRPr="008A5623">
        <w:rPr>
          <w:rFonts w:hint="eastAsia"/>
        </w:rPr>
        <w:t>添加</w:t>
      </w:r>
      <w:r w:rsidR="00640F71" w:rsidRPr="008A5623">
        <w:rPr>
          <w:rFonts w:hint="eastAsia"/>
        </w:rPr>
        <w:t>、</w:t>
      </w:r>
      <w:r w:rsidR="008A5623" w:rsidRPr="008A5623">
        <w:rPr>
          <w:rFonts w:hint="eastAsia"/>
        </w:rPr>
        <w:t>更新</w:t>
      </w:r>
      <w:r w:rsidR="00640F71" w:rsidRPr="008A5623">
        <w:rPr>
          <w:rFonts w:hint="eastAsia"/>
        </w:rPr>
        <w:t>、</w:t>
      </w:r>
      <w:r w:rsidR="008A5623" w:rsidRPr="008A5623">
        <w:rPr>
          <w:rFonts w:hint="eastAsia"/>
        </w:rPr>
        <w:t>删除、查询</w:t>
      </w:r>
      <w:r w:rsidR="00640F71" w:rsidRPr="008A5623">
        <w:rPr>
          <w:rFonts w:hint="eastAsia"/>
        </w:rPr>
        <w:t>接口。</w:t>
      </w:r>
    </w:p>
    <w:p w14:paraId="40217723" w14:textId="77777777" w:rsidR="00640F71" w:rsidRPr="008A5623" w:rsidRDefault="00640F71" w:rsidP="000404B7">
      <w:pPr>
        <w:pStyle w:val="3"/>
      </w:pPr>
      <w:r w:rsidRPr="008A5623">
        <w:rPr>
          <w:rFonts w:hint="eastAsia"/>
        </w:rPr>
        <w:t>接口</w:t>
      </w:r>
    </w:p>
    <w:p w14:paraId="5EE45E7E" w14:textId="137A1905" w:rsidR="00640F71" w:rsidRPr="008A5623" w:rsidRDefault="00640F71" w:rsidP="00640F71">
      <w:pPr>
        <w:pStyle w:val="ae"/>
        <w:numPr>
          <w:ilvl w:val="0"/>
          <w:numId w:val="9"/>
        </w:numPr>
        <w:ind w:firstLineChars="0"/>
      </w:pPr>
      <w:proofErr w:type="spellStart"/>
      <w:r w:rsidRPr="008A5623">
        <w:t>api</w:t>
      </w:r>
      <w:proofErr w:type="spellEnd"/>
      <w:r w:rsidRPr="008A5623">
        <w:t>/</w:t>
      </w:r>
      <w:r w:rsidR="008A5623" w:rsidRPr="008A5623">
        <w:t>manage</w:t>
      </w:r>
      <w:r w:rsidRPr="008A5623">
        <w:t>/</w:t>
      </w:r>
      <w:r w:rsidR="008A5623" w:rsidRPr="008A5623">
        <w:t>insert</w:t>
      </w:r>
      <w:r w:rsidRPr="008A5623">
        <w:rPr>
          <w:rFonts w:hint="eastAsia"/>
        </w:rPr>
        <w:t>，</w:t>
      </w:r>
      <w:r w:rsidR="008A5623" w:rsidRPr="008A5623">
        <w:rPr>
          <w:rFonts w:hint="eastAsia"/>
        </w:rPr>
        <w:t>添加</w:t>
      </w:r>
    </w:p>
    <w:p w14:paraId="7A09ED5F" w14:textId="3FC2B5BE" w:rsidR="00640F71" w:rsidRPr="008A5623" w:rsidRDefault="00640F71" w:rsidP="00640F71">
      <w:pPr>
        <w:pStyle w:val="ae"/>
        <w:numPr>
          <w:ilvl w:val="0"/>
          <w:numId w:val="9"/>
        </w:numPr>
        <w:ind w:firstLineChars="0"/>
      </w:pPr>
      <w:proofErr w:type="spellStart"/>
      <w:r w:rsidRPr="008A5623">
        <w:t>api</w:t>
      </w:r>
      <w:proofErr w:type="spellEnd"/>
      <w:r w:rsidRPr="008A5623">
        <w:t>/</w:t>
      </w:r>
      <w:r w:rsidR="008A5623" w:rsidRPr="008A5623">
        <w:t>manage</w:t>
      </w:r>
      <w:r w:rsidRPr="008A5623">
        <w:t>/</w:t>
      </w:r>
      <w:r w:rsidR="008A5623" w:rsidRPr="008A5623">
        <w:t>update</w:t>
      </w:r>
      <w:r w:rsidRPr="008A5623">
        <w:rPr>
          <w:rFonts w:hint="eastAsia"/>
        </w:rPr>
        <w:t>，</w:t>
      </w:r>
      <w:r w:rsidR="008A5623" w:rsidRPr="008A5623">
        <w:rPr>
          <w:rFonts w:hint="eastAsia"/>
        </w:rPr>
        <w:t>更新</w:t>
      </w:r>
    </w:p>
    <w:p w14:paraId="69E46167" w14:textId="6BE88D2E" w:rsidR="00640F71" w:rsidRPr="008A5623" w:rsidRDefault="00640F71" w:rsidP="00640F71">
      <w:pPr>
        <w:pStyle w:val="ae"/>
        <w:numPr>
          <w:ilvl w:val="0"/>
          <w:numId w:val="9"/>
        </w:numPr>
        <w:ind w:firstLineChars="0"/>
      </w:pPr>
      <w:proofErr w:type="spellStart"/>
      <w:r w:rsidRPr="008A5623">
        <w:t>api</w:t>
      </w:r>
      <w:proofErr w:type="spellEnd"/>
      <w:r w:rsidRPr="008A5623">
        <w:t>/</w:t>
      </w:r>
      <w:r w:rsidR="008A5623" w:rsidRPr="008A5623">
        <w:t>manage</w:t>
      </w:r>
      <w:r w:rsidRPr="008A5623">
        <w:t>/</w:t>
      </w:r>
      <w:r w:rsidR="008A5623" w:rsidRPr="008A5623">
        <w:t>delete</w:t>
      </w:r>
      <w:r w:rsidRPr="008A5623">
        <w:rPr>
          <w:rFonts w:hint="eastAsia"/>
        </w:rPr>
        <w:t>，</w:t>
      </w:r>
      <w:r w:rsidR="008A5623" w:rsidRPr="008A5623">
        <w:rPr>
          <w:rFonts w:hint="eastAsia"/>
        </w:rPr>
        <w:t>删除</w:t>
      </w:r>
    </w:p>
    <w:p w14:paraId="6A833024" w14:textId="0C89A237" w:rsidR="008A5623" w:rsidRPr="008A5623" w:rsidRDefault="008A5623" w:rsidP="008A5623">
      <w:pPr>
        <w:pStyle w:val="ae"/>
        <w:numPr>
          <w:ilvl w:val="0"/>
          <w:numId w:val="9"/>
        </w:numPr>
        <w:ind w:firstLineChars="0"/>
      </w:pPr>
      <w:proofErr w:type="spellStart"/>
      <w:r w:rsidRPr="008A5623">
        <w:t>api</w:t>
      </w:r>
      <w:proofErr w:type="spellEnd"/>
      <w:r w:rsidRPr="008A5623">
        <w:t>/manage/select</w:t>
      </w:r>
      <w:r w:rsidRPr="008A5623">
        <w:rPr>
          <w:rFonts w:hint="eastAsia"/>
        </w:rPr>
        <w:t>，查询</w:t>
      </w:r>
    </w:p>
    <w:p w14:paraId="79798B0D" w14:textId="77777777" w:rsidR="00640F71" w:rsidRPr="008A5623" w:rsidRDefault="00640F71" w:rsidP="000404B7">
      <w:pPr>
        <w:pStyle w:val="3"/>
      </w:pPr>
      <w:r w:rsidRPr="008A5623">
        <w:rPr>
          <w:rFonts w:hint="eastAsia"/>
        </w:rPr>
        <w:t>方法</w:t>
      </w:r>
    </w:p>
    <w:p w14:paraId="46D85B5F" w14:textId="7C4CA435" w:rsidR="00640F71" w:rsidRPr="008A5623" w:rsidRDefault="008A5623" w:rsidP="00640F71">
      <w:pPr>
        <w:pStyle w:val="ae"/>
        <w:numPr>
          <w:ilvl w:val="0"/>
          <w:numId w:val="11"/>
        </w:numPr>
        <w:ind w:firstLineChars="0"/>
        <w:rPr>
          <w:lang w:eastAsia="ja-JP"/>
        </w:rPr>
      </w:pPr>
      <w:proofErr w:type="spellStart"/>
      <w:r w:rsidRPr="008A5623">
        <w:t>manage</w:t>
      </w:r>
      <w:r w:rsidR="00640F71" w:rsidRPr="008A5623">
        <w:t>.</w:t>
      </w:r>
      <w:r w:rsidRPr="008A5623">
        <w:t>insert</w:t>
      </w:r>
      <w:proofErr w:type="spellEnd"/>
      <w:r w:rsidR="00640F71" w:rsidRPr="008A5623">
        <w:t>(</w:t>
      </w:r>
      <w:proofErr w:type="spellStart"/>
      <w:r w:rsidR="00640F71" w:rsidRPr="008A5623">
        <w:t>object,callback</w:t>
      </w:r>
      <w:proofErr w:type="spellEnd"/>
      <w:r w:rsidR="00640F71" w:rsidRPr="008A5623">
        <w:t>)</w:t>
      </w:r>
      <w:r w:rsidR="00640F71" w:rsidRPr="008A5623">
        <w:rPr>
          <w:rFonts w:hint="eastAsia"/>
        </w:rPr>
        <w:t>，</w:t>
      </w:r>
      <w:r w:rsidRPr="008A5623">
        <w:rPr>
          <w:rFonts w:hint="eastAsia"/>
        </w:rPr>
        <w:t>添加</w:t>
      </w:r>
      <w:r w:rsidR="00640F71" w:rsidRPr="008A5623">
        <w:rPr>
          <w:rFonts w:hint="eastAsia"/>
        </w:rPr>
        <w:t>接口调用方法</w:t>
      </w:r>
    </w:p>
    <w:p w14:paraId="5A4E383E" w14:textId="27EBCCE0" w:rsidR="008A5623" w:rsidRPr="008A5623" w:rsidRDefault="008A5623" w:rsidP="008A5623">
      <w:pPr>
        <w:pStyle w:val="ae"/>
        <w:numPr>
          <w:ilvl w:val="0"/>
          <w:numId w:val="11"/>
        </w:numPr>
        <w:ind w:firstLineChars="0"/>
        <w:rPr>
          <w:lang w:eastAsia="ja-JP"/>
        </w:rPr>
      </w:pPr>
      <w:proofErr w:type="spellStart"/>
      <w:r w:rsidRPr="008A5623">
        <w:t>manage.update</w:t>
      </w:r>
      <w:proofErr w:type="spellEnd"/>
      <w:r w:rsidRPr="008A5623">
        <w:t>(</w:t>
      </w:r>
      <w:proofErr w:type="spellStart"/>
      <w:r w:rsidRPr="008A5623">
        <w:t>object,callback</w:t>
      </w:r>
      <w:proofErr w:type="spellEnd"/>
      <w:r w:rsidRPr="008A5623">
        <w:t>)</w:t>
      </w:r>
      <w:r w:rsidRPr="008A5623">
        <w:rPr>
          <w:rFonts w:hint="eastAsia"/>
        </w:rPr>
        <w:t>，更新接口调用方法</w:t>
      </w:r>
    </w:p>
    <w:p w14:paraId="05D08AFA" w14:textId="5BFC6BB4" w:rsidR="008A5623" w:rsidRPr="008A5623" w:rsidRDefault="008A5623" w:rsidP="008A5623">
      <w:pPr>
        <w:pStyle w:val="ae"/>
        <w:numPr>
          <w:ilvl w:val="0"/>
          <w:numId w:val="11"/>
        </w:numPr>
        <w:ind w:firstLineChars="0"/>
        <w:rPr>
          <w:lang w:eastAsia="ja-JP"/>
        </w:rPr>
      </w:pPr>
      <w:proofErr w:type="spellStart"/>
      <w:r w:rsidRPr="008A5623">
        <w:t>manage.delete</w:t>
      </w:r>
      <w:proofErr w:type="spellEnd"/>
      <w:r w:rsidRPr="008A5623">
        <w:t>(</w:t>
      </w:r>
      <w:proofErr w:type="spellStart"/>
      <w:r w:rsidRPr="008A5623">
        <w:t>object,callback</w:t>
      </w:r>
      <w:proofErr w:type="spellEnd"/>
      <w:r w:rsidRPr="008A5623">
        <w:t>)</w:t>
      </w:r>
      <w:r w:rsidRPr="008A5623">
        <w:rPr>
          <w:rFonts w:hint="eastAsia"/>
        </w:rPr>
        <w:t>，删除接口调用方法</w:t>
      </w:r>
    </w:p>
    <w:p w14:paraId="2C70543D" w14:textId="5B69317D" w:rsidR="008A5623" w:rsidRPr="008A5623" w:rsidRDefault="008A5623" w:rsidP="008A5623">
      <w:pPr>
        <w:pStyle w:val="ae"/>
        <w:numPr>
          <w:ilvl w:val="0"/>
          <w:numId w:val="11"/>
        </w:numPr>
        <w:ind w:firstLineChars="0"/>
        <w:rPr>
          <w:lang w:eastAsia="ja-JP"/>
        </w:rPr>
      </w:pPr>
      <w:proofErr w:type="spellStart"/>
      <w:r w:rsidRPr="008A5623">
        <w:t>manage.select</w:t>
      </w:r>
      <w:proofErr w:type="spellEnd"/>
      <w:r w:rsidRPr="008A5623">
        <w:t>(</w:t>
      </w:r>
      <w:proofErr w:type="spellStart"/>
      <w:r w:rsidRPr="008A5623">
        <w:t>object,callback</w:t>
      </w:r>
      <w:proofErr w:type="spellEnd"/>
      <w:r w:rsidRPr="008A5623">
        <w:t>)</w:t>
      </w:r>
      <w:r w:rsidRPr="008A5623">
        <w:rPr>
          <w:rFonts w:hint="eastAsia"/>
        </w:rPr>
        <w:t>，查询接口调用方法</w:t>
      </w:r>
    </w:p>
    <w:p w14:paraId="4F922420" w14:textId="77777777" w:rsidR="00640F71" w:rsidRPr="008A5623" w:rsidRDefault="00640F71" w:rsidP="000404B7">
      <w:pPr>
        <w:pStyle w:val="3"/>
      </w:pPr>
      <w:r w:rsidRPr="008A5623">
        <w:rPr>
          <w:rFonts w:hint="eastAsia"/>
        </w:rPr>
        <w:t>应答</w:t>
      </w:r>
    </w:p>
    <w:p w14:paraId="3480D244" w14:textId="77777777" w:rsidR="00640F71" w:rsidRPr="008A5623" w:rsidRDefault="00640F71" w:rsidP="00640F71">
      <w:pPr>
        <w:pStyle w:val="ae"/>
        <w:numPr>
          <w:ilvl w:val="0"/>
          <w:numId w:val="12"/>
        </w:numPr>
        <w:ind w:firstLineChars="0"/>
        <w:rPr>
          <w:lang w:eastAsia="ja-JP"/>
        </w:rPr>
      </w:pPr>
      <w:r w:rsidRPr="008A5623">
        <w:rPr>
          <w:rFonts w:cs="微软雅黑" w:hint="eastAsia"/>
        </w:rPr>
        <w:t>错误：错误信息</w:t>
      </w:r>
    </w:p>
    <w:p w14:paraId="4D0F5118" w14:textId="11ADBF5D" w:rsidR="00640F71" w:rsidRPr="008A5623" w:rsidRDefault="008A5623" w:rsidP="00640F71">
      <w:pPr>
        <w:pStyle w:val="ae"/>
        <w:numPr>
          <w:ilvl w:val="0"/>
          <w:numId w:val="12"/>
        </w:numPr>
        <w:ind w:firstLineChars="0"/>
        <w:rPr>
          <w:lang w:eastAsia="ja-JP"/>
        </w:rPr>
      </w:pPr>
      <w:r w:rsidRPr="008A5623">
        <w:rPr>
          <w:rFonts w:hint="eastAsia"/>
        </w:rPr>
        <w:t>添加</w:t>
      </w:r>
      <w:r w:rsidR="00640F71" w:rsidRPr="008A5623">
        <w:rPr>
          <w:rFonts w:cs="微软雅黑" w:hint="eastAsia"/>
        </w:rPr>
        <w:t>：</w:t>
      </w:r>
      <w:r w:rsidRPr="008A5623">
        <w:rPr>
          <w:rFonts w:hint="eastAsia"/>
        </w:rPr>
        <w:t>成功信息</w:t>
      </w:r>
    </w:p>
    <w:p w14:paraId="5FA6F01E" w14:textId="6066C429" w:rsidR="00640F71" w:rsidRPr="008A5623" w:rsidRDefault="008A5623" w:rsidP="00640F71">
      <w:pPr>
        <w:pStyle w:val="ae"/>
        <w:numPr>
          <w:ilvl w:val="0"/>
          <w:numId w:val="12"/>
        </w:numPr>
        <w:ind w:firstLineChars="0"/>
        <w:rPr>
          <w:lang w:eastAsia="ja-JP"/>
        </w:rPr>
      </w:pPr>
      <w:r w:rsidRPr="008A5623">
        <w:rPr>
          <w:rFonts w:hint="eastAsia"/>
        </w:rPr>
        <w:t>更新</w:t>
      </w:r>
      <w:r w:rsidR="00640F71" w:rsidRPr="008A5623">
        <w:rPr>
          <w:rFonts w:hint="eastAsia"/>
        </w:rPr>
        <w:t>：</w:t>
      </w:r>
      <w:r w:rsidRPr="008A5623">
        <w:rPr>
          <w:rFonts w:hint="eastAsia"/>
        </w:rPr>
        <w:t>成功信息</w:t>
      </w:r>
    </w:p>
    <w:p w14:paraId="2256860B" w14:textId="05AF73C1" w:rsidR="00640F71" w:rsidRPr="008A5623" w:rsidRDefault="008A5623" w:rsidP="00640F71">
      <w:pPr>
        <w:pStyle w:val="ae"/>
        <w:numPr>
          <w:ilvl w:val="0"/>
          <w:numId w:val="12"/>
        </w:numPr>
        <w:ind w:firstLineChars="0"/>
        <w:rPr>
          <w:lang w:eastAsia="ja-JP"/>
        </w:rPr>
      </w:pPr>
      <w:r w:rsidRPr="008A5623">
        <w:rPr>
          <w:rFonts w:hint="eastAsia"/>
        </w:rPr>
        <w:t>删除</w:t>
      </w:r>
      <w:r w:rsidR="00640F71" w:rsidRPr="008A5623">
        <w:rPr>
          <w:rFonts w:hint="eastAsia"/>
        </w:rPr>
        <w:t>：成功信息</w:t>
      </w:r>
    </w:p>
    <w:p w14:paraId="36F86B89" w14:textId="0F8A3D40" w:rsidR="008A5623" w:rsidRPr="008A5623" w:rsidRDefault="008A5623" w:rsidP="00640F71">
      <w:pPr>
        <w:pStyle w:val="ae"/>
        <w:numPr>
          <w:ilvl w:val="0"/>
          <w:numId w:val="12"/>
        </w:numPr>
        <w:ind w:firstLineChars="0"/>
        <w:rPr>
          <w:lang w:eastAsia="ja-JP"/>
        </w:rPr>
      </w:pPr>
      <w:r w:rsidRPr="008A5623">
        <w:rPr>
          <w:rFonts w:cs="微软雅黑" w:hint="eastAsia"/>
        </w:rPr>
        <w:t>查询：设备或者账号信息</w:t>
      </w:r>
    </w:p>
    <w:p w14:paraId="7CA07816" w14:textId="6C6110FC" w:rsidR="00640F71" w:rsidRDefault="00640F71">
      <w:pPr>
        <w:spacing w:beforeLines="0" w:before="0" w:afterLines="0" w:after="160" w:line="259" w:lineRule="auto"/>
        <w:ind w:firstLineChars="0" w:firstLine="0"/>
        <w:jc w:val="left"/>
      </w:pPr>
      <w:r>
        <w:br w:type="page"/>
      </w:r>
    </w:p>
    <w:p w14:paraId="35EECDDC" w14:textId="35BD4811" w:rsidR="00D07177" w:rsidRDefault="00D07177" w:rsidP="00D07177">
      <w:pPr>
        <w:pStyle w:val="2"/>
      </w:pPr>
      <w:r>
        <w:rPr>
          <w:rFonts w:hint="eastAsia"/>
        </w:rPr>
        <w:lastRenderedPageBreak/>
        <w:t>t</w:t>
      </w:r>
      <w:r>
        <w:t>rack.js</w:t>
      </w:r>
    </w:p>
    <w:p w14:paraId="613E593C" w14:textId="77777777" w:rsidR="00640F71" w:rsidRPr="00CB6C9F" w:rsidRDefault="00640F71" w:rsidP="000404B7">
      <w:pPr>
        <w:pStyle w:val="3"/>
      </w:pPr>
      <w:r w:rsidRPr="00CB6C9F">
        <w:rPr>
          <w:rFonts w:hint="eastAsia"/>
        </w:rPr>
        <w:t>功能</w:t>
      </w:r>
    </w:p>
    <w:p w14:paraId="2FF23D59" w14:textId="434FA296" w:rsidR="00640F71" w:rsidRPr="00CB6C9F" w:rsidRDefault="00BA76A4" w:rsidP="00BA76A4">
      <w:pPr>
        <w:ind w:firstLineChars="295" w:firstLine="708"/>
      </w:pPr>
      <w:r>
        <w:rPr>
          <w:rFonts w:hint="eastAsia"/>
        </w:rPr>
        <w:t>用户跟踪</w:t>
      </w:r>
      <w:r w:rsidR="00640F71" w:rsidRPr="00CB6C9F">
        <w:rPr>
          <w:rFonts w:hint="eastAsia"/>
        </w:rPr>
        <w:t>类路由，包括</w:t>
      </w:r>
      <w:r>
        <w:rPr>
          <w:rFonts w:hint="eastAsia"/>
        </w:rPr>
        <w:t>最新位置跟踪</w:t>
      </w:r>
      <w:r w:rsidR="00640F71" w:rsidRPr="00CB6C9F">
        <w:rPr>
          <w:rFonts w:hint="eastAsia"/>
        </w:rPr>
        <w:t>、</w:t>
      </w:r>
      <w:r>
        <w:rPr>
          <w:rFonts w:hint="eastAsia"/>
        </w:rPr>
        <w:t>历史位置查询</w:t>
      </w:r>
      <w:r w:rsidR="00640F71" w:rsidRPr="00CB6C9F">
        <w:rPr>
          <w:rFonts w:hint="eastAsia"/>
        </w:rPr>
        <w:t>。</w:t>
      </w:r>
    </w:p>
    <w:p w14:paraId="7B283E0B" w14:textId="77777777" w:rsidR="00640F71" w:rsidRPr="00CB6C9F" w:rsidRDefault="00640F71" w:rsidP="000404B7">
      <w:pPr>
        <w:pStyle w:val="3"/>
      </w:pPr>
      <w:r w:rsidRPr="00CB6C9F">
        <w:rPr>
          <w:rFonts w:hint="eastAsia"/>
        </w:rPr>
        <w:t>接口</w:t>
      </w:r>
    </w:p>
    <w:p w14:paraId="51E12D79" w14:textId="471E9139" w:rsidR="00640F71" w:rsidRPr="00640F71" w:rsidRDefault="00640F71" w:rsidP="00640F71">
      <w:pPr>
        <w:pStyle w:val="ae"/>
        <w:numPr>
          <w:ilvl w:val="0"/>
          <w:numId w:val="9"/>
        </w:numPr>
        <w:ind w:firstLineChars="0"/>
      </w:pPr>
      <w:proofErr w:type="spellStart"/>
      <w:r w:rsidRPr="00640F71">
        <w:t>api</w:t>
      </w:r>
      <w:proofErr w:type="spellEnd"/>
      <w:r w:rsidRPr="00640F71">
        <w:t>/</w:t>
      </w:r>
      <w:r w:rsidR="00BA76A4">
        <w:rPr>
          <w:rFonts w:hint="eastAsia"/>
        </w:rPr>
        <w:t>track</w:t>
      </w:r>
      <w:r w:rsidRPr="00640F71">
        <w:t>/</w:t>
      </w:r>
      <w:r w:rsidR="00BA76A4">
        <w:t>latest</w:t>
      </w:r>
      <w:r w:rsidRPr="00640F71">
        <w:rPr>
          <w:rFonts w:hint="eastAsia"/>
        </w:rPr>
        <w:t>，</w:t>
      </w:r>
      <w:r w:rsidR="00BA76A4">
        <w:rPr>
          <w:rFonts w:hint="eastAsia"/>
        </w:rPr>
        <w:t>最新位置跟踪</w:t>
      </w:r>
    </w:p>
    <w:p w14:paraId="469A5000" w14:textId="3808CED0" w:rsidR="00640F71" w:rsidRPr="00640F71" w:rsidRDefault="00640F71" w:rsidP="00640F71">
      <w:pPr>
        <w:pStyle w:val="ae"/>
        <w:numPr>
          <w:ilvl w:val="0"/>
          <w:numId w:val="9"/>
        </w:numPr>
        <w:ind w:firstLineChars="0"/>
      </w:pPr>
      <w:proofErr w:type="spellStart"/>
      <w:r w:rsidRPr="00640F71">
        <w:t>api</w:t>
      </w:r>
      <w:proofErr w:type="spellEnd"/>
      <w:r w:rsidRPr="00640F71">
        <w:t>/</w:t>
      </w:r>
      <w:r w:rsidR="00BA76A4">
        <w:t>track</w:t>
      </w:r>
      <w:r w:rsidRPr="00640F71">
        <w:t>/</w:t>
      </w:r>
      <w:r w:rsidR="00BA76A4">
        <w:t>history</w:t>
      </w:r>
      <w:r w:rsidRPr="00640F71">
        <w:rPr>
          <w:rFonts w:hint="eastAsia"/>
        </w:rPr>
        <w:t>，</w:t>
      </w:r>
      <w:r w:rsidR="00BA76A4">
        <w:rPr>
          <w:rFonts w:hint="eastAsia"/>
        </w:rPr>
        <w:t>历史位置查询</w:t>
      </w:r>
    </w:p>
    <w:p w14:paraId="6435440B" w14:textId="77777777" w:rsidR="00640F71" w:rsidRPr="00640F71" w:rsidRDefault="00640F71" w:rsidP="000404B7">
      <w:pPr>
        <w:pStyle w:val="3"/>
      </w:pPr>
      <w:r w:rsidRPr="00640F71">
        <w:rPr>
          <w:rFonts w:hint="eastAsia"/>
        </w:rPr>
        <w:t>方法</w:t>
      </w:r>
    </w:p>
    <w:p w14:paraId="6A80369B" w14:textId="1D39908D" w:rsidR="00640F71" w:rsidRPr="00640F71" w:rsidRDefault="00BA76A4" w:rsidP="00640F71">
      <w:pPr>
        <w:pStyle w:val="ae"/>
        <w:numPr>
          <w:ilvl w:val="0"/>
          <w:numId w:val="11"/>
        </w:numPr>
        <w:ind w:firstLineChars="0"/>
        <w:rPr>
          <w:lang w:eastAsia="ja-JP"/>
        </w:rPr>
      </w:pPr>
      <w:proofErr w:type="spellStart"/>
      <w:r>
        <w:t>track.latest</w:t>
      </w:r>
      <w:proofErr w:type="spellEnd"/>
      <w:r w:rsidR="00640F71" w:rsidRPr="00640F71">
        <w:t>(</w:t>
      </w:r>
      <w:proofErr w:type="spellStart"/>
      <w:r w:rsidR="00640F71" w:rsidRPr="00640F71">
        <w:t>object,callback</w:t>
      </w:r>
      <w:proofErr w:type="spellEnd"/>
      <w:r w:rsidR="00640F71" w:rsidRPr="00640F71">
        <w:t>)</w:t>
      </w:r>
      <w:r w:rsidR="00640F71" w:rsidRPr="00640F71">
        <w:rPr>
          <w:rFonts w:hint="eastAsia"/>
        </w:rPr>
        <w:t>，</w:t>
      </w:r>
      <w:r w:rsidR="00AE6CE1">
        <w:rPr>
          <w:rFonts w:hint="eastAsia"/>
        </w:rPr>
        <w:t>最新位置跟踪</w:t>
      </w:r>
      <w:r w:rsidR="00640F71" w:rsidRPr="00640F71">
        <w:rPr>
          <w:rFonts w:hint="eastAsia"/>
        </w:rPr>
        <w:t>接口调用方法</w:t>
      </w:r>
    </w:p>
    <w:p w14:paraId="53BBC5A1" w14:textId="231B6A3E" w:rsidR="00640F71" w:rsidRPr="00640F71" w:rsidRDefault="00BA76A4" w:rsidP="00640F71">
      <w:pPr>
        <w:pStyle w:val="ae"/>
        <w:numPr>
          <w:ilvl w:val="0"/>
          <w:numId w:val="11"/>
        </w:numPr>
        <w:ind w:firstLineChars="0"/>
        <w:rPr>
          <w:lang w:eastAsia="ja-JP"/>
        </w:rPr>
      </w:pPr>
      <w:proofErr w:type="spellStart"/>
      <w:r>
        <w:t>track.history</w:t>
      </w:r>
      <w:proofErr w:type="spellEnd"/>
      <w:r w:rsidR="00640F71" w:rsidRPr="00640F71">
        <w:t>(</w:t>
      </w:r>
      <w:proofErr w:type="spellStart"/>
      <w:r w:rsidR="00640F71" w:rsidRPr="00640F71">
        <w:t>object,callback</w:t>
      </w:r>
      <w:proofErr w:type="spellEnd"/>
      <w:r w:rsidR="00640F71" w:rsidRPr="00640F71">
        <w:t>)</w:t>
      </w:r>
      <w:r w:rsidR="00640F71" w:rsidRPr="00640F71">
        <w:rPr>
          <w:rFonts w:hint="eastAsia"/>
        </w:rPr>
        <w:t>，</w:t>
      </w:r>
      <w:r w:rsidR="00AE6CE1">
        <w:rPr>
          <w:rFonts w:hint="eastAsia"/>
        </w:rPr>
        <w:t>历史位置查询</w:t>
      </w:r>
      <w:r w:rsidR="00640F71" w:rsidRPr="00640F71">
        <w:rPr>
          <w:rFonts w:hint="eastAsia"/>
        </w:rPr>
        <w:t>接口调用方法</w:t>
      </w:r>
    </w:p>
    <w:p w14:paraId="4E970648" w14:textId="77777777" w:rsidR="00640F71" w:rsidRPr="00640F71" w:rsidRDefault="00640F71" w:rsidP="000404B7">
      <w:pPr>
        <w:pStyle w:val="3"/>
      </w:pPr>
      <w:r w:rsidRPr="00640F71">
        <w:rPr>
          <w:rFonts w:hint="eastAsia"/>
        </w:rPr>
        <w:t>应答</w:t>
      </w:r>
    </w:p>
    <w:p w14:paraId="12D8DB11" w14:textId="77777777" w:rsidR="00640F71" w:rsidRPr="00640F71" w:rsidRDefault="00640F71" w:rsidP="00640F71">
      <w:pPr>
        <w:pStyle w:val="ae"/>
        <w:numPr>
          <w:ilvl w:val="0"/>
          <w:numId w:val="12"/>
        </w:numPr>
        <w:ind w:firstLineChars="0"/>
        <w:rPr>
          <w:lang w:eastAsia="ja-JP"/>
        </w:rPr>
      </w:pPr>
      <w:r w:rsidRPr="00640F71">
        <w:rPr>
          <w:rFonts w:cs="微软雅黑" w:hint="eastAsia"/>
        </w:rPr>
        <w:t>错误：错误信息</w:t>
      </w:r>
    </w:p>
    <w:p w14:paraId="2458C5AA" w14:textId="2B68A81B" w:rsidR="00640F71" w:rsidRPr="00640F71" w:rsidRDefault="00AE6CE1" w:rsidP="00640F71">
      <w:pPr>
        <w:pStyle w:val="ae"/>
        <w:numPr>
          <w:ilvl w:val="0"/>
          <w:numId w:val="12"/>
        </w:numPr>
        <w:ind w:firstLineChars="0"/>
        <w:rPr>
          <w:lang w:eastAsia="ja-JP"/>
        </w:rPr>
      </w:pPr>
      <w:r>
        <w:rPr>
          <w:rFonts w:hint="eastAsia"/>
        </w:rPr>
        <w:t>最新位置跟踪</w:t>
      </w:r>
      <w:r w:rsidR="00640F71" w:rsidRPr="00640F71">
        <w:rPr>
          <w:rFonts w:cs="微软雅黑" w:hint="eastAsia"/>
        </w:rPr>
        <w:t>：</w:t>
      </w:r>
      <w:r>
        <w:rPr>
          <w:rFonts w:cs="微软雅黑" w:hint="eastAsia"/>
        </w:rPr>
        <w:t>查询用户最新位置信息</w:t>
      </w:r>
    </w:p>
    <w:p w14:paraId="7CA3BDDB" w14:textId="3609A9A8" w:rsidR="00640F71" w:rsidRPr="00640F71" w:rsidRDefault="00AE6CE1" w:rsidP="00640F71">
      <w:pPr>
        <w:pStyle w:val="ae"/>
        <w:numPr>
          <w:ilvl w:val="0"/>
          <w:numId w:val="12"/>
        </w:numPr>
        <w:ind w:firstLineChars="0"/>
        <w:rPr>
          <w:lang w:eastAsia="ja-JP"/>
        </w:rPr>
      </w:pPr>
      <w:r>
        <w:rPr>
          <w:rFonts w:hint="eastAsia"/>
        </w:rPr>
        <w:t>历史位置查询</w:t>
      </w:r>
      <w:r w:rsidR="00640F71" w:rsidRPr="00640F71">
        <w:rPr>
          <w:rFonts w:hint="eastAsia"/>
        </w:rPr>
        <w:t>：</w:t>
      </w:r>
      <w:r>
        <w:rPr>
          <w:rFonts w:hint="eastAsia"/>
        </w:rPr>
        <w:t>查询用户历史位置信息</w:t>
      </w:r>
    </w:p>
    <w:p w14:paraId="39829296" w14:textId="093B249C" w:rsidR="00640F71" w:rsidRDefault="00640F71">
      <w:pPr>
        <w:spacing w:beforeLines="0" w:before="0" w:afterLines="0" w:after="160" w:line="259" w:lineRule="auto"/>
        <w:ind w:firstLineChars="0" w:firstLine="0"/>
        <w:jc w:val="left"/>
      </w:pPr>
      <w:r>
        <w:br w:type="page"/>
      </w:r>
    </w:p>
    <w:p w14:paraId="206F6BE9" w14:textId="162EF6BB" w:rsidR="00D07177" w:rsidRDefault="00D07177" w:rsidP="00D07177">
      <w:pPr>
        <w:pStyle w:val="2"/>
      </w:pPr>
      <w:r>
        <w:rPr>
          <w:rFonts w:hint="eastAsia"/>
        </w:rPr>
        <w:lastRenderedPageBreak/>
        <w:t>l</w:t>
      </w:r>
      <w:r>
        <w:t>ocate.js</w:t>
      </w:r>
    </w:p>
    <w:p w14:paraId="26C672B4" w14:textId="77777777" w:rsidR="00640F71" w:rsidRPr="00CB6C9F" w:rsidRDefault="00640F71" w:rsidP="000404B7">
      <w:pPr>
        <w:pStyle w:val="3"/>
      </w:pPr>
      <w:r w:rsidRPr="00CB6C9F">
        <w:rPr>
          <w:rFonts w:hint="eastAsia"/>
        </w:rPr>
        <w:t>功能</w:t>
      </w:r>
    </w:p>
    <w:p w14:paraId="262B2E9F" w14:textId="4B3F60AA" w:rsidR="00640F71" w:rsidRPr="00CB6C9F" w:rsidRDefault="00B81510" w:rsidP="00B81510">
      <w:pPr>
        <w:ind w:firstLineChars="295" w:firstLine="708"/>
      </w:pPr>
      <w:r>
        <w:rPr>
          <w:rFonts w:hint="eastAsia"/>
        </w:rPr>
        <w:t>位置请求</w:t>
      </w:r>
      <w:r w:rsidR="00640F71" w:rsidRPr="00CB6C9F">
        <w:rPr>
          <w:rFonts w:hint="eastAsia"/>
        </w:rPr>
        <w:t>类路由，包括</w:t>
      </w:r>
      <w:r>
        <w:rPr>
          <w:rFonts w:hint="eastAsia"/>
        </w:rPr>
        <w:t>位置存储、位置计算</w:t>
      </w:r>
      <w:r w:rsidR="00640F71" w:rsidRPr="00CB6C9F">
        <w:rPr>
          <w:rFonts w:hint="eastAsia"/>
        </w:rPr>
        <w:t>接口。</w:t>
      </w:r>
    </w:p>
    <w:p w14:paraId="61A84B52" w14:textId="77777777" w:rsidR="00640F71" w:rsidRPr="00CB6C9F" w:rsidRDefault="00640F71" w:rsidP="000404B7">
      <w:pPr>
        <w:pStyle w:val="3"/>
      </w:pPr>
      <w:r w:rsidRPr="00CB6C9F">
        <w:rPr>
          <w:rFonts w:hint="eastAsia"/>
        </w:rPr>
        <w:t>接口</w:t>
      </w:r>
    </w:p>
    <w:p w14:paraId="105E8686" w14:textId="098A378A" w:rsidR="00640F71" w:rsidRPr="00640F71" w:rsidRDefault="00640F71" w:rsidP="00640F71">
      <w:pPr>
        <w:pStyle w:val="ae"/>
        <w:numPr>
          <w:ilvl w:val="0"/>
          <w:numId w:val="9"/>
        </w:numPr>
        <w:ind w:firstLineChars="0"/>
      </w:pPr>
      <w:proofErr w:type="spellStart"/>
      <w:r w:rsidRPr="00640F71">
        <w:t>api</w:t>
      </w:r>
      <w:proofErr w:type="spellEnd"/>
      <w:r w:rsidRPr="00640F71">
        <w:t>/</w:t>
      </w:r>
      <w:r w:rsidR="00A054F9">
        <w:rPr>
          <w:rFonts w:hint="eastAsia"/>
        </w:rPr>
        <w:t>pos</w:t>
      </w:r>
      <w:r w:rsidRPr="00640F71">
        <w:t>/</w:t>
      </w:r>
      <w:r w:rsidR="00B81510">
        <w:t>save</w:t>
      </w:r>
      <w:r w:rsidRPr="00640F71">
        <w:rPr>
          <w:rFonts w:hint="eastAsia"/>
        </w:rPr>
        <w:t>，</w:t>
      </w:r>
      <w:r w:rsidR="00B81510">
        <w:rPr>
          <w:rFonts w:hint="eastAsia"/>
        </w:rPr>
        <w:t>位置存储</w:t>
      </w:r>
    </w:p>
    <w:p w14:paraId="155B6E37" w14:textId="51B59090" w:rsidR="00640F71" w:rsidRPr="00640F71" w:rsidRDefault="00640F71" w:rsidP="00640F71">
      <w:pPr>
        <w:pStyle w:val="ae"/>
        <w:numPr>
          <w:ilvl w:val="0"/>
          <w:numId w:val="9"/>
        </w:numPr>
        <w:ind w:firstLineChars="0"/>
      </w:pPr>
      <w:proofErr w:type="spellStart"/>
      <w:r w:rsidRPr="00640F71">
        <w:t>api</w:t>
      </w:r>
      <w:proofErr w:type="spellEnd"/>
      <w:r w:rsidRPr="00640F71">
        <w:t>/</w:t>
      </w:r>
      <w:r w:rsidR="00A054F9">
        <w:rPr>
          <w:rFonts w:hint="eastAsia"/>
        </w:rPr>
        <w:t>pos</w:t>
      </w:r>
      <w:r w:rsidRPr="00640F71">
        <w:t>/</w:t>
      </w:r>
      <w:r w:rsidR="00B81510">
        <w:t>compute</w:t>
      </w:r>
      <w:r w:rsidRPr="00640F71">
        <w:rPr>
          <w:rFonts w:hint="eastAsia"/>
        </w:rPr>
        <w:t>，</w:t>
      </w:r>
      <w:r w:rsidR="00B81510">
        <w:rPr>
          <w:rFonts w:hint="eastAsia"/>
        </w:rPr>
        <w:t>位置计算</w:t>
      </w:r>
    </w:p>
    <w:p w14:paraId="679001DE" w14:textId="77777777" w:rsidR="00640F71" w:rsidRPr="00640F71" w:rsidRDefault="00640F71" w:rsidP="000404B7">
      <w:pPr>
        <w:pStyle w:val="3"/>
      </w:pPr>
      <w:r w:rsidRPr="00640F71">
        <w:rPr>
          <w:rFonts w:hint="eastAsia"/>
        </w:rPr>
        <w:t>方法</w:t>
      </w:r>
    </w:p>
    <w:p w14:paraId="1AA494F7" w14:textId="49169088" w:rsidR="00640F71" w:rsidRPr="00640F71" w:rsidRDefault="00B81510" w:rsidP="00640F71">
      <w:pPr>
        <w:pStyle w:val="ae"/>
        <w:numPr>
          <w:ilvl w:val="0"/>
          <w:numId w:val="11"/>
        </w:numPr>
        <w:ind w:firstLineChars="0"/>
        <w:rPr>
          <w:lang w:eastAsia="ja-JP"/>
        </w:rPr>
      </w:pPr>
      <w:proofErr w:type="spellStart"/>
      <w:r>
        <w:t>locate</w:t>
      </w:r>
      <w:r w:rsidR="00640F71" w:rsidRPr="00640F71">
        <w:t>.l</w:t>
      </w:r>
      <w:r>
        <w:t>ocation</w:t>
      </w:r>
      <w:proofErr w:type="spellEnd"/>
      <w:r w:rsidR="00640F71" w:rsidRPr="00640F71">
        <w:t>(</w:t>
      </w:r>
      <w:proofErr w:type="spellStart"/>
      <w:r w:rsidR="00640F71" w:rsidRPr="00640F71">
        <w:t>object,callback</w:t>
      </w:r>
      <w:proofErr w:type="spellEnd"/>
      <w:r w:rsidR="00640F71" w:rsidRPr="00640F71">
        <w:t>)</w:t>
      </w:r>
      <w:r w:rsidR="00640F71" w:rsidRPr="00640F71">
        <w:rPr>
          <w:rFonts w:hint="eastAsia"/>
        </w:rPr>
        <w:t>，</w:t>
      </w:r>
      <w:r>
        <w:rPr>
          <w:rFonts w:hint="eastAsia"/>
        </w:rPr>
        <w:t>位置</w:t>
      </w:r>
      <w:r w:rsidR="00640F71" w:rsidRPr="00640F71">
        <w:rPr>
          <w:rFonts w:hint="eastAsia"/>
        </w:rPr>
        <w:t>接口调用方法</w:t>
      </w:r>
    </w:p>
    <w:p w14:paraId="613ED1FB" w14:textId="77777777" w:rsidR="00640F71" w:rsidRPr="00640F71" w:rsidRDefault="00640F71" w:rsidP="000404B7">
      <w:pPr>
        <w:pStyle w:val="3"/>
      </w:pPr>
      <w:r w:rsidRPr="00640F71">
        <w:rPr>
          <w:rFonts w:hint="eastAsia"/>
        </w:rPr>
        <w:t>应答</w:t>
      </w:r>
    </w:p>
    <w:p w14:paraId="420A7435" w14:textId="77777777" w:rsidR="00640F71" w:rsidRPr="00640F71" w:rsidRDefault="00640F71" w:rsidP="00640F71">
      <w:pPr>
        <w:pStyle w:val="ae"/>
        <w:numPr>
          <w:ilvl w:val="0"/>
          <w:numId w:val="12"/>
        </w:numPr>
        <w:ind w:firstLineChars="0"/>
        <w:rPr>
          <w:lang w:eastAsia="ja-JP"/>
        </w:rPr>
      </w:pPr>
      <w:r w:rsidRPr="00640F71">
        <w:rPr>
          <w:rFonts w:cs="微软雅黑" w:hint="eastAsia"/>
        </w:rPr>
        <w:t>错误：错误信息</w:t>
      </w:r>
    </w:p>
    <w:p w14:paraId="2618EFEB" w14:textId="78D7F733" w:rsidR="00640F71" w:rsidRPr="00640F71" w:rsidRDefault="00B81510" w:rsidP="00640F71">
      <w:pPr>
        <w:pStyle w:val="ae"/>
        <w:numPr>
          <w:ilvl w:val="0"/>
          <w:numId w:val="12"/>
        </w:numPr>
        <w:ind w:firstLineChars="0"/>
        <w:rPr>
          <w:lang w:eastAsia="ja-JP"/>
        </w:rPr>
      </w:pPr>
      <w:r>
        <w:rPr>
          <w:rFonts w:hint="eastAsia"/>
        </w:rPr>
        <w:t>位置存储</w:t>
      </w:r>
      <w:r w:rsidR="00640F71" w:rsidRPr="00640F71">
        <w:rPr>
          <w:rFonts w:cs="微软雅黑" w:hint="eastAsia"/>
        </w:rPr>
        <w:t>：</w:t>
      </w:r>
      <w:r>
        <w:rPr>
          <w:rFonts w:cs="微软雅黑" w:hint="eastAsia"/>
        </w:rPr>
        <w:t>无应答</w:t>
      </w:r>
    </w:p>
    <w:p w14:paraId="25B8DBF8" w14:textId="75C81989" w:rsidR="00640F71" w:rsidRPr="00640F71" w:rsidRDefault="00B81510" w:rsidP="00640F71">
      <w:pPr>
        <w:pStyle w:val="ae"/>
        <w:numPr>
          <w:ilvl w:val="0"/>
          <w:numId w:val="12"/>
        </w:numPr>
        <w:ind w:firstLineChars="0"/>
        <w:rPr>
          <w:lang w:eastAsia="ja-JP"/>
        </w:rPr>
      </w:pPr>
      <w:r>
        <w:rPr>
          <w:rFonts w:hint="eastAsia"/>
        </w:rPr>
        <w:t>位置计算</w:t>
      </w:r>
      <w:r w:rsidR="00640F71" w:rsidRPr="00640F71">
        <w:rPr>
          <w:rFonts w:hint="eastAsia"/>
        </w:rPr>
        <w:t>：</w:t>
      </w:r>
      <w:r>
        <w:rPr>
          <w:rFonts w:hint="eastAsia"/>
        </w:rPr>
        <w:t>位置信息</w:t>
      </w:r>
    </w:p>
    <w:p w14:paraId="526C11FD" w14:textId="77777777" w:rsidR="00AD719B" w:rsidRDefault="00AD719B">
      <w:pPr>
        <w:spacing w:beforeLines="0" w:before="0" w:afterLines="0" w:after="160" w:line="259" w:lineRule="auto"/>
        <w:ind w:firstLineChars="0" w:firstLine="0"/>
        <w:jc w:val="left"/>
      </w:pPr>
      <w:r>
        <w:br w:type="page"/>
      </w:r>
    </w:p>
    <w:p w14:paraId="29010C7A" w14:textId="4C99D10F" w:rsidR="00AD719B" w:rsidRDefault="00AD719B" w:rsidP="00955879">
      <w:pPr>
        <w:pStyle w:val="2"/>
      </w:pPr>
      <w:r>
        <w:rPr>
          <w:rFonts w:hint="eastAsia"/>
        </w:rPr>
        <w:lastRenderedPageBreak/>
        <w:t>log</w:t>
      </w:r>
      <w:r>
        <w:t>.js</w:t>
      </w:r>
    </w:p>
    <w:p w14:paraId="28485E9E" w14:textId="77777777" w:rsidR="00AD719B" w:rsidRPr="00CB6C9F" w:rsidRDefault="00AD719B" w:rsidP="000404B7">
      <w:pPr>
        <w:pStyle w:val="3"/>
      </w:pPr>
      <w:r w:rsidRPr="00CB6C9F">
        <w:rPr>
          <w:rFonts w:hint="eastAsia"/>
        </w:rPr>
        <w:t>功能</w:t>
      </w:r>
    </w:p>
    <w:p w14:paraId="7B629302" w14:textId="4DEB45CF" w:rsidR="00AD719B" w:rsidRPr="00CB6C9F" w:rsidRDefault="00E77E58" w:rsidP="00E77E58">
      <w:pPr>
        <w:ind w:firstLineChars="295" w:firstLine="708"/>
      </w:pPr>
      <w:r>
        <w:rPr>
          <w:rFonts w:hint="eastAsia"/>
        </w:rPr>
        <w:t>服务器log打印存储</w:t>
      </w:r>
      <w:r w:rsidR="00AD719B" w:rsidRPr="00CB6C9F">
        <w:rPr>
          <w:rFonts w:hint="eastAsia"/>
        </w:rPr>
        <w:t>，</w:t>
      </w:r>
      <w:r>
        <w:rPr>
          <w:rFonts w:hint="eastAsia"/>
        </w:rPr>
        <w:t>监听log事件</w:t>
      </w:r>
      <w:r w:rsidR="00AD719B" w:rsidRPr="00CB6C9F">
        <w:rPr>
          <w:rFonts w:hint="eastAsia"/>
        </w:rPr>
        <w:t>。</w:t>
      </w:r>
    </w:p>
    <w:p w14:paraId="0FAEBC19" w14:textId="2FC63A7F" w:rsidR="00AD719B" w:rsidRPr="00CB6C9F" w:rsidRDefault="00E77E58" w:rsidP="000404B7">
      <w:pPr>
        <w:pStyle w:val="3"/>
      </w:pPr>
      <w:r>
        <w:rPr>
          <w:rFonts w:hint="eastAsia"/>
        </w:rPr>
        <w:t>事件</w:t>
      </w:r>
    </w:p>
    <w:p w14:paraId="3D72D509" w14:textId="7EC40162" w:rsidR="00AD719B" w:rsidRPr="00640F71" w:rsidRDefault="00E77E58" w:rsidP="00AD719B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log：全局变量process监听</w:t>
      </w:r>
    </w:p>
    <w:p w14:paraId="4F95A94C" w14:textId="77777777" w:rsidR="00AD719B" w:rsidRPr="00640F71" w:rsidRDefault="00AD719B" w:rsidP="000404B7">
      <w:pPr>
        <w:pStyle w:val="3"/>
      </w:pPr>
      <w:r w:rsidRPr="00640F71">
        <w:rPr>
          <w:rFonts w:hint="eastAsia"/>
        </w:rPr>
        <w:t>方法</w:t>
      </w:r>
    </w:p>
    <w:p w14:paraId="3B8CAD17" w14:textId="659BB227" w:rsidR="00AD719B" w:rsidRPr="00640F71" w:rsidRDefault="00E77E58" w:rsidP="00AD719B">
      <w:pPr>
        <w:pStyle w:val="ae"/>
        <w:numPr>
          <w:ilvl w:val="0"/>
          <w:numId w:val="11"/>
        </w:numPr>
        <w:ind w:firstLineChars="0"/>
        <w:rPr>
          <w:lang w:eastAsia="ja-JP"/>
        </w:rPr>
      </w:pPr>
      <w:proofErr w:type="spellStart"/>
      <w:r>
        <w:rPr>
          <w:rFonts w:hint="eastAsia"/>
        </w:rPr>
        <w:t>process</w:t>
      </w:r>
      <w:r w:rsidR="00AD719B" w:rsidRPr="00640F71">
        <w:t>.</w:t>
      </w:r>
      <w:r>
        <w:rPr>
          <w:rFonts w:hint="eastAsia"/>
        </w:rPr>
        <w:t>on</w:t>
      </w:r>
      <w:proofErr w:type="spellEnd"/>
      <w:r w:rsidR="00AD719B" w:rsidRPr="00640F71">
        <w:t>(</w:t>
      </w:r>
      <w:r w:rsidR="005F0C5E">
        <w:t>‘</w:t>
      </w:r>
      <w:proofErr w:type="spellStart"/>
      <w:r w:rsidR="005F0C5E">
        <w:t>log’</w:t>
      </w:r>
      <w:r w:rsidR="00AD719B" w:rsidRPr="00640F71">
        <w:t>,callback</w:t>
      </w:r>
      <w:proofErr w:type="spellEnd"/>
      <w:r w:rsidR="00AD719B" w:rsidRPr="00640F71">
        <w:t>)</w:t>
      </w:r>
      <w:r w:rsidR="00AD719B" w:rsidRPr="00640F71">
        <w:rPr>
          <w:rFonts w:hint="eastAsia"/>
        </w:rPr>
        <w:t>，</w:t>
      </w:r>
      <w:r w:rsidR="005F0C5E">
        <w:rPr>
          <w:rFonts w:hint="eastAsia"/>
        </w:rPr>
        <w:t>监听log事件</w:t>
      </w:r>
      <w:r w:rsidR="00AD719B" w:rsidRPr="00640F71">
        <w:rPr>
          <w:rFonts w:hint="eastAsia"/>
        </w:rPr>
        <w:t>调用方法</w:t>
      </w:r>
    </w:p>
    <w:p w14:paraId="1ED91516" w14:textId="36D9AF08" w:rsidR="00AD719B" w:rsidRDefault="005F0C5E" w:rsidP="00AD719B">
      <w:pPr>
        <w:pStyle w:val="ae"/>
        <w:numPr>
          <w:ilvl w:val="0"/>
          <w:numId w:val="11"/>
        </w:numPr>
        <w:ind w:firstLineChars="0"/>
        <w:rPr>
          <w:lang w:eastAsia="ja-JP"/>
        </w:rPr>
      </w:pPr>
      <w:proofErr w:type="spellStart"/>
      <w:r>
        <w:t>process</w:t>
      </w:r>
      <w:r w:rsidR="00AD719B" w:rsidRPr="00640F71">
        <w:t>.</w:t>
      </w:r>
      <w:r>
        <w:t>emit</w:t>
      </w:r>
      <w:proofErr w:type="spellEnd"/>
      <w:r w:rsidR="00AD719B" w:rsidRPr="00640F71">
        <w:t>(</w:t>
      </w:r>
      <w:r>
        <w:t>‘</w:t>
      </w:r>
      <w:proofErr w:type="spellStart"/>
      <w:r>
        <w:t>log’</w:t>
      </w:r>
      <w:r w:rsidR="00AD719B" w:rsidRPr="00640F71">
        <w:t>,</w:t>
      </w:r>
      <w:r>
        <w:t>object</w:t>
      </w:r>
      <w:proofErr w:type="spellEnd"/>
      <w:r w:rsidR="00AD719B" w:rsidRPr="00640F71">
        <w:t>)</w:t>
      </w:r>
      <w:r w:rsidR="00AD719B" w:rsidRPr="00640F71">
        <w:rPr>
          <w:rFonts w:hint="eastAsia"/>
        </w:rPr>
        <w:t>，</w:t>
      </w:r>
      <w:r>
        <w:rPr>
          <w:rFonts w:hint="eastAsia"/>
        </w:rPr>
        <w:t>发送log事件</w:t>
      </w:r>
      <w:r w:rsidR="00AD719B" w:rsidRPr="00640F71">
        <w:rPr>
          <w:rFonts w:hint="eastAsia"/>
        </w:rPr>
        <w:t>调用方法</w:t>
      </w:r>
    </w:p>
    <w:p w14:paraId="5B330363" w14:textId="6408D2F0" w:rsidR="00A74CDB" w:rsidRDefault="00A74CDB" w:rsidP="00A74CDB">
      <w:pPr>
        <w:pStyle w:val="2"/>
      </w:pPr>
      <w:r>
        <w:t>compute</w:t>
      </w:r>
      <w:r>
        <w:t>.js</w:t>
      </w:r>
    </w:p>
    <w:p w14:paraId="4F15E48D" w14:textId="77777777" w:rsidR="00A74CDB" w:rsidRPr="00CB6C9F" w:rsidRDefault="00A74CDB" w:rsidP="00A74CDB">
      <w:pPr>
        <w:pStyle w:val="3"/>
      </w:pPr>
      <w:r w:rsidRPr="00CB6C9F">
        <w:rPr>
          <w:rFonts w:hint="eastAsia"/>
        </w:rPr>
        <w:t>功能</w:t>
      </w:r>
    </w:p>
    <w:p w14:paraId="15EDCB2B" w14:textId="4E7A0903" w:rsidR="00A74CDB" w:rsidRPr="00CB6C9F" w:rsidRDefault="00A74CDB" w:rsidP="00A74CDB">
      <w:pPr>
        <w:ind w:firstLineChars="295" w:firstLine="708"/>
      </w:pPr>
      <w:r>
        <w:rPr>
          <w:rFonts w:hint="eastAsia"/>
        </w:rPr>
        <w:t>用户</w:t>
      </w:r>
      <w:proofErr w:type="spellStart"/>
      <w:r>
        <w:rPr>
          <w:rFonts w:hint="eastAsia"/>
        </w:rPr>
        <w:t>ble</w:t>
      </w:r>
      <w:proofErr w:type="spellEnd"/>
      <w:r>
        <w:rPr>
          <w:rFonts w:hint="eastAsia"/>
        </w:rPr>
        <w:t>位置请求计算库接口</w:t>
      </w:r>
      <w:r w:rsidRPr="00CB6C9F">
        <w:rPr>
          <w:rFonts w:hint="eastAsia"/>
        </w:rPr>
        <w:t>。</w:t>
      </w:r>
    </w:p>
    <w:p w14:paraId="4C467C5E" w14:textId="77777777" w:rsidR="00A74CDB" w:rsidRPr="00640F71" w:rsidRDefault="00A74CDB" w:rsidP="00A74CDB">
      <w:pPr>
        <w:pStyle w:val="3"/>
      </w:pPr>
      <w:r w:rsidRPr="00640F71">
        <w:rPr>
          <w:rFonts w:hint="eastAsia"/>
        </w:rPr>
        <w:t>方法</w:t>
      </w:r>
    </w:p>
    <w:p w14:paraId="471E0B93" w14:textId="7E09F881" w:rsidR="00A74CDB" w:rsidRPr="00640F71" w:rsidRDefault="00A74CDB" w:rsidP="00A74CDB">
      <w:pPr>
        <w:pStyle w:val="ae"/>
        <w:numPr>
          <w:ilvl w:val="0"/>
          <w:numId w:val="11"/>
        </w:numPr>
        <w:ind w:firstLineChars="0"/>
        <w:rPr>
          <w:lang w:eastAsia="ja-JP"/>
        </w:rPr>
      </w:pPr>
      <w:proofErr w:type="spellStart"/>
      <w:r>
        <w:rPr>
          <w:rFonts w:hint="eastAsia"/>
        </w:rPr>
        <w:t>ble</w:t>
      </w:r>
      <w:proofErr w:type="spellEnd"/>
      <w:r w:rsidRPr="00640F71">
        <w:t>(</w:t>
      </w:r>
      <w:proofErr w:type="spellStart"/>
      <w:r w:rsidR="004A7970">
        <w:rPr>
          <w:rFonts w:hint="eastAsia"/>
        </w:rPr>
        <w:t>ob</w:t>
      </w:r>
      <w:r w:rsidR="004A7970">
        <w:t>ject</w:t>
      </w:r>
      <w:r w:rsidRPr="00640F71">
        <w:t>,callback</w:t>
      </w:r>
      <w:proofErr w:type="spellEnd"/>
      <w:r w:rsidRPr="00640F71">
        <w:t>)</w:t>
      </w:r>
      <w:r w:rsidRPr="00640F71">
        <w:rPr>
          <w:rFonts w:hint="eastAsia"/>
        </w:rPr>
        <w:t>，</w:t>
      </w:r>
      <w:r w:rsidR="004A7970">
        <w:rPr>
          <w:rFonts w:hint="eastAsia"/>
        </w:rPr>
        <w:t>位置计算函数</w:t>
      </w:r>
    </w:p>
    <w:p w14:paraId="66AECFAE" w14:textId="00C3992D" w:rsidR="00A74CDB" w:rsidRDefault="004A7970" w:rsidP="00A74CDB">
      <w:pPr>
        <w:pStyle w:val="ae"/>
        <w:numPr>
          <w:ilvl w:val="0"/>
          <w:numId w:val="11"/>
        </w:numPr>
        <w:ind w:firstLineChars="0"/>
        <w:rPr>
          <w:lang w:eastAsia="ja-JP"/>
        </w:rPr>
      </w:pPr>
      <w:proofErr w:type="spellStart"/>
      <w:r>
        <w:rPr>
          <w:rFonts w:hint="eastAsia"/>
        </w:rPr>
        <w:t>toHex</w:t>
      </w:r>
      <w:proofErr w:type="spellEnd"/>
      <w:r w:rsidR="00A74CDB" w:rsidRPr="00640F71">
        <w:t>(</w:t>
      </w:r>
      <w:r>
        <w:t>string</w:t>
      </w:r>
      <w:r w:rsidR="00A74CDB" w:rsidRPr="00640F71">
        <w:t>)</w:t>
      </w:r>
      <w:r w:rsidR="00A74CDB" w:rsidRPr="00640F71">
        <w:rPr>
          <w:rFonts w:hint="eastAsia"/>
        </w:rPr>
        <w:t>，</w:t>
      </w:r>
      <w:r>
        <w:rPr>
          <w:rFonts w:hint="eastAsia"/>
        </w:rPr>
        <w:t>字符串id转换数字id函数</w:t>
      </w:r>
    </w:p>
    <w:p w14:paraId="6AD7FDC1" w14:textId="7FF30F9D" w:rsidR="004A7970" w:rsidRDefault="004A7970" w:rsidP="004A7970">
      <w:pPr>
        <w:pStyle w:val="3"/>
        <w:rPr>
          <w:rFonts w:eastAsia="MS Mincho"/>
        </w:rPr>
      </w:pPr>
      <w:r w:rsidRPr="004A7970">
        <w:rPr>
          <w:rFonts w:hint="eastAsia"/>
        </w:rPr>
        <w:t>返回</w:t>
      </w:r>
    </w:p>
    <w:p w14:paraId="2AAAF598" w14:textId="0610B71C" w:rsidR="004A7970" w:rsidRPr="004A7970" w:rsidRDefault="004A7970" w:rsidP="004A7970">
      <w:pPr>
        <w:pStyle w:val="ae"/>
        <w:numPr>
          <w:ilvl w:val="0"/>
          <w:numId w:val="44"/>
        </w:numPr>
        <w:ind w:firstLineChars="0"/>
        <w:rPr>
          <w:rFonts w:eastAsia="MS Mincho"/>
          <w:lang w:eastAsia="ja-JP"/>
        </w:rPr>
      </w:pPr>
      <w:proofErr w:type="spellStart"/>
      <w:r>
        <w:rPr>
          <w:rFonts w:eastAsiaTheme="minorEastAsia" w:hint="eastAsia"/>
        </w:rPr>
        <w:t>e</w:t>
      </w:r>
      <w:r>
        <w:rPr>
          <w:rFonts w:eastAsiaTheme="minorEastAsia"/>
        </w:rPr>
        <w:t>rr:object</w:t>
      </w:r>
      <w:proofErr w:type="spellEnd"/>
      <w:r>
        <w:rPr>
          <w:rFonts w:eastAsiaTheme="minorEastAsia"/>
        </w:rPr>
        <w:t>,</w:t>
      </w:r>
      <w:r>
        <w:rPr>
          <w:rFonts w:eastAsiaTheme="minorEastAsia" w:hint="eastAsia"/>
        </w:rPr>
        <w:t>错误信息</w:t>
      </w:r>
    </w:p>
    <w:p w14:paraId="06E36189" w14:textId="6B87D518" w:rsidR="004A7970" w:rsidRPr="004A7970" w:rsidRDefault="004A7970" w:rsidP="004A7970">
      <w:pPr>
        <w:pStyle w:val="ae"/>
        <w:numPr>
          <w:ilvl w:val="0"/>
          <w:numId w:val="44"/>
        </w:numPr>
        <w:ind w:firstLineChars="0"/>
        <w:rPr>
          <w:rFonts w:eastAsia="MS Mincho" w:hint="eastAsia"/>
          <w:lang w:eastAsia="ja-JP"/>
        </w:rPr>
      </w:pPr>
      <w:proofErr w:type="spellStart"/>
      <w:r>
        <w:rPr>
          <w:rFonts w:eastAsiaTheme="minorEastAsia" w:hint="eastAsia"/>
        </w:rPr>
        <w:t>p</w:t>
      </w:r>
      <w:r>
        <w:rPr>
          <w:rFonts w:eastAsiaTheme="minorEastAsia"/>
        </w:rPr>
        <w:t>os:object</w:t>
      </w:r>
      <w:proofErr w:type="spellEnd"/>
      <w:r>
        <w:rPr>
          <w:rFonts w:eastAsiaTheme="minorEastAsia"/>
        </w:rPr>
        <w:t>,</w:t>
      </w:r>
      <w:r>
        <w:rPr>
          <w:rFonts w:eastAsiaTheme="minorEastAsia" w:hint="eastAsia"/>
        </w:rPr>
        <w:t>位置信息</w:t>
      </w:r>
    </w:p>
    <w:p w14:paraId="5B6238C6" w14:textId="00B31771" w:rsidR="00A74CDB" w:rsidRDefault="00A74CDB" w:rsidP="00A74CDB">
      <w:pPr>
        <w:pStyle w:val="2"/>
      </w:pPr>
      <w:r>
        <w:lastRenderedPageBreak/>
        <w:t>database</w:t>
      </w:r>
      <w:r>
        <w:t>.js</w:t>
      </w:r>
    </w:p>
    <w:p w14:paraId="6228F9B7" w14:textId="77777777" w:rsidR="00A74CDB" w:rsidRPr="00CB6C9F" w:rsidRDefault="00A74CDB" w:rsidP="00A74CDB">
      <w:pPr>
        <w:pStyle w:val="3"/>
      </w:pPr>
      <w:r w:rsidRPr="00CB6C9F">
        <w:rPr>
          <w:rFonts w:hint="eastAsia"/>
        </w:rPr>
        <w:t>功能</w:t>
      </w:r>
    </w:p>
    <w:p w14:paraId="5900D000" w14:textId="6FC8FBDC" w:rsidR="00A74CDB" w:rsidRPr="00CB6C9F" w:rsidRDefault="00A74CDB" w:rsidP="00A74CDB">
      <w:pPr>
        <w:ind w:firstLineChars="295" w:firstLine="708"/>
      </w:pPr>
      <w:r>
        <w:rPr>
          <w:rFonts w:hint="eastAsia"/>
        </w:rPr>
        <w:t>服务器</w:t>
      </w:r>
      <w:r w:rsidR="005551F1">
        <w:rPr>
          <w:rFonts w:hint="eastAsia"/>
        </w:rPr>
        <w:t>数据查询，添加，更新，删除等操作</w:t>
      </w:r>
      <w:r w:rsidRPr="00CB6C9F">
        <w:rPr>
          <w:rFonts w:hint="eastAsia"/>
        </w:rPr>
        <w:t>。</w:t>
      </w:r>
    </w:p>
    <w:p w14:paraId="70656C2A" w14:textId="77777777" w:rsidR="00A74CDB" w:rsidRPr="00640F71" w:rsidRDefault="00A74CDB" w:rsidP="00A74CDB">
      <w:pPr>
        <w:pStyle w:val="3"/>
      </w:pPr>
      <w:r w:rsidRPr="00640F71">
        <w:rPr>
          <w:rFonts w:hint="eastAsia"/>
        </w:rPr>
        <w:t>方法</w:t>
      </w:r>
    </w:p>
    <w:p w14:paraId="7DF36C7C" w14:textId="355D7F78" w:rsidR="00A74CDB" w:rsidRPr="00640F71" w:rsidRDefault="00E53B98" w:rsidP="00E53B98">
      <w:pPr>
        <w:pStyle w:val="ae"/>
        <w:numPr>
          <w:ilvl w:val="0"/>
          <w:numId w:val="11"/>
        </w:numPr>
        <w:ind w:firstLineChars="0"/>
        <w:rPr>
          <w:lang w:eastAsia="ja-JP"/>
        </w:rPr>
      </w:pPr>
      <w:proofErr w:type="spellStart"/>
      <w:r w:rsidRPr="00E53B98">
        <w:t>queryHasDestory</w:t>
      </w:r>
      <w:proofErr w:type="spellEnd"/>
      <w:r w:rsidR="00A74CDB" w:rsidRPr="00640F71">
        <w:t>(</w:t>
      </w:r>
      <w:proofErr w:type="spellStart"/>
      <w:r>
        <w:rPr>
          <w:rFonts w:hint="eastAsia"/>
        </w:rPr>
        <w:t>string</w:t>
      </w:r>
      <w:r>
        <w:t>,array</w:t>
      </w:r>
      <w:r w:rsidR="00A74CDB" w:rsidRPr="00640F71">
        <w:t>,callback</w:t>
      </w:r>
      <w:proofErr w:type="spellEnd"/>
      <w:r w:rsidR="00A74CDB" w:rsidRPr="00640F71">
        <w:t>)</w:t>
      </w:r>
      <w:r w:rsidR="00A74CDB" w:rsidRPr="00640F71">
        <w:rPr>
          <w:rFonts w:hint="eastAsia"/>
        </w:rPr>
        <w:t>，</w:t>
      </w:r>
      <w:r w:rsidR="005551F1">
        <w:rPr>
          <w:rFonts w:hint="eastAsia"/>
        </w:rPr>
        <w:t>数据操作函数</w:t>
      </w:r>
    </w:p>
    <w:p w14:paraId="78920E9C" w14:textId="77777777" w:rsidR="00E53B98" w:rsidRDefault="00E53B98" w:rsidP="00E53B98">
      <w:pPr>
        <w:pStyle w:val="3"/>
        <w:rPr>
          <w:rFonts w:eastAsia="MS Mincho"/>
        </w:rPr>
      </w:pPr>
      <w:r w:rsidRPr="004A7970">
        <w:rPr>
          <w:rFonts w:hint="eastAsia"/>
        </w:rPr>
        <w:t>返回</w:t>
      </w:r>
    </w:p>
    <w:p w14:paraId="164766FE" w14:textId="77777777" w:rsidR="00E53B98" w:rsidRPr="004A7970" w:rsidRDefault="00E53B98" w:rsidP="00E53B98">
      <w:pPr>
        <w:pStyle w:val="ae"/>
        <w:numPr>
          <w:ilvl w:val="0"/>
          <w:numId w:val="44"/>
        </w:numPr>
        <w:ind w:firstLineChars="0"/>
        <w:rPr>
          <w:rFonts w:eastAsia="MS Mincho"/>
          <w:lang w:eastAsia="ja-JP"/>
        </w:rPr>
      </w:pPr>
      <w:proofErr w:type="spellStart"/>
      <w:r>
        <w:rPr>
          <w:rFonts w:eastAsiaTheme="minorEastAsia" w:hint="eastAsia"/>
        </w:rPr>
        <w:t>e</w:t>
      </w:r>
      <w:r>
        <w:rPr>
          <w:rFonts w:eastAsiaTheme="minorEastAsia"/>
        </w:rPr>
        <w:t>rr:object</w:t>
      </w:r>
      <w:proofErr w:type="spellEnd"/>
      <w:r>
        <w:rPr>
          <w:rFonts w:eastAsiaTheme="minorEastAsia"/>
        </w:rPr>
        <w:t>,</w:t>
      </w:r>
      <w:r>
        <w:rPr>
          <w:rFonts w:eastAsiaTheme="minorEastAsia" w:hint="eastAsia"/>
        </w:rPr>
        <w:t>错误信息</w:t>
      </w:r>
    </w:p>
    <w:p w14:paraId="4C46DC8A" w14:textId="468F52D7" w:rsidR="00E53B98" w:rsidRPr="004A7970" w:rsidRDefault="005551F1" w:rsidP="005551F1">
      <w:pPr>
        <w:pStyle w:val="ae"/>
        <w:numPr>
          <w:ilvl w:val="0"/>
          <w:numId w:val="44"/>
        </w:numPr>
        <w:ind w:firstLineChars="0"/>
        <w:rPr>
          <w:rFonts w:eastAsia="MS Mincho" w:hint="eastAsia"/>
          <w:lang w:eastAsia="ja-JP"/>
        </w:rPr>
      </w:pPr>
      <w:proofErr w:type="spellStart"/>
      <w:r w:rsidRPr="005551F1">
        <w:rPr>
          <w:rFonts w:eastAsiaTheme="minorEastAsia"/>
        </w:rPr>
        <w:t>results</w:t>
      </w:r>
      <w:r w:rsidR="00E53B98">
        <w:rPr>
          <w:rFonts w:eastAsiaTheme="minorEastAsia"/>
        </w:rPr>
        <w:t>:object</w:t>
      </w:r>
      <w:proofErr w:type="spellEnd"/>
      <w:r w:rsidR="00E53B98">
        <w:rPr>
          <w:rFonts w:eastAsiaTheme="minorEastAsia"/>
        </w:rPr>
        <w:t>,</w:t>
      </w:r>
      <w:r>
        <w:rPr>
          <w:rFonts w:eastAsiaTheme="minorEastAsia" w:hint="eastAsia"/>
        </w:rPr>
        <w:t>结果信息</w:t>
      </w:r>
    </w:p>
    <w:p w14:paraId="785CBE3D" w14:textId="77777777" w:rsidR="00AD719B" w:rsidRDefault="00AD719B" w:rsidP="00AD719B">
      <w:pPr>
        <w:spacing w:beforeLines="0" w:before="0" w:afterLines="0" w:after="160" w:line="259" w:lineRule="auto"/>
        <w:ind w:firstLineChars="0" w:firstLine="0"/>
        <w:jc w:val="left"/>
      </w:pPr>
      <w:r>
        <w:br w:type="page"/>
      </w:r>
    </w:p>
    <w:p w14:paraId="0F0597E5" w14:textId="21F62AF6" w:rsidR="00916638" w:rsidRDefault="00916638" w:rsidP="002A29AC">
      <w:pPr>
        <w:pStyle w:val="1"/>
      </w:pPr>
      <w:r w:rsidRPr="00B45273">
        <w:rPr>
          <w:rFonts w:hint="eastAsia"/>
        </w:rPr>
        <w:lastRenderedPageBreak/>
        <w:t>通信</w:t>
      </w:r>
      <w:r w:rsidRPr="00B45273">
        <w:t>协议</w:t>
      </w:r>
    </w:p>
    <w:p w14:paraId="7BDAF2C2" w14:textId="0BE49625" w:rsidR="00B00A55" w:rsidRPr="00B00A55" w:rsidRDefault="00340C31" w:rsidP="00B00A55">
      <w:r>
        <w:rPr>
          <w:rFonts w:hint="eastAsia"/>
        </w:rPr>
        <w:t>所有数据接口采用</w:t>
      </w:r>
      <w:r w:rsidR="0025704F">
        <w:rPr>
          <w:rFonts w:hint="eastAsia"/>
        </w:rPr>
        <w:t>HTTP</w:t>
      </w:r>
      <w:r>
        <w:rPr>
          <w:rFonts w:hint="eastAsia"/>
        </w:rPr>
        <w:t>协议的</w:t>
      </w:r>
      <w:r w:rsidR="00CD7919">
        <w:rPr>
          <w:rFonts w:hint="eastAsia"/>
        </w:rPr>
        <w:t>Post</w:t>
      </w:r>
      <w:r>
        <w:rPr>
          <w:rFonts w:hint="eastAsia"/>
        </w:rPr>
        <w:t>方式发送和接收数据。</w:t>
      </w:r>
    </w:p>
    <w:p w14:paraId="64A0F013" w14:textId="0012E9E7" w:rsidR="006354AC" w:rsidRDefault="00B53277" w:rsidP="00B53277">
      <w:pPr>
        <w:pStyle w:val="1"/>
      </w:pPr>
      <w:r>
        <w:rPr>
          <w:rFonts w:hint="eastAsia"/>
        </w:rPr>
        <w:t>数据接口协议</w:t>
      </w:r>
    </w:p>
    <w:p w14:paraId="074A1B25" w14:textId="3FA935C1" w:rsidR="00E36365" w:rsidRPr="00A24D67" w:rsidRDefault="000404B7" w:rsidP="00701279">
      <w:pPr>
        <w:pStyle w:val="2"/>
        <w:rPr>
          <w:rFonts w:cs="微软雅黑"/>
        </w:rPr>
      </w:pPr>
      <w:r w:rsidRPr="00A24D67">
        <w:rPr>
          <w:rFonts w:cs="微软雅黑" w:hint="eastAsia"/>
        </w:rPr>
        <w:t>用户接口</w:t>
      </w:r>
    </w:p>
    <w:p w14:paraId="1D362BBB" w14:textId="75BBAFE9" w:rsidR="000404B7" w:rsidRDefault="000404B7" w:rsidP="000404B7">
      <w:pPr>
        <w:pStyle w:val="3"/>
        <w:rPr>
          <w:rFonts w:ascii="黑体" w:eastAsia="MS Mincho" w:hAnsi="黑体"/>
        </w:rPr>
      </w:pPr>
      <w:r w:rsidRPr="00A24D67">
        <w:rPr>
          <w:rFonts w:ascii="黑体" w:hAnsi="黑体" w:hint="eastAsia"/>
        </w:rPr>
        <w:t>登录</w:t>
      </w:r>
    </w:p>
    <w:p w14:paraId="3C587708" w14:textId="4554B719" w:rsidR="007300C7" w:rsidRPr="005829B8" w:rsidRDefault="003E238D" w:rsidP="003E238D">
      <w:pPr>
        <w:pStyle w:val="ae"/>
        <w:numPr>
          <w:ilvl w:val="0"/>
          <w:numId w:val="36"/>
        </w:numPr>
        <w:ind w:firstLineChars="0"/>
        <w:rPr>
          <w:lang w:eastAsia="ja-JP"/>
        </w:rPr>
      </w:pPr>
      <w:r w:rsidRPr="003E238D">
        <w:rPr>
          <w:rFonts w:cs="微软雅黑" w:hint="eastAsia"/>
        </w:rPr>
        <w:t>请求</w:t>
      </w:r>
    </w:p>
    <w:p w14:paraId="42BFA180" w14:textId="77777777" w:rsidR="005829B8" w:rsidRPr="000E0DBE" w:rsidRDefault="005829B8" w:rsidP="00475378">
      <w:pPr>
        <w:pStyle w:val="af7"/>
        <w:ind w:left="180" w:firstLine="720"/>
        <w:rPr>
          <w:rFonts w:ascii="Times New Roman" w:hAnsi="Times New Roman" w:cs="Times New Roman"/>
        </w:rPr>
      </w:pPr>
      <w:r w:rsidRPr="000E0DBE">
        <w:rPr>
          <w:rFonts w:ascii="Times New Roman" w:hAnsi="Times New Roman" w:cs="Times New Roman"/>
        </w:rPr>
        <w:t>{</w:t>
      </w:r>
    </w:p>
    <w:p w14:paraId="04097434" w14:textId="77777777" w:rsidR="005829B8" w:rsidRPr="000E0DBE" w:rsidRDefault="005829B8" w:rsidP="000E0DBE">
      <w:pPr>
        <w:pStyle w:val="af7"/>
        <w:ind w:left="180" w:firstLine="720"/>
        <w:rPr>
          <w:rFonts w:ascii="Times New Roman" w:hAnsi="Times New Roman" w:cs="Times New Roman"/>
        </w:rPr>
      </w:pPr>
      <w:r w:rsidRPr="000E0DBE">
        <w:rPr>
          <w:rFonts w:ascii="Times New Roman" w:hAnsi="Times New Roman" w:cs="Times New Roman"/>
        </w:rPr>
        <w:t>"user": {</w:t>
      </w:r>
    </w:p>
    <w:p w14:paraId="68F737EB" w14:textId="1114C9FC" w:rsidR="005829B8" w:rsidRPr="000E0DBE" w:rsidRDefault="005829B8" w:rsidP="000E0DBE">
      <w:pPr>
        <w:pStyle w:val="af7"/>
        <w:ind w:left="720" w:firstLine="720"/>
        <w:rPr>
          <w:rFonts w:ascii="Times New Roman" w:hAnsi="Times New Roman" w:cs="Times New Roman"/>
          <w:b/>
          <w:color w:val="FF0000"/>
        </w:rPr>
      </w:pPr>
      <w:r w:rsidRPr="000E0DBE">
        <w:rPr>
          <w:rFonts w:ascii="Times New Roman" w:hAnsi="Times New Roman" w:cs="Times New Roman"/>
          <w:b/>
          <w:color w:val="FF0000"/>
        </w:rPr>
        <w:t>"type": "user",</w:t>
      </w:r>
    </w:p>
    <w:p w14:paraId="43E507D6" w14:textId="6BA60EC1" w:rsidR="005829B8" w:rsidRPr="000E0DBE" w:rsidRDefault="005829B8" w:rsidP="000E0DBE">
      <w:pPr>
        <w:pStyle w:val="af7"/>
        <w:ind w:left="1440"/>
        <w:rPr>
          <w:rFonts w:ascii="Times New Roman" w:hAnsi="Times New Roman" w:cs="Times New Roman"/>
          <w:b/>
          <w:color w:val="FF0000"/>
        </w:rPr>
      </w:pPr>
      <w:r w:rsidRPr="000E0DBE">
        <w:rPr>
          <w:rFonts w:ascii="Times New Roman" w:hAnsi="Times New Roman" w:cs="Times New Roman"/>
          <w:b/>
          <w:color w:val="FF0000"/>
        </w:rPr>
        <w:t>"id": "</w:t>
      </w:r>
      <w:r w:rsidRPr="000E0DBE">
        <w:rPr>
          <w:rFonts w:ascii="Times New Roman" w:hAnsi="Times New Roman" w:cs="Times New Roman"/>
          <w:b/>
          <w:color w:val="FF0000"/>
          <w:lang w:eastAsia="zh-CN"/>
        </w:rPr>
        <w:t>用户名</w:t>
      </w:r>
      <w:r w:rsidRPr="000E0DBE">
        <w:rPr>
          <w:rFonts w:ascii="Times New Roman" w:hAnsi="Times New Roman" w:cs="Times New Roman"/>
          <w:b/>
          <w:color w:val="FF0000"/>
        </w:rPr>
        <w:t>",</w:t>
      </w:r>
    </w:p>
    <w:p w14:paraId="29BEB166" w14:textId="4D034D32" w:rsidR="005829B8" w:rsidRPr="000E0DBE" w:rsidRDefault="005829B8" w:rsidP="000E0DBE">
      <w:pPr>
        <w:pStyle w:val="af7"/>
        <w:ind w:left="1440"/>
        <w:rPr>
          <w:rFonts w:ascii="Times New Roman" w:hAnsi="Times New Roman" w:cs="Times New Roman"/>
          <w:b/>
          <w:color w:val="FF0000"/>
        </w:rPr>
      </w:pPr>
      <w:r w:rsidRPr="000E0DBE">
        <w:rPr>
          <w:rFonts w:ascii="Times New Roman" w:hAnsi="Times New Roman" w:cs="Times New Roman"/>
          <w:b/>
          <w:color w:val="FF0000"/>
        </w:rPr>
        <w:t>"code": "</w:t>
      </w:r>
      <w:r w:rsidRPr="000E0DBE">
        <w:rPr>
          <w:rFonts w:ascii="Times New Roman" w:hAnsi="Times New Roman" w:cs="Times New Roman"/>
          <w:b/>
          <w:color w:val="FF0000"/>
          <w:lang w:eastAsia="zh-CN"/>
        </w:rPr>
        <w:t>密码</w:t>
      </w:r>
      <w:r w:rsidRPr="000E0DBE">
        <w:rPr>
          <w:rFonts w:ascii="Times New Roman" w:hAnsi="Times New Roman" w:cs="Times New Roman"/>
          <w:b/>
          <w:color w:val="FF0000"/>
        </w:rPr>
        <w:t>"</w:t>
      </w:r>
    </w:p>
    <w:p w14:paraId="25059638" w14:textId="77777777" w:rsidR="005829B8" w:rsidRPr="000E0DBE" w:rsidRDefault="005829B8" w:rsidP="000E0DBE">
      <w:pPr>
        <w:pStyle w:val="af7"/>
        <w:ind w:left="720" w:firstLine="720"/>
        <w:rPr>
          <w:rFonts w:ascii="Times New Roman" w:hAnsi="Times New Roman" w:cs="Times New Roman"/>
        </w:rPr>
      </w:pPr>
      <w:r w:rsidRPr="000E0DBE">
        <w:rPr>
          <w:rFonts w:ascii="Times New Roman" w:hAnsi="Times New Roman" w:cs="Times New Roman"/>
        </w:rPr>
        <w:t>}</w:t>
      </w:r>
    </w:p>
    <w:p w14:paraId="5E010D8D" w14:textId="6FFBAC15" w:rsidR="005829B8" w:rsidRPr="000E0DBE" w:rsidRDefault="005829B8" w:rsidP="00475378">
      <w:pPr>
        <w:pStyle w:val="af7"/>
        <w:ind w:left="720" w:firstLine="180"/>
        <w:rPr>
          <w:rFonts w:ascii="Times New Roman" w:hAnsi="Times New Roman" w:cs="Times New Roman"/>
        </w:rPr>
      </w:pPr>
      <w:r w:rsidRPr="000E0DBE">
        <w:rPr>
          <w:rFonts w:ascii="Times New Roman" w:hAnsi="Times New Roman" w:cs="Times New Roman"/>
        </w:rPr>
        <w:t>}</w:t>
      </w:r>
    </w:p>
    <w:p w14:paraId="1440755D" w14:textId="77777777" w:rsidR="00176929" w:rsidRPr="000E0DBE" w:rsidRDefault="003E238D" w:rsidP="00176929">
      <w:pPr>
        <w:pStyle w:val="ae"/>
        <w:numPr>
          <w:ilvl w:val="0"/>
          <w:numId w:val="36"/>
        </w:numPr>
        <w:ind w:firstLineChars="0"/>
        <w:rPr>
          <w:rFonts w:ascii="Times New Roman" w:hAnsi="Times New Roman" w:cs="Times New Roman"/>
          <w:lang w:eastAsia="ja-JP"/>
        </w:rPr>
      </w:pPr>
      <w:r w:rsidRPr="000E0DBE">
        <w:rPr>
          <w:rFonts w:ascii="Times New Roman" w:hAnsi="Times New Roman" w:cs="Times New Roman"/>
        </w:rPr>
        <w:t>成功应答</w:t>
      </w:r>
    </w:p>
    <w:p w14:paraId="08EFFA0E" w14:textId="792ED223" w:rsidR="00176929" w:rsidRPr="000E0DBE" w:rsidRDefault="00176929" w:rsidP="00176929">
      <w:pPr>
        <w:pStyle w:val="af7"/>
        <w:ind w:left="180" w:firstLine="720"/>
        <w:rPr>
          <w:rFonts w:ascii="Times New Roman" w:eastAsia="宋体" w:hAnsi="Times New Roman" w:cs="Times New Roman"/>
        </w:rPr>
      </w:pPr>
      <w:r w:rsidRPr="000E0DBE">
        <w:rPr>
          <w:rFonts w:ascii="Times New Roman" w:hAnsi="Times New Roman" w:cs="Times New Roman"/>
        </w:rPr>
        <w:t>{</w:t>
      </w:r>
    </w:p>
    <w:p w14:paraId="403F3316" w14:textId="77777777" w:rsidR="00176929" w:rsidRPr="000E0DBE" w:rsidRDefault="00176929" w:rsidP="000E0DBE">
      <w:pPr>
        <w:pStyle w:val="af7"/>
        <w:ind w:left="180" w:firstLine="720"/>
        <w:rPr>
          <w:rFonts w:ascii="Times New Roman" w:hAnsi="Times New Roman" w:cs="Times New Roman"/>
        </w:rPr>
      </w:pPr>
      <w:r w:rsidRPr="000E0DBE">
        <w:rPr>
          <w:rFonts w:ascii="Times New Roman" w:hAnsi="Times New Roman" w:cs="Times New Roman"/>
        </w:rPr>
        <w:t>"general": {</w:t>
      </w:r>
    </w:p>
    <w:p w14:paraId="53979B26" w14:textId="156E8C26" w:rsidR="00176929" w:rsidRPr="000E0DBE" w:rsidRDefault="00176929" w:rsidP="000E0DBE">
      <w:pPr>
        <w:pStyle w:val="af7"/>
        <w:ind w:left="1440"/>
        <w:rPr>
          <w:rFonts w:ascii="Times New Roman" w:hAnsi="Times New Roman" w:cs="Times New Roman"/>
        </w:rPr>
      </w:pPr>
      <w:r w:rsidRPr="000E0DBE">
        <w:rPr>
          <w:rFonts w:ascii="Times New Roman" w:hAnsi="Times New Roman" w:cs="Times New Roman"/>
        </w:rPr>
        <w:t>"type": "</w:t>
      </w:r>
      <w:r w:rsidRPr="000E0DBE">
        <w:rPr>
          <w:rFonts w:ascii="Times New Roman" w:hAnsi="Times New Roman" w:cs="Times New Roman"/>
          <w:lang w:eastAsia="zh-CN"/>
        </w:rPr>
        <w:t>login</w:t>
      </w:r>
      <w:r w:rsidRPr="000E0DBE">
        <w:rPr>
          <w:rFonts w:ascii="Times New Roman" w:hAnsi="Times New Roman" w:cs="Times New Roman"/>
        </w:rPr>
        <w:t>",</w:t>
      </w:r>
    </w:p>
    <w:p w14:paraId="6585E2EA" w14:textId="07E3E21F" w:rsidR="00176929" w:rsidRPr="000E0DBE" w:rsidRDefault="00176929" w:rsidP="000E0DBE">
      <w:pPr>
        <w:pStyle w:val="af7"/>
        <w:ind w:left="1440"/>
        <w:rPr>
          <w:rFonts w:ascii="Times New Roman" w:hAnsi="Times New Roman" w:cs="Times New Roman"/>
        </w:rPr>
      </w:pPr>
      <w:r w:rsidRPr="000E0DBE">
        <w:rPr>
          <w:rFonts w:ascii="Times New Roman" w:hAnsi="Times New Roman" w:cs="Times New Roman"/>
        </w:rPr>
        <w:t>"</w:t>
      </w:r>
      <w:proofErr w:type="spellStart"/>
      <w:r w:rsidRPr="000E0DBE">
        <w:rPr>
          <w:rFonts w:ascii="Times New Roman" w:hAnsi="Times New Roman" w:cs="Times New Roman"/>
        </w:rPr>
        <w:t>state":</w:t>
      </w:r>
      <w:r w:rsidR="00B86C21" w:rsidRPr="000E0DBE">
        <w:rPr>
          <w:rFonts w:ascii="Times New Roman" w:hAnsi="Times New Roman" w:cs="Times New Roman"/>
        </w:rPr>
        <w:t>"</w:t>
      </w:r>
      <w:r w:rsidRPr="000E0DBE">
        <w:rPr>
          <w:rFonts w:ascii="Times New Roman" w:hAnsi="Times New Roman" w:cs="Times New Roman"/>
          <w:lang w:eastAsia="zh-CN"/>
        </w:rPr>
        <w:t>true</w:t>
      </w:r>
      <w:proofErr w:type="spellEnd"/>
      <w:r w:rsidR="00B86C21" w:rsidRPr="000E0DBE">
        <w:rPr>
          <w:rFonts w:ascii="Times New Roman" w:hAnsi="Times New Roman" w:cs="Times New Roman"/>
        </w:rPr>
        <w:t>"</w:t>
      </w:r>
      <w:r w:rsidRPr="000E0DBE">
        <w:rPr>
          <w:rFonts w:ascii="Times New Roman" w:hAnsi="Times New Roman" w:cs="Times New Roman"/>
        </w:rPr>
        <w:t>,</w:t>
      </w:r>
    </w:p>
    <w:p w14:paraId="5C5F13FB" w14:textId="3E5D955B" w:rsidR="00176929" w:rsidRPr="000E0DBE" w:rsidRDefault="00176929" w:rsidP="000E0DBE">
      <w:pPr>
        <w:pStyle w:val="af7"/>
        <w:ind w:left="720" w:firstLine="720"/>
        <w:rPr>
          <w:rFonts w:ascii="Times New Roman" w:hAnsi="Times New Roman" w:cs="Times New Roman"/>
        </w:rPr>
      </w:pPr>
      <w:r w:rsidRPr="000E0DBE">
        <w:rPr>
          <w:rFonts w:ascii="Times New Roman" w:hAnsi="Times New Roman" w:cs="Times New Roman"/>
        </w:rPr>
        <w:t>"message": "</w:t>
      </w:r>
      <w:r w:rsidRPr="000E0DBE">
        <w:rPr>
          <w:rFonts w:ascii="Times New Roman" w:hAnsi="Times New Roman" w:cs="Times New Roman"/>
          <w:lang w:eastAsia="zh-CN"/>
        </w:rPr>
        <w:t>{</w:t>
      </w:r>
      <w:r w:rsidRPr="000E0DBE">
        <w:rPr>
          <w:rFonts w:ascii="Times New Roman" w:hAnsi="Times New Roman" w:cs="Times New Roman"/>
          <w:lang w:eastAsia="zh-CN"/>
        </w:rPr>
        <w:t>数据库</w:t>
      </w:r>
      <w:proofErr w:type="spellStart"/>
      <w:r w:rsidRPr="000E0DBE">
        <w:rPr>
          <w:rFonts w:ascii="Times New Roman" w:hAnsi="Times New Roman" w:cs="Times New Roman"/>
          <w:lang w:eastAsia="zh-CN"/>
        </w:rPr>
        <w:t>user_config</w:t>
      </w:r>
      <w:proofErr w:type="spellEnd"/>
      <w:r w:rsidRPr="000E0DBE">
        <w:rPr>
          <w:rFonts w:ascii="Times New Roman" w:hAnsi="Times New Roman" w:cs="Times New Roman"/>
          <w:lang w:eastAsia="zh-CN"/>
        </w:rPr>
        <w:t>内容相同</w:t>
      </w:r>
      <w:r w:rsidRPr="000E0DBE">
        <w:rPr>
          <w:rFonts w:ascii="Times New Roman" w:hAnsi="Times New Roman" w:cs="Times New Roman"/>
          <w:lang w:eastAsia="zh-CN"/>
        </w:rPr>
        <w:t>}</w:t>
      </w:r>
      <w:r w:rsidRPr="000E0DBE">
        <w:rPr>
          <w:rFonts w:ascii="Times New Roman" w:hAnsi="Times New Roman" w:cs="Times New Roman"/>
        </w:rPr>
        <w:t>"</w:t>
      </w:r>
    </w:p>
    <w:p w14:paraId="5543E8F4" w14:textId="6B7C777C" w:rsidR="00176929" w:rsidRPr="000E0DBE" w:rsidRDefault="00176929" w:rsidP="000E0DBE">
      <w:pPr>
        <w:pStyle w:val="af7"/>
        <w:ind w:left="1440"/>
        <w:rPr>
          <w:rFonts w:ascii="Times New Roman" w:hAnsi="Times New Roman" w:cs="Times New Roman"/>
        </w:rPr>
      </w:pPr>
      <w:r w:rsidRPr="000E0DBE">
        <w:rPr>
          <w:rFonts w:ascii="Times New Roman" w:hAnsi="Times New Roman" w:cs="Times New Roman"/>
        </w:rPr>
        <w:t>}</w:t>
      </w:r>
    </w:p>
    <w:p w14:paraId="2D364A5C" w14:textId="79588DC6" w:rsidR="00195522" w:rsidRPr="000E0DBE" w:rsidRDefault="00176929" w:rsidP="00176929">
      <w:pPr>
        <w:pStyle w:val="af7"/>
        <w:ind w:left="720" w:firstLine="180"/>
        <w:rPr>
          <w:rFonts w:ascii="Times New Roman" w:eastAsia="MS Mincho" w:hAnsi="Times New Roman" w:cs="Times New Roman"/>
        </w:rPr>
      </w:pPr>
      <w:r w:rsidRPr="000E0DBE">
        <w:rPr>
          <w:rFonts w:ascii="Times New Roman" w:hAnsi="Times New Roman" w:cs="Times New Roman"/>
        </w:rPr>
        <w:t>}</w:t>
      </w:r>
    </w:p>
    <w:p w14:paraId="612FE1A9" w14:textId="27379056" w:rsidR="003E238D" w:rsidRPr="000E0DBE" w:rsidRDefault="003E238D" w:rsidP="003E238D">
      <w:pPr>
        <w:pStyle w:val="ae"/>
        <w:numPr>
          <w:ilvl w:val="0"/>
          <w:numId w:val="36"/>
        </w:numPr>
        <w:ind w:firstLineChars="0"/>
        <w:rPr>
          <w:rFonts w:ascii="Times New Roman" w:hAnsi="Times New Roman" w:cs="Times New Roman"/>
          <w:lang w:eastAsia="ja-JP"/>
        </w:rPr>
      </w:pPr>
      <w:r w:rsidRPr="000E0DBE">
        <w:rPr>
          <w:rFonts w:ascii="Times New Roman" w:hAnsi="Times New Roman" w:cs="Times New Roman"/>
        </w:rPr>
        <w:t>失败应答</w:t>
      </w:r>
    </w:p>
    <w:p w14:paraId="7B5E77BF" w14:textId="77777777" w:rsidR="00176929" w:rsidRPr="000E0DBE" w:rsidRDefault="00176929" w:rsidP="00176929">
      <w:pPr>
        <w:pStyle w:val="af7"/>
        <w:ind w:left="180" w:firstLine="720"/>
        <w:rPr>
          <w:rFonts w:ascii="Times New Roman" w:hAnsi="Times New Roman" w:cs="Times New Roman"/>
        </w:rPr>
      </w:pPr>
      <w:r w:rsidRPr="000E0DBE">
        <w:rPr>
          <w:rFonts w:ascii="Times New Roman" w:hAnsi="Times New Roman" w:cs="Times New Roman"/>
        </w:rPr>
        <w:t>{</w:t>
      </w:r>
    </w:p>
    <w:p w14:paraId="3B1DEDE3" w14:textId="77777777" w:rsidR="00176929" w:rsidRPr="000E0DBE" w:rsidRDefault="00176929" w:rsidP="000E0DBE">
      <w:pPr>
        <w:pStyle w:val="af7"/>
        <w:ind w:left="180" w:firstLine="720"/>
        <w:rPr>
          <w:rFonts w:ascii="Times New Roman" w:hAnsi="Times New Roman" w:cs="Times New Roman"/>
        </w:rPr>
      </w:pPr>
      <w:r w:rsidRPr="000E0DBE">
        <w:rPr>
          <w:rFonts w:ascii="Times New Roman" w:hAnsi="Times New Roman" w:cs="Times New Roman"/>
        </w:rPr>
        <w:t>"general": {</w:t>
      </w:r>
    </w:p>
    <w:p w14:paraId="063BED31" w14:textId="42039082" w:rsidR="00176929" w:rsidRPr="000E0DBE" w:rsidRDefault="00176929" w:rsidP="000E0DBE">
      <w:pPr>
        <w:pStyle w:val="af7"/>
        <w:ind w:left="1440" w:firstLine="720"/>
        <w:rPr>
          <w:rFonts w:ascii="Times New Roman" w:hAnsi="Times New Roman" w:cs="Times New Roman"/>
        </w:rPr>
      </w:pPr>
      <w:r w:rsidRPr="000E0DBE">
        <w:rPr>
          <w:rFonts w:ascii="Times New Roman" w:hAnsi="Times New Roman" w:cs="Times New Roman"/>
        </w:rPr>
        <w:t>"type": "</w:t>
      </w:r>
      <w:r w:rsidR="00523308" w:rsidRPr="000E0DBE">
        <w:rPr>
          <w:rFonts w:ascii="Times New Roman" w:hAnsi="Times New Roman" w:cs="Times New Roman"/>
          <w:lang w:eastAsia="zh-CN"/>
        </w:rPr>
        <w:t xml:space="preserve"> login</w:t>
      </w:r>
      <w:r w:rsidR="00523308" w:rsidRPr="000E0DBE">
        <w:rPr>
          <w:rFonts w:ascii="Times New Roman" w:hAnsi="Times New Roman" w:cs="Times New Roman"/>
        </w:rPr>
        <w:t xml:space="preserve"> </w:t>
      </w:r>
      <w:r w:rsidRPr="000E0DBE">
        <w:rPr>
          <w:rFonts w:ascii="Times New Roman" w:hAnsi="Times New Roman" w:cs="Times New Roman"/>
        </w:rPr>
        <w:t>",</w:t>
      </w:r>
    </w:p>
    <w:p w14:paraId="628E77E0" w14:textId="78AF48B0" w:rsidR="00176929" w:rsidRPr="000E0DBE" w:rsidRDefault="00176929" w:rsidP="000E0DBE">
      <w:pPr>
        <w:pStyle w:val="af7"/>
        <w:ind w:left="1440" w:firstLine="720"/>
        <w:rPr>
          <w:rFonts w:ascii="Times New Roman" w:hAnsi="Times New Roman" w:cs="Times New Roman"/>
        </w:rPr>
      </w:pPr>
      <w:r w:rsidRPr="000E0DBE">
        <w:rPr>
          <w:rFonts w:ascii="Times New Roman" w:hAnsi="Times New Roman" w:cs="Times New Roman"/>
        </w:rPr>
        <w:t>"state":</w:t>
      </w:r>
      <w:r w:rsidR="00B86C21" w:rsidRPr="000E0DBE">
        <w:rPr>
          <w:rFonts w:ascii="Times New Roman" w:hAnsi="Times New Roman" w:cs="Times New Roman"/>
        </w:rPr>
        <w:t>"</w:t>
      </w:r>
      <w:proofErr w:type="spellStart"/>
      <w:r w:rsidRPr="000E0DBE">
        <w:rPr>
          <w:rFonts w:ascii="Times New Roman" w:hAnsi="Times New Roman" w:cs="Times New Roman"/>
        </w:rPr>
        <w:t>flase</w:t>
      </w:r>
      <w:proofErr w:type="spellEnd"/>
      <w:r w:rsidR="00B86C21" w:rsidRPr="000E0DBE">
        <w:rPr>
          <w:rFonts w:ascii="Times New Roman" w:hAnsi="Times New Roman" w:cs="Times New Roman"/>
        </w:rPr>
        <w:t>"</w:t>
      </w:r>
      <w:r w:rsidRPr="000E0DBE">
        <w:rPr>
          <w:rFonts w:ascii="Times New Roman" w:hAnsi="Times New Roman" w:cs="Times New Roman"/>
        </w:rPr>
        <w:t>,</w:t>
      </w:r>
    </w:p>
    <w:p w14:paraId="0E99B4C1" w14:textId="191F137A" w:rsidR="00176929" w:rsidRPr="000E0DBE" w:rsidRDefault="00176929" w:rsidP="000E0DBE">
      <w:pPr>
        <w:pStyle w:val="af7"/>
        <w:ind w:left="2160"/>
        <w:rPr>
          <w:rFonts w:ascii="Times New Roman" w:hAnsi="Times New Roman" w:cs="Times New Roman"/>
        </w:rPr>
      </w:pPr>
      <w:r w:rsidRPr="000E0DBE">
        <w:rPr>
          <w:rFonts w:ascii="Times New Roman" w:hAnsi="Times New Roman" w:cs="Times New Roman"/>
        </w:rPr>
        <w:t>"message": "</w:t>
      </w:r>
      <w:r w:rsidR="00523308" w:rsidRPr="000E0DBE">
        <w:rPr>
          <w:rFonts w:ascii="Times New Roman" w:hAnsi="Times New Roman" w:cs="Times New Roman"/>
          <w:lang w:eastAsia="zh-CN"/>
        </w:rPr>
        <w:t>失败原因</w:t>
      </w:r>
      <w:r w:rsidRPr="000E0DBE">
        <w:rPr>
          <w:rFonts w:ascii="Times New Roman" w:hAnsi="Times New Roman" w:cs="Times New Roman"/>
        </w:rPr>
        <w:t>"</w:t>
      </w:r>
    </w:p>
    <w:p w14:paraId="5F907BB2" w14:textId="77777777" w:rsidR="00523308" w:rsidRPr="000E0DBE" w:rsidRDefault="00176929" w:rsidP="000E0DBE">
      <w:pPr>
        <w:pStyle w:val="af7"/>
        <w:ind w:left="1440" w:firstLine="720"/>
        <w:rPr>
          <w:rFonts w:ascii="Times New Roman" w:eastAsia="MS Mincho" w:hAnsi="Times New Roman" w:cs="Times New Roman"/>
        </w:rPr>
      </w:pPr>
      <w:r w:rsidRPr="000E0DBE">
        <w:rPr>
          <w:rFonts w:ascii="Times New Roman" w:hAnsi="Times New Roman" w:cs="Times New Roman"/>
        </w:rPr>
        <w:t>}</w:t>
      </w:r>
    </w:p>
    <w:p w14:paraId="19A909A3" w14:textId="77003F7C" w:rsidR="00176929" w:rsidRPr="000E0DBE" w:rsidRDefault="00176929" w:rsidP="000E0DBE">
      <w:pPr>
        <w:pStyle w:val="af7"/>
        <w:ind w:left="720"/>
        <w:rPr>
          <w:rFonts w:ascii="Times New Roman" w:hAnsi="Times New Roman" w:cs="Times New Roman"/>
        </w:rPr>
      </w:pPr>
      <w:r w:rsidRPr="000E0DBE">
        <w:rPr>
          <w:rFonts w:ascii="Times New Roman" w:hAnsi="Times New Roman" w:cs="Times New Roman"/>
        </w:rPr>
        <w:t>}</w:t>
      </w:r>
    </w:p>
    <w:p w14:paraId="44F0FACD" w14:textId="299A6F01" w:rsidR="000404B7" w:rsidRDefault="000404B7" w:rsidP="000404B7">
      <w:pPr>
        <w:pStyle w:val="3"/>
        <w:rPr>
          <w:rFonts w:ascii="黑体" w:eastAsia="MS Mincho" w:hAnsi="黑体"/>
        </w:rPr>
      </w:pPr>
      <w:r w:rsidRPr="00A24D67">
        <w:rPr>
          <w:rFonts w:ascii="黑体" w:hAnsi="黑体" w:hint="eastAsia"/>
        </w:rPr>
        <w:lastRenderedPageBreak/>
        <w:t>注册</w:t>
      </w:r>
    </w:p>
    <w:p w14:paraId="5A6F55AB" w14:textId="0DF40090" w:rsidR="003E238D" w:rsidRPr="00636003" w:rsidRDefault="003E238D" w:rsidP="003E238D">
      <w:pPr>
        <w:pStyle w:val="ae"/>
        <w:numPr>
          <w:ilvl w:val="0"/>
          <w:numId w:val="36"/>
        </w:numPr>
        <w:ind w:firstLineChars="0"/>
        <w:rPr>
          <w:lang w:eastAsia="ja-JP"/>
        </w:rPr>
      </w:pPr>
      <w:r w:rsidRPr="003E238D">
        <w:rPr>
          <w:rFonts w:cs="微软雅黑" w:hint="eastAsia"/>
        </w:rPr>
        <w:t>请求</w:t>
      </w:r>
    </w:p>
    <w:p w14:paraId="18A51182" w14:textId="77777777" w:rsidR="00636003" w:rsidRPr="000E0DBE" w:rsidRDefault="00636003" w:rsidP="00636003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>{</w:t>
      </w:r>
    </w:p>
    <w:p w14:paraId="7766DE25" w14:textId="77777777" w:rsidR="00636003" w:rsidRPr="000E0DBE" w:rsidRDefault="00636003" w:rsidP="00636003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>"</w:t>
      </w:r>
      <w:proofErr w:type="spellStart"/>
      <w:r w:rsidRPr="000E0DBE">
        <w:rPr>
          <w:rFonts w:ascii="Times New Roman" w:eastAsiaTheme="minorEastAsia" w:hAnsi="Times New Roman" w:cs="Times New Roman"/>
        </w:rPr>
        <w:t>regist</w:t>
      </w:r>
      <w:proofErr w:type="spellEnd"/>
      <w:r w:rsidRPr="000E0DBE">
        <w:rPr>
          <w:rFonts w:ascii="Times New Roman" w:eastAsiaTheme="minorEastAsia" w:hAnsi="Times New Roman" w:cs="Times New Roman"/>
        </w:rPr>
        <w:t>": {</w:t>
      </w:r>
    </w:p>
    <w:p w14:paraId="406538C3" w14:textId="1501E70D" w:rsidR="00636003" w:rsidRPr="000E0DBE" w:rsidRDefault="00636003" w:rsidP="00636003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0E0DBE">
        <w:rPr>
          <w:rFonts w:ascii="Times New Roman" w:eastAsiaTheme="minorEastAsia" w:hAnsi="Times New Roman" w:cs="Times New Roman"/>
          <w:b/>
          <w:color w:val="FF0000"/>
        </w:rPr>
        <w:t xml:space="preserve">    "type": "user",</w:t>
      </w:r>
    </w:p>
    <w:p w14:paraId="063F6C7B" w14:textId="5AA6E81D" w:rsidR="00636003" w:rsidRPr="000E0DBE" w:rsidRDefault="00636003" w:rsidP="00636003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0E0DBE">
        <w:rPr>
          <w:rFonts w:ascii="Times New Roman" w:eastAsiaTheme="minorEastAsia" w:hAnsi="Times New Roman" w:cs="Times New Roman"/>
          <w:b/>
          <w:color w:val="FF0000"/>
        </w:rPr>
        <w:t xml:space="preserve">    "id": "</w:t>
      </w:r>
      <w:r w:rsidRPr="000E0DBE">
        <w:rPr>
          <w:rFonts w:ascii="Times New Roman" w:eastAsiaTheme="minorEastAsia" w:hAnsi="Times New Roman" w:cs="Times New Roman"/>
          <w:b/>
          <w:color w:val="FF0000"/>
        </w:rPr>
        <w:t>用户名</w:t>
      </w:r>
      <w:r w:rsidRPr="000E0DBE">
        <w:rPr>
          <w:rFonts w:ascii="Times New Roman" w:eastAsiaTheme="minorEastAsia" w:hAnsi="Times New Roman" w:cs="Times New Roman"/>
          <w:b/>
          <w:color w:val="FF0000"/>
        </w:rPr>
        <w:t>",</w:t>
      </w:r>
    </w:p>
    <w:p w14:paraId="4A3163C7" w14:textId="7C8201E3" w:rsidR="00636003" w:rsidRPr="000E0DBE" w:rsidRDefault="00636003" w:rsidP="00636003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0E0DBE">
        <w:rPr>
          <w:rFonts w:ascii="Times New Roman" w:eastAsiaTheme="minorEastAsia" w:hAnsi="Times New Roman" w:cs="Times New Roman"/>
          <w:b/>
          <w:color w:val="FF0000"/>
        </w:rPr>
        <w:t xml:space="preserve">    "code": "</w:t>
      </w:r>
      <w:r w:rsidRPr="000E0DBE">
        <w:rPr>
          <w:rFonts w:ascii="Times New Roman" w:eastAsiaTheme="minorEastAsia" w:hAnsi="Times New Roman" w:cs="Times New Roman"/>
          <w:b/>
          <w:color w:val="FF0000"/>
        </w:rPr>
        <w:t>密码</w:t>
      </w:r>
      <w:r w:rsidRPr="000E0DBE">
        <w:rPr>
          <w:rFonts w:ascii="Times New Roman" w:eastAsiaTheme="minorEastAsia" w:hAnsi="Times New Roman" w:cs="Times New Roman"/>
          <w:b/>
          <w:color w:val="FF0000"/>
        </w:rPr>
        <w:t>",</w:t>
      </w:r>
    </w:p>
    <w:p w14:paraId="63CDB2DD" w14:textId="77777777" w:rsidR="00636003" w:rsidRPr="000E0DBE" w:rsidRDefault="00636003" w:rsidP="00636003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"phone": "phone",</w:t>
      </w:r>
    </w:p>
    <w:p w14:paraId="6553C5DD" w14:textId="77777777" w:rsidR="00636003" w:rsidRPr="000E0DBE" w:rsidRDefault="00636003" w:rsidP="00636003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"email": "email",</w:t>
      </w:r>
    </w:p>
    <w:p w14:paraId="59DA999B" w14:textId="7254E6D9" w:rsidR="00636003" w:rsidRPr="000E0DBE" w:rsidRDefault="00636003" w:rsidP="00636003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"privilege": "user ",</w:t>
      </w:r>
    </w:p>
    <w:p w14:paraId="3243C5D9" w14:textId="13FFDB70" w:rsidR="00636003" w:rsidRPr="000E0DBE" w:rsidRDefault="00636003" w:rsidP="00636003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</w:t>
      </w:r>
      <w:proofErr w:type="spellStart"/>
      <w:r w:rsidRPr="000E0DBE">
        <w:rPr>
          <w:rFonts w:ascii="Times New Roman" w:eastAsiaTheme="minorEastAsia" w:hAnsi="Times New Roman" w:cs="Times New Roman"/>
        </w:rPr>
        <w:t>regist_code</w:t>
      </w:r>
      <w:proofErr w:type="spellEnd"/>
      <w:r w:rsidRPr="000E0DBE">
        <w:rPr>
          <w:rFonts w:ascii="Times New Roman" w:eastAsiaTheme="minorEastAsia" w:hAnsi="Times New Roman" w:cs="Times New Roman"/>
        </w:rPr>
        <w:t>": "</w:t>
      </w:r>
      <w:r w:rsidRPr="000E0DBE">
        <w:rPr>
          <w:rFonts w:ascii="Times New Roman" w:eastAsiaTheme="minorEastAsia" w:hAnsi="Times New Roman" w:cs="Times New Roman"/>
        </w:rPr>
        <w:t>注册码，管理员提供</w:t>
      </w:r>
      <w:r w:rsidRPr="000E0DBE">
        <w:rPr>
          <w:rFonts w:ascii="Times New Roman" w:eastAsiaTheme="minorEastAsia" w:hAnsi="Times New Roman" w:cs="Times New Roman"/>
        </w:rPr>
        <w:t>"</w:t>
      </w:r>
    </w:p>
    <w:p w14:paraId="272C4804" w14:textId="6D09D6F1" w:rsidR="00636003" w:rsidRPr="000E0DBE" w:rsidRDefault="00636003" w:rsidP="00636003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}</w:t>
      </w:r>
    </w:p>
    <w:p w14:paraId="64C65A72" w14:textId="0F9D78B4" w:rsidR="00636003" w:rsidRPr="000E0DBE" w:rsidRDefault="00636003" w:rsidP="00636003">
      <w:pPr>
        <w:pStyle w:val="ae"/>
        <w:ind w:left="900" w:firstLineChars="0" w:firstLine="0"/>
        <w:rPr>
          <w:rFonts w:ascii="Times New Roman" w:hAnsi="Times New Roman" w:cs="Times New Roman"/>
          <w:lang w:eastAsia="ja-JP"/>
        </w:rPr>
      </w:pPr>
      <w:r w:rsidRPr="000E0DBE">
        <w:rPr>
          <w:rFonts w:ascii="Times New Roman" w:eastAsiaTheme="minorEastAsia" w:hAnsi="Times New Roman" w:cs="Times New Roman"/>
        </w:rPr>
        <w:t>}</w:t>
      </w:r>
    </w:p>
    <w:p w14:paraId="7C365C01" w14:textId="7866338C" w:rsidR="003E238D" w:rsidRPr="000E0DBE" w:rsidRDefault="003E238D" w:rsidP="003E238D">
      <w:pPr>
        <w:pStyle w:val="ae"/>
        <w:numPr>
          <w:ilvl w:val="0"/>
          <w:numId w:val="36"/>
        </w:numPr>
        <w:ind w:firstLineChars="0"/>
        <w:rPr>
          <w:rFonts w:ascii="Times New Roman" w:hAnsi="Times New Roman" w:cs="Times New Roman"/>
          <w:lang w:eastAsia="ja-JP"/>
        </w:rPr>
      </w:pPr>
      <w:r w:rsidRPr="000E0DBE">
        <w:rPr>
          <w:rFonts w:ascii="Times New Roman" w:hAnsi="Times New Roman" w:cs="Times New Roman"/>
        </w:rPr>
        <w:t>成功应答</w:t>
      </w:r>
    </w:p>
    <w:p w14:paraId="530C2463" w14:textId="77777777" w:rsidR="00E63C24" w:rsidRPr="000E0DBE" w:rsidRDefault="00E63C24" w:rsidP="00E63C24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>{</w:t>
      </w:r>
    </w:p>
    <w:p w14:paraId="6BA1E150" w14:textId="77777777" w:rsidR="00E63C24" w:rsidRPr="000E0DBE" w:rsidRDefault="00E63C24" w:rsidP="00E63C24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"general": {</w:t>
      </w:r>
    </w:p>
    <w:p w14:paraId="0A3AD3B2" w14:textId="37D4C220" w:rsidR="00E63C24" w:rsidRPr="000E0DBE" w:rsidRDefault="00E63C24" w:rsidP="00E63C24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"type": "</w:t>
      </w:r>
      <w:proofErr w:type="spellStart"/>
      <w:r w:rsidRPr="000E0DBE">
        <w:rPr>
          <w:rFonts w:ascii="Times New Roman" w:eastAsiaTheme="minorEastAsia" w:hAnsi="Times New Roman" w:cs="Times New Roman"/>
        </w:rPr>
        <w:t>regist</w:t>
      </w:r>
      <w:proofErr w:type="spellEnd"/>
      <w:r w:rsidRPr="000E0DBE">
        <w:rPr>
          <w:rFonts w:ascii="Times New Roman" w:eastAsiaTheme="minorEastAsia" w:hAnsi="Times New Roman" w:cs="Times New Roman"/>
        </w:rPr>
        <w:t xml:space="preserve"> ",</w:t>
      </w:r>
    </w:p>
    <w:p w14:paraId="0DD8105C" w14:textId="62FF86B5" w:rsidR="00E63C24" w:rsidRPr="000E0DBE" w:rsidRDefault="00E63C24" w:rsidP="00E63C24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</w:t>
      </w:r>
      <w:proofErr w:type="spellStart"/>
      <w:r w:rsidRPr="000E0DBE">
        <w:rPr>
          <w:rFonts w:ascii="Times New Roman" w:eastAsiaTheme="minorEastAsia" w:hAnsi="Times New Roman" w:cs="Times New Roman"/>
        </w:rPr>
        <w:t>state":</w:t>
      </w:r>
      <w:r w:rsidR="00B86C21" w:rsidRPr="000E0DBE">
        <w:rPr>
          <w:rFonts w:ascii="Times New Roman" w:eastAsiaTheme="minorEastAsia" w:hAnsi="Times New Roman" w:cs="Times New Roman"/>
        </w:rPr>
        <w:t>"</w:t>
      </w:r>
      <w:r w:rsidRPr="000E0DBE">
        <w:rPr>
          <w:rFonts w:ascii="Times New Roman" w:eastAsiaTheme="minorEastAsia" w:hAnsi="Times New Roman" w:cs="Times New Roman"/>
        </w:rPr>
        <w:t>true</w:t>
      </w:r>
      <w:proofErr w:type="spellEnd"/>
      <w:r w:rsidR="00B86C21" w:rsidRPr="000E0DBE">
        <w:rPr>
          <w:rFonts w:ascii="Times New Roman" w:eastAsiaTheme="minorEastAsia" w:hAnsi="Times New Roman" w:cs="Times New Roman"/>
        </w:rPr>
        <w:t>"</w:t>
      </w:r>
      <w:r w:rsidRPr="000E0DBE">
        <w:rPr>
          <w:rFonts w:ascii="Times New Roman" w:eastAsiaTheme="minorEastAsia" w:hAnsi="Times New Roman" w:cs="Times New Roman"/>
        </w:rPr>
        <w:t>,</w:t>
      </w:r>
    </w:p>
    <w:p w14:paraId="34F851D8" w14:textId="1713C704" w:rsidR="00E63C24" w:rsidRPr="000E0DBE" w:rsidRDefault="00E63C24" w:rsidP="00E63C24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"message": "</w:t>
      </w:r>
      <w:r w:rsidRPr="000E0DBE">
        <w:rPr>
          <w:rFonts w:ascii="Times New Roman" w:hAnsi="Times New Roman" w:cs="Times New Roman"/>
        </w:rPr>
        <w:t>{</w:t>
      </w:r>
      <w:r w:rsidRPr="000E0DBE">
        <w:rPr>
          <w:rFonts w:ascii="Times New Roman" w:hAnsi="Times New Roman" w:cs="Times New Roman"/>
        </w:rPr>
        <w:t>数据库</w:t>
      </w:r>
      <w:proofErr w:type="spellStart"/>
      <w:r w:rsidRPr="000E0DBE">
        <w:rPr>
          <w:rFonts w:ascii="Times New Roman" w:hAnsi="Times New Roman" w:cs="Times New Roman"/>
        </w:rPr>
        <w:t>user_config</w:t>
      </w:r>
      <w:proofErr w:type="spellEnd"/>
      <w:r w:rsidRPr="000E0DBE">
        <w:rPr>
          <w:rFonts w:ascii="Times New Roman" w:hAnsi="Times New Roman" w:cs="Times New Roman"/>
        </w:rPr>
        <w:t>内容相同</w:t>
      </w:r>
      <w:r w:rsidRPr="000E0DBE">
        <w:rPr>
          <w:rFonts w:ascii="Times New Roman" w:hAnsi="Times New Roman" w:cs="Times New Roman"/>
        </w:rPr>
        <w:t>}</w:t>
      </w:r>
      <w:r w:rsidRPr="000E0DBE">
        <w:rPr>
          <w:rFonts w:ascii="Times New Roman" w:eastAsiaTheme="minorEastAsia" w:hAnsi="Times New Roman" w:cs="Times New Roman"/>
        </w:rPr>
        <w:t>"</w:t>
      </w:r>
    </w:p>
    <w:p w14:paraId="1A6703F2" w14:textId="35689CB1" w:rsidR="00E63C24" w:rsidRPr="000E0DBE" w:rsidRDefault="00E63C24" w:rsidP="00E63C24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}</w:t>
      </w:r>
    </w:p>
    <w:p w14:paraId="03D46F7C" w14:textId="13DCD86A" w:rsidR="00E63C24" w:rsidRPr="000E0DBE" w:rsidRDefault="00E63C24" w:rsidP="00E63C24">
      <w:pPr>
        <w:pStyle w:val="ae"/>
        <w:ind w:left="900" w:firstLineChars="0" w:firstLine="0"/>
        <w:rPr>
          <w:rFonts w:ascii="Times New Roman" w:hAnsi="Times New Roman" w:cs="Times New Roman"/>
          <w:lang w:eastAsia="ja-JP"/>
        </w:rPr>
      </w:pPr>
      <w:r w:rsidRPr="000E0DBE">
        <w:rPr>
          <w:rFonts w:ascii="Times New Roman" w:eastAsiaTheme="minorEastAsia" w:hAnsi="Times New Roman" w:cs="Times New Roman"/>
        </w:rPr>
        <w:t>}</w:t>
      </w:r>
    </w:p>
    <w:p w14:paraId="24A148B7" w14:textId="176CCF66" w:rsidR="003E238D" w:rsidRPr="000E0DBE" w:rsidRDefault="003E238D" w:rsidP="00E63C24">
      <w:pPr>
        <w:pStyle w:val="ae"/>
        <w:numPr>
          <w:ilvl w:val="0"/>
          <w:numId w:val="36"/>
        </w:numPr>
        <w:ind w:firstLineChars="0"/>
        <w:rPr>
          <w:rFonts w:ascii="Times New Roman" w:hAnsi="Times New Roman" w:cs="Times New Roman"/>
          <w:lang w:eastAsia="ja-JP"/>
        </w:rPr>
      </w:pPr>
      <w:r w:rsidRPr="000E0DBE">
        <w:rPr>
          <w:rFonts w:ascii="Times New Roman" w:hAnsi="Times New Roman" w:cs="Times New Roman"/>
        </w:rPr>
        <w:t>失败应答</w:t>
      </w:r>
    </w:p>
    <w:p w14:paraId="241E72BE" w14:textId="77777777" w:rsidR="00E63C24" w:rsidRPr="000E0DBE" w:rsidRDefault="00E63C24" w:rsidP="00E63C24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>{</w:t>
      </w:r>
    </w:p>
    <w:p w14:paraId="51ECE98E" w14:textId="77777777" w:rsidR="00E63C24" w:rsidRPr="000E0DBE" w:rsidRDefault="00E63C24" w:rsidP="00E63C24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"general": {</w:t>
      </w:r>
    </w:p>
    <w:p w14:paraId="08C8BD23" w14:textId="73939C2F" w:rsidR="00E63C24" w:rsidRPr="000E0DBE" w:rsidRDefault="00E63C24" w:rsidP="00E63C24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"type": " </w:t>
      </w:r>
      <w:proofErr w:type="spellStart"/>
      <w:r w:rsidRPr="000E0DBE">
        <w:rPr>
          <w:rFonts w:ascii="Times New Roman" w:eastAsiaTheme="minorEastAsia" w:hAnsi="Times New Roman" w:cs="Times New Roman"/>
        </w:rPr>
        <w:t>regist</w:t>
      </w:r>
      <w:proofErr w:type="spellEnd"/>
      <w:r w:rsidRPr="000E0DBE">
        <w:rPr>
          <w:rFonts w:ascii="Times New Roman" w:eastAsiaTheme="minorEastAsia" w:hAnsi="Times New Roman" w:cs="Times New Roman"/>
        </w:rPr>
        <w:t xml:space="preserve"> ",</w:t>
      </w:r>
    </w:p>
    <w:p w14:paraId="382E8704" w14:textId="11BD0CE8" w:rsidR="00E63C24" w:rsidRPr="000E0DBE" w:rsidRDefault="00E63C24" w:rsidP="00E63C24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"state":</w:t>
      </w:r>
      <w:r w:rsidR="00B86C21" w:rsidRPr="000E0DBE">
        <w:rPr>
          <w:rFonts w:ascii="Times New Roman" w:eastAsiaTheme="minorEastAsia" w:hAnsi="Times New Roman" w:cs="Times New Roman"/>
        </w:rPr>
        <w:t>"</w:t>
      </w:r>
      <w:proofErr w:type="spellStart"/>
      <w:r w:rsidRPr="000E0DBE">
        <w:rPr>
          <w:rFonts w:ascii="Times New Roman" w:eastAsiaTheme="minorEastAsia" w:hAnsi="Times New Roman" w:cs="Times New Roman"/>
        </w:rPr>
        <w:t>flase</w:t>
      </w:r>
      <w:proofErr w:type="spellEnd"/>
      <w:r w:rsidR="00B86C21" w:rsidRPr="000E0DBE">
        <w:rPr>
          <w:rFonts w:ascii="Times New Roman" w:eastAsiaTheme="minorEastAsia" w:hAnsi="Times New Roman" w:cs="Times New Roman"/>
        </w:rPr>
        <w:t>"</w:t>
      </w:r>
      <w:r w:rsidRPr="000E0DBE">
        <w:rPr>
          <w:rFonts w:ascii="Times New Roman" w:eastAsiaTheme="minorEastAsia" w:hAnsi="Times New Roman" w:cs="Times New Roman"/>
        </w:rPr>
        <w:t>,</w:t>
      </w:r>
    </w:p>
    <w:p w14:paraId="6BFE6A95" w14:textId="141822A1" w:rsidR="00E63C24" w:rsidRPr="000E0DBE" w:rsidRDefault="00E63C24" w:rsidP="00E63C24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"message": "</w:t>
      </w:r>
      <w:r w:rsidRPr="000E0DBE">
        <w:rPr>
          <w:rFonts w:ascii="Times New Roman" w:hAnsi="Times New Roman" w:cs="Times New Roman"/>
        </w:rPr>
        <w:t>失败原因</w:t>
      </w:r>
      <w:r w:rsidRPr="000E0DBE">
        <w:rPr>
          <w:rFonts w:ascii="Times New Roman" w:eastAsiaTheme="minorEastAsia" w:hAnsi="Times New Roman" w:cs="Times New Roman"/>
        </w:rPr>
        <w:t>"</w:t>
      </w:r>
    </w:p>
    <w:p w14:paraId="7F403E06" w14:textId="1A4BD6EF" w:rsidR="00E63C24" w:rsidRPr="000E0DBE" w:rsidRDefault="00E63C24" w:rsidP="00E63C24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}</w:t>
      </w:r>
    </w:p>
    <w:p w14:paraId="445D36E0" w14:textId="3F24BBAA" w:rsidR="00E63C24" w:rsidRPr="000E0DBE" w:rsidRDefault="00E63C24" w:rsidP="00E63C24">
      <w:pPr>
        <w:pStyle w:val="ae"/>
        <w:ind w:left="900" w:firstLineChars="0" w:firstLine="0"/>
        <w:rPr>
          <w:rFonts w:ascii="Times New Roman" w:hAnsi="Times New Roman" w:cs="Times New Roman"/>
          <w:lang w:eastAsia="ja-JP"/>
        </w:rPr>
      </w:pPr>
      <w:r w:rsidRPr="000E0DBE">
        <w:rPr>
          <w:rFonts w:ascii="Times New Roman" w:eastAsiaTheme="minorEastAsia" w:hAnsi="Times New Roman" w:cs="Times New Roman"/>
        </w:rPr>
        <w:t>}</w:t>
      </w:r>
    </w:p>
    <w:p w14:paraId="080A1D39" w14:textId="310D607E" w:rsidR="000404B7" w:rsidRDefault="000404B7" w:rsidP="000404B7">
      <w:pPr>
        <w:pStyle w:val="3"/>
        <w:rPr>
          <w:rFonts w:ascii="黑体" w:eastAsia="MS Mincho" w:hAnsi="黑体"/>
        </w:rPr>
      </w:pPr>
      <w:r w:rsidRPr="00A24D67">
        <w:rPr>
          <w:rFonts w:ascii="黑体" w:hAnsi="黑体" w:hint="eastAsia"/>
        </w:rPr>
        <w:t>注销</w:t>
      </w:r>
    </w:p>
    <w:p w14:paraId="2DD952B3" w14:textId="123E4E2B" w:rsidR="003E238D" w:rsidRPr="00A11C51" w:rsidRDefault="003E238D" w:rsidP="003E238D">
      <w:pPr>
        <w:pStyle w:val="ae"/>
        <w:numPr>
          <w:ilvl w:val="0"/>
          <w:numId w:val="36"/>
        </w:numPr>
        <w:ind w:firstLineChars="0"/>
        <w:rPr>
          <w:lang w:eastAsia="ja-JP"/>
        </w:rPr>
      </w:pPr>
      <w:r w:rsidRPr="003E238D">
        <w:rPr>
          <w:rFonts w:cs="微软雅黑" w:hint="eastAsia"/>
        </w:rPr>
        <w:t>请求</w:t>
      </w:r>
    </w:p>
    <w:p w14:paraId="30ED490E" w14:textId="77777777" w:rsidR="00A11C51" w:rsidRPr="000E0DBE" w:rsidRDefault="00A11C51" w:rsidP="00A11C51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>{</w:t>
      </w:r>
    </w:p>
    <w:p w14:paraId="34749384" w14:textId="77777777" w:rsidR="00A11C51" w:rsidRPr="000E0DBE" w:rsidRDefault="00A11C51" w:rsidP="00A11C51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lastRenderedPageBreak/>
        <w:t xml:space="preserve">  "user": {</w:t>
      </w:r>
    </w:p>
    <w:p w14:paraId="774BF528" w14:textId="77A20B78" w:rsidR="00A11C51" w:rsidRPr="000E0DBE" w:rsidRDefault="00A11C51" w:rsidP="00A11C51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0E0DBE">
        <w:rPr>
          <w:rFonts w:ascii="Times New Roman" w:eastAsiaTheme="minorEastAsia" w:hAnsi="Times New Roman" w:cs="Times New Roman"/>
          <w:b/>
          <w:color w:val="FF0000"/>
        </w:rPr>
        <w:t xml:space="preserve">    "type": "user ",</w:t>
      </w:r>
    </w:p>
    <w:p w14:paraId="4D69F3E8" w14:textId="5413B557" w:rsidR="00A11C51" w:rsidRPr="000E0DBE" w:rsidRDefault="00A11C51" w:rsidP="00A11C51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0E0DBE">
        <w:rPr>
          <w:rFonts w:ascii="Times New Roman" w:eastAsiaTheme="minorEastAsia" w:hAnsi="Times New Roman" w:cs="Times New Roman"/>
          <w:b/>
          <w:color w:val="FF0000"/>
        </w:rPr>
        <w:t xml:space="preserve">    "id": "id",</w:t>
      </w:r>
    </w:p>
    <w:p w14:paraId="74BEEA70" w14:textId="1456D0ED" w:rsidR="00A11C51" w:rsidRPr="000E0DBE" w:rsidRDefault="00A11C51" w:rsidP="00A11C51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0E0DBE">
        <w:rPr>
          <w:rFonts w:ascii="Times New Roman" w:eastAsiaTheme="minorEastAsia" w:hAnsi="Times New Roman" w:cs="Times New Roman"/>
          <w:b/>
          <w:color w:val="FF0000"/>
        </w:rPr>
        <w:t xml:space="preserve">    "code": "password"</w:t>
      </w:r>
    </w:p>
    <w:p w14:paraId="35286E84" w14:textId="5B34BEC0" w:rsidR="00A11C51" w:rsidRPr="000E0DBE" w:rsidRDefault="00A11C51" w:rsidP="00A11C51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}</w:t>
      </w:r>
    </w:p>
    <w:p w14:paraId="7B497420" w14:textId="1A1866B2" w:rsidR="00A11C51" w:rsidRPr="000E0DBE" w:rsidRDefault="00A11C51" w:rsidP="00A11C51">
      <w:pPr>
        <w:pStyle w:val="ae"/>
        <w:ind w:left="900" w:firstLineChars="0" w:firstLine="0"/>
        <w:rPr>
          <w:rFonts w:ascii="Times New Roman" w:hAnsi="Times New Roman" w:cs="Times New Roman"/>
          <w:lang w:eastAsia="ja-JP"/>
        </w:rPr>
      </w:pPr>
      <w:r w:rsidRPr="000E0DBE">
        <w:rPr>
          <w:rFonts w:ascii="Times New Roman" w:eastAsiaTheme="minorEastAsia" w:hAnsi="Times New Roman" w:cs="Times New Roman"/>
        </w:rPr>
        <w:t>}</w:t>
      </w:r>
    </w:p>
    <w:p w14:paraId="05467B71" w14:textId="51B0FD02" w:rsidR="003E238D" w:rsidRPr="00A11C51" w:rsidRDefault="003E238D" w:rsidP="003E238D">
      <w:pPr>
        <w:pStyle w:val="ae"/>
        <w:numPr>
          <w:ilvl w:val="0"/>
          <w:numId w:val="36"/>
        </w:numPr>
        <w:ind w:firstLineChars="0"/>
        <w:rPr>
          <w:lang w:eastAsia="ja-JP"/>
        </w:rPr>
      </w:pPr>
      <w:r w:rsidRPr="003E238D">
        <w:rPr>
          <w:rFonts w:cs="微软雅黑" w:hint="eastAsia"/>
        </w:rPr>
        <w:t>成功应答</w:t>
      </w:r>
    </w:p>
    <w:p w14:paraId="3DE42106" w14:textId="77777777" w:rsidR="00A11C51" w:rsidRPr="000E0DBE" w:rsidRDefault="00A11C51" w:rsidP="00A11C51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>{</w:t>
      </w:r>
    </w:p>
    <w:p w14:paraId="299ABEA7" w14:textId="77777777" w:rsidR="00B86C21" w:rsidRPr="000E0DBE" w:rsidRDefault="00B86C21" w:rsidP="00B86C21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"general": {</w:t>
      </w:r>
    </w:p>
    <w:p w14:paraId="3090C3AB" w14:textId="6E1C231E" w:rsidR="00B86C21" w:rsidRPr="000E0DBE" w:rsidRDefault="00B86C21" w:rsidP="00B86C21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"type": "</w:t>
      </w:r>
      <w:proofErr w:type="spellStart"/>
      <w:r w:rsidRPr="000E0DBE">
        <w:rPr>
          <w:rFonts w:ascii="Times New Roman" w:eastAsiaTheme="minorEastAsia" w:hAnsi="Times New Roman" w:cs="Times New Roman"/>
        </w:rPr>
        <w:t>unregist</w:t>
      </w:r>
      <w:proofErr w:type="spellEnd"/>
      <w:r w:rsidRPr="000E0DBE">
        <w:rPr>
          <w:rFonts w:ascii="Times New Roman" w:eastAsiaTheme="minorEastAsia" w:hAnsi="Times New Roman" w:cs="Times New Roman"/>
        </w:rPr>
        <w:t>",</w:t>
      </w:r>
    </w:p>
    <w:p w14:paraId="3CAF3709" w14:textId="0AFA336F" w:rsidR="00B86C21" w:rsidRPr="000E0DBE" w:rsidRDefault="00B86C21" w:rsidP="00B86C21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</w:t>
      </w:r>
      <w:proofErr w:type="spellStart"/>
      <w:r w:rsidRPr="000E0DBE">
        <w:rPr>
          <w:rFonts w:ascii="Times New Roman" w:eastAsiaTheme="minorEastAsia" w:hAnsi="Times New Roman" w:cs="Times New Roman"/>
        </w:rPr>
        <w:t>state</w:t>
      </w:r>
      <w:bookmarkStart w:id="2" w:name="_Hlk519786774"/>
      <w:r w:rsidRPr="000E0DBE">
        <w:rPr>
          <w:rFonts w:ascii="Times New Roman" w:eastAsiaTheme="minorEastAsia" w:hAnsi="Times New Roman" w:cs="Times New Roman"/>
        </w:rPr>
        <w:t>"</w:t>
      </w:r>
      <w:bookmarkEnd w:id="2"/>
      <w:r w:rsidRPr="000E0DBE">
        <w:rPr>
          <w:rFonts w:ascii="Times New Roman" w:eastAsiaTheme="minorEastAsia" w:hAnsi="Times New Roman" w:cs="Times New Roman"/>
        </w:rPr>
        <w:t>:"true</w:t>
      </w:r>
      <w:proofErr w:type="spellEnd"/>
      <w:r w:rsidRPr="000E0DBE">
        <w:rPr>
          <w:rFonts w:ascii="Times New Roman" w:eastAsiaTheme="minorEastAsia" w:hAnsi="Times New Roman" w:cs="Times New Roman"/>
        </w:rPr>
        <w:t>",</w:t>
      </w:r>
    </w:p>
    <w:p w14:paraId="28DF2BCA" w14:textId="1F58581F" w:rsidR="00B86C21" w:rsidRPr="000E0DBE" w:rsidRDefault="00B86C21" w:rsidP="00B86C21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"message": "success"</w:t>
      </w:r>
    </w:p>
    <w:p w14:paraId="52296E2E" w14:textId="149F9DDB" w:rsidR="00B86C21" w:rsidRPr="000E0DBE" w:rsidRDefault="00B86C21" w:rsidP="00B86C21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}</w:t>
      </w:r>
    </w:p>
    <w:p w14:paraId="0DE71543" w14:textId="747BF315" w:rsidR="00A11C51" w:rsidRPr="000E0DBE" w:rsidRDefault="00A11C51" w:rsidP="00A11C51">
      <w:pPr>
        <w:pStyle w:val="ae"/>
        <w:ind w:left="900" w:firstLineChars="0" w:firstLine="0"/>
        <w:rPr>
          <w:rFonts w:ascii="Times New Roman" w:hAnsi="Times New Roman" w:cs="Times New Roman"/>
          <w:lang w:eastAsia="ja-JP"/>
        </w:rPr>
      </w:pPr>
      <w:r w:rsidRPr="000E0DBE">
        <w:rPr>
          <w:rFonts w:ascii="Times New Roman" w:eastAsiaTheme="minorEastAsia" w:hAnsi="Times New Roman" w:cs="Times New Roman"/>
        </w:rPr>
        <w:t>}</w:t>
      </w:r>
    </w:p>
    <w:p w14:paraId="7BFA4C6E" w14:textId="1B3967D1" w:rsidR="003E238D" w:rsidRPr="00B86C21" w:rsidRDefault="003E238D" w:rsidP="003E238D">
      <w:pPr>
        <w:pStyle w:val="ae"/>
        <w:numPr>
          <w:ilvl w:val="0"/>
          <w:numId w:val="36"/>
        </w:numPr>
        <w:ind w:firstLineChars="0"/>
        <w:rPr>
          <w:lang w:eastAsia="ja-JP"/>
        </w:rPr>
      </w:pPr>
      <w:r w:rsidRPr="003E238D">
        <w:rPr>
          <w:rFonts w:hint="eastAsia"/>
        </w:rPr>
        <w:t>失败</w:t>
      </w:r>
      <w:r w:rsidRPr="003E238D">
        <w:rPr>
          <w:rFonts w:cs="微软雅黑" w:hint="eastAsia"/>
        </w:rPr>
        <w:t>应答</w:t>
      </w:r>
    </w:p>
    <w:p w14:paraId="092DAA47" w14:textId="77777777" w:rsidR="00B86C21" w:rsidRPr="000E0DBE" w:rsidRDefault="00B86C21" w:rsidP="00B86C21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>{</w:t>
      </w:r>
    </w:p>
    <w:p w14:paraId="5562FBAB" w14:textId="77777777" w:rsidR="00B86C21" w:rsidRPr="000E0DBE" w:rsidRDefault="00B86C21" w:rsidP="00B86C21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"general": {</w:t>
      </w:r>
    </w:p>
    <w:p w14:paraId="515DB7A5" w14:textId="0D91E890" w:rsidR="00B86C21" w:rsidRPr="000E0DBE" w:rsidRDefault="00B86C21" w:rsidP="00B86C21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"type": " </w:t>
      </w:r>
      <w:proofErr w:type="spellStart"/>
      <w:r w:rsidRPr="000E0DBE">
        <w:rPr>
          <w:rFonts w:ascii="Times New Roman" w:eastAsiaTheme="minorEastAsia" w:hAnsi="Times New Roman" w:cs="Times New Roman"/>
        </w:rPr>
        <w:t>unregist</w:t>
      </w:r>
      <w:proofErr w:type="spellEnd"/>
      <w:r w:rsidRPr="000E0DBE">
        <w:rPr>
          <w:rFonts w:ascii="Times New Roman" w:eastAsiaTheme="minorEastAsia" w:hAnsi="Times New Roman" w:cs="Times New Roman"/>
        </w:rPr>
        <w:t xml:space="preserve"> ",</w:t>
      </w:r>
    </w:p>
    <w:p w14:paraId="135B1DB2" w14:textId="77777777" w:rsidR="00B86C21" w:rsidRPr="000E0DBE" w:rsidRDefault="00B86C21" w:rsidP="00B86C21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"state": "</w:t>
      </w:r>
      <w:proofErr w:type="spellStart"/>
      <w:r w:rsidRPr="000E0DBE">
        <w:rPr>
          <w:rFonts w:ascii="Times New Roman" w:eastAsiaTheme="minorEastAsia" w:hAnsi="Times New Roman" w:cs="Times New Roman"/>
        </w:rPr>
        <w:t>flase</w:t>
      </w:r>
      <w:proofErr w:type="spellEnd"/>
      <w:r w:rsidRPr="000E0DBE">
        <w:rPr>
          <w:rFonts w:ascii="Times New Roman" w:eastAsiaTheme="minorEastAsia" w:hAnsi="Times New Roman" w:cs="Times New Roman"/>
        </w:rPr>
        <w:t>",</w:t>
      </w:r>
    </w:p>
    <w:p w14:paraId="298EE698" w14:textId="12AE4B1F" w:rsidR="00B86C21" w:rsidRPr="000E0DBE" w:rsidRDefault="00B86C21" w:rsidP="00B86C21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"message": "</w:t>
      </w:r>
      <w:r w:rsidRPr="000E0DBE">
        <w:rPr>
          <w:rFonts w:ascii="Times New Roman" w:hAnsi="Times New Roman" w:cs="Times New Roman"/>
        </w:rPr>
        <w:t>失败原因</w:t>
      </w:r>
      <w:r w:rsidRPr="000E0DBE">
        <w:rPr>
          <w:rFonts w:ascii="Times New Roman" w:eastAsiaTheme="minorEastAsia" w:hAnsi="Times New Roman" w:cs="Times New Roman"/>
        </w:rPr>
        <w:t>"</w:t>
      </w:r>
    </w:p>
    <w:p w14:paraId="2DAF7D05" w14:textId="6A312025" w:rsidR="00B86C21" w:rsidRPr="000E0DBE" w:rsidRDefault="00B86C21" w:rsidP="00B86C21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}</w:t>
      </w:r>
    </w:p>
    <w:p w14:paraId="04508C81" w14:textId="37EA2C3A" w:rsidR="00B86C21" w:rsidRPr="000E0DBE" w:rsidRDefault="00B86C21" w:rsidP="00B86C21">
      <w:pPr>
        <w:pStyle w:val="ae"/>
        <w:ind w:left="900" w:firstLineChars="0" w:firstLine="0"/>
        <w:rPr>
          <w:rFonts w:ascii="Times New Roman" w:hAnsi="Times New Roman" w:cs="Times New Roman"/>
          <w:lang w:eastAsia="ja-JP"/>
        </w:rPr>
      </w:pPr>
      <w:r w:rsidRPr="000E0DBE">
        <w:rPr>
          <w:rFonts w:ascii="Times New Roman" w:eastAsiaTheme="minorEastAsia" w:hAnsi="Times New Roman" w:cs="Times New Roman"/>
        </w:rPr>
        <w:t>}</w:t>
      </w:r>
    </w:p>
    <w:p w14:paraId="693B953E" w14:textId="6AE34B7F" w:rsidR="003E238D" w:rsidRDefault="003E238D">
      <w:pPr>
        <w:spacing w:beforeLines="0" w:before="0" w:afterLines="0" w:after="160" w:line="259" w:lineRule="auto"/>
        <w:ind w:firstLineChars="0" w:firstLine="0"/>
        <w:jc w:val="left"/>
        <w:rPr>
          <w:rFonts w:eastAsia="MS Mincho"/>
          <w:lang w:eastAsia="ja-JP"/>
        </w:rPr>
      </w:pPr>
      <w:r>
        <w:rPr>
          <w:rFonts w:eastAsia="MS Mincho"/>
          <w:lang w:eastAsia="ja-JP"/>
        </w:rPr>
        <w:br w:type="page"/>
      </w:r>
    </w:p>
    <w:p w14:paraId="15946D70" w14:textId="6DCE8C2D" w:rsidR="000404B7" w:rsidRPr="00A24D67" w:rsidRDefault="000404B7" w:rsidP="000404B7">
      <w:pPr>
        <w:pStyle w:val="2"/>
        <w:rPr>
          <w:rFonts w:cs="微软雅黑"/>
        </w:rPr>
      </w:pPr>
      <w:r w:rsidRPr="00A24D67">
        <w:rPr>
          <w:rFonts w:hint="eastAsia"/>
        </w:rPr>
        <w:lastRenderedPageBreak/>
        <w:t>设备</w:t>
      </w:r>
      <w:r w:rsidR="00971487">
        <w:rPr>
          <w:rFonts w:hint="eastAsia"/>
        </w:rPr>
        <w:t>管理</w:t>
      </w:r>
      <w:r w:rsidRPr="00A24D67">
        <w:rPr>
          <w:rFonts w:cs="微软雅黑" w:hint="eastAsia"/>
        </w:rPr>
        <w:t>接口</w:t>
      </w:r>
    </w:p>
    <w:p w14:paraId="62261B31" w14:textId="4C530282" w:rsidR="000404B7" w:rsidRDefault="000404B7" w:rsidP="000404B7">
      <w:pPr>
        <w:pStyle w:val="3"/>
        <w:rPr>
          <w:rFonts w:ascii="黑体" w:eastAsia="MS Mincho" w:hAnsi="黑体"/>
        </w:rPr>
      </w:pPr>
      <w:r w:rsidRPr="00A24D67">
        <w:rPr>
          <w:rFonts w:ascii="黑体" w:hAnsi="黑体" w:hint="eastAsia"/>
        </w:rPr>
        <w:t>添加</w:t>
      </w:r>
    </w:p>
    <w:p w14:paraId="77C7BD30" w14:textId="392763AE" w:rsidR="003E238D" w:rsidRPr="00971487" w:rsidRDefault="003E238D" w:rsidP="003E238D">
      <w:pPr>
        <w:pStyle w:val="ae"/>
        <w:numPr>
          <w:ilvl w:val="0"/>
          <w:numId w:val="36"/>
        </w:numPr>
        <w:ind w:firstLineChars="0"/>
        <w:rPr>
          <w:lang w:eastAsia="ja-JP"/>
        </w:rPr>
      </w:pPr>
      <w:r w:rsidRPr="003E238D">
        <w:rPr>
          <w:rFonts w:cs="微软雅黑" w:hint="eastAsia"/>
        </w:rPr>
        <w:t>请求</w:t>
      </w:r>
    </w:p>
    <w:p w14:paraId="6F107787" w14:textId="77777777" w:rsidR="00971487" w:rsidRPr="000E0DBE" w:rsidRDefault="00971487" w:rsidP="00971487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>{</w:t>
      </w:r>
    </w:p>
    <w:p w14:paraId="43D2414A" w14:textId="77777777" w:rsidR="00971487" w:rsidRPr="000E0DBE" w:rsidRDefault="00971487" w:rsidP="00971487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>"user": {</w:t>
      </w:r>
    </w:p>
    <w:p w14:paraId="741F9C8E" w14:textId="31CAB054" w:rsidR="00971487" w:rsidRPr="000E0DBE" w:rsidRDefault="00971487" w:rsidP="00971487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0E0DBE">
        <w:rPr>
          <w:rFonts w:ascii="Times New Roman" w:eastAsiaTheme="minorEastAsia" w:hAnsi="Times New Roman" w:cs="Times New Roman"/>
          <w:b/>
          <w:color w:val="FF0000"/>
        </w:rPr>
        <w:t xml:space="preserve">    "type": "user",</w:t>
      </w:r>
    </w:p>
    <w:p w14:paraId="72B94E7A" w14:textId="6B579425" w:rsidR="00971487" w:rsidRPr="000E0DBE" w:rsidRDefault="00971487" w:rsidP="00971487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0E0DBE">
        <w:rPr>
          <w:rFonts w:ascii="Times New Roman" w:eastAsiaTheme="minorEastAsia" w:hAnsi="Times New Roman" w:cs="Times New Roman"/>
          <w:b/>
          <w:color w:val="FF0000"/>
        </w:rPr>
        <w:t xml:space="preserve">    "id": "</w:t>
      </w:r>
      <w:r w:rsidR="009B4558" w:rsidRPr="000E0DBE">
        <w:rPr>
          <w:rFonts w:ascii="Times New Roman" w:eastAsiaTheme="minorEastAsia" w:hAnsi="Times New Roman" w:cs="Times New Roman"/>
          <w:b/>
          <w:color w:val="FF0000"/>
        </w:rPr>
        <w:t>id</w:t>
      </w:r>
      <w:r w:rsidRPr="000E0DBE">
        <w:rPr>
          <w:rFonts w:ascii="Times New Roman" w:eastAsiaTheme="minorEastAsia" w:hAnsi="Times New Roman" w:cs="Times New Roman"/>
          <w:b/>
          <w:color w:val="FF0000"/>
        </w:rPr>
        <w:t>",</w:t>
      </w:r>
    </w:p>
    <w:p w14:paraId="4A049070" w14:textId="22B142CE" w:rsidR="00971487" w:rsidRPr="000E0DBE" w:rsidRDefault="00971487" w:rsidP="00971487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0E0DBE">
        <w:rPr>
          <w:rFonts w:ascii="Times New Roman" w:eastAsiaTheme="minorEastAsia" w:hAnsi="Times New Roman" w:cs="Times New Roman"/>
          <w:b/>
          <w:color w:val="FF0000"/>
        </w:rPr>
        <w:t xml:space="preserve">    "code": "</w:t>
      </w:r>
      <w:r w:rsidR="009B4558" w:rsidRPr="000E0DBE">
        <w:rPr>
          <w:rFonts w:ascii="Times New Roman" w:eastAsiaTheme="minorEastAsia" w:hAnsi="Times New Roman" w:cs="Times New Roman"/>
          <w:b/>
          <w:color w:val="FF0000"/>
        </w:rPr>
        <w:t>password</w:t>
      </w:r>
      <w:r w:rsidRPr="000E0DBE">
        <w:rPr>
          <w:rFonts w:ascii="Times New Roman" w:eastAsiaTheme="minorEastAsia" w:hAnsi="Times New Roman" w:cs="Times New Roman"/>
          <w:b/>
          <w:color w:val="FF0000"/>
        </w:rPr>
        <w:t>"</w:t>
      </w:r>
    </w:p>
    <w:p w14:paraId="090F4815" w14:textId="56CA87FD" w:rsidR="00971487" w:rsidRPr="000E0DBE" w:rsidRDefault="00971487" w:rsidP="00971487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},</w:t>
      </w:r>
    </w:p>
    <w:p w14:paraId="6FB5EC03" w14:textId="77777777" w:rsidR="009B4558" w:rsidRPr="000E0DBE" w:rsidRDefault="009B4558" w:rsidP="009B4558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"insert": [</w:t>
      </w:r>
    </w:p>
    <w:p w14:paraId="312C1705" w14:textId="77777777" w:rsidR="009B4558" w:rsidRPr="000E0DBE" w:rsidRDefault="009B4558" w:rsidP="009B4558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{</w:t>
      </w:r>
    </w:p>
    <w:p w14:paraId="037BE2D4" w14:textId="1BF0E06B" w:rsidR="009B4558" w:rsidRPr="000E0DBE" w:rsidRDefault="009B4558" w:rsidP="009B4558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0E0DBE">
        <w:rPr>
          <w:rFonts w:ascii="Times New Roman" w:eastAsiaTheme="minorEastAsia" w:hAnsi="Times New Roman" w:cs="Times New Roman"/>
        </w:rPr>
        <w:t xml:space="preserve">      </w:t>
      </w:r>
      <w:r w:rsidRPr="000E0DBE">
        <w:rPr>
          <w:rFonts w:ascii="Times New Roman" w:eastAsiaTheme="minorEastAsia" w:hAnsi="Times New Roman" w:cs="Times New Roman"/>
          <w:b/>
          <w:color w:val="FF0000"/>
        </w:rPr>
        <w:t>"type": "beacon",</w:t>
      </w:r>
    </w:p>
    <w:p w14:paraId="42B9817C" w14:textId="155F1D45" w:rsidR="009B4558" w:rsidRPr="000E0DBE" w:rsidRDefault="009B4558" w:rsidP="009B4558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0E0DBE">
        <w:rPr>
          <w:rFonts w:ascii="Times New Roman" w:eastAsiaTheme="minorEastAsia" w:hAnsi="Times New Roman" w:cs="Times New Roman"/>
          <w:b/>
          <w:color w:val="FF0000"/>
        </w:rPr>
        <w:t xml:space="preserve">      "id": "id",</w:t>
      </w:r>
    </w:p>
    <w:p w14:paraId="61A93ACD" w14:textId="77777777" w:rsidR="009B4558" w:rsidRPr="000E0DBE" w:rsidRDefault="009B4558" w:rsidP="009B4558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0E0DBE">
        <w:rPr>
          <w:rFonts w:ascii="Times New Roman" w:eastAsiaTheme="minorEastAsia" w:hAnsi="Times New Roman" w:cs="Times New Roman"/>
          <w:b/>
          <w:color w:val="FF0000"/>
        </w:rPr>
        <w:t xml:space="preserve">      "</w:t>
      </w:r>
      <w:proofErr w:type="spellStart"/>
      <w:r w:rsidRPr="000E0DBE">
        <w:rPr>
          <w:rFonts w:ascii="Times New Roman" w:eastAsiaTheme="minorEastAsia" w:hAnsi="Times New Roman" w:cs="Times New Roman"/>
          <w:b/>
          <w:color w:val="FF0000"/>
        </w:rPr>
        <w:t>lati</w:t>
      </w:r>
      <w:proofErr w:type="spellEnd"/>
      <w:r w:rsidRPr="000E0DBE">
        <w:rPr>
          <w:rFonts w:ascii="Times New Roman" w:eastAsiaTheme="minorEastAsia" w:hAnsi="Times New Roman" w:cs="Times New Roman"/>
          <w:b/>
          <w:color w:val="FF0000"/>
        </w:rPr>
        <w:t>": 12.34512345,</w:t>
      </w:r>
    </w:p>
    <w:p w14:paraId="3441B2A0" w14:textId="77777777" w:rsidR="009B4558" w:rsidRPr="000E0DBE" w:rsidRDefault="009B4558" w:rsidP="009B4558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0E0DBE">
        <w:rPr>
          <w:rFonts w:ascii="Times New Roman" w:eastAsiaTheme="minorEastAsia" w:hAnsi="Times New Roman" w:cs="Times New Roman"/>
          <w:b/>
          <w:color w:val="FF0000"/>
        </w:rPr>
        <w:t xml:space="preserve">      "</w:t>
      </w:r>
      <w:proofErr w:type="spellStart"/>
      <w:r w:rsidRPr="000E0DBE">
        <w:rPr>
          <w:rFonts w:ascii="Times New Roman" w:eastAsiaTheme="minorEastAsia" w:hAnsi="Times New Roman" w:cs="Times New Roman"/>
          <w:b/>
          <w:color w:val="FF0000"/>
        </w:rPr>
        <w:t>longi</w:t>
      </w:r>
      <w:proofErr w:type="spellEnd"/>
      <w:r w:rsidRPr="000E0DBE">
        <w:rPr>
          <w:rFonts w:ascii="Times New Roman" w:eastAsiaTheme="minorEastAsia" w:hAnsi="Times New Roman" w:cs="Times New Roman"/>
          <w:b/>
          <w:color w:val="FF0000"/>
        </w:rPr>
        <w:t>": 112.25478971,</w:t>
      </w:r>
    </w:p>
    <w:p w14:paraId="576E6A08" w14:textId="77777777" w:rsidR="009B4558" w:rsidRPr="000E0DBE" w:rsidRDefault="009B4558" w:rsidP="009B4558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  "accuracy": 12.445,</w:t>
      </w:r>
    </w:p>
    <w:p w14:paraId="41E6A0CE" w14:textId="77777777" w:rsidR="009B4558" w:rsidRPr="000E0DBE" w:rsidRDefault="009B4558" w:rsidP="009B4558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  "</w:t>
      </w:r>
      <w:proofErr w:type="spellStart"/>
      <w:r w:rsidRPr="000E0DBE">
        <w:rPr>
          <w:rFonts w:ascii="Times New Roman" w:eastAsiaTheme="minorEastAsia" w:hAnsi="Times New Roman" w:cs="Times New Roman"/>
        </w:rPr>
        <w:t>alti</w:t>
      </w:r>
      <w:proofErr w:type="spellEnd"/>
      <w:r w:rsidRPr="000E0DBE">
        <w:rPr>
          <w:rFonts w:ascii="Times New Roman" w:eastAsiaTheme="minorEastAsia" w:hAnsi="Times New Roman" w:cs="Times New Roman"/>
        </w:rPr>
        <w:t>": 4.256,</w:t>
      </w:r>
    </w:p>
    <w:p w14:paraId="47B3C7E4" w14:textId="77777777" w:rsidR="009B4558" w:rsidRPr="000E0DBE" w:rsidRDefault="009B4558" w:rsidP="009B4558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  "</w:t>
      </w:r>
      <w:proofErr w:type="spellStart"/>
      <w:r w:rsidRPr="000E0DBE">
        <w:rPr>
          <w:rFonts w:ascii="Times New Roman" w:eastAsiaTheme="minorEastAsia" w:hAnsi="Times New Roman" w:cs="Times New Roman"/>
        </w:rPr>
        <w:t>alti_accuracy</w:t>
      </w:r>
      <w:proofErr w:type="spellEnd"/>
      <w:r w:rsidRPr="000E0DBE">
        <w:rPr>
          <w:rFonts w:ascii="Times New Roman" w:eastAsiaTheme="minorEastAsia" w:hAnsi="Times New Roman" w:cs="Times New Roman"/>
        </w:rPr>
        <w:t>": 0.256,</w:t>
      </w:r>
    </w:p>
    <w:p w14:paraId="5708537D" w14:textId="77777777" w:rsidR="009B4558" w:rsidRPr="000E0DBE" w:rsidRDefault="009B4558" w:rsidP="009B4558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</w:rPr>
      </w:pPr>
      <w:r w:rsidRPr="000E0DBE">
        <w:rPr>
          <w:rFonts w:ascii="Times New Roman" w:eastAsiaTheme="minorEastAsia" w:hAnsi="Times New Roman" w:cs="Times New Roman"/>
        </w:rPr>
        <w:t xml:space="preserve">      </w:t>
      </w:r>
      <w:r w:rsidRPr="000E0DBE">
        <w:rPr>
          <w:rFonts w:ascii="Times New Roman" w:eastAsiaTheme="minorEastAsia" w:hAnsi="Times New Roman" w:cs="Times New Roman"/>
          <w:b/>
          <w:color w:val="FF0000"/>
        </w:rPr>
        <w:t>"calibration": -61,</w:t>
      </w:r>
    </w:p>
    <w:p w14:paraId="7577BE32" w14:textId="7CF2AFB6" w:rsidR="009B4558" w:rsidRPr="000E0DBE" w:rsidRDefault="009B4558" w:rsidP="009B4558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  "soc":99,</w:t>
      </w:r>
    </w:p>
    <w:p w14:paraId="0DC87190" w14:textId="77777777" w:rsidR="009B4558" w:rsidRPr="000E0DBE" w:rsidRDefault="009B4558" w:rsidP="009B4558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  "location": "</w:t>
      </w:r>
      <w:r w:rsidRPr="000E0DBE">
        <w:rPr>
          <w:rFonts w:ascii="Times New Roman" w:eastAsiaTheme="minorEastAsia" w:hAnsi="Times New Roman" w:cs="Times New Roman"/>
        </w:rPr>
        <w:t>嘉华大厦</w:t>
      </w:r>
      <w:r w:rsidRPr="000E0DBE">
        <w:rPr>
          <w:rFonts w:ascii="Times New Roman" w:eastAsiaTheme="minorEastAsia" w:hAnsi="Times New Roman" w:cs="Times New Roman"/>
        </w:rPr>
        <w:t>",</w:t>
      </w:r>
    </w:p>
    <w:p w14:paraId="5DB95C48" w14:textId="77777777" w:rsidR="009B4558" w:rsidRPr="000E0DBE" w:rsidRDefault="009B4558" w:rsidP="009B4558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  "company": "</w:t>
      </w:r>
      <w:proofErr w:type="spellStart"/>
      <w:r w:rsidRPr="000E0DBE">
        <w:rPr>
          <w:rFonts w:ascii="Times New Roman" w:eastAsiaTheme="minorEastAsia" w:hAnsi="Times New Roman" w:cs="Times New Roman"/>
        </w:rPr>
        <w:t>smartspace</w:t>
      </w:r>
      <w:proofErr w:type="spellEnd"/>
      <w:r w:rsidRPr="000E0DBE">
        <w:rPr>
          <w:rFonts w:ascii="Times New Roman" w:eastAsiaTheme="minorEastAsia" w:hAnsi="Times New Roman" w:cs="Times New Roman"/>
        </w:rPr>
        <w:t>",</w:t>
      </w:r>
    </w:p>
    <w:p w14:paraId="2B160E20" w14:textId="77777777" w:rsidR="009B4558" w:rsidRPr="000E0DBE" w:rsidRDefault="009B4558" w:rsidP="009B4558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  "info": "test",</w:t>
      </w:r>
    </w:p>
    <w:p w14:paraId="08289E8C" w14:textId="365749A2" w:rsidR="009B4558" w:rsidRPr="000E0DBE" w:rsidRDefault="009B4558" w:rsidP="009B4558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</w:rPr>
      </w:pPr>
      <w:r w:rsidRPr="000E0DBE">
        <w:rPr>
          <w:rFonts w:ascii="Times New Roman" w:eastAsiaTheme="minorEastAsia" w:hAnsi="Times New Roman" w:cs="Times New Roman"/>
        </w:rPr>
        <w:t xml:space="preserve">     </w:t>
      </w:r>
      <w:r w:rsidRPr="000E0DBE">
        <w:rPr>
          <w:rFonts w:ascii="Times New Roman" w:eastAsiaTheme="minorEastAsia" w:hAnsi="Times New Roman" w:cs="Times New Roman"/>
          <w:b/>
          <w:color w:val="FF0000"/>
        </w:rPr>
        <w:t xml:space="preserve"> "</w:t>
      </w:r>
      <w:proofErr w:type="spellStart"/>
      <w:r w:rsidRPr="000E0DBE">
        <w:rPr>
          <w:rFonts w:ascii="Times New Roman" w:eastAsiaTheme="minorEastAsia" w:hAnsi="Times New Roman" w:cs="Times New Roman"/>
          <w:b/>
          <w:color w:val="FF0000"/>
        </w:rPr>
        <w:t>regist_code</w:t>
      </w:r>
      <w:proofErr w:type="spellEnd"/>
      <w:r w:rsidRPr="000E0DBE">
        <w:rPr>
          <w:rFonts w:ascii="Times New Roman" w:eastAsiaTheme="minorEastAsia" w:hAnsi="Times New Roman" w:cs="Times New Roman"/>
          <w:b/>
          <w:color w:val="FF0000"/>
        </w:rPr>
        <w:t xml:space="preserve">": " </w:t>
      </w:r>
      <w:proofErr w:type="spellStart"/>
      <w:r w:rsidRPr="000E0DBE">
        <w:rPr>
          <w:rFonts w:ascii="Times New Roman" w:eastAsiaTheme="minorEastAsia" w:hAnsi="Times New Roman" w:cs="Times New Roman"/>
          <w:b/>
          <w:color w:val="FF0000"/>
        </w:rPr>
        <w:t>regist_code</w:t>
      </w:r>
      <w:proofErr w:type="spellEnd"/>
      <w:r w:rsidRPr="000E0DBE">
        <w:rPr>
          <w:rFonts w:ascii="Times New Roman" w:eastAsiaTheme="minorEastAsia" w:hAnsi="Times New Roman" w:cs="Times New Roman"/>
          <w:b/>
          <w:color w:val="FF0000"/>
        </w:rPr>
        <w:t xml:space="preserve"> "</w:t>
      </w:r>
    </w:p>
    <w:p w14:paraId="195707D3" w14:textId="77777777" w:rsidR="009B4558" w:rsidRPr="000E0DBE" w:rsidRDefault="009B4558" w:rsidP="009B4558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}</w:t>
      </w:r>
    </w:p>
    <w:p w14:paraId="32CFCAEE" w14:textId="3AD3EE83" w:rsidR="00971487" w:rsidRPr="000E0DBE" w:rsidRDefault="009B4558" w:rsidP="009B4558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]</w:t>
      </w:r>
    </w:p>
    <w:p w14:paraId="3727ED58" w14:textId="65C671F9" w:rsidR="00971487" w:rsidRPr="000E0DBE" w:rsidRDefault="00971487" w:rsidP="00971487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>}</w:t>
      </w:r>
    </w:p>
    <w:p w14:paraId="44B1CD9A" w14:textId="4C8B0E8E" w:rsidR="003E238D" w:rsidRPr="005015CB" w:rsidRDefault="003E238D" w:rsidP="003E238D">
      <w:pPr>
        <w:pStyle w:val="ae"/>
        <w:numPr>
          <w:ilvl w:val="0"/>
          <w:numId w:val="36"/>
        </w:numPr>
        <w:ind w:firstLineChars="0"/>
        <w:rPr>
          <w:lang w:eastAsia="ja-JP"/>
        </w:rPr>
      </w:pPr>
      <w:r w:rsidRPr="003E238D">
        <w:rPr>
          <w:rFonts w:cs="微软雅黑" w:hint="eastAsia"/>
        </w:rPr>
        <w:t>成功应答</w:t>
      </w:r>
    </w:p>
    <w:p w14:paraId="525E593C" w14:textId="1489D6F9" w:rsidR="005015CB" w:rsidRPr="000E0DBE" w:rsidRDefault="005015CB" w:rsidP="005015CB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>{</w:t>
      </w:r>
    </w:p>
    <w:p w14:paraId="060494CA" w14:textId="77777777" w:rsidR="006C59A0" w:rsidRPr="000E0DBE" w:rsidRDefault="006C59A0" w:rsidP="006C59A0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"general": {</w:t>
      </w:r>
    </w:p>
    <w:p w14:paraId="78CCBC55" w14:textId="209BED51" w:rsidR="006C59A0" w:rsidRPr="000E0DBE" w:rsidRDefault="006C59A0" w:rsidP="006C59A0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"type": "</w:t>
      </w:r>
      <w:r w:rsidR="000E0DBE" w:rsidRPr="000E0DBE">
        <w:rPr>
          <w:rFonts w:ascii="Times New Roman" w:eastAsiaTheme="minorEastAsia" w:hAnsi="Times New Roman" w:cs="Times New Roman"/>
        </w:rPr>
        <w:t xml:space="preserve"> insert</w:t>
      </w:r>
      <w:r w:rsidRPr="000E0DBE">
        <w:rPr>
          <w:rFonts w:ascii="Times New Roman" w:eastAsiaTheme="minorEastAsia" w:hAnsi="Times New Roman" w:cs="Times New Roman"/>
        </w:rPr>
        <w:t>",</w:t>
      </w:r>
    </w:p>
    <w:p w14:paraId="61620D7E" w14:textId="64D7090D" w:rsidR="006C59A0" w:rsidRPr="000E0DBE" w:rsidRDefault="006C59A0" w:rsidP="006C59A0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"state": "true",</w:t>
      </w:r>
    </w:p>
    <w:p w14:paraId="09AC78D0" w14:textId="5F979265" w:rsidR="006C59A0" w:rsidRPr="000E0DBE" w:rsidRDefault="006C59A0" w:rsidP="006C59A0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"message": "su</w:t>
      </w:r>
      <w:r w:rsidR="000E0DBE" w:rsidRPr="000E0DBE">
        <w:rPr>
          <w:rFonts w:ascii="Times New Roman" w:eastAsiaTheme="minorEastAsia" w:hAnsi="Times New Roman" w:cs="Times New Roman"/>
        </w:rPr>
        <w:t>ccess</w:t>
      </w:r>
      <w:r w:rsidRPr="000E0DBE">
        <w:rPr>
          <w:rFonts w:ascii="Times New Roman" w:eastAsiaTheme="minorEastAsia" w:hAnsi="Times New Roman" w:cs="Times New Roman"/>
        </w:rPr>
        <w:t>"</w:t>
      </w:r>
    </w:p>
    <w:p w14:paraId="0708BFC3" w14:textId="38A37577" w:rsidR="005015CB" w:rsidRPr="000E0DBE" w:rsidRDefault="006C59A0" w:rsidP="006C59A0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}</w:t>
      </w:r>
    </w:p>
    <w:p w14:paraId="0DBA33AF" w14:textId="3C0CCE97" w:rsidR="005015CB" w:rsidRPr="000E0DBE" w:rsidRDefault="005015CB" w:rsidP="005015CB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lastRenderedPageBreak/>
        <w:t>}</w:t>
      </w:r>
    </w:p>
    <w:p w14:paraId="74296DD3" w14:textId="08923F99" w:rsidR="003E238D" w:rsidRPr="005015CB" w:rsidRDefault="003E238D" w:rsidP="003E238D">
      <w:pPr>
        <w:pStyle w:val="ae"/>
        <w:numPr>
          <w:ilvl w:val="0"/>
          <w:numId w:val="36"/>
        </w:numPr>
        <w:ind w:firstLineChars="0"/>
        <w:rPr>
          <w:lang w:eastAsia="ja-JP"/>
        </w:rPr>
      </w:pPr>
      <w:r w:rsidRPr="003E238D">
        <w:rPr>
          <w:rFonts w:hint="eastAsia"/>
        </w:rPr>
        <w:t>失败</w:t>
      </w:r>
      <w:r w:rsidRPr="003E238D">
        <w:rPr>
          <w:rFonts w:cs="微软雅黑" w:hint="eastAsia"/>
        </w:rPr>
        <w:t>应答</w:t>
      </w:r>
    </w:p>
    <w:p w14:paraId="48E0CEE3" w14:textId="77777777" w:rsidR="005015CB" w:rsidRDefault="005015CB" w:rsidP="005015CB">
      <w:pPr>
        <w:pStyle w:val="ae"/>
        <w:ind w:left="900" w:firstLineChars="0" w:firstLine="0"/>
        <w:rPr>
          <w:rFonts w:eastAsiaTheme="minorEastAsia"/>
        </w:rPr>
      </w:pPr>
      <w:r>
        <w:rPr>
          <w:rFonts w:eastAsiaTheme="minorEastAsia" w:hint="eastAsia"/>
        </w:rPr>
        <w:t>{</w:t>
      </w:r>
    </w:p>
    <w:p w14:paraId="3FD6907E" w14:textId="77777777" w:rsidR="002373DF" w:rsidRPr="000E0DBE" w:rsidRDefault="002373DF" w:rsidP="002373DF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"general": {</w:t>
      </w:r>
    </w:p>
    <w:p w14:paraId="25721535" w14:textId="46187530" w:rsidR="002373DF" w:rsidRPr="000E0DBE" w:rsidRDefault="002373DF" w:rsidP="002373DF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"type": " insert",</w:t>
      </w:r>
    </w:p>
    <w:p w14:paraId="24A44728" w14:textId="77777777" w:rsidR="002373DF" w:rsidRPr="000E0DBE" w:rsidRDefault="002373DF" w:rsidP="002373DF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"state": "</w:t>
      </w:r>
      <w:proofErr w:type="spellStart"/>
      <w:r w:rsidRPr="000E0DBE">
        <w:rPr>
          <w:rFonts w:ascii="Times New Roman" w:eastAsiaTheme="minorEastAsia" w:hAnsi="Times New Roman" w:cs="Times New Roman"/>
        </w:rPr>
        <w:t>flase</w:t>
      </w:r>
      <w:proofErr w:type="spellEnd"/>
      <w:r w:rsidRPr="000E0DBE">
        <w:rPr>
          <w:rFonts w:ascii="Times New Roman" w:eastAsiaTheme="minorEastAsia" w:hAnsi="Times New Roman" w:cs="Times New Roman"/>
        </w:rPr>
        <w:t>",</w:t>
      </w:r>
    </w:p>
    <w:p w14:paraId="4D4A8626" w14:textId="77777777" w:rsidR="002373DF" w:rsidRPr="000E0DBE" w:rsidRDefault="002373DF" w:rsidP="002373DF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"message": "</w:t>
      </w:r>
      <w:r w:rsidRPr="000E0DBE">
        <w:rPr>
          <w:rFonts w:ascii="Times New Roman" w:hAnsi="Times New Roman" w:cs="Times New Roman"/>
        </w:rPr>
        <w:t>失败原因</w:t>
      </w:r>
      <w:r w:rsidRPr="000E0DBE">
        <w:rPr>
          <w:rFonts w:ascii="Times New Roman" w:eastAsiaTheme="minorEastAsia" w:hAnsi="Times New Roman" w:cs="Times New Roman"/>
        </w:rPr>
        <w:t>"</w:t>
      </w:r>
    </w:p>
    <w:p w14:paraId="55400843" w14:textId="3F09379F" w:rsidR="005015CB" w:rsidRDefault="002373DF" w:rsidP="002373DF">
      <w:pPr>
        <w:pStyle w:val="ae"/>
        <w:ind w:left="900" w:firstLineChars="0" w:firstLine="0"/>
        <w:rPr>
          <w:rFonts w:eastAsiaTheme="minorEastAsia"/>
        </w:rPr>
      </w:pPr>
      <w:r w:rsidRPr="000E0DBE">
        <w:rPr>
          <w:rFonts w:ascii="Times New Roman" w:eastAsiaTheme="minorEastAsia" w:hAnsi="Times New Roman" w:cs="Times New Roman"/>
        </w:rPr>
        <w:t xml:space="preserve">  }</w:t>
      </w:r>
    </w:p>
    <w:p w14:paraId="6D9E7A2A" w14:textId="736DC589" w:rsidR="005015CB" w:rsidRPr="005015CB" w:rsidRDefault="005015CB" w:rsidP="005015CB">
      <w:pPr>
        <w:pStyle w:val="ae"/>
        <w:ind w:left="900" w:firstLineChars="0" w:firstLine="0"/>
        <w:rPr>
          <w:rFonts w:eastAsiaTheme="minorEastAsia"/>
        </w:rPr>
      </w:pPr>
      <w:r>
        <w:rPr>
          <w:rFonts w:eastAsiaTheme="minorEastAsia"/>
        </w:rPr>
        <w:t>}</w:t>
      </w:r>
    </w:p>
    <w:p w14:paraId="76303FDC" w14:textId="74673288" w:rsidR="000404B7" w:rsidRDefault="000404B7" w:rsidP="000404B7">
      <w:pPr>
        <w:pStyle w:val="3"/>
        <w:rPr>
          <w:rFonts w:ascii="黑体" w:eastAsia="MS Mincho" w:hAnsi="黑体"/>
        </w:rPr>
      </w:pPr>
      <w:r w:rsidRPr="00A24D67">
        <w:rPr>
          <w:rFonts w:ascii="黑体" w:hAnsi="黑体" w:hint="eastAsia"/>
        </w:rPr>
        <w:t>更新</w:t>
      </w:r>
    </w:p>
    <w:p w14:paraId="4CF9B8A9" w14:textId="1C9BCD52" w:rsidR="003E238D" w:rsidRPr="007121AD" w:rsidRDefault="003E238D" w:rsidP="003E238D">
      <w:pPr>
        <w:pStyle w:val="ae"/>
        <w:numPr>
          <w:ilvl w:val="0"/>
          <w:numId w:val="36"/>
        </w:numPr>
        <w:ind w:firstLineChars="0"/>
        <w:rPr>
          <w:lang w:eastAsia="ja-JP"/>
        </w:rPr>
      </w:pPr>
      <w:r w:rsidRPr="003E238D">
        <w:rPr>
          <w:rFonts w:cs="微软雅黑" w:hint="eastAsia"/>
        </w:rPr>
        <w:t>请求</w:t>
      </w:r>
    </w:p>
    <w:p w14:paraId="7044F426" w14:textId="77777777" w:rsidR="007121AD" w:rsidRDefault="007121AD" w:rsidP="007121AD">
      <w:pPr>
        <w:pStyle w:val="ae"/>
        <w:ind w:left="900" w:firstLineChars="0" w:firstLine="0"/>
        <w:rPr>
          <w:rFonts w:eastAsiaTheme="minorEastAsia"/>
        </w:rPr>
      </w:pPr>
      <w:r>
        <w:rPr>
          <w:rFonts w:eastAsiaTheme="minorEastAsia" w:hint="eastAsia"/>
        </w:rPr>
        <w:t>{</w:t>
      </w:r>
    </w:p>
    <w:p w14:paraId="22B0AD14" w14:textId="77777777" w:rsidR="007121AD" w:rsidRPr="000E0DBE" w:rsidRDefault="007121AD" w:rsidP="007121AD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>"user": {</w:t>
      </w:r>
    </w:p>
    <w:p w14:paraId="6EEC9481" w14:textId="77777777" w:rsidR="007121AD" w:rsidRPr="000E0DBE" w:rsidRDefault="007121AD" w:rsidP="007121AD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0E0DBE">
        <w:rPr>
          <w:rFonts w:ascii="Times New Roman" w:eastAsiaTheme="minorEastAsia" w:hAnsi="Times New Roman" w:cs="Times New Roman"/>
          <w:b/>
          <w:color w:val="FF0000"/>
        </w:rPr>
        <w:t xml:space="preserve">    "type": "user",</w:t>
      </w:r>
    </w:p>
    <w:p w14:paraId="050A1A91" w14:textId="77777777" w:rsidR="007121AD" w:rsidRPr="000E0DBE" w:rsidRDefault="007121AD" w:rsidP="007121AD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0E0DBE">
        <w:rPr>
          <w:rFonts w:ascii="Times New Roman" w:eastAsiaTheme="minorEastAsia" w:hAnsi="Times New Roman" w:cs="Times New Roman"/>
          <w:b/>
          <w:color w:val="FF0000"/>
        </w:rPr>
        <w:t xml:space="preserve">    "id": "id",</w:t>
      </w:r>
    </w:p>
    <w:p w14:paraId="6FA9F055" w14:textId="77777777" w:rsidR="007121AD" w:rsidRPr="000E0DBE" w:rsidRDefault="007121AD" w:rsidP="007121AD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0E0DBE">
        <w:rPr>
          <w:rFonts w:ascii="Times New Roman" w:eastAsiaTheme="minorEastAsia" w:hAnsi="Times New Roman" w:cs="Times New Roman"/>
          <w:b/>
          <w:color w:val="FF0000"/>
        </w:rPr>
        <w:t xml:space="preserve">    "code": "password"</w:t>
      </w:r>
    </w:p>
    <w:p w14:paraId="6575EDE7" w14:textId="77777777" w:rsidR="007121AD" w:rsidRPr="000E0DBE" w:rsidRDefault="007121AD" w:rsidP="007121AD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},</w:t>
      </w:r>
    </w:p>
    <w:p w14:paraId="7834AF06" w14:textId="74886DD7" w:rsidR="007121AD" w:rsidRPr="000E0DBE" w:rsidRDefault="007121AD" w:rsidP="007121AD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"</w:t>
      </w:r>
      <w:r w:rsidRPr="007121AD">
        <w:rPr>
          <w:rFonts w:ascii="Times New Roman" w:eastAsiaTheme="minorEastAsia" w:hAnsi="Times New Roman" w:cs="Times New Roman"/>
        </w:rPr>
        <w:t>update</w:t>
      </w:r>
      <w:r w:rsidRPr="000E0DBE">
        <w:rPr>
          <w:rFonts w:ascii="Times New Roman" w:eastAsiaTheme="minorEastAsia" w:hAnsi="Times New Roman" w:cs="Times New Roman"/>
        </w:rPr>
        <w:t>": [</w:t>
      </w:r>
    </w:p>
    <w:p w14:paraId="182B7FE7" w14:textId="77777777" w:rsidR="007121AD" w:rsidRPr="000E0DBE" w:rsidRDefault="007121AD" w:rsidP="007121AD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{</w:t>
      </w:r>
    </w:p>
    <w:p w14:paraId="57D68B2C" w14:textId="77777777" w:rsidR="007121AD" w:rsidRPr="000E0DBE" w:rsidRDefault="007121AD" w:rsidP="007121AD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0E0DBE">
        <w:rPr>
          <w:rFonts w:ascii="Times New Roman" w:eastAsiaTheme="minorEastAsia" w:hAnsi="Times New Roman" w:cs="Times New Roman"/>
        </w:rPr>
        <w:t xml:space="preserve">      </w:t>
      </w:r>
      <w:r w:rsidRPr="000E0DBE">
        <w:rPr>
          <w:rFonts w:ascii="Times New Roman" w:eastAsiaTheme="minorEastAsia" w:hAnsi="Times New Roman" w:cs="Times New Roman"/>
          <w:b/>
          <w:color w:val="FF0000"/>
        </w:rPr>
        <w:t>"type": "beacon",</w:t>
      </w:r>
    </w:p>
    <w:p w14:paraId="5CA5F10C" w14:textId="77777777" w:rsidR="007121AD" w:rsidRPr="000E0DBE" w:rsidRDefault="007121AD" w:rsidP="007121AD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0E0DBE">
        <w:rPr>
          <w:rFonts w:ascii="Times New Roman" w:eastAsiaTheme="minorEastAsia" w:hAnsi="Times New Roman" w:cs="Times New Roman"/>
          <w:b/>
          <w:color w:val="FF0000"/>
        </w:rPr>
        <w:t xml:space="preserve">      "id": "id",</w:t>
      </w:r>
    </w:p>
    <w:p w14:paraId="651D3FEF" w14:textId="77777777" w:rsidR="007121AD" w:rsidRPr="007121AD" w:rsidRDefault="007121AD" w:rsidP="007121AD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7121AD">
        <w:rPr>
          <w:rFonts w:ascii="Times New Roman" w:eastAsiaTheme="minorEastAsia" w:hAnsi="Times New Roman" w:cs="Times New Roman"/>
        </w:rPr>
        <w:t xml:space="preserve">      "</w:t>
      </w:r>
      <w:proofErr w:type="spellStart"/>
      <w:r w:rsidRPr="007121AD">
        <w:rPr>
          <w:rFonts w:ascii="Times New Roman" w:eastAsiaTheme="minorEastAsia" w:hAnsi="Times New Roman" w:cs="Times New Roman"/>
        </w:rPr>
        <w:t>lati</w:t>
      </w:r>
      <w:proofErr w:type="spellEnd"/>
      <w:r w:rsidRPr="007121AD">
        <w:rPr>
          <w:rFonts w:ascii="Times New Roman" w:eastAsiaTheme="minorEastAsia" w:hAnsi="Times New Roman" w:cs="Times New Roman"/>
        </w:rPr>
        <w:t>": 12.34512345,</w:t>
      </w:r>
    </w:p>
    <w:p w14:paraId="2E2AA737" w14:textId="77777777" w:rsidR="007121AD" w:rsidRPr="007121AD" w:rsidRDefault="007121AD" w:rsidP="007121AD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7121AD">
        <w:rPr>
          <w:rFonts w:ascii="Times New Roman" w:eastAsiaTheme="minorEastAsia" w:hAnsi="Times New Roman" w:cs="Times New Roman"/>
        </w:rPr>
        <w:t xml:space="preserve">      "</w:t>
      </w:r>
      <w:proofErr w:type="spellStart"/>
      <w:r w:rsidRPr="007121AD">
        <w:rPr>
          <w:rFonts w:ascii="Times New Roman" w:eastAsiaTheme="minorEastAsia" w:hAnsi="Times New Roman" w:cs="Times New Roman"/>
        </w:rPr>
        <w:t>longi</w:t>
      </w:r>
      <w:proofErr w:type="spellEnd"/>
      <w:r w:rsidRPr="007121AD">
        <w:rPr>
          <w:rFonts w:ascii="Times New Roman" w:eastAsiaTheme="minorEastAsia" w:hAnsi="Times New Roman" w:cs="Times New Roman"/>
        </w:rPr>
        <w:t>": 112.25478971,</w:t>
      </w:r>
    </w:p>
    <w:p w14:paraId="355DB855" w14:textId="77777777" w:rsidR="007121AD" w:rsidRPr="000E0DBE" w:rsidRDefault="007121AD" w:rsidP="007121AD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  "accuracy": 12.445,</w:t>
      </w:r>
    </w:p>
    <w:p w14:paraId="67755610" w14:textId="77777777" w:rsidR="007121AD" w:rsidRPr="000E0DBE" w:rsidRDefault="007121AD" w:rsidP="007121AD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  "</w:t>
      </w:r>
      <w:proofErr w:type="spellStart"/>
      <w:r w:rsidRPr="000E0DBE">
        <w:rPr>
          <w:rFonts w:ascii="Times New Roman" w:eastAsiaTheme="minorEastAsia" w:hAnsi="Times New Roman" w:cs="Times New Roman"/>
        </w:rPr>
        <w:t>alti</w:t>
      </w:r>
      <w:proofErr w:type="spellEnd"/>
      <w:r w:rsidRPr="000E0DBE">
        <w:rPr>
          <w:rFonts w:ascii="Times New Roman" w:eastAsiaTheme="minorEastAsia" w:hAnsi="Times New Roman" w:cs="Times New Roman"/>
        </w:rPr>
        <w:t>": 4.256,</w:t>
      </w:r>
    </w:p>
    <w:p w14:paraId="1B73A511" w14:textId="77777777" w:rsidR="007121AD" w:rsidRPr="007121AD" w:rsidRDefault="007121AD" w:rsidP="007121AD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</w:t>
      </w:r>
      <w:r w:rsidRPr="007121AD">
        <w:rPr>
          <w:rFonts w:ascii="Times New Roman" w:eastAsiaTheme="minorEastAsia" w:hAnsi="Times New Roman" w:cs="Times New Roman"/>
        </w:rPr>
        <w:t xml:space="preserve">  "</w:t>
      </w:r>
      <w:proofErr w:type="spellStart"/>
      <w:r w:rsidRPr="007121AD">
        <w:rPr>
          <w:rFonts w:ascii="Times New Roman" w:eastAsiaTheme="minorEastAsia" w:hAnsi="Times New Roman" w:cs="Times New Roman"/>
        </w:rPr>
        <w:t>alti_accuracy</w:t>
      </w:r>
      <w:proofErr w:type="spellEnd"/>
      <w:r w:rsidRPr="007121AD">
        <w:rPr>
          <w:rFonts w:ascii="Times New Roman" w:eastAsiaTheme="minorEastAsia" w:hAnsi="Times New Roman" w:cs="Times New Roman"/>
        </w:rPr>
        <w:t>": 0.256,</w:t>
      </w:r>
    </w:p>
    <w:p w14:paraId="3E903D51" w14:textId="77777777" w:rsidR="007121AD" w:rsidRPr="007121AD" w:rsidRDefault="007121AD" w:rsidP="007121AD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7121AD">
        <w:rPr>
          <w:rFonts w:ascii="Times New Roman" w:eastAsiaTheme="minorEastAsia" w:hAnsi="Times New Roman" w:cs="Times New Roman"/>
        </w:rPr>
        <w:t xml:space="preserve">      "calibration": -61,</w:t>
      </w:r>
    </w:p>
    <w:p w14:paraId="3E8D127C" w14:textId="77777777" w:rsidR="007121AD" w:rsidRPr="007121AD" w:rsidRDefault="007121AD" w:rsidP="007121AD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7121AD">
        <w:rPr>
          <w:rFonts w:ascii="Times New Roman" w:eastAsiaTheme="minorEastAsia" w:hAnsi="Times New Roman" w:cs="Times New Roman"/>
        </w:rPr>
        <w:t xml:space="preserve">      "soc":99,</w:t>
      </w:r>
    </w:p>
    <w:p w14:paraId="450AF284" w14:textId="77777777" w:rsidR="007121AD" w:rsidRPr="007121AD" w:rsidRDefault="007121AD" w:rsidP="007121AD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7121AD">
        <w:rPr>
          <w:rFonts w:ascii="Times New Roman" w:eastAsiaTheme="minorEastAsia" w:hAnsi="Times New Roman" w:cs="Times New Roman"/>
        </w:rPr>
        <w:t xml:space="preserve">      "location": "</w:t>
      </w:r>
      <w:r w:rsidRPr="007121AD">
        <w:rPr>
          <w:rFonts w:ascii="Times New Roman" w:eastAsiaTheme="minorEastAsia" w:hAnsi="Times New Roman" w:cs="Times New Roman"/>
        </w:rPr>
        <w:t>嘉华大厦</w:t>
      </w:r>
      <w:r w:rsidRPr="007121AD">
        <w:rPr>
          <w:rFonts w:ascii="Times New Roman" w:eastAsiaTheme="minorEastAsia" w:hAnsi="Times New Roman" w:cs="Times New Roman"/>
        </w:rPr>
        <w:t>",</w:t>
      </w:r>
    </w:p>
    <w:p w14:paraId="50069921" w14:textId="77777777" w:rsidR="007121AD" w:rsidRPr="007121AD" w:rsidRDefault="007121AD" w:rsidP="007121AD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7121AD">
        <w:rPr>
          <w:rFonts w:ascii="Times New Roman" w:eastAsiaTheme="minorEastAsia" w:hAnsi="Times New Roman" w:cs="Times New Roman"/>
        </w:rPr>
        <w:t xml:space="preserve">      "company": "</w:t>
      </w:r>
      <w:proofErr w:type="spellStart"/>
      <w:r w:rsidRPr="007121AD">
        <w:rPr>
          <w:rFonts w:ascii="Times New Roman" w:eastAsiaTheme="minorEastAsia" w:hAnsi="Times New Roman" w:cs="Times New Roman"/>
        </w:rPr>
        <w:t>smartspace</w:t>
      </w:r>
      <w:proofErr w:type="spellEnd"/>
      <w:r w:rsidRPr="007121AD">
        <w:rPr>
          <w:rFonts w:ascii="Times New Roman" w:eastAsiaTheme="minorEastAsia" w:hAnsi="Times New Roman" w:cs="Times New Roman"/>
        </w:rPr>
        <w:t>",</w:t>
      </w:r>
    </w:p>
    <w:p w14:paraId="282D6566" w14:textId="77777777" w:rsidR="007121AD" w:rsidRPr="007121AD" w:rsidRDefault="007121AD" w:rsidP="007121AD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7121AD">
        <w:rPr>
          <w:rFonts w:ascii="Times New Roman" w:eastAsiaTheme="minorEastAsia" w:hAnsi="Times New Roman" w:cs="Times New Roman"/>
        </w:rPr>
        <w:t xml:space="preserve">      "info": "test",</w:t>
      </w:r>
    </w:p>
    <w:p w14:paraId="7097CECC" w14:textId="77777777" w:rsidR="007121AD" w:rsidRPr="007121AD" w:rsidRDefault="007121AD" w:rsidP="007121AD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7121AD">
        <w:rPr>
          <w:rFonts w:ascii="Times New Roman" w:eastAsiaTheme="minorEastAsia" w:hAnsi="Times New Roman" w:cs="Times New Roman"/>
        </w:rPr>
        <w:t xml:space="preserve">      "</w:t>
      </w:r>
      <w:proofErr w:type="spellStart"/>
      <w:r w:rsidRPr="007121AD">
        <w:rPr>
          <w:rFonts w:ascii="Times New Roman" w:eastAsiaTheme="minorEastAsia" w:hAnsi="Times New Roman" w:cs="Times New Roman"/>
        </w:rPr>
        <w:t>regist_code</w:t>
      </w:r>
      <w:proofErr w:type="spellEnd"/>
      <w:r w:rsidRPr="007121AD">
        <w:rPr>
          <w:rFonts w:ascii="Times New Roman" w:eastAsiaTheme="minorEastAsia" w:hAnsi="Times New Roman" w:cs="Times New Roman"/>
        </w:rPr>
        <w:t xml:space="preserve">": " </w:t>
      </w:r>
      <w:proofErr w:type="spellStart"/>
      <w:r w:rsidRPr="007121AD">
        <w:rPr>
          <w:rFonts w:ascii="Times New Roman" w:eastAsiaTheme="minorEastAsia" w:hAnsi="Times New Roman" w:cs="Times New Roman"/>
        </w:rPr>
        <w:t>regist_code</w:t>
      </w:r>
      <w:proofErr w:type="spellEnd"/>
      <w:r w:rsidRPr="007121AD">
        <w:rPr>
          <w:rFonts w:ascii="Times New Roman" w:eastAsiaTheme="minorEastAsia" w:hAnsi="Times New Roman" w:cs="Times New Roman"/>
        </w:rPr>
        <w:t xml:space="preserve"> "</w:t>
      </w:r>
    </w:p>
    <w:p w14:paraId="0AE552A9" w14:textId="77777777" w:rsidR="007121AD" w:rsidRPr="000E0DBE" w:rsidRDefault="007121AD" w:rsidP="007121AD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}</w:t>
      </w:r>
    </w:p>
    <w:p w14:paraId="517CFD32" w14:textId="1AA0DC43" w:rsidR="007121AD" w:rsidRDefault="007121AD" w:rsidP="007121AD">
      <w:pPr>
        <w:pStyle w:val="ae"/>
        <w:ind w:left="900" w:firstLineChars="0" w:firstLine="0"/>
        <w:rPr>
          <w:rFonts w:eastAsiaTheme="minorEastAsia"/>
        </w:rPr>
      </w:pPr>
      <w:r w:rsidRPr="000E0DBE">
        <w:rPr>
          <w:rFonts w:ascii="Times New Roman" w:eastAsiaTheme="minorEastAsia" w:hAnsi="Times New Roman" w:cs="Times New Roman"/>
        </w:rPr>
        <w:t xml:space="preserve">  ]</w:t>
      </w:r>
    </w:p>
    <w:p w14:paraId="202089C0" w14:textId="205755A2" w:rsidR="007121AD" w:rsidRPr="007121AD" w:rsidRDefault="007121AD" w:rsidP="007121AD">
      <w:pPr>
        <w:pStyle w:val="ae"/>
        <w:ind w:left="900" w:firstLineChars="0" w:firstLine="0"/>
        <w:rPr>
          <w:rFonts w:eastAsiaTheme="minorEastAsia"/>
        </w:rPr>
      </w:pPr>
      <w:r>
        <w:rPr>
          <w:rFonts w:eastAsiaTheme="minorEastAsia"/>
        </w:rPr>
        <w:lastRenderedPageBreak/>
        <w:t>}</w:t>
      </w:r>
    </w:p>
    <w:p w14:paraId="232E0C5B" w14:textId="430A3CBB" w:rsidR="003E238D" w:rsidRPr="007121AD" w:rsidRDefault="003E238D" w:rsidP="003E238D">
      <w:pPr>
        <w:pStyle w:val="ae"/>
        <w:numPr>
          <w:ilvl w:val="0"/>
          <w:numId w:val="36"/>
        </w:numPr>
        <w:ind w:firstLineChars="0"/>
        <w:rPr>
          <w:lang w:eastAsia="ja-JP"/>
        </w:rPr>
      </w:pPr>
      <w:r w:rsidRPr="003E238D">
        <w:rPr>
          <w:rFonts w:cs="微软雅黑" w:hint="eastAsia"/>
        </w:rPr>
        <w:t>成功应答</w:t>
      </w:r>
    </w:p>
    <w:p w14:paraId="46801042" w14:textId="77777777" w:rsidR="007121AD" w:rsidRDefault="007121AD" w:rsidP="007121AD">
      <w:pPr>
        <w:pStyle w:val="ae"/>
        <w:ind w:left="900" w:firstLineChars="0" w:firstLine="0"/>
        <w:rPr>
          <w:rFonts w:eastAsiaTheme="minorEastAsia"/>
        </w:rPr>
      </w:pPr>
      <w:r>
        <w:rPr>
          <w:rFonts w:eastAsiaTheme="minorEastAsia" w:hint="eastAsia"/>
        </w:rPr>
        <w:t>{</w:t>
      </w:r>
    </w:p>
    <w:p w14:paraId="39E37A5C" w14:textId="77777777" w:rsidR="00C86EF0" w:rsidRPr="000E0DBE" w:rsidRDefault="00C86EF0" w:rsidP="00C86EF0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"general": {</w:t>
      </w:r>
    </w:p>
    <w:p w14:paraId="66D9E0F4" w14:textId="533A01EE" w:rsidR="00C86EF0" w:rsidRPr="000E0DBE" w:rsidRDefault="00C86EF0" w:rsidP="00C86EF0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"type": " </w:t>
      </w:r>
      <w:r w:rsidRPr="007121AD">
        <w:rPr>
          <w:rFonts w:ascii="Times New Roman" w:eastAsiaTheme="minorEastAsia" w:hAnsi="Times New Roman" w:cs="Times New Roman"/>
        </w:rPr>
        <w:t>update</w:t>
      </w:r>
      <w:r w:rsidRPr="000E0DBE">
        <w:rPr>
          <w:rFonts w:ascii="Times New Roman" w:eastAsiaTheme="minorEastAsia" w:hAnsi="Times New Roman" w:cs="Times New Roman"/>
        </w:rPr>
        <w:t xml:space="preserve"> ",</w:t>
      </w:r>
    </w:p>
    <w:p w14:paraId="4F97E00F" w14:textId="77777777" w:rsidR="00C86EF0" w:rsidRPr="000E0DBE" w:rsidRDefault="00C86EF0" w:rsidP="00C86EF0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"state": "true",</w:t>
      </w:r>
    </w:p>
    <w:p w14:paraId="107B7D1D" w14:textId="76A24D66" w:rsidR="00C86EF0" w:rsidRDefault="00C86EF0" w:rsidP="00CB53F0">
      <w:pPr>
        <w:pStyle w:val="ae"/>
        <w:ind w:left="900" w:firstLineChars="0" w:firstLine="24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>"message": "success"</w:t>
      </w:r>
    </w:p>
    <w:p w14:paraId="10C87E4F" w14:textId="2D0E3CD9" w:rsidR="00CB53F0" w:rsidRPr="000E0DBE" w:rsidRDefault="00CB53F0" w:rsidP="00CB53F0">
      <w:pPr>
        <w:pStyle w:val="ae"/>
        <w:ind w:left="900" w:firstLineChars="0" w:firstLin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}</w:t>
      </w:r>
    </w:p>
    <w:p w14:paraId="7AC8BC67" w14:textId="39FC84D3" w:rsidR="007121AD" w:rsidRPr="007121AD" w:rsidRDefault="007121AD" w:rsidP="007121AD">
      <w:pPr>
        <w:pStyle w:val="ae"/>
        <w:ind w:left="900" w:firstLineChars="0" w:firstLine="0"/>
        <w:rPr>
          <w:rFonts w:eastAsiaTheme="minorEastAsia"/>
        </w:rPr>
      </w:pPr>
      <w:r>
        <w:rPr>
          <w:rFonts w:eastAsiaTheme="minorEastAsia"/>
        </w:rPr>
        <w:t>}</w:t>
      </w:r>
    </w:p>
    <w:p w14:paraId="389CB42F" w14:textId="04C09019" w:rsidR="003E238D" w:rsidRPr="007121AD" w:rsidRDefault="003E238D" w:rsidP="003E238D">
      <w:pPr>
        <w:pStyle w:val="ae"/>
        <w:numPr>
          <w:ilvl w:val="0"/>
          <w:numId w:val="36"/>
        </w:numPr>
        <w:ind w:firstLineChars="0"/>
        <w:rPr>
          <w:lang w:eastAsia="ja-JP"/>
        </w:rPr>
      </w:pPr>
      <w:r w:rsidRPr="003E238D">
        <w:rPr>
          <w:rFonts w:hint="eastAsia"/>
        </w:rPr>
        <w:t>失败</w:t>
      </w:r>
      <w:r w:rsidRPr="003E238D">
        <w:rPr>
          <w:rFonts w:cs="微软雅黑" w:hint="eastAsia"/>
        </w:rPr>
        <w:t>应答</w:t>
      </w:r>
    </w:p>
    <w:p w14:paraId="3D923FC7" w14:textId="77777777" w:rsidR="007121AD" w:rsidRDefault="007121AD" w:rsidP="007121AD">
      <w:pPr>
        <w:pStyle w:val="ae"/>
        <w:ind w:left="900" w:firstLineChars="0" w:firstLine="0"/>
        <w:rPr>
          <w:rFonts w:eastAsiaTheme="minorEastAsia"/>
        </w:rPr>
      </w:pPr>
      <w:r>
        <w:rPr>
          <w:rFonts w:eastAsiaTheme="minorEastAsia" w:hint="eastAsia"/>
        </w:rPr>
        <w:t>{</w:t>
      </w:r>
    </w:p>
    <w:p w14:paraId="255A0C19" w14:textId="77777777" w:rsidR="00C86EF0" w:rsidRPr="000E0DBE" w:rsidRDefault="00C86EF0" w:rsidP="00C86EF0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"general": {</w:t>
      </w:r>
    </w:p>
    <w:p w14:paraId="0A8EF1ED" w14:textId="5CD1D395" w:rsidR="00C86EF0" w:rsidRPr="000E0DBE" w:rsidRDefault="00C86EF0" w:rsidP="00C86EF0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"type": " </w:t>
      </w:r>
      <w:r w:rsidRPr="007121AD">
        <w:rPr>
          <w:rFonts w:ascii="Times New Roman" w:eastAsiaTheme="minorEastAsia" w:hAnsi="Times New Roman" w:cs="Times New Roman"/>
        </w:rPr>
        <w:t>update</w:t>
      </w:r>
      <w:r w:rsidRPr="000E0DBE">
        <w:rPr>
          <w:rFonts w:ascii="Times New Roman" w:eastAsiaTheme="minorEastAsia" w:hAnsi="Times New Roman" w:cs="Times New Roman"/>
        </w:rPr>
        <w:t xml:space="preserve"> ",</w:t>
      </w:r>
    </w:p>
    <w:p w14:paraId="28E3D895" w14:textId="77777777" w:rsidR="00C86EF0" w:rsidRPr="000E0DBE" w:rsidRDefault="00C86EF0" w:rsidP="00C86EF0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"state": "</w:t>
      </w:r>
      <w:proofErr w:type="spellStart"/>
      <w:r w:rsidRPr="000E0DBE">
        <w:rPr>
          <w:rFonts w:ascii="Times New Roman" w:eastAsiaTheme="minorEastAsia" w:hAnsi="Times New Roman" w:cs="Times New Roman"/>
        </w:rPr>
        <w:t>flase</w:t>
      </w:r>
      <w:proofErr w:type="spellEnd"/>
      <w:r w:rsidRPr="000E0DBE">
        <w:rPr>
          <w:rFonts w:ascii="Times New Roman" w:eastAsiaTheme="minorEastAsia" w:hAnsi="Times New Roman" w:cs="Times New Roman"/>
        </w:rPr>
        <w:t>",</w:t>
      </w:r>
    </w:p>
    <w:p w14:paraId="47F88A8B" w14:textId="77777777" w:rsidR="00C86EF0" w:rsidRPr="000E0DBE" w:rsidRDefault="00C86EF0" w:rsidP="00C86EF0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"message": "</w:t>
      </w:r>
      <w:r w:rsidRPr="000E0DBE">
        <w:rPr>
          <w:rFonts w:ascii="Times New Roman" w:hAnsi="Times New Roman" w:cs="Times New Roman"/>
        </w:rPr>
        <w:t>失败原因</w:t>
      </w:r>
      <w:r w:rsidRPr="000E0DBE">
        <w:rPr>
          <w:rFonts w:ascii="Times New Roman" w:eastAsiaTheme="minorEastAsia" w:hAnsi="Times New Roman" w:cs="Times New Roman"/>
        </w:rPr>
        <w:t>"</w:t>
      </w:r>
    </w:p>
    <w:p w14:paraId="2156D2AE" w14:textId="24E7DC1A" w:rsidR="007121AD" w:rsidRDefault="00C86EF0" w:rsidP="00C86EF0">
      <w:pPr>
        <w:pStyle w:val="ae"/>
        <w:ind w:left="900" w:firstLineChars="0" w:firstLine="0"/>
        <w:rPr>
          <w:rFonts w:eastAsiaTheme="minorEastAsia"/>
        </w:rPr>
      </w:pPr>
      <w:r w:rsidRPr="000E0DBE">
        <w:rPr>
          <w:rFonts w:ascii="Times New Roman" w:eastAsiaTheme="minorEastAsia" w:hAnsi="Times New Roman" w:cs="Times New Roman"/>
        </w:rPr>
        <w:t xml:space="preserve">  }</w:t>
      </w:r>
    </w:p>
    <w:p w14:paraId="6A64B059" w14:textId="2EA59521" w:rsidR="007121AD" w:rsidRPr="007121AD" w:rsidRDefault="007121AD" w:rsidP="007121AD">
      <w:pPr>
        <w:pStyle w:val="ae"/>
        <w:ind w:left="900" w:firstLineChars="0" w:firstLine="0"/>
        <w:rPr>
          <w:rFonts w:eastAsiaTheme="minorEastAsia"/>
        </w:rPr>
      </w:pPr>
      <w:r>
        <w:rPr>
          <w:rFonts w:eastAsiaTheme="minorEastAsia"/>
        </w:rPr>
        <w:t>}</w:t>
      </w:r>
    </w:p>
    <w:p w14:paraId="59FDAAC9" w14:textId="6EB94098" w:rsidR="000404B7" w:rsidRDefault="000404B7" w:rsidP="000404B7">
      <w:pPr>
        <w:pStyle w:val="3"/>
        <w:rPr>
          <w:rFonts w:ascii="黑体" w:eastAsia="MS Mincho" w:hAnsi="黑体"/>
        </w:rPr>
      </w:pPr>
      <w:r w:rsidRPr="00A24D67">
        <w:rPr>
          <w:rFonts w:ascii="黑体" w:hAnsi="黑体" w:hint="eastAsia"/>
        </w:rPr>
        <w:t>删除</w:t>
      </w:r>
    </w:p>
    <w:p w14:paraId="3831A4D0" w14:textId="78AED8DC" w:rsidR="003E238D" w:rsidRPr="00C86EF0" w:rsidRDefault="003E238D" w:rsidP="003E238D">
      <w:pPr>
        <w:pStyle w:val="ae"/>
        <w:numPr>
          <w:ilvl w:val="0"/>
          <w:numId w:val="36"/>
        </w:numPr>
        <w:ind w:firstLineChars="0"/>
        <w:rPr>
          <w:lang w:eastAsia="ja-JP"/>
        </w:rPr>
      </w:pPr>
      <w:r w:rsidRPr="003E238D">
        <w:rPr>
          <w:rFonts w:cs="微软雅黑" w:hint="eastAsia"/>
        </w:rPr>
        <w:t>请求</w:t>
      </w:r>
    </w:p>
    <w:p w14:paraId="6F8B7623" w14:textId="77777777" w:rsidR="00C86EF0" w:rsidRDefault="00C86EF0" w:rsidP="00C86EF0">
      <w:pPr>
        <w:pStyle w:val="ae"/>
        <w:ind w:left="900" w:firstLineChars="0" w:firstLine="0"/>
        <w:rPr>
          <w:rFonts w:eastAsiaTheme="minorEastAsia"/>
        </w:rPr>
      </w:pPr>
      <w:r>
        <w:rPr>
          <w:rFonts w:eastAsiaTheme="minorEastAsia" w:hint="eastAsia"/>
        </w:rPr>
        <w:t>{</w:t>
      </w:r>
    </w:p>
    <w:p w14:paraId="01BD164D" w14:textId="77777777" w:rsidR="00A06CA0" w:rsidRPr="000E0DBE" w:rsidRDefault="00A06CA0" w:rsidP="00A06CA0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>"user": {</w:t>
      </w:r>
    </w:p>
    <w:p w14:paraId="4E0D4736" w14:textId="77777777" w:rsidR="00A06CA0" w:rsidRPr="000E0DBE" w:rsidRDefault="00A06CA0" w:rsidP="00A06CA0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0E0DBE">
        <w:rPr>
          <w:rFonts w:ascii="Times New Roman" w:eastAsiaTheme="minorEastAsia" w:hAnsi="Times New Roman" w:cs="Times New Roman"/>
          <w:b/>
          <w:color w:val="FF0000"/>
        </w:rPr>
        <w:t xml:space="preserve">    "type": "user",</w:t>
      </w:r>
    </w:p>
    <w:p w14:paraId="6E71C825" w14:textId="77777777" w:rsidR="00A06CA0" w:rsidRPr="000E0DBE" w:rsidRDefault="00A06CA0" w:rsidP="00A06CA0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0E0DBE">
        <w:rPr>
          <w:rFonts w:ascii="Times New Roman" w:eastAsiaTheme="minorEastAsia" w:hAnsi="Times New Roman" w:cs="Times New Roman"/>
          <w:b/>
          <w:color w:val="FF0000"/>
        </w:rPr>
        <w:t xml:space="preserve">    "id": "id",</w:t>
      </w:r>
    </w:p>
    <w:p w14:paraId="1E182902" w14:textId="77777777" w:rsidR="00A06CA0" w:rsidRPr="000E0DBE" w:rsidRDefault="00A06CA0" w:rsidP="00A06CA0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0E0DBE">
        <w:rPr>
          <w:rFonts w:ascii="Times New Roman" w:eastAsiaTheme="minorEastAsia" w:hAnsi="Times New Roman" w:cs="Times New Roman"/>
          <w:b/>
          <w:color w:val="FF0000"/>
        </w:rPr>
        <w:t xml:space="preserve">    "code": "password"</w:t>
      </w:r>
    </w:p>
    <w:p w14:paraId="37FBD3A4" w14:textId="6B050DD2" w:rsidR="00C86EF0" w:rsidRDefault="00A06CA0" w:rsidP="00A06CA0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},</w:t>
      </w:r>
    </w:p>
    <w:p w14:paraId="6C484170" w14:textId="77777777" w:rsidR="00A06CA0" w:rsidRPr="00A06CA0" w:rsidRDefault="00A06CA0" w:rsidP="00A06CA0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A06CA0">
        <w:rPr>
          <w:rFonts w:ascii="Times New Roman" w:eastAsiaTheme="minorEastAsia" w:hAnsi="Times New Roman" w:cs="Times New Roman"/>
        </w:rPr>
        <w:t xml:space="preserve">  "delete": {</w:t>
      </w:r>
    </w:p>
    <w:p w14:paraId="2B034646" w14:textId="47DE6D1A" w:rsidR="00A06CA0" w:rsidRPr="00EA6B7C" w:rsidRDefault="00A06CA0" w:rsidP="00A06CA0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EA6B7C">
        <w:rPr>
          <w:rFonts w:ascii="Times New Roman" w:eastAsiaTheme="minorEastAsia" w:hAnsi="Times New Roman" w:cs="Times New Roman"/>
          <w:b/>
          <w:color w:val="FF0000"/>
        </w:rPr>
        <w:t xml:space="preserve">    "type": "beacon ",</w:t>
      </w:r>
    </w:p>
    <w:p w14:paraId="37ABA427" w14:textId="7033B39B" w:rsidR="00A06CA0" w:rsidRPr="00EA6B7C" w:rsidRDefault="00A06CA0" w:rsidP="00A06CA0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EA6B7C">
        <w:rPr>
          <w:rFonts w:ascii="Times New Roman" w:eastAsiaTheme="minorEastAsia" w:hAnsi="Times New Roman" w:cs="Times New Roman"/>
          <w:b/>
          <w:color w:val="FF0000"/>
        </w:rPr>
        <w:t xml:space="preserve">    "id": ["__all(</w:t>
      </w:r>
      <w:r w:rsidRPr="00EA6B7C">
        <w:rPr>
          <w:rFonts w:ascii="Times New Roman" w:eastAsiaTheme="minorEastAsia" w:hAnsi="Times New Roman" w:cs="Times New Roman" w:hint="eastAsia"/>
          <w:b/>
          <w:color w:val="FF0000"/>
        </w:rPr>
        <w:t>全部</w:t>
      </w:r>
      <w:r w:rsidRPr="00EA6B7C">
        <w:rPr>
          <w:rFonts w:ascii="Times New Roman" w:eastAsiaTheme="minorEastAsia" w:hAnsi="Times New Roman" w:cs="Times New Roman"/>
          <w:b/>
          <w:color w:val="FF0000"/>
        </w:rPr>
        <w:t>)/id1</w:t>
      </w:r>
      <w:r w:rsidRPr="00EA6B7C">
        <w:rPr>
          <w:rFonts w:ascii="Times New Roman" w:eastAsiaTheme="minorEastAsia" w:hAnsi="Times New Roman" w:cs="Times New Roman" w:hint="eastAsia"/>
          <w:b/>
          <w:color w:val="FF0000"/>
        </w:rPr>
        <w:t>,</w:t>
      </w:r>
      <w:r w:rsidRPr="00EA6B7C">
        <w:rPr>
          <w:rFonts w:ascii="Times New Roman" w:eastAsiaTheme="minorEastAsia" w:hAnsi="Times New Roman" w:cs="Times New Roman"/>
          <w:b/>
          <w:color w:val="FF0000"/>
        </w:rPr>
        <w:t>id2"]</w:t>
      </w:r>
    </w:p>
    <w:p w14:paraId="3BF012EC" w14:textId="4EC532E6" w:rsidR="00A06CA0" w:rsidRPr="00A06CA0" w:rsidRDefault="00A06CA0" w:rsidP="00A06CA0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A06CA0">
        <w:rPr>
          <w:rFonts w:ascii="Times New Roman" w:eastAsiaTheme="minorEastAsia" w:hAnsi="Times New Roman" w:cs="Times New Roman"/>
        </w:rPr>
        <w:t xml:space="preserve">  }</w:t>
      </w:r>
    </w:p>
    <w:p w14:paraId="66C2790A" w14:textId="54400B3C" w:rsidR="00C86EF0" w:rsidRPr="00C86EF0" w:rsidRDefault="00C86EF0" w:rsidP="00C86EF0">
      <w:pPr>
        <w:pStyle w:val="ae"/>
        <w:ind w:left="900" w:firstLineChars="0" w:firstLine="0"/>
        <w:rPr>
          <w:rFonts w:eastAsiaTheme="minorEastAsia"/>
        </w:rPr>
      </w:pPr>
      <w:r>
        <w:rPr>
          <w:rFonts w:eastAsiaTheme="minorEastAsia"/>
        </w:rPr>
        <w:t>}</w:t>
      </w:r>
    </w:p>
    <w:p w14:paraId="638C9188" w14:textId="52F3020F" w:rsidR="003E238D" w:rsidRPr="00C86EF0" w:rsidRDefault="003E238D" w:rsidP="003E238D">
      <w:pPr>
        <w:pStyle w:val="ae"/>
        <w:numPr>
          <w:ilvl w:val="0"/>
          <w:numId w:val="36"/>
        </w:numPr>
        <w:ind w:firstLineChars="0"/>
        <w:rPr>
          <w:lang w:eastAsia="ja-JP"/>
        </w:rPr>
      </w:pPr>
      <w:r w:rsidRPr="003E238D">
        <w:rPr>
          <w:rFonts w:cs="微软雅黑" w:hint="eastAsia"/>
        </w:rPr>
        <w:t>成功应答</w:t>
      </w:r>
    </w:p>
    <w:p w14:paraId="6D4067FC" w14:textId="77777777" w:rsidR="00C86EF0" w:rsidRDefault="00C86EF0" w:rsidP="00C86EF0">
      <w:pPr>
        <w:pStyle w:val="ae"/>
        <w:ind w:left="900" w:firstLineChars="0" w:firstLine="0"/>
        <w:rPr>
          <w:rFonts w:eastAsiaTheme="minorEastAsia"/>
        </w:rPr>
      </w:pPr>
      <w:r>
        <w:rPr>
          <w:rFonts w:eastAsiaTheme="minorEastAsia" w:hint="eastAsia"/>
        </w:rPr>
        <w:t>{</w:t>
      </w:r>
    </w:p>
    <w:p w14:paraId="670FC954" w14:textId="77777777" w:rsidR="005B0387" w:rsidRPr="000E0DBE" w:rsidRDefault="005B0387" w:rsidP="005B0387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"general": {</w:t>
      </w:r>
    </w:p>
    <w:p w14:paraId="63AB841D" w14:textId="73CAD497" w:rsidR="005B0387" w:rsidRPr="000E0DBE" w:rsidRDefault="005B0387" w:rsidP="005B0387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lastRenderedPageBreak/>
        <w:t xml:space="preserve">    "type": " </w:t>
      </w:r>
      <w:r w:rsidRPr="00A06CA0">
        <w:rPr>
          <w:rFonts w:ascii="Times New Roman" w:eastAsiaTheme="minorEastAsia" w:hAnsi="Times New Roman" w:cs="Times New Roman"/>
        </w:rPr>
        <w:t>delete</w:t>
      </w:r>
      <w:r w:rsidRPr="000E0DBE">
        <w:rPr>
          <w:rFonts w:ascii="Times New Roman" w:eastAsiaTheme="minorEastAsia" w:hAnsi="Times New Roman" w:cs="Times New Roman"/>
        </w:rPr>
        <w:t>",</w:t>
      </w:r>
    </w:p>
    <w:p w14:paraId="45F83C41" w14:textId="77777777" w:rsidR="005B0387" w:rsidRPr="000E0DBE" w:rsidRDefault="005B0387" w:rsidP="005B0387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"state": "true",</w:t>
      </w:r>
    </w:p>
    <w:p w14:paraId="5F2C5CC8" w14:textId="62D37E4B" w:rsidR="005B0387" w:rsidRDefault="005B0387" w:rsidP="00CB53F0">
      <w:pPr>
        <w:pStyle w:val="ae"/>
        <w:ind w:left="900" w:firstLineChars="0" w:firstLine="24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>"message": "success"</w:t>
      </w:r>
    </w:p>
    <w:p w14:paraId="5C9BDF54" w14:textId="2FF451FC" w:rsidR="00CB53F0" w:rsidRPr="000E0DBE" w:rsidRDefault="00CB53F0" w:rsidP="00CB53F0">
      <w:pPr>
        <w:pStyle w:val="ae"/>
        <w:ind w:left="900" w:firstLineChars="0" w:firstLin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}</w:t>
      </w:r>
    </w:p>
    <w:p w14:paraId="4FA2DE3A" w14:textId="5AE210DA" w:rsidR="00C86EF0" w:rsidRPr="00C86EF0" w:rsidRDefault="00C86EF0" w:rsidP="00C86EF0">
      <w:pPr>
        <w:pStyle w:val="ae"/>
        <w:ind w:left="900" w:firstLineChars="0" w:firstLine="0"/>
        <w:rPr>
          <w:rFonts w:eastAsiaTheme="minorEastAsia"/>
        </w:rPr>
      </w:pPr>
      <w:r>
        <w:rPr>
          <w:rFonts w:eastAsiaTheme="minorEastAsia"/>
        </w:rPr>
        <w:t>}</w:t>
      </w:r>
    </w:p>
    <w:p w14:paraId="22B803AC" w14:textId="6F6FF73F" w:rsidR="003E238D" w:rsidRPr="00C86EF0" w:rsidRDefault="003E238D" w:rsidP="003E238D">
      <w:pPr>
        <w:pStyle w:val="ae"/>
        <w:numPr>
          <w:ilvl w:val="0"/>
          <w:numId w:val="36"/>
        </w:numPr>
        <w:ind w:firstLineChars="0"/>
        <w:rPr>
          <w:lang w:eastAsia="ja-JP"/>
        </w:rPr>
      </w:pPr>
      <w:r w:rsidRPr="003E238D">
        <w:rPr>
          <w:rFonts w:hint="eastAsia"/>
        </w:rPr>
        <w:t>失败</w:t>
      </w:r>
      <w:r w:rsidRPr="003E238D">
        <w:rPr>
          <w:rFonts w:cs="微软雅黑" w:hint="eastAsia"/>
        </w:rPr>
        <w:t>应答</w:t>
      </w:r>
    </w:p>
    <w:p w14:paraId="40C90F0A" w14:textId="77777777" w:rsidR="00C86EF0" w:rsidRDefault="00C86EF0" w:rsidP="00C86EF0">
      <w:pPr>
        <w:pStyle w:val="ae"/>
        <w:ind w:left="900" w:firstLineChars="0" w:firstLine="0"/>
        <w:rPr>
          <w:rFonts w:eastAsiaTheme="minorEastAsia"/>
        </w:rPr>
      </w:pPr>
      <w:r>
        <w:rPr>
          <w:rFonts w:eastAsiaTheme="minorEastAsia" w:hint="eastAsia"/>
        </w:rPr>
        <w:t>{</w:t>
      </w:r>
    </w:p>
    <w:p w14:paraId="6C40C40A" w14:textId="77777777" w:rsidR="005B0387" w:rsidRPr="000E0DBE" w:rsidRDefault="005B0387" w:rsidP="005B0387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"general": {</w:t>
      </w:r>
    </w:p>
    <w:p w14:paraId="0BADB530" w14:textId="354C8D0E" w:rsidR="005B0387" w:rsidRPr="000E0DBE" w:rsidRDefault="005B0387" w:rsidP="005B0387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"type": " </w:t>
      </w:r>
      <w:r w:rsidRPr="00A06CA0">
        <w:rPr>
          <w:rFonts w:ascii="Times New Roman" w:eastAsiaTheme="minorEastAsia" w:hAnsi="Times New Roman" w:cs="Times New Roman"/>
        </w:rPr>
        <w:t>delete</w:t>
      </w:r>
      <w:r w:rsidRPr="000E0DBE">
        <w:rPr>
          <w:rFonts w:ascii="Times New Roman" w:eastAsiaTheme="minorEastAsia" w:hAnsi="Times New Roman" w:cs="Times New Roman"/>
        </w:rPr>
        <w:t xml:space="preserve"> ",</w:t>
      </w:r>
    </w:p>
    <w:p w14:paraId="220CA82A" w14:textId="77777777" w:rsidR="005B0387" w:rsidRPr="000E0DBE" w:rsidRDefault="005B0387" w:rsidP="005B0387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"state": "</w:t>
      </w:r>
      <w:proofErr w:type="spellStart"/>
      <w:r w:rsidRPr="000E0DBE">
        <w:rPr>
          <w:rFonts w:ascii="Times New Roman" w:eastAsiaTheme="minorEastAsia" w:hAnsi="Times New Roman" w:cs="Times New Roman"/>
        </w:rPr>
        <w:t>flase</w:t>
      </w:r>
      <w:proofErr w:type="spellEnd"/>
      <w:r w:rsidRPr="000E0DBE">
        <w:rPr>
          <w:rFonts w:ascii="Times New Roman" w:eastAsiaTheme="minorEastAsia" w:hAnsi="Times New Roman" w:cs="Times New Roman"/>
        </w:rPr>
        <w:t>",</w:t>
      </w:r>
    </w:p>
    <w:p w14:paraId="5A9C0FCC" w14:textId="77777777" w:rsidR="005B0387" w:rsidRPr="000E0DBE" w:rsidRDefault="005B0387" w:rsidP="005B0387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"message": "</w:t>
      </w:r>
      <w:r w:rsidRPr="000E0DBE">
        <w:rPr>
          <w:rFonts w:ascii="Times New Roman" w:hAnsi="Times New Roman" w:cs="Times New Roman"/>
        </w:rPr>
        <w:t>失败原因</w:t>
      </w:r>
      <w:r w:rsidRPr="000E0DBE">
        <w:rPr>
          <w:rFonts w:ascii="Times New Roman" w:eastAsiaTheme="minorEastAsia" w:hAnsi="Times New Roman" w:cs="Times New Roman"/>
        </w:rPr>
        <w:t>"</w:t>
      </w:r>
    </w:p>
    <w:p w14:paraId="1163B9A6" w14:textId="3016FC52" w:rsidR="00C86EF0" w:rsidRDefault="005B0387" w:rsidP="005B0387">
      <w:pPr>
        <w:pStyle w:val="ae"/>
        <w:ind w:left="900" w:firstLineChars="0" w:firstLine="0"/>
        <w:rPr>
          <w:rFonts w:eastAsiaTheme="minorEastAsia"/>
        </w:rPr>
      </w:pPr>
      <w:r w:rsidRPr="000E0DBE">
        <w:rPr>
          <w:rFonts w:ascii="Times New Roman" w:eastAsiaTheme="minorEastAsia" w:hAnsi="Times New Roman" w:cs="Times New Roman"/>
        </w:rPr>
        <w:t xml:space="preserve">  }</w:t>
      </w:r>
    </w:p>
    <w:p w14:paraId="356D2473" w14:textId="7C52D935" w:rsidR="00C86EF0" w:rsidRPr="00C86EF0" w:rsidRDefault="00C86EF0" w:rsidP="00C86EF0">
      <w:pPr>
        <w:pStyle w:val="ae"/>
        <w:ind w:left="900" w:firstLineChars="0" w:firstLine="0"/>
        <w:rPr>
          <w:rFonts w:eastAsiaTheme="minorEastAsia"/>
        </w:rPr>
      </w:pPr>
      <w:r>
        <w:rPr>
          <w:rFonts w:eastAsiaTheme="minorEastAsia"/>
        </w:rPr>
        <w:t>}</w:t>
      </w:r>
    </w:p>
    <w:p w14:paraId="1E4254D5" w14:textId="08719B3B" w:rsidR="000404B7" w:rsidRDefault="000404B7" w:rsidP="000404B7">
      <w:pPr>
        <w:pStyle w:val="3"/>
        <w:rPr>
          <w:rFonts w:ascii="黑体" w:eastAsia="MS Mincho" w:hAnsi="黑体"/>
        </w:rPr>
      </w:pPr>
      <w:r w:rsidRPr="00A24D67">
        <w:rPr>
          <w:rFonts w:ascii="黑体" w:hAnsi="黑体" w:hint="eastAsia"/>
        </w:rPr>
        <w:t>查询</w:t>
      </w:r>
    </w:p>
    <w:p w14:paraId="483DA70B" w14:textId="06A354A4" w:rsidR="003E238D" w:rsidRPr="008675D4" w:rsidRDefault="003E238D" w:rsidP="003E238D">
      <w:pPr>
        <w:pStyle w:val="ae"/>
        <w:numPr>
          <w:ilvl w:val="0"/>
          <w:numId w:val="36"/>
        </w:numPr>
        <w:ind w:firstLineChars="0"/>
        <w:rPr>
          <w:lang w:eastAsia="ja-JP"/>
        </w:rPr>
      </w:pPr>
      <w:r w:rsidRPr="003E238D">
        <w:rPr>
          <w:rFonts w:cs="微软雅黑" w:hint="eastAsia"/>
        </w:rPr>
        <w:t>请求</w:t>
      </w:r>
    </w:p>
    <w:p w14:paraId="50F82AFA" w14:textId="77777777" w:rsidR="008675D4" w:rsidRDefault="008675D4" w:rsidP="008675D4">
      <w:pPr>
        <w:pStyle w:val="ae"/>
        <w:ind w:left="900" w:firstLineChars="0" w:firstLine="0"/>
      </w:pPr>
      <w:r>
        <w:rPr>
          <w:rFonts w:hint="eastAsia"/>
        </w:rPr>
        <w:t>{</w:t>
      </w:r>
    </w:p>
    <w:p w14:paraId="649CC0B2" w14:textId="77777777" w:rsidR="00EA6B7C" w:rsidRPr="000E0DBE" w:rsidRDefault="00EA6B7C" w:rsidP="00EA6B7C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>"user": {</w:t>
      </w:r>
    </w:p>
    <w:p w14:paraId="6C995509" w14:textId="77777777" w:rsidR="00EA6B7C" w:rsidRPr="000E0DBE" w:rsidRDefault="00EA6B7C" w:rsidP="00EA6B7C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0E0DBE">
        <w:rPr>
          <w:rFonts w:ascii="Times New Roman" w:eastAsiaTheme="minorEastAsia" w:hAnsi="Times New Roman" w:cs="Times New Roman"/>
          <w:b/>
          <w:color w:val="FF0000"/>
        </w:rPr>
        <w:t xml:space="preserve">    "type": "user",</w:t>
      </w:r>
    </w:p>
    <w:p w14:paraId="51603B72" w14:textId="77777777" w:rsidR="00EA6B7C" w:rsidRPr="000E0DBE" w:rsidRDefault="00EA6B7C" w:rsidP="00EA6B7C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0E0DBE">
        <w:rPr>
          <w:rFonts w:ascii="Times New Roman" w:eastAsiaTheme="minorEastAsia" w:hAnsi="Times New Roman" w:cs="Times New Roman"/>
          <w:b/>
          <w:color w:val="FF0000"/>
        </w:rPr>
        <w:t xml:space="preserve">    "id": "id",</w:t>
      </w:r>
    </w:p>
    <w:p w14:paraId="73D563F2" w14:textId="77777777" w:rsidR="00EA6B7C" w:rsidRPr="000E0DBE" w:rsidRDefault="00EA6B7C" w:rsidP="00EA6B7C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0E0DBE">
        <w:rPr>
          <w:rFonts w:ascii="Times New Roman" w:eastAsiaTheme="minorEastAsia" w:hAnsi="Times New Roman" w:cs="Times New Roman"/>
          <w:b/>
          <w:color w:val="FF0000"/>
        </w:rPr>
        <w:t xml:space="preserve">    "code": "password"</w:t>
      </w:r>
    </w:p>
    <w:p w14:paraId="5C682B74" w14:textId="77777777" w:rsidR="00EA6B7C" w:rsidRDefault="00EA6B7C" w:rsidP="00EA6B7C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},</w:t>
      </w:r>
    </w:p>
    <w:p w14:paraId="2357FAC0" w14:textId="400DD04D" w:rsidR="00EA6B7C" w:rsidRPr="00A06CA0" w:rsidRDefault="00EA6B7C" w:rsidP="00EA6B7C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A06CA0">
        <w:rPr>
          <w:rFonts w:ascii="Times New Roman" w:eastAsiaTheme="minorEastAsia" w:hAnsi="Times New Roman" w:cs="Times New Roman"/>
        </w:rPr>
        <w:t xml:space="preserve">  "</w:t>
      </w:r>
      <w:r w:rsidR="00E95CFB" w:rsidRPr="00E95CFB">
        <w:rPr>
          <w:rFonts w:ascii="Times New Roman" w:eastAsiaTheme="minorEastAsia" w:hAnsi="Times New Roman" w:cs="Times New Roman"/>
        </w:rPr>
        <w:t>select</w:t>
      </w:r>
      <w:r w:rsidRPr="00A06CA0">
        <w:rPr>
          <w:rFonts w:ascii="Times New Roman" w:eastAsiaTheme="minorEastAsia" w:hAnsi="Times New Roman" w:cs="Times New Roman"/>
        </w:rPr>
        <w:t>": {</w:t>
      </w:r>
    </w:p>
    <w:p w14:paraId="013B6A07" w14:textId="77777777" w:rsidR="00EA6B7C" w:rsidRPr="00EA6B7C" w:rsidRDefault="00EA6B7C" w:rsidP="00EA6B7C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EA6B7C">
        <w:rPr>
          <w:rFonts w:ascii="Times New Roman" w:eastAsiaTheme="minorEastAsia" w:hAnsi="Times New Roman" w:cs="Times New Roman"/>
          <w:b/>
          <w:color w:val="FF0000"/>
        </w:rPr>
        <w:t xml:space="preserve">    "type": "beacon ",</w:t>
      </w:r>
    </w:p>
    <w:p w14:paraId="5F5F2C96" w14:textId="77777777" w:rsidR="00EA6B7C" w:rsidRPr="00EA6B7C" w:rsidRDefault="00EA6B7C" w:rsidP="00EA6B7C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EA6B7C">
        <w:rPr>
          <w:rFonts w:ascii="Times New Roman" w:eastAsiaTheme="minorEastAsia" w:hAnsi="Times New Roman" w:cs="Times New Roman"/>
          <w:b/>
          <w:color w:val="FF0000"/>
        </w:rPr>
        <w:t xml:space="preserve">    "id": ["__all(</w:t>
      </w:r>
      <w:r w:rsidRPr="00EA6B7C">
        <w:rPr>
          <w:rFonts w:ascii="Times New Roman" w:eastAsiaTheme="minorEastAsia" w:hAnsi="Times New Roman" w:cs="Times New Roman" w:hint="eastAsia"/>
          <w:b/>
          <w:color w:val="FF0000"/>
        </w:rPr>
        <w:t>全部</w:t>
      </w:r>
      <w:r w:rsidRPr="00EA6B7C">
        <w:rPr>
          <w:rFonts w:ascii="Times New Roman" w:eastAsiaTheme="minorEastAsia" w:hAnsi="Times New Roman" w:cs="Times New Roman"/>
          <w:b/>
          <w:color w:val="FF0000"/>
        </w:rPr>
        <w:t>)/id1</w:t>
      </w:r>
      <w:r w:rsidRPr="00EA6B7C">
        <w:rPr>
          <w:rFonts w:ascii="Times New Roman" w:eastAsiaTheme="minorEastAsia" w:hAnsi="Times New Roman" w:cs="Times New Roman" w:hint="eastAsia"/>
          <w:b/>
          <w:color w:val="FF0000"/>
        </w:rPr>
        <w:t>,</w:t>
      </w:r>
      <w:r w:rsidRPr="00EA6B7C">
        <w:rPr>
          <w:rFonts w:ascii="Times New Roman" w:eastAsiaTheme="minorEastAsia" w:hAnsi="Times New Roman" w:cs="Times New Roman"/>
          <w:b/>
          <w:color w:val="FF0000"/>
        </w:rPr>
        <w:t>id2"]</w:t>
      </w:r>
    </w:p>
    <w:p w14:paraId="126AA31D" w14:textId="613E707A" w:rsidR="008675D4" w:rsidRDefault="00EA6B7C" w:rsidP="00EA6B7C">
      <w:pPr>
        <w:pStyle w:val="ae"/>
        <w:ind w:left="900" w:firstLineChars="0" w:firstLine="0"/>
      </w:pPr>
      <w:r w:rsidRPr="00A06CA0">
        <w:rPr>
          <w:rFonts w:ascii="Times New Roman" w:eastAsiaTheme="minorEastAsia" w:hAnsi="Times New Roman" w:cs="Times New Roman"/>
        </w:rPr>
        <w:t xml:space="preserve">  }</w:t>
      </w:r>
    </w:p>
    <w:p w14:paraId="42F2CB5B" w14:textId="5B95870B" w:rsidR="008675D4" w:rsidRPr="003E238D" w:rsidRDefault="008675D4" w:rsidP="008675D4">
      <w:pPr>
        <w:pStyle w:val="ae"/>
        <w:ind w:left="900" w:firstLineChars="0" w:firstLine="0"/>
        <w:rPr>
          <w:lang w:eastAsia="ja-JP"/>
        </w:rPr>
      </w:pPr>
      <w:r>
        <w:rPr>
          <w:rFonts w:hint="eastAsia"/>
        </w:rPr>
        <w:t>}</w:t>
      </w:r>
    </w:p>
    <w:p w14:paraId="003E2C30" w14:textId="20005B84" w:rsidR="003E238D" w:rsidRPr="008675D4" w:rsidRDefault="003E238D" w:rsidP="003E238D">
      <w:pPr>
        <w:pStyle w:val="ae"/>
        <w:numPr>
          <w:ilvl w:val="0"/>
          <w:numId w:val="36"/>
        </w:numPr>
        <w:ind w:firstLineChars="0"/>
        <w:rPr>
          <w:lang w:eastAsia="ja-JP"/>
        </w:rPr>
      </w:pPr>
      <w:r w:rsidRPr="003E238D">
        <w:rPr>
          <w:rFonts w:cs="微软雅黑" w:hint="eastAsia"/>
        </w:rPr>
        <w:t>成功应答</w:t>
      </w:r>
    </w:p>
    <w:p w14:paraId="6E5C761E" w14:textId="77777777" w:rsidR="008675D4" w:rsidRDefault="008675D4" w:rsidP="008675D4">
      <w:pPr>
        <w:pStyle w:val="ae"/>
        <w:ind w:left="90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{</w:t>
      </w:r>
    </w:p>
    <w:p w14:paraId="71668E34" w14:textId="77777777" w:rsidR="008E00A3" w:rsidRPr="000E0DBE" w:rsidRDefault="008E00A3" w:rsidP="008E00A3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"general": {</w:t>
      </w:r>
    </w:p>
    <w:p w14:paraId="066A4C31" w14:textId="2B7734D6" w:rsidR="008E00A3" w:rsidRPr="000E0DBE" w:rsidRDefault="008E00A3" w:rsidP="008E00A3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"type": " </w:t>
      </w:r>
      <w:r w:rsidR="00E95CFB" w:rsidRPr="00E95CFB">
        <w:rPr>
          <w:rFonts w:ascii="Times New Roman" w:eastAsiaTheme="minorEastAsia" w:hAnsi="Times New Roman" w:cs="Times New Roman"/>
        </w:rPr>
        <w:t>select</w:t>
      </w:r>
      <w:r w:rsidR="00E95CFB" w:rsidRPr="000E0DBE">
        <w:rPr>
          <w:rFonts w:ascii="Times New Roman" w:eastAsiaTheme="minorEastAsia" w:hAnsi="Times New Roman" w:cs="Times New Roman"/>
        </w:rPr>
        <w:t xml:space="preserve"> </w:t>
      </w:r>
      <w:r w:rsidRPr="000E0DBE">
        <w:rPr>
          <w:rFonts w:ascii="Times New Roman" w:eastAsiaTheme="minorEastAsia" w:hAnsi="Times New Roman" w:cs="Times New Roman"/>
        </w:rPr>
        <w:t>",</w:t>
      </w:r>
    </w:p>
    <w:p w14:paraId="36F9AB79" w14:textId="77777777" w:rsidR="008E00A3" w:rsidRPr="000E0DBE" w:rsidRDefault="008E00A3" w:rsidP="008E00A3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"state": "true",</w:t>
      </w:r>
    </w:p>
    <w:p w14:paraId="7CBD4309" w14:textId="444FD2AF" w:rsidR="008675D4" w:rsidRDefault="008E00A3" w:rsidP="00CB53F0">
      <w:pPr>
        <w:pStyle w:val="ae"/>
        <w:ind w:left="900" w:firstLineChars="0" w:firstLine="24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>"message": "success"</w:t>
      </w:r>
    </w:p>
    <w:p w14:paraId="7100BC97" w14:textId="19A5B76A" w:rsidR="00CB53F0" w:rsidRDefault="00CB53F0" w:rsidP="00CB53F0">
      <w:pPr>
        <w:pStyle w:val="ae"/>
        <w:ind w:left="900" w:firstLineChars="0" w:firstLine="2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}</w:t>
      </w:r>
    </w:p>
    <w:p w14:paraId="48C39179" w14:textId="6C2C5B73" w:rsidR="008675D4" w:rsidRPr="003E238D" w:rsidRDefault="008675D4" w:rsidP="008675D4">
      <w:pPr>
        <w:pStyle w:val="ae"/>
        <w:ind w:left="900" w:firstLineChars="0" w:firstLine="0"/>
        <w:rPr>
          <w:lang w:eastAsia="ja-JP"/>
        </w:rPr>
      </w:pPr>
      <w:r>
        <w:rPr>
          <w:rFonts w:asciiTheme="minorEastAsia" w:eastAsiaTheme="minorEastAsia" w:hAnsiTheme="minorEastAsia" w:hint="eastAsia"/>
        </w:rPr>
        <w:lastRenderedPageBreak/>
        <w:t>}</w:t>
      </w:r>
    </w:p>
    <w:p w14:paraId="6C31E315" w14:textId="03C19EA5" w:rsidR="003E238D" w:rsidRPr="008675D4" w:rsidRDefault="003E238D" w:rsidP="003E238D">
      <w:pPr>
        <w:pStyle w:val="ae"/>
        <w:numPr>
          <w:ilvl w:val="0"/>
          <w:numId w:val="36"/>
        </w:numPr>
        <w:ind w:firstLineChars="0"/>
        <w:rPr>
          <w:lang w:eastAsia="ja-JP"/>
        </w:rPr>
      </w:pPr>
      <w:r w:rsidRPr="003E238D">
        <w:rPr>
          <w:rFonts w:hint="eastAsia"/>
        </w:rPr>
        <w:t>失败</w:t>
      </w:r>
      <w:r w:rsidRPr="003E238D">
        <w:rPr>
          <w:rFonts w:cs="微软雅黑" w:hint="eastAsia"/>
        </w:rPr>
        <w:t>应答</w:t>
      </w:r>
    </w:p>
    <w:p w14:paraId="5F183235" w14:textId="77777777" w:rsidR="008675D4" w:rsidRDefault="008675D4" w:rsidP="008675D4">
      <w:pPr>
        <w:pStyle w:val="ae"/>
        <w:ind w:left="90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{</w:t>
      </w:r>
    </w:p>
    <w:p w14:paraId="78E9945F" w14:textId="77777777" w:rsidR="00E95CFB" w:rsidRPr="000E0DBE" w:rsidRDefault="00E95CFB" w:rsidP="00E95CFB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"general": {</w:t>
      </w:r>
    </w:p>
    <w:p w14:paraId="33EDFB52" w14:textId="17DAD31D" w:rsidR="00E95CFB" w:rsidRPr="000E0DBE" w:rsidRDefault="00E95CFB" w:rsidP="00E95CFB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"type": " </w:t>
      </w:r>
      <w:r w:rsidRPr="00E95CFB">
        <w:rPr>
          <w:rFonts w:ascii="Times New Roman" w:eastAsiaTheme="minorEastAsia" w:hAnsi="Times New Roman" w:cs="Times New Roman"/>
        </w:rPr>
        <w:t>select</w:t>
      </w:r>
      <w:r w:rsidRPr="000E0DBE">
        <w:rPr>
          <w:rFonts w:ascii="Times New Roman" w:eastAsiaTheme="minorEastAsia" w:hAnsi="Times New Roman" w:cs="Times New Roman"/>
        </w:rPr>
        <w:t xml:space="preserve"> ",</w:t>
      </w:r>
    </w:p>
    <w:p w14:paraId="4BCF478A" w14:textId="77777777" w:rsidR="00E95CFB" w:rsidRPr="000E0DBE" w:rsidRDefault="00E95CFB" w:rsidP="00E95CFB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"state": "</w:t>
      </w:r>
      <w:proofErr w:type="spellStart"/>
      <w:r w:rsidRPr="000E0DBE">
        <w:rPr>
          <w:rFonts w:ascii="Times New Roman" w:eastAsiaTheme="minorEastAsia" w:hAnsi="Times New Roman" w:cs="Times New Roman"/>
        </w:rPr>
        <w:t>flase</w:t>
      </w:r>
      <w:proofErr w:type="spellEnd"/>
      <w:r w:rsidRPr="000E0DBE">
        <w:rPr>
          <w:rFonts w:ascii="Times New Roman" w:eastAsiaTheme="minorEastAsia" w:hAnsi="Times New Roman" w:cs="Times New Roman"/>
        </w:rPr>
        <w:t>",</w:t>
      </w:r>
    </w:p>
    <w:p w14:paraId="69F84F4C" w14:textId="77777777" w:rsidR="00E95CFB" w:rsidRPr="000E0DBE" w:rsidRDefault="00E95CFB" w:rsidP="00E95CFB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"message": "</w:t>
      </w:r>
      <w:r w:rsidRPr="000E0DBE">
        <w:rPr>
          <w:rFonts w:ascii="Times New Roman" w:hAnsi="Times New Roman" w:cs="Times New Roman"/>
        </w:rPr>
        <w:t>失败原因</w:t>
      </w:r>
      <w:r w:rsidRPr="000E0DBE">
        <w:rPr>
          <w:rFonts w:ascii="Times New Roman" w:eastAsiaTheme="minorEastAsia" w:hAnsi="Times New Roman" w:cs="Times New Roman"/>
        </w:rPr>
        <w:t>"</w:t>
      </w:r>
    </w:p>
    <w:p w14:paraId="5D83E18F" w14:textId="76071276" w:rsidR="008675D4" w:rsidRDefault="00E95CFB" w:rsidP="00E95CFB">
      <w:pPr>
        <w:pStyle w:val="ae"/>
        <w:ind w:left="900" w:firstLineChars="0" w:firstLine="0"/>
        <w:rPr>
          <w:rFonts w:asciiTheme="minorEastAsia" w:eastAsiaTheme="minorEastAsia" w:hAnsiTheme="minorEastAsia"/>
        </w:rPr>
      </w:pPr>
      <w:r w:rsidRPr="000E0DBE">
        <w:rPr>
          <w:rFonts w:ascii="Times New Roman" w:eastAsiaTheme="minorEastAsia" w:hAnsi="Times New Roman" w:cs="Times New Roman"/>
        </w:rPr>
        <w:t xml:space="preserve">  }</w:t>
      </w:r>
    </w:p>
    <w:p w14:paraId="35EFC27C" w14:textId="3E4AFACA" w:rsidR="008675D4" w:rsidRPr="00971487" w:rsidRDefault="008675D4" w:rsidP="008675D4">
      <w:pPr>
        <w:pStyle w:val="ae"/>
        <w:ind w:left="900" w:firstLineChars="0" w:firstLine="0"/>
        <w:rPr>
          <w:lang w:eastAsia="ja-JP"/>
        </w:rPr>
      </w:pPr>
      <w:r>
        <w:rPr>
          <w:rFonts w:asciiTheme="minorEastAsia" w:eastAsiaTheme="minorEastAsia" w:hAnsiTheme="minorEastAsia" w:hint="eastAsia"/>
        </w:rPr>
        <w:t>}</w:t>
      </w:r>
    </w:p>
    <w:p w14:paraId="23310E83" w14:textId="2C067376" w:rsidR="00971487" w:rsidRDefault="00971487">
      <w:pPr>
        <w:spacing w:beforeLines="0" w:before="0" w:afterLines="0" w:after="160" w:line="259" w:lineRule="auto"/>
        <w:ind w:firstLineChars="0" w:firstLine="0"/>
        <w:jc w:val="left"/>
        <w:rPr>
          <w:rFonts w:eastAsia="MS Mincho"/>
          <w:lang w:eastAsia="ja-JP"/>
        </w:rPr>
      </w:pPr>
      <w:r>
        <w:rPr>
          <w:rFonts w:eastAsia="MS Mincho"/>
          <w:lang w:eastAsia="ja-JP"/>
        </w:rPr>
        <w:br w:type="page"/>
      </w:r>
    </w:p>
    <w:p w14:paraId="084EE1DF" w14:textId="2C7BE156" w:rsidR="00971487" w:rsidRDefault="00971487" w:rsidP="00971487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账号管理接口</w:t>
      </w:r>
    </w:p>
    <w:p w14:paraId="03F2AAAC" w14:textId="77777777" w:rsidR="00971487" w:rsidRDefault="00971487" w:rsidP="00971487">
      <w:pPr>
        <w:pStyle w:val="3"/>
        <w:rPr>
          <w:rFonts w:ascii="黑体" w:eastAsia="MS Mincho" w:hAnsi="黑体"/>
        </w:rPr>
      </w:pPr>
      <w:r w:rsidRPr="00A24D67">
        <w:rPr>
          <w:rFonts w:ascii="黑体" w:hAnsi="黑体" w:hint="eastAsia"/>
        </w:rPr>
        <w:t>添加</w:t>
      </w:r>
    </w:p>
    <w:p w14:paraId="0F8A3093" w14:textId="77777777" w:rsidR="00971487" w:rsidRPr="00971487" w:rsidRDefault="00971487" w:rsidP="00971487">
      <w:pPr>
        <w:pStyle w:val="ae"/>
        <w:numPr>
          <w:ilvl w:val="0"/>
          <w:numId w:val="36"/>
        </w:numPr>
        <w:ind w:firstLineChars="0"/>
        <w:rPr>
          <w:lang w:eastAsia="ja-JP"/>
        </w:rPr>
      </w:pPr>
      <w:r w:rsidRPr="003E238D">
        <w:rPr>
          <w:rFonts w:cs="微软雅黑" w:hint="eastAsia"/>
        </w:rPr>
        <w:t>请求</w:t>
      </w:r>
    </w:p>
    <w:p w14:paraId="437631B2" w14:textId="77777777" w:rsidR="00971487" w:rsidRDefault="00971487" w:rsidP="00971487">
      <w:pPr>
        <w:pStyle w:val="ae"/>
        <w:ind w:left="900" w:firstLineChars="0" w:firstLine="0"/>
        <w:rPr>
          <w:rFonts w:eastAsiaTheme="minorEastAsia"/>
        </w:rPr>
      </w:pPr>
      <w:r>
        <w:rPr>
          <w:rFonts w:eastAsiaTheme="minorEastAsia" w:hint="eastAsia"/>
        </w:rPr>
        <w:t>{</w:t>
      </w:r>
    </w:p>
    <w:p w14:paraId="7576820E" w14:textId="77777777" w:rsidR="008C69FC" w:rsidRPr="000E0DBE" w:rsidRDefault="008C69FC" w:rsidP="008C69FC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>"user": {</w:t>
      </w:r>
    </w:p>
    <w:p w14:paraId="5E684546" w14:textId="77777777" w:rsidR="008C69FC" w:rsidRPr="000E0DBE" w:rsidRDefault="008C69FC" w:rsidP="008C69FC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0E0DBE">
        <w:rPr>
          <w:rFonts w:ascii="Times New Roman" w:eastAsiaTheme="minorEastAsia" w:hAnsi="Times New Roman" w:cs="Times New Roman"/>
          <w:b/>
          <w:color w:val="FF0000"/>
        </w:rPr>
        <w:t xml:space="preserve">    "type": "user",</w:t>
      </w:r>
    </w:p>
    <w:p w14:paraId="613687BD" w14:textId="77777777" w:rsidR="008C69FC" w:rsidRPr="000E0DBE" w:rsidRDefault="008C69FC" w:rsidP="008C69FC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0E0DBE">
        <w:rPr>
          <w:rFonts w:ascii="Times New Roman" w:eastAsiaTheme="minorEastAsia" w:hAnsi="Times New Roman" w:cs="Times New Roman"/>
          <w:b/>
          <w:color w:val="FF0000"/>
        </w:rPr>
        <w:t xml:space="preserve">    "id": "id",</w:t>
      </w:r>
    </w:p>
    <w:p w14:paraId="04023A6D" w14:textId="77777777" w:rsidR="008C69FC" w:rsidRPr="000E0DBE" w:rsidRDefault="008C69FC" w:rsidP="008C69FC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0E0DBE">
        <w:rPr>
          <w:rFonts w:ascii="Times New Roman" w:eastAsiaTheme="minorEastAsia" w:hAnsi="Times New Roman" w:cs="Times New Roman"/>
          <w:b/>
          <w:color w:val="FF0000"/>
        </w:rPr>
        <w:t xml:space="preserve">    "code": "password"</w:t>
      </w:r>
    </w:p>
    <w:p w14:paraId="64881620" w14:textId="77777777" w:rsidR="008C69FC" w:rsidRPr="000E0DBE" w:rsidRDefault="008C69FC" w:rsidP="008C69FC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},</w:t>
      </w:r>
    </w:p>
    <w:p w14:paraId="53C5C21C" w14:textId="77777777" w:rsidR="008C69FC" w:rsidRPr="000E0DBE" w:rsidRDefault="008C69FC" w:rsidP="008C69FC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"insert": [</w:t>
      </w:r>
    </w:p>
    <w:p w14:paraId="64B48902" w14:textId="77777777" w:rsidR="008C69FC" w:rsidRPr="000E0DBE" w:rsidRDefault="008C69FC" w:rsidP="008C69FC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{</w:t>
      </w:r>
    </w:p>
    <w:p w14:paraId="4457C1DF" w14:textId="77777777" w:rsidR="008C69FC" w:rsidRPr="000E0DBE" w:rsidRDefault="008C69FC" w:rsidP="008C69FC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0E0DBE">
        <w:rPr>
          <w:rFonts w:ascii="Times New Roman" w:eastAsiaTheme="minorEastAsia" w:hAnsi="Times New Roman" w:cs="Times New Roman"/>
          <w:b/>
          <w:color w:val="FF0000"/>
        </w:rPr>
        <w:t xml:space="preserve">    "type": "user",</w:t>
      </w:r>
    </w:p>
    <w:p w14:paraId="75B571F5" w14:textId="12DA618E" w:rsidR="008C69FC" w:rsidRPr="000E0DBE" w:rsidRDefault="008C69FC" w:rsidP="008C69FC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0E0DBE">
        <w:rPr>
          <w:rFonts w:ascii="Times New Roman" w:eastAsiaTheme="minorEastAsia" w:hAnsi="Times New Roman" w:cs="Times New Roman"/>
          <w:b/>
          <w:color w:val="FF0000"/>
        </w:rPr>
        <w:t xml:space="preserve">    "id": "</w:t>
      </w:r>
      <w:r>
        <w:rPr>
          <w:rFonts w:ascii="Times New Roman" w:eastAsiaTheme="minorEastAsia" w:hAnsi="Times New Roman" w:cs="Times New Roman" w:hint="eastAsia"/>
          <w:b/>
          <w:color w:val="FF0000"/>
        </w:rPr>
        <w:t>id</w:t>
      </w:r>
      <w:r w:rsidRPr="000E0DBE">
        <w:rPr>
          <w:rFonts w:ascii="Times New Roman" w:eastAsiaTheme="minorEastAsia" w:hAnsi="Times New Roman" w:cs="Times New Roman"/>
          <w:b/>
          <w:color w:val="FF0000"/>
        </w:rPr>
        <w:t>",</w:t>
      </w:r>
    </w:p>
    <w:p w14:paraId="4CE1BE10" w14:textId="6AF2AA7F" w:rsidR="008C69FC" w:rsidRPr="000E0DBE" w:rsidRDefault="008C69FC" w:rsidP="008C69FC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0E0DBE">
        <w:rPr>
          <w:rFonts w:ascii="Times New Roman" w:eastAsiaTheme="minorEastAsia" w:hAnsi="Times New Roman" w:cs="Times New Roman"/>
          <w:b/>
          <w:color w:val="FF0000"/>
        </w:rPr>
        <w:t xml:space="preserve">    "code": "</w:t>
      </w:r>
      <w:r>
        <w:rPr>
          <w:rFonts w:ascii="Times New Roman" w:eastAsiaTheme="minorEastAsia" w:hAnsi="Times New Roman" w:cs="Times New Roman" w:hint="eastAsia"/>
          <w:b/>
          <w:color w:val="FF0000"/>
        </w:rPr>
        <w:t>password</w:t>
      </w:r>
      <w:r w:rsidRPr="000E0DBE">
        <w:rPr>
          <w:rFonts w:ascii="Times New Roman" w:eastAsiaTheme="minorEastAsia" w:hAnsi="Times New Roman" w:cs="Times New Roman"/>
          <w:b/>
          <w:color w:val="FF0000"/>
        </w:rPr>
        <w:t>",</w:t>
      </w:r>
    </w:p>
    <w:p w14:paraId="0B45419C" w14:textId="77777777" w:rsidR="008C69FC" w:rsidRPr="000E0DBE" w:rsidRDefault="008C69FC" w:rsidP="008C69FC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"phone": "phone",</w:t>
      </w:r>
    </w:p>
    <w:p w14:paraId="7AF2B052" w14:textId="77777777" w:rsidR="008C69FC" w:rsidRPr="000E0DBE" w:rsidRDefault="008C69FC" w:rsidP="008C69FC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"email": "email",</w:t>
      </w:r>
    </w:p>
    <w:p w14:paraId="4B6331E6" w14:textId="7A83AE2A" w:rsidR="008C69FC" w:rsidRPr="000E0DBE" w:rsidRDefault="008C69FC" w:rsidP="008C69FC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"privilege": "user",</w:t>
      </w:r>
    </w:p>
    <w:p w14:paraId="0630FF3E" w14:textId="1A18B163" w:rsidR="008C69FC" w:rsidRDefault="008C69FC" w:rsidP="008C69FC">
      <w:pPr>
        <w:pStyle w:val="ae"/>
        <w:ind w:left="900" w:firstLineChars="0" w:firstLine="24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>"</w:t>
      </w:r>
      <w:proofErr w:type="spellStart"/>
      <w:r w:rsidRPr="000E0DBE">
        <w:rPr>
          <w:rFonts w:ascii="Times New Roman" w:eastAsiaTheme="minorEastAsia" w:hAnsi="Times New Roman" w:cs="Times New Roman"/>
        </w:rPr>
        <w:t>regist_code</w:t>
      </w:r>
      <w:proofErr w:type="spellEnd"/>
      <w:r w:rsidRPr="000E0DBE">
        <w:rPr>
          <w:rFonts w:ascii="Times New Roman" w:eastAsiaTheme="minorEastAsia" w:hAnsi="Times New Roman" w:cs="Times New Roman"/>
        </w:rPr>
        <w:t>": "</w:t>
      </w:r>
      <w:proofErr w:type="spellStart"/>
      <w:r>
        <w:rPr>
          <w:rFonts w:ascii="Times New Roman" w:eastAsiaTheme="minorEastAsia" w:hAnsi="Times New Roman" w:cs="Times New Roman" w:hint="eastAsia"/>
        </w:rPr>
        <w:t>regist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 w:hint="eastAsia"/>
        </w:rPr>
        <w:t>code</w:t>
      </w:r>
      <w:r w:rsidRPr="000E0DBE">
        <w:rPr>
          <w:rFonts w:ascii="Times New Roman" w:eastAsiaTheme="minorEastAsia" w:hAnsi="Times New Roman" w:cs="Times New Roman"/>
        </w:rPr>
        <w:t>"</w:t>
      </w:r>
      <w:r>
        <w:rPr>
          <w:rFonts w:ascii="Times New Roman" w:eastAsiaTheme="minorEastAsia" w:hAnsi="Times New Roman" w:cs="Times New Roman"/>
        </w:rPr>
        <w:t>,</w:t>
      </w:r>
    </w:p>
    <w:p w14:paraId="71FE15F1" w14:textId="136162D1" w:rsidR="008C69FC" w:rsidRPr="008C69FC" w:rsidRDefault="008C69FC" w:rsidP="008C69FC">
      <w:pPr>
        <w:pStyle w:val="ae"/>
        <w:ind w:left="900" w:firstLineChars="0" w:firstLine="24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>"</w:t>
      </w:r>
      <w:proofErr w:type="spellStart"/>
      <w:r>
        <w:rPr>
          <w:rFonts w:ascii="Times New Roman" w:eastAsiaTheme="minorEastAsia" w:hAnsi="Times New Roman" w:cs="Times New Roman" w:hint="eastAsia"/>
        </w:rPr>
        <w:t>info</w:t>
      </w:r>
      <w:r w:rsidRPr="000E0DBE">
        <w:rPr>
          <w:rFonts w:ascii="Times New Roman" w:eastAsiaTheme="minorEastAsia" w:hAnsi="Times New Roman" w:cs="Times New Roman"/>
        </w:rPr>
        <w:t>"</w:t>
      </w:r>
      <w:r>
        <w:rPr>
          <w:rFonts w:ascii="Times New Roman" w:eastAsiaTheme="minorEastAsia" w:hAnsi="Times New Roman" w:cs="Times New Roman" w:hint="eastAsia"/>
        </w:rPr>
        <w:t>:</w:t>
      </w:r>
      <w:r w:rsidRPr="000E0DBE">
        <w:rPr>
          <w:rFonts w:ascii="Times New Roman" w:eastAsiaTheme="minorEastAsia" w:hAnsi="Times New Roman" w:cs="Times New Roman"/>
        </w:rPr>
        <w:t>"</w:t>
      </w:r>
      <w:r>
        <w:rPr>
          <w:rFonts w:ascii="Times New Roman" w:eastAsiaTheme="minorEastAsia" w:hAnsi="Times New Roman" w:cs="Times New Roman"/>
        </w:rPr>
        <w:t>info</w:t>
      </w:r>
      <w:proofErr w:type="spellEnd"/>
      <w:r w:rsidRPr="000E0DBE">
        <w:rPr>
          <w:rFonts w:ascii="Times New Roman" w:eastAsiaTheme="minorEastAsia" w:hAnsi="Times New Roman" w:cs="Times New Roman"/>
        </w:rPr>
        <w:t>"</w:t>
      </w:r>
    </w:p>
    <w:p w14:paraId="01F278BD" w14:textId="28BD6DFB" w:rsidR="00971487" w:rsidRDefault="008C69FC" w:rsidP="008C69FC">
      <w:pPr>
        <w:pStyle w:val="ae"/>
        <w:ind w:left="900" w:firstLineChars="0" w:firstLine="240"/>
        <w:rPr>
          <w:rFonts w:eastAsiaTheme="minorEastAsia"/>
        </w:rPr>
      </w:pPr>
      <w:r w:rsidRPr="000E0DBE">
        <w:rPr>
          <w:rFonts w:ascii="Times New Roman" w:eastAsiaTheme="minorEastAsia" w:hAnsi="Times New Roman" w:cs="Times New Roman"/>
        </w:rPr>
        <w:t>}</w:t>
      </w:r>
    </w:p>
    <w:p w14:paraId="4E0EAD6C" w14:textId="77777777" w:rsidR="00971487" w:rsidRPr="00971487" w:rsidRDefault="00971487" w:rsidP="00971487">
      <w:pPr>
        <w:pStyle w:val="ae"/>
        <w:ind w:left="900" w:firstLineChars="0" w:firstLine="0"/>
        <w:rPr>
          <w:rFonts w:eastAsiaTheme="minorEastAsia"/>
        </w:rPr>
      </w:pPr>
      <w:r>
        <w:rPr>
          <w:rFonts w:eastAsiaTheme="minorEastAsia"/>
        </w:rPr>
        <w:t>}</w:t>
      </w:r>
    </w:p>
    <w:p w14:paraId="241FDC02" w14:textId="05726A64" w:rsidR="00971487" w:rsidRPr="0057604C" w:rsidRDefault="00971487" w:rsidP="00971487">
      <w:pPr>
        <w:pStyle w:val="ae"/>
        <w:numPr>
          <w:ilvl w:val="0"/>
          <w:numId w:val="36"/>
        </w:numPr>
        <w:ind w:firstLineChars="0"/>
        <w:rPr>
          <w:lang w:eastAsia="ja-JP"/>
        </w:rPr>
      </w:pPr>
      <w:r w:rsidRPr="003E238D">
        <w:rPr>
          <w:rFonts w:cs="微软雅黑" w:hint="eastAsia"/>
        </w:rPr>
        <w:t>成功应答</w:t>
      </w:r>
    </w:p>
    <w:p w14:paraId="0ECC33DC" w14:textId="77777777" w:rsidR="0057604C" w:rsidRDefault="0057604C" w:rsidP="0057604C">
      <w:pPr>
        <w:pStyle w:val="ae"/>
        <w:ind w:left="900" w:firstLineChars="0" w:firstLine="0"/>
        <w:rPr>
          <w:rFonts w:eastAsiaTheme="minorEastAsia"/>
        </w:rPr>
      </w:pPr>
      <w:r>
        <w:rPr>
          <w:rFonts w:eastAsiaTheme="minorEastAsia" w:hint="eastAsia"/>
        </w:rPr>
        <w:t>{</w:t>
      </w:r>
    </w:p>
    <w:p w14:paraId="528D8D0E" w14:textId="77777777" w:rsidR="0057604C" w:rsidRPr="000E0DBE" w:rsidRDefault="0057604C" w:rsidP="0057604C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"general": {</w:t>
      </w:r>
    </w:p>
    <w:p w14:paraId="1B693DD6" w14:textId="77777777" w:rsidR="0057604C" w:rsidRPr="000E0DBE" w:rsidRDefault="0057604C" w:rsidP="0057604C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"type": " insert",</w:t>
      </w:r>
    </w:p>
    <w:p w14:paraId="2F75F5DD" w14:textId="77777777" w:rsidR="0057604C" w:rsidRPr="000E0DBE" w:rsidRDefault="0057604C" w:rsidP="0057604C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"state": "true",</w:t>
      </w:r>
    </w:p>
    <w:p w14:paraId="32911C61" w14:textId="7458E38B" w:rsidR="0057604C" w:rsidRDefault="0057604C" w:rsidP="00CB53F0">
      <w:pPr>
        <w:pStyle w:val="ae"/>
        <w:ind w:left="900" w:firstLineChars="0" w:firstLine="24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>"message": "success"</w:t>
      </w:r>
    </w:p>
    <w:p w14:paraId="36A85F32" w14:textId="0CD101BD" w:rsidR="00CB53F0" w:rsidRDefault="00CB53F0" w:rsidP="00CB53F0">
      <w:pPr>
        <w:pStyle w:val="ae"/>
        <w:ind w:left="900" w:firstLineChars="0" w:firstLine="240"/>
        <w:rPr>
          <w:rFonts w:eastAsiaTheme="minorEastAsia"/>
        </w:rPr>
      </w:pPr>
      <w:r>
        <w:rPr>
          <w:rFonts w:eastAsiaTheme="minorEastAsia" w:hint="eastAsia"/>
        </w:rPr>
        <w:t>}</w:t>
      </w:r>
    </w:p>
    <w:p w14:paraId="11683CF9" w14:textId="4AEE49C6" w:rsidR="0057604C" w:rsidRPr="0057604C" w:rsidRDefault="0057604C" w:rsidP="0057604C">
      <w:pPr>
        <w:pStyle w:val="ae"/>
        <w:ind w:left="900" w:firstLineChars="0" w:firstLine="0"/>
        <w:rPr>
          <w:rFonts w:eastAsiaTheme="minorEastAsia"/>
        </w:rPr>
      </w:pPr>
      <w:r>
        <w:rPr>
          <w:rFonts w:eastAsiaTheme="minorEastAsia"/>
        </w:rPr>
        <w:t>}</w:t>
      </w:r>
    </w:p>
    <w:p w14:paraId="7548060D" w14:textId="03FA7ADA" w:rsidR="00971487" w:rsidRPr="0057604C" w:rsidRDefault="00971487" w:rsidP="00971487">
      <w:pPr>
        <w:pStyle w:val="ae"/>
        <w:numPr>
          <w:ilvl w:val="0"/>
          <w:numId w:val="36"/>
        </w:numPr>
        <w:ind w:firstLineChars="0"/>
        <w:rPr>
          <w:lang w:eastAsia="ja-JP"/>
        </w:rPr>
      </w:pPr>
      <w:r w:rsidRPr="003E238D">
        <w:rPr>
          <w:rFonts w:hint="eastAsia"/>
        </w:rPr>
        <w:t>失败</w:t>
      </w:r>
      <w:r w:rsidRPr="003E238D">
        <w:rPr>
          <w:rFonts w:cs="微软雅黑" w:hint="eastAsia"/>
        </w:rPr>
        <w:t>应答</w:t>
      </w:r>
    </w:p>
    <w:p w14:paraId="131CB4D0" w14:textId="77777777" w:rsidR="0057604C" w:rsidRDefault="0057604C" w:rsidP="0057604C">
      <w:pPr>
        <w:pStyle w:val="ae"/>
        <w:ind w:left="900" w:firstLineChars="0" w:firstLine="0"/>
        <w:rPr>
          <w:rFonts w:eastAsiaTheme="minorEastAsia"/>
        </w:rPr>
      </w:pPr>
      <w:r>
        <w:rPr>
          <w:rFonts w:eastAsiaTheme="minorEastAsia"/>
        </w:rPr>
        <w:t>{</w:t>
      </w:r>
    </w:p>
    <w:p w14:paraId="23F213C3" w14:textId="77777777" w:rsidR="0057604C" w:rsidRPr="000E0DBE" w:rsidRDefault="0057604C" w:rsidP="0057604C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"general": {</w:t>
      </w:r>
    </w:p>
    <w:p w14:paraId="18ECE454" w14:textId="77777777" w:rsidR="0057604C" w:rsidRPr="000E0DBE" w:rsidRDefault="0057604C" w:rsidP="0057604C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"type": " insert",</w:t>
      </w:r>
    </w:p>
    <w:p w14:paraId="53001EBD" w14:textId="77777777" w:rsidR="0057604C" w:rsidRPr="000E0DBE" w:rsidRDefault="0057604C" w:rsidP="0057604C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lastRenderedPageBreak/>
        <w:t xml:space="preserve">    "state": "</w:t>
      </w:r>
      <w:proofErr w:type="spellStart"/>
      <w:r w:rsidRPr="000E0DBE">
        <w:rPr>
          <w:rFonts w:ascii="Times New Roman" w:eastAsiaTheme="minorEastAsia" w:hAnsi="Times New Roman" w:cs="Times New Roman"/>
        </w:rPr>
        <w:t>flase</w:t>
      </w:r>
      <w:proofErr w:type="spellEnd"/>
      <w:r w:rsidRPr="000E0DBE">
        <w:rPr>
          <w:rFonts w:ascii="Times New Roman" w:eastAsiaTheme="minorEastAsia" w:hAnsi="Times New Roman" w:cs="Times New Roman"/>
        </w:rPr>
        <w:t>",</w:t>
      </w:r>
    </w:p>
    <w:p w14:paraId="46A829A7" w14:textId="77777777" w:rsidR="0057604C" w:rsidRPr="000E0DBE" w:rsidRDefault="0057604C" w:rsidP="0057604C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"message": "</w:t>
      </w:r>
      <w:r w:rsidRPr="000E0DBE">
        <w:rPr>
          <w:rFonts w:ascii="Times New Roman" w:hAnsi="Times New Roman" w:cs="Times New Roman"/>
        </w:rPr>
        <w:t>失败原因</w:t>
      </w:r>
      <w:r w:rsidRPr="000E0DBE">
        <w:rPr>
          <w:rFonts w:ascii="Times New Roman" w:eastAsiaTheme="minorEastAsia" w:hAnsi="Times New Roman" w:cs="Times New Roman"/>
        </w:rPr>
        <w:t>"</w:t>
      </w:r>
    </w:p>
    <w:p w14:paraId="7B746914" w14:textId="3C52C236" w:rsidR="0057604C" w:rsidRDefault="0057604C" w:rsidP="0057604C">
      <w:pPr>
        <w:pStyle w:val="ae"/>
        <w:ind w:left="900" w:firstLineChars="0" w:firstLine="0"/>
        <w:rPr>
          <w:rFonts w:eastAsiaTheme="minorEastAsia"/>
        </w:rPr>
      </w:pPr>
      <w:r w:rsidRPr="000E0DBE">
        <w:rPr>
          <w:rFonts w:ascii="Times New Roman" w:eastAsiaTheme="minorEastAsia" w:hAnsi="Times New Roman" w:cs="Times New Roman"/>
        </w:rPr>
        <w:t xml:space="preserve">  }</w:t>
      </w:r>
    </w:p>
    <w:p w14:paraId="3B47A6DB" w14:textId="4F514297" w:rsidR="0057604C" w:rsidRPr="003E238D" w:rsidRDefault="0057604C" w:rsidP="0057604C">
      <w:pPr>
        <w:pStyle w:val="ae"/>
        <w:ind w:left="900" w:firstLineChars="0" w:firstLine="0"/>
        <w:rPr>
          <w:lang w:eastAsia="ja-JP"/>
        </w:rPr>
      </w:pPr>
      <w:r>
        <w:rPr>
          <w:rFonts w:eastAsiaTheme="minorEastAsia"/>
        </w:rPr>
        <w:t>}</w:t>
      </w:r>
    </w:p>
    <w:p w14:paraId="60601A0E" w14:textId="77777777" w:rsidR="00971487" w:rsidRDefault="00971487" w:rsidP="00971487">
      <w:pPr>
        <w:pStyle w:val="3"/>
        <w:rPr>
          <w:rFonts w:ascii="黑体" w:eastAsia="MS Mincho" w:hAnsi="黑体"/>
        </w:rPr>
      </w:pPr>
      <w:r w:rsidRPr="00A24D67">
        <w:rPr>
          <w:rFonts w:ascii="黑体" w:hAnsi="黑体" w:hint="eastAsia"/>
        </w:rPr>
        <w:t>更新</w:t>
      </w:r>
    </w:p>
    <w:p w14:paraId="61D46E70" w14:textId="7746F4E8" w:rsidR="00971487" w:rsidRPr="0057604C" w:rsidRDefault="00971487" w:rsidP="00971487">
      <w:pPr>
        <w:pStyle w:val="ae"/>
        <w:numPr>
          <w:ilvl w:val="0"/>
          <w:numId w:val="36"/>
        </w:numPr>
        <w:ind w:firstLineChars="0"/>
        <w:rPr>
          <w:lang w:eastAsia="ja-JP"/>
        </w:rPr>
      </w:pPr>
      <w:r w:rsidRPr="003E238D">
        <w:rPr>
          <w:rFonts w:cs="微软雅黑" w:hint="eastAsia"/>
        </w:rPr>
        <w:t>请求</w:t>
      </w:r>
    </w:p>
    <w:p w14:paraId="300A4D05" w14:textId="77777777" w:rsidR="0057604C" w:rsidRDefault="0057604C" w:rsidP="0057604C">
      <w:pPr>
        <w:pStyle w:val="ae"/>
        <w:ind w:left="900" w:firstLineChars="0" w:firstLine="0"/>
      </w:pPr>
      <w:r>
        <w:rPr>
          <w:rFonts w:hint="eastAsia"/>
        </w:rPr>
        <w:t>{</w:t>
      </w:r>
    </w:p>
    <w:p w14:paraId="136C533C" w14:textId="77777777" w:rsidR="0057604C" w:rsidRPr="000E0DBE" w:rsidRDefault="0057604C" w:rsidP="0057604C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>"user": {</w:t>
      </w:r>
    </w:p>
    <w:p w14:paraId="3DC1DCEB" w14:textId="77777777" w:rsidR="0057604C" w:rsidRPr="000E0DBE" w:rsidRDefault="0057604C" w:rsidP="0057604C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0E0DBE">
        <w:rPr>
          <w:rFonts w:ascii="Times New Roman" w:eastAsiaTheme="minorEastAsia" w:hAnsi="Times New Roman" w:cs="Times New Roman"/>
          <w:b/>
          <w:color w:val="FF0000"/>
        </w:rPr>
        <w:t xml:space="preserve">    "type": "user",</w:t>
      </w:r>
    </w:p>
    <w:p w14:paraId="5144FF15" w14:textId="77777777" w:rsidR="0057604C" w:rsidRPr="000E0DBE" w:rsidRDefault="0057604C" w:rsidP="0057604C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0E0DBE">
        <w:rPr>
          <w:rFonts w:ascii="Times New Roman" w:eastAsiaTheme="minorEastAsia" w:hAnsi="Times New Roman" w:cs="Times New Roman"/>
          <w:b/>
          <w:color w:val="FF0000"/>
        </w:rPr>
        <w:t xml:space="preserve">    "id": "id",</w:t>
      </w:r>
    </w:p>
    <w:p w14:paraId="5EFAAF0E" w14:textId="77777777" w:rsidR="0057604C" w:rsidRPr="000E0DBE" w:rsidRDefault="0057604C" w:rsidP="0057604C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0E0DBE">
        <w:rPr>
          <w:rFonts w:ascii="Times New Roman" w:eastAsiaTheme="minorEastAsia" w:hAnsi="Times New Roman" w:cs="Times New Roman"/>
          <w:b/>
          <w:color w:val="FF0000"/>
        </w:rPr>
        <w:t xml:space="preserve">    "code": "password"</w:t>
      </w:r>
    </w:p>
    <w:p w14:paraId="521A918A" w14:textId="77777777" w:rsidR="0057604C" w:rsidRPr="000E0DBE" w:rsidRDefault="0057604C" w:rsidP="0057604C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},</w:t>
      </w:r>
    </w:p>
    <w:p w14:paraId="604E32B9" w14:textId="77777777" w:rsidR="0057604C" w:rsidRPr="000E0DBE" w:rsidRDefault="0057604C" w:rsidP="0057604C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"</w:t>
      </w:r>
      <w:r w:rsidRPr="007121AD">
        <w:rPr>
          <w:rFonts w:ascii="Times New Roman" w:eastAsiaTheme="minorEastAsia" w:hAnsi="Times New Roman" w:cs="Times New Roman"/>
        </w:rPr>
        <w:t>update</w:t>
      </w:r>
      <w:r w:rsidRPr="000E0DBE">
        <w:rPr>
          <w:rFonts w:ascii="Times New Roman" w:eastAsiaTheme="minorEastAsia" w:hAnsi="Times New Roman" w:cs="Times New Roman"/>
        </w:rPr>
        <w:t>": [</w:t>
      </w:r>
    </w:p>
    <w:p w14:paraId="32FCCA03" w14:textId="77777777" w:rsidR="0057604C" w:rsidRPr="000E0DBE" w:rsidRDefault="0057604C" w:rsidP="0057604C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{</w:t>
      </w:r>
    </w:p>
    <w:p w14:paraId="20FAB645" w14:textId="77777777" w:rsidR="00FE00F2" w:rsidRPr="000E0DBE" w:rsidRDefault="00FE00F2" w:rsidP="00FE00F2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0E0DBE">
        <w:rPr>
          <w:rFonts w:ascii="Times New Roman" w:eastAsiaTheme="minorEastAsia" w:hAnsi="Times New Roman" w:cs="Times New Roman"/>
          <w:b/>
          <w:color w:val="FF0000"/>
        </w:rPr>
        <w:t xml:space="preserve">    "type": "user",</w:t>
      </w:r>
    </w:p>
    <w:p w14:paraId="4D2F3727" w14:textId="77777777" w:rsidR="00FE00F2" w:rsidRPr="000E0DBE" w:rsidRDefault="00FE00F2" w:rsidP="00FE00F2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0E0DBE">
        <w:rPr>
          <w:rFonts w:ascii="Times New Roman" w:eastAsiaTheme="minorEastAsia" w:hAnsi="Times New Roman" w:cs="Times New Roman"/>
          <w:b/>
          <w:color w:val="FF0000"/>
        </w:rPr>
        <w:t xml:space="preserve">    "id": "</w:t>
      </w:r>
      <w:r>
        <w:rPr>
          <w:rFonts w:ascii="Times New Roman" w:eastAsiaTheme="minorEastAsia" w:hAnsi="Times New Roman" w:cs="Times New Roman" w:hint="eastAsia"/>
          <w:b/>
          <w:color w:val="FF0000"/>
        </w:rPr>
        <w:t>id</w:t>
      </w:r>
      <w:r w:rsidRPr="000E0DBE">
        <w:rPr>
          <w:rFonts w:ascii="Times New Roman" w:eastAsiaTheme="minorEastAsia" w:hAnsi="Times New Roman" w:cs="Times New Roman"/>
          <w:b/>
          <w:color w:val="FF0000"/>
        </w:rPr>
        <w:t>",</w:t>
      </w:r>
    </w:p>
    <w:p w14:paraId="2763B4F4" w14:textId="77777777" w:rsidR="00FE00F2" w:rsidRPr="000E0DBE" w:rsidRDefault="00FE00F2" w:rsidP="00FE00F2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0E0DBE">
        <w:rPr>
          <w:rFonts w:ascii="Times New Roman" w:eastAsiaTheme="minorEastAsia" w:hAnsi="Times New Roman" w:cs="Times New Roman"/>
          <w:b/>
          <w:color w:val="FF0000"/>
        </w:rPr>
        <w:t xml:space="preserve">    </w:t>
      </w:r>
      <w:r w:rsidRPr="00FE00F2">
        <w:rPr>
          <w:rFonts w:ascii="Times New Roman" w:eastAsiaTheme="minorEastAsia" w:hAnsi="Times New Roman" w:cs="Times New Roman"/>
        </w:rPr>
        <w:t>"code": "</w:t>
      </w:r>
      <w:r w:rsidRPr="00FE00F2">
        <w:rPr>
          <w:rFonts w:ascii="Times New Roman" w:eastAsiaTheme="minorEastAsia" w:hAnsi="Times New Roman" w:cs="Times New Roman" w:hint="eastAsia"/>
        </w:rPr>
        <w:t>password</w:t>
      </w:r>
      <w:r w:rsidRPr="00FE00F2">
        <w:rPr>
          <w:rFonts w:ascii="Times New Roman" w:eastAsiaTheme="minorEastAsia" w:hAnsi="Times New Roman" w:cs="Times New Roman"/>
        </w:rPr>
        <w:t>",</w:t>
      </w:r>
    </w:p>
    <w:p w14:paraId="3721A9B1" w14:textId="77777777" w:rsidR="00FE00F2" w:rsidRPr="000E0DBE" w:rsidRDefault="00FE00F2" w:rsidP="00FE00F2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"phone": "phone",</w:t>
      </w:r>
    </w:p>
    <w:p w14:paraId="2177B5DB" w14:textId="77777777" w:rsidR="00FE00F2" w:rsidRPr="000E0DBE" w:rsidRDefault="00FE00F2" w:rsidP="00FE00F2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"email": "email",</w:t>
      </w:r>
    </w:p>
    <w:p w14:paraId="08886223" w14:textId="77777777" w:rsidR="00FE00F2" w:rsidRPr="000E0DBE" w:rsidRDefault="00FE00F2" w:rsidP="00FE00F2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"privilege": "user",</w:t>
      </w:r>
    </w:p>
    <w:p w14:paraId="73298871" w14:textId="77777777" w:rsidR="00FE00F2" w:rsidRDefault="00FE00F2" w:rsidP="00FE00F2">
      <w:pPr>
        <w:pStyle w:val="ae"/>
        <w:ind w:left="900" w:firstLineChars="0" w:firstLine="24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>"</w:t>
      </w:r>
      <w:proofErr w:type="spellStart"/>
      <w:r w:rsidRPr="000E0DBE">
        <w:rPr>
          <w:rFonts w:ascii="Times New Roman" w:eastAsiaTheme="minorEastAsia" w:hAnsi="Times New Roman" w:cs="Times New Roman"/>
        </w:rPr>
        <w:t>regist_code</w:t>
      </w:r>
      <w:proofErr w:type="spellEnd"/>
      <w:r w:rsidRPr="000E0DBE">
        <w:rPr>
          <w:rFonts w:ascii="Times New Roman" w:eastAsiaTheme="minorEastAsia" w:hAnsi="Times New Roman" w:cs="Times New Roman"/>
        </w:rPr>
        <w:t>": "</w:t>
      </w:r>
      <w:proofErr w:type="spellStart"/>
      <w:r>
        <w:rPr>
          <w:rFonts w:ascii="Times New Roman" w:eastAsiaTheme="minorEastAsia" w:hAnsi="Times New Roman" w:cs="Times New Roman" w:hint="eastAsia"/>
        </w:rPr>
        <w:t>regist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 w:hint="eastAsia"/>
        </w:rPr>
        <w:t>code</w:t>
      </w:r>
      <w:r w:rsidRPr="000E0DBE">
        <w:rPr>
          <w:rFonts w:ascii="Times New Roman" w:eastAsiaTheme="minorEastAsia" w:hAnsi="Times New Roman" w:cs="Times New Roman"/>
        </w:rPr>
        <w:t>"</w:t>
      </w:r>
      <w:r>
        <w:rPr>
          <w:rFonts w:ascii="Times New Roman" w:eastAsiaTheme="minorEastAsia" w:hAnsi="Times New Roman" w:cs="Times New Roman"/>
        </w:rPr>
        <w:t>,</w:t>
      </w:r>
    </w:p>
    <w:p w14:paraId="6C520BEC" w14:textId="1B644BF1" w:rsidR="0057604C" w:rsidRPr="007121AD" w:rsidRDefault="00FE00F2" w:rsidP="00FE00F2">
      <w:pPr>
        <w:pStyle w:val="ae"/>
        <w:ind w:left="900" w:firstLineChars="0" w:firstLine="24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>"</w:t>
      </w:r>
      <w:proofErr w:type="spellStart"/>
      <w:r>
        <w:rPr>
          <w:rFonts w:ascii="Times New Roman" w:eastAsiaTheme="minorEastAsia" w:hAnsi="Times New Roman" w:cs="Times New Roman" w:hint="eastAsia"/>
        </w:rPr>
        <w:t>info</w:t>
      </w:r>
      <w:r w:rsidRPr="000E0DBE">
        <w:rPr>
          <w:rFonts w:ascii="Times New Roman" w:eastAsiaTheme="minorEastAsia" w:hAnsi="Times New Roman" w:cs="Times New Roman"/>
        </w:rPr>
        <w:t>"</w:t>
      </w:r>
      <w:r>
        <w:rPr>
          <w:rFonts w:ascii="Times New Roman" w:eastAsiaTheme="minorEastAsia" w:hAnsi="Times New Roman" w:cs="Times New Roman" w:hint="eastAsia"/>
        </w:rPr>
        <w:t>:</w:t>
      </w:r>
      <w:r w:rsidRPr="000E0DBE">
        <w:rPr>
          <w:rFonts w:ascii="Times New Roman" w:eastAsiaTheme="minorEastAsia" w:hAnsi="Times New Roman" w:cs="Times New Roman"/>
        </w:rPr>
        <w:t>"</w:t>
      </w:r>
      <w:r>
        <w:rPr>
          <w:rFonts w:ascii="Times New Roman" w:eastAsiaTheme="minorEastAsia" w:hAnsi="Times New Roman" w:cs="Times New Roman"/>
        </w:rPr>
        <w:t>info</w:t>
      </w:r>
      <w:proofErr w:type="spellEnd"/>
      <w:r w:rsidRPr="000E0DBE">
        <w:rPr>
          <w:rFonts w:ascii="Times New Roman" w:eastAsiaTheme="minorEastAsia" w:hAnsi="Times New Roman" w:cs="Times New Roman"/>
        </w:rPr>
        <w:t>"</w:t>
      </w:r>
    </w:p>
    <w:p w14:paraId="22A0464F" w14:textId="77777777" w:rsidR="0057604C" w:rsidRPr="000E0DBE" w:rsidRDefault="0057604C" w:rsidP="0057604C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}</w:t>
      </w:r>
    </w:p>
    <w:p w14:paraId="39127056" w14:textId="79B61BFD" w:rsidR="0057604C" w:rsidRDefault="0057604C" w:rsidP="0057604C">
      <w:pPr>
        <w:pStyle w:val="ae"/>
        <w:ind w:left="900" w:firstLineChars="0" w:firstLine="0"/>
      </w:pPr>
      <w:r w:rsidRPr="000E0DBE">
        <w:rPr>
          <w:rFonts w:ascii="Times New Roman" w:eastAsiaTheme="minorEastAsia" w:hAnsi="Times New Roman" w:cs="Times New Roman"/>
        </w:rPr>
        <w:t xml:space="preserve">  ]</w:t>
      </w:r>
    </w:p>
    <w:p w14:paraId="782E70CC" w14:textId="16398E3D" w:rsidR="0057604C" w:rsidRPr="003E238D" w:rsidRDefault="0057604C" w:rsidP="0057604C">
      <w:pPr>
        <w:pStyle w:val="ae"/>
        <w:ind w:left="900" w:firstLineChars="0" w:firstLine="0"/>
      </w:pPr>
      <w:r>
        <w:t>}</w:t>
      </w:r>
    </w:p>
    <w:p w14:paraId="2D9DB959" w14:textId="5A5CAA33" w:rsidR="00971487" w:rsidRPr="0057604C" w:rsidRDefault="00971487" w:rsidP="00971487">
      <w:pPr>
        <w:pStyle w:val="ae"/>
        <w:numPr>
          <w:ilvl w:val="0"/>
          <w:numId w:val="36"/>
        </w:numPr>
        <w:ind w:firstLineChars="0"/>
        <w:rPr>
          <w:lang w:eastAsia="ja-JP"/>
        </w:rPr>
      </w:pPr>
      <w:r w:rsidRPr="003E238D">
        <w:rPr>
          <w:rFonts w:cs="微软雅黑" w:hint="eastAsia"/>
        </w:rPr>
        <w:t>成功应答</w:t>
      </w:r>
    </w:p>
    <w:p w14:paraId="045C9E79" w14:textId="77777777" w:rsidR="0057604C" w:rsidRDefault="0057604C" w:rsidP="0057604C">
      <w:pPr>
        <w:pStyle w:val="ae"/>
        <w:ind w:left="900" w:firstLineChars="0" w:firstLine="0"/>
        <w:rPr>
          <w:rFonts w:eastAsiaTheme="minorEastAsia"/>
        </w:rPr>
      </w:pPr>
      <w:r>
        <w:rPr>
          <w:rFonts w:eastAsiaTheme="minorEastAsia" w:hint="eastAsia"/>
        </w:rPr>
        <w:t>{</w:t>
      </w:r>
    </w:p>
    <w:p w14:paraId="4411EE55" w14:textId="77777777" w:rsidR="00C31AFC" w:rsidRPr="000E0DBE" w:rsidRDefault="00C31AFC" w:rsidP="00C31AFC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"general": {</w:t>
      </w:r>
    </w:p>
    <w:p w14:paraId="7EF103DF" w14:textId="77777777" w:rsidR="00C31AFC" w:rsidRPr="000E0DBE" w:rsidRDefault="00C31AFC" w:rsidP="00C31AFC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"type": " </w:t>
      </w:r>
      <w:r w:rsidRPr="007121AD">
        <w:rPr>
          <w:rFonts w:ascii="Times New Roman" w:eastAsiaTheme="minorEastAsia" w:hAnsi="Times New Roman" w:cs="Times New Roman"/>
        </w:rPr>
        <w:t>update</w:t>
      </w:r>
      <w:r w:rsidRPr="000E0DBE">
        <w:rPr>
          <w:rFonts w:ascii="Times New Roman" w:eastAsiaTheme="minorEastAsia" w:hAnsi="Times New Roman" w:cs="Times New Roman"/>
        </w:rPr>
        <w:t xml:space="preserve"> ",</w:t>
      </w:r>
    </w:p>
    <w:p w14:paraId="7F2E8FC6" w14:textId="77777777" w:rsidR="00C31AFC" w:rsidRPr="000E0DBE" w:rsidRDefault="00C31AFC" w:rsidP="00C31AFC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"state": "true",</w:t>
      </w:r>
    </w:p>
    <w:p w14:paraId="384E923F" w14:textId="77777777" w:rsidR="00C31AFC" w:rsidRPr="000E0DBE" w:rsidRDefault="00C31AFC" w:rsidP="00C31AFC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"message": "success"</w:t>
      </w:r>
    </w:p>
    <w:p w14:paraId="3AFEC3F5" w14:textId="1D33CCF4" w:rsidR="0057604C" w:rsidRDefault="00CB53F0" w:rsidP="0057604C">
      <w:pPr>
        <w:pStyle w:val="ae"/>
        <w:ind w:left="900" w:firstLineChars="0" w:firstLine="0"/>
        <w:rPr>
          <w:rFonts w:eastAsiaTheme="minorEastAsia"/>
        </w:rPr>
      </w:pPr>
      <w:r>
        <w:rPr>
          <w:rFonts w:eastAsiaTheme="minorEastAsia" w:hint="eastAsia"/>
        </w:rPr>
        <w:t>}</w:t>
      </w:r>
    </w:p>
    <w:p w14:paraId="2FFA58F2" w14:textId="70384D6A" w:rsidR="0057604C" w:rsidRPr="0057604C" w:rsidRDefault="0057604C" w:rsidP="0057604C">
      <w:pPr>
        <w:pStyle w:val="ae"/>
        <w:ind w:left="900" w:firstLineChars="0" w:firstLine="0"/>
        <w:rPr>
          <w:rFonts w:eastAsiaTheme="minorEastAsia"/>
        </w:rPr>
      </w:pPr>
      <w:r>
        <w:rPr>
          <w:rFonts w:eastAsiaTheme="minorEastAsia"/>
        </w:rPr>
        <w:t>}</w:t>
      </w:r>
    </w:p>
    <w:p w14:paraId="16DC4C13" w14:textId="5AB06FEF" w:rsidR="00971487" w:rsidRPr="0057604C" w:rsidRDefault="00971487" w:rsidP="00971487">
      <w:pPr>
        <w:pStyle w:val="ae"/>
        <w:numPr>
          <w:ilvl w:val="0"/>
          <w:numId w:val="36"/>
        </w:numPr>
        <w:ind w:firstLineChars="0"/>
        <w:rPr>
          <w:lang w:eastAsia="ja-JP"/>
        </w:rPr>
      </w:pPr>
      <w:r w:rsidRPr="003E238D">
        <w:rPr>
          <w:rFonts w:hint="eastAsia"/>
        </w:rPr>
        <w:t>失败</w:t>
      </w:r>
      <w:r w:rsidRPr="003E238D">
        <w:rPr>
          <w:rFonts w:cs="微软雅黑" w:hint="eastAsia"/>
        </w:rPr>
        <w:t>应答</w:t>
      </w:r>
    </w:p>
    <w:p w14:paraId="5B65BD05" w14:textId="77777777" w:rsidR="0057604C" w:rsidRDefault="0057604C" w:rsidP="0057604C">
      <w:pPr>
        <w:pStyle w:val="ae"/>
        <w:ind w:left="90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{</w:t>
      </w:r>
    </w:p>
    <w:p w14:paraId="680A22F1" w14:textId="77777777" w:rsidR="00C31AFC" w:rsidRPr="000E0DBE" w:rsidRDefault="00C31AFC" w:rsidP="00C31AFC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"general": {</w:t>
      </w:r>
    </w:p>
    <w:p w14:paraId="67EB5AFA" w14:textId="77777777" w:rsidR="00C31AFC" w:rsidRPr="000E0DBE" w:rsidRDefault="00C31AFC" w:rsidP="00C31AFC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"type": " </w:t>
      </w:r>
      <w:r w:rsidRPr="007121AD">
        <w:rPr>
          <w:rFonts w:ascii="Times New Roman" w:eastAsiaTheme="minorEastAsia" w:hAnsi="Times New Roman" w:cs="Times New Roman"/>
        </w:rPr>
        <w:t>update</w:t>
      </w:r>
      <w:r w:rsidRPr="000E0DBE">
        <w:rPr>
          <w:rFonts w:ascii="Times New Roman" w:eastAsiaTheme="minorEastAsia" w:hAnsi="Times New Roman" w:cs="Times New Roman"/>
        </w:rPr>
        <w:t xml:space="preserve"> ",</w:t>
      </w:r>
    </w:p>
    <w:p w14:paraId="4B0E2A72" w14:textId="77777777" w:rsidR="00C31AFC" w:rsidRPr="000E0DBE" w:rsidRDefault="00C31AFC" w:rsidP="00C31AFC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"state": "</w:t>
      </w:r>
      <w:proofErr w:type="spellStart"/>
      <w:r w:rsidRPr="000E0DBE">
        <w:rPr>
          <w:rFonts w:ascii="Times New Roman" w:eastAsiaTheme="minorEastAsia" w:hAnsi="Times New Roman" w:cs="Times New Roman"/>
        </w:rPr>
        <w:t>flase</w:t>
      </w:r>
      <w:proofErr w:type="spellEnd"/>
      <w:r w:rsidRPr="000E0DBE">
        <w:rPr>
          <w:rFonts w:ascii="Times New Roman" w:eastAsiaTheme="minorEastAsia" w:hAnsi="Times New Roman" w:cs="Times New Roman"/>
        </w:rPr>
        <w:t>",</w:t>
      </w:r>
    </w:p>
    <w:p w14:paraId="57E3456F" w14:textId="1A35EA5D" w:rsidR="0057604C" w:rsidRDefault="00C31AFC" w:rsidP="00CB53F0">
      <w:pPr>
        <w:pStyle w:val="ae"/>
        <w:ind w:left="900" w:firstLineChars="0" w:firstLine="24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>"message": "</w:t>
      </w:r>
      <w:r w:rsidRPr="000E0DBE">
        <w:rPr>
          <w:rFonts w:ascii="Times New Roman" w:hAnsi="Times New Roman" w:cs="Times New Roman"/>
        </w:rPr>
        <w:t>失败原因</w:t>
      </w:r>
      <w:r w:rsidRPr="000E0DBE">
        <w:rPr>
          <w:rFonts w:ascii="Times New Roman" w:eastAsiaTheme="minorEastAsia" w:hAnsi="Times New Roman" w:cs="Times New Roman"/>
        </w:rPr>
        <w:t>"</w:t>
      </w:r>
    </w:p>
    <w:p w14:paraId="2E6CAD02" w14:textId="540AD80C" w:rsidR="00CB53F0" w:rsidRDefault="00CB53F0" w:rsidP="00CB53F0">
      <w:pPr>
        <w:pStyle w:val="ae"/>
        <w:ind w:left="900" w:firstLineChars="0" w:firstLine="2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}</w:t>
      </w:r>
    </w:p>
    <w:p w14:paraId="3DC30D2D" w14:textId="69114DD1" w:rsidR="0057604C" w:rsidRPr="003E238D" w:rsidRDefault="0057604C" w:rsidP="0057604C">
      <w:pPr>
        <w:pStyle w:val="ae"/>
        <w:ind w:left="900" w:firstLineChars="0" w:firstLine="0"/>
        <w:rPr>
          <w:lang w:eastAsia="ja-JP"/>
        </w:rPr>
      </w:pPr>
      <w:r>
        <w:rPr>
          <w:rFonts w:asciiTheme="minorEastAsia" w:eastAsiaTheme="minorEastAsia" w:hAnsiTheme="minorEastAsia" w:hint="eastAsia"/>
        </w:rPr>
        <w:t>}</w:t>
      </w:r>
    </w:p>
    <w:p w14:paraId="0940E70D" w14:textId="77777777" w:rsidR="00971487" w:rsidRDefault="00971487" w:rsidP="00971487">
      <w:pPr>
        <w:pStyle w:val="3"/>
        <w:rPr>
          <w:rFonts w:ascii="黑体" w:eastAsia="MS Mincho" w:hAnsi="黑体"/>
        </w:rPr>
      </w:pPr>
      <w:r w:rsidRPr="00A24D67">
        <w:rPr>
          <w:rFonts w:ascii="黑体" w:hAnsi="黑体" w:hint="eastAsia"/>
        </w:rPr>
        <w:t>删除</w:t>
      </w:r>
    </w:p>
    <w:p w14:paraId="19ECA189" w14:textId="44EB8C7D" w:rsidR="00971487" w:rsidRPr="0057604C" w:rsidRDefault="00971487" w:rsidP="00971487">
      <w:pPr>
        <w:pStyle w:val="ae"/>
        <w:numPr>
          <w:ilvl w:val="0"/>
          <w:numId w:val="36"/>
        </w:numPr>
        <w:ind w:firstLineChars="0"/>
        <w:rPr>
          <w:lang w:eastAsia="ja-JP"/>
        </w:rPr>
      </w:pPr>
      <w:r w:rsidRPr="003E238D">
        <w:rPr>
          <w:rFonts w:cs="微软雅黑" w:hint="eastAsia"/>
        </w:rPr>
        <w:t>请求</w:t>
      </w:r>
    </w:p>
    <w:p w14:paraId="449D2FF5" w14:textId="77777777" w:rsidR="0057604C" w:rsidRDefault="0057604C" w:rsidP="0057604C">
      <w:pPr>
        <w:pStyle w:val="ae"/>
        <w:ind w:left="90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{</w:t>
      </w:r>
    </w:p>
    <w:p w14:paraId="79D295DB" w14:textId="77777777" w:rsidR="00C31AFC" w:rsidRPr="000E0DBE" w:rsidRDefault="00C31AFC" w:rsidP="00C31AFC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>"user": {</w:t>
      </w:r>
    </w:p>
    <w:p w14:paraId="1ECBE02E" w14:textId="77777777" w:rsidR="00C31AFC" w:rsidRPr="000E0DBE" w:rsidRDefault="00C31AFC" w:rsidP="00C31AFC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0E0DBE">
        <w:rPr>
          <w:rFonts w:ascii="Times New Roman" w:eastAsiaTheme="minorEastAsia" w:hAnsi="Times New Roman" w:cs="Times New Roman"/>
          <w:b/>
          <w:color w:val="FF0000"/>
        </w:rPr>
        <w:t xml:space="preserve">    "type": "user",</w:t>
      </w:r>
    </w:p>
    <w:p w14:paraId="0E6414AA" w14:textId="77777777" w:rsidR="00C31AFC" w:rsidRPr="000E0DBE" w:rsidRDefault="00C31AFC" w:rsidP="00C31AFC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0E0DBE">
        <w:rPr>
          <w:rFonts w:ascii="Times New Roman" w:eastAsiaTheme="minorEastAsia" w:hAnsi="Times New Roman" w:cs="Times New Roman"/>
          <w:b/>
          <w:color w:val="FF0000"/>
        </w:rPr>
        <w:t xml:space="preserve">    "id": "id",</w:t>
      </w:r>
    </w:p>
    <w:p w14:paraId="307969F7" w14:textId="77777777" w:rsidR="00C31AFC" w:rsidRPr="000E0DBE" w:rsidRDefault="00C31AFC" w:rsidP="00C31AFC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0E0DBE">
        <w:rPr>
          <w:rFonts w:ascii="Times New Roman" w:eastAsiaTheme="minorEastAsia" w:hAnsi="Times New Roman" w:cs="Times New Roman"/>
          <w:b/>
          <w:color w:val="FF0000"/>
        </w:rPr>
        <w:t xml:space="preserve">    "code": "password"</w:t>
      </w:r>
    </w:p>
    <w:p w14:paraId="3CE30904" w14:textId="77777777" w:rsidR="00C31AFC" w:rsidRDefault="00C31AFC" w:rsidP="00C31AFC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},</w:t>
      </w:r>
    </w:p>
    <w:p w14:paraId="6CDDA196" w14:textId="77777777" w:rsidR="00C31AFC" w:rsidRPr="00A06CA0" w:rsidRDefault="00C31AFC" w:rsidP="00C31AFC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A06CA0">
        <w:rPr>
          <w:rFonts w:ascii="Times New Roman" w:eastAsiaTheme="minorEastAsia" w:hAnsi="Times New Roman" w:cs="Times New Roman"/>
        </w:rPr>
        <w:t xml:space="preserve">  "delete": {</w:t>
      </w:r>
    </w:p>
    <w:p w14:paraId="0D8CEE1B" w14:textId="5F0A227F" w:rsidR="00C31AFC" w:rsidRPr="00EA6B7C" w:rsidRDefault="00C31AFC" w:rsidP="00C31AFC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EA6B7C">
        <w:rPr>
          <w:rFonts w:ascii="Times New Roman" w:eastAsiaTheme="minorEastAsia" w:hAnsi="Times New Roman" w:cs="Times New Roman"/>
          <w:b/>
          <w:color w:val="FF0000"/>
        </w:rPr>
        <w:t xml:space="preserve">    "type": "</w:t>
      </w:r>
      <w:r w:rsidR="006B333A" w:rsidRPr="006B333A">
        <w:rPr>
          <w:rFonts w:ascii="Times New Roman" w:eastAsiaTheme="minorEastAsia" w:hAnsi="Times New Roman" w:cs="Times New Roman"/>
          <w:b/>
          <w:color w:val="FF0000"/>
        </w:rPr>
        <w:t xml:space="preserve"> </w:t>
      </w:r>
      <w:r w:rsidR="006B333A" w:rsidRPr="000E0DBE">
        <w:rPr>
          <w:rFonts w:ascii="Times New Roman" w:eastAsiaTheme="minorEastAsia" w:hAnsi="Times New Roman" w:cs="Times New Roman"/>
          <w:b/>
          <w:color w:val="FF0000"/>
        </w:rPr>
        <w:t>user</w:t>
      </w:r>
      <w:r w:rsidR="006B333A" w:rsidRPr="00EA6B7C">
        <w:rPr>
          <w:rFonts w:ascii="Times New Roman" w:eastAsiaTheme="minorEastAsia" w:hAnsi="Times New Roman" w:cs="Times New Roman"/>
          <w:b/>
          <w:color w:val="FF0000"/>
        </w:rPr>
        <w:t xml:space="preserve"> </w:t>
      </w:r>
      <w:r w:rsidRPr="00EA6B7C">
        <w:rPr>
          <w:rFonts w:ascii="Times New Roman" w:eastAsiaTheme="minorEastAsia" w:hAnsi="Times New Roman" w:cs="Times New Roman"/>
          <w:b/>
          <w:color w:val="FF0000"/>
        </w:rPr>
        <w:t>",</w:t>
      </w:r>
    </w:p>
    <w:p w14:paraId="729749F6" w14:textId="77777777" w:rsidR="00C31AFC" w:rsidRPr="00EA6B7C" w:rsidRDefault="00C31AFC" w:rsidP="00C31AFC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EA6B7C">
        <w:rPr>
          <w:rFonts w:ascii="Times New Roman" w:eastAsiaTheme="minorEastAsia" w:hAnsi="Times New Roman" w:cs="Times New Roman"/>
          <w:b/>
          <w:color w:val="FF0000"/>
        </w:rPr>
        <w:t xml:space="preserve">    "id": ["__all(</w:t>
      </w:r>
      <w:r w:rsidRPr="00EA6B7C">
        <w:rPr>
          <w:rFonts w:ascii="Times New Roman" w:eastAsiaTheme="minorEastAsia" w:hAnsi="Times New Roman" w:cs="Times New Roman" w:hint="eastAsia"/>
          <w:b/>
          <w:color w:val="FF0000"/>
        </w:rPr>
        <w:t>全部</w:t>
      </w:r>
      <w:r w:rsidRPr="00EA6B7C">
        <w:rPr>
          <w:rFonts w:ascii="Times New Roman" w:eastAsiaTheme="minorEastAsia" w:hAnsi="Times New Roman" w:cs="Times New Roman"/>
          <w:b/>
          <w:color w:val="FF0000"/>
        </w:rPr>
        <w:t>)/id1</w:t>
      </w:r>
      <w:r w:rsidRPr="00EA6B7C">
        <w:rPr>
          <w:rFonts w:ascii="Times New Roman" w:eastAsiaTheme="minorEastAsia" w:hAnsi="Times New Roman" w:cs="Times New Roman" w:hint="eastAsia"/>
          <w:b/>
          <w:color w:val="FF0000"/>
        </w:rPr>
        <w:t>,</w:t>
      </w:r>
      <w:r w:rsidRPr="00EA6B7C">
        <w:rPr>
          <w:rFonts w:ascii="Times New Roman" w:eastAsiaTheme="minorEastAsia" w:hAnsi="Times New Roman" w:cs="Times New Roman"/>
          <w:b/>
          <w:color w:val="FF0000"/>
        </w:rPr>
        <w:t>id2"]</w:t>
      </w:r>
    </w:p>
    <w:p w14:paraId="539FE7A8" w14:textId="30FD5F80" w:rsidR="0057604C" w:rsidRDefault="00C31AFC" w:rsidP="00C31AFC">
      <w:pPr>
        <w:pStyle w:val="ae"/>
        <w:ind w:left="900" w:firstLineChars="0" w:firstLine="0"/>
        <w:rPr>
          <w:rFonts w:asciiTheme="minorEastAsia" w:eastAsiaTheme="minorEastAsia" w:hAnsiTheme="minorEastAsia"/>
        </w:rPr>
      </w:pPr>
      <w:r w:rsidRPr="00A06CA0">
        <w:rPr>
          <w:rFonts w:ascii="Times New Roman" w:eastAsiaTheme="minorEastAsia" w:hAnsi="Times New Roman" w:cs="Times New Roman"/>
        </w:rPr>
        <w:t xml:space="preserve">  }</w:t>
      </w:r>
    </w:p>
    <w:p w14:paraId="1B797719" w14:textId="5D45A38B" w:rsidR="0057604C" w:rsidRPr="003E238D" w:rsidRDefault="0057604C" w:rsidP="0057604C">
      <w:pPr>
        <w:pStyle w:val="ae"/>
        <w:ind w:left="900" w:firstLineChars="0" w:firstLine="0"/>
        <w:rPr>
          <w:lang w:eastAsia="ja-JP"/>
        </w:rPr>
      </w:pPr>
      <w:r>
        <w:rPr>
          <w:rFonts w:asciiTheme="minorEastAsia" w:eastAsiaTheme="minorEastAsia" w:hAnsiTheme="minorEastAsia" w:hint="eastAsia"/>
        </w:rPr>
        <w:t>}</w:t>
      </w:r>
    </w:p>
    <w:p w14:paraId="25FDC702" w14:textId="388701E8" w:rsidR="00971487" w:rsidRPr="0057604C" w:rsidRDefault="00971487" w:rsidP="00971487">
      <w:pPr>
        <w:pStyle w:val="ae"/>
        <w:numPr>
          <w:ilvl w:val="0"/>
          <w:numId w:val="36"/>
        </w:numPr>
        <w:ind w:firstLineChars="0"/>
        <w:rPr>
          <w:lang w:eastAsia="ja-JP"/>
        </w:rPr>
      </w:pPr>
      <w:r w:rsidRPr="003E238D">
        <w:rPr>
          <w:rFonts w:cs="微软雅黑" w:hint="eastAsia"/>
        </w:rPr>
        <w:t>成功应答</w:t>
      </w:r>
    </w:p>
    <w:p w14:paraId="15BC57F3" w14:textId="77777777" w:rsidR="0057604C" w:rsidRDefault="0057604C" w:rsidP="0057604C">
      <w:pPr>
        <w:pStyle w:val="ae"/>
        <w:ind w:left="90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{</w:t>
      </w:r>
    </w:p>
    <w:p w14:paraId="783215D5" w14:textId="77777777" w:rsidR="00CB53F0" w:rsidRPr="000E0DBE" w:rsidRDefault="00CB53F0" w:rsidP="00CB53F0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"general": {</w:t>
      </w:r>
    </w:p>
    <w:p w14:paraId="347C93ED" w14:textId="77777777" w:rsidR="00CB53F0" w:rsidRPr="000E0DBE" w:rsidRDefault="00CB53F0" w:rsidP="00CB53F0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"type": " </w:t>
      </w:r>
      <w:r w:rsidRPr="00A06CA0">
        <w:rPr>
          <w:rFonts w:ascii="Times New Roman" w:eastAsiaTheme="minorEastAsia" w:hAnsi="Times New Roman" w:cs="Times New Roman"/>
        </w:rPr>
        <w:t>delete</w:t>
      </w:r>
      <w:r w:rsidRPr="000E0DBE">
        <w:rPr>
          <w:rFonts w:ascii="Times New Roman" w:eastAsiaTheme="minorEastAsia" w:hAnsi="Times New Roman" w:cs="Times New Roman"/>
        </w:rPr>
        <w:t>",</w:t>
      </w:r>
    </w:p>
    <w:p w14:paraId="2A43B534" w14:textId="77777777" w:rsidR="00CB53F0" w:rsidRPr="000E0DBE" w:rsidRDefault="00CB53F0" w:rsidP="00CB53F0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"state": "true",</w:t>
      </w:r>
    </w:p>
    <w:p w14:paraId="4F78729C" w14:textId="0BF41227" w:rsidR="0057604C" w:rsidRDefault="00CB53F0" w:rsidP="00CB53F0">
      <w:pPr>
        <w:pStyle w:val="ae"/>
        <w:ind w:left="900" w:firstLineChars="0" w:firstLine="24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>"message": "success"</w:t>
      </w:r>
    </w:p>
    <w:p w14:paraId="7891C9B5" w14:textId="04EDB97F" w:rsidR="00CB53F0" w:rsidRDefault="00CB53F0" w:rsidP="00CB53F0">
      <w:pPr>
        <w:pStyle w:val="ae"/>
        <w:ind w:left="900" w:firstLineChars="0" w:firstLine="2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}</w:t>
      </w:r>
    </w:p>
    <w:p w14:paraId="2E60EE02" w14:textId="7586CD21" w:rsidR="0057604C" w:rsidRPr="003E238D" w:rsidRDefault="0057604C" w:rsidP="0057604C">
      <w:pPr>
        <w:pStyle w:val="ae"/>
        <w:ind w:left="900" w:firstLineChars="0" w:firstLine="0"/>
        <w:rPr>
          <w:lang w:eastAsia="ja-JP"/>
        </w:rPr>
      </w:pPr>
      <w:r>
        <w:rPr>
          <w:rFonts w:asciiTheme="minorEastAsia" w:eastAsiaTheme="minorEastAsia" w:hAnsiTheme="minorEastAsia" w:hint="eastAsia"/>
        </w:rPr>
        <w:t>}</w:t>
      </w:r>
    </w:p>
    <w:p w14:paraId="13C86116" w14:textId="5AD19BD1" w:rsidR="00971487" w:rsidRPr="0057604C" w:rsidRDefault="00971487" w:rsidP="00971487">
      <w:pPr>
        <w:pStyle w:val="ae"/>
        <w:numPr>
          <w:ilvl w:val="0"/>
          <w:numId w:val="36"/>
        </w:numPr>
        <w:ind w:firstLineChars="0"/>
        <w:rPr>
          <w:lang w:eastAsia="ja-JP"/>
        </w:rPr>
      </w:pPr>
      <w:r w:rsidRPr="003E238D">
        <w:rPr>
          <w:rFonts w:hint="eastAsia"/>
        </w:rPr>
        <w:t>失败</w:t>
      </w:r>
      <w:r w:rsidRPr="003E238D">
        <w:rPr>
          <w:rFonts w:cs="微软雅黑" w:hint="eastAsia"/>
        </w:rPr>
        <w:t>应答</w:t>
      </w:r>
    </w:p>
    <w:p w14:paraId="769E771E" w14:textId="77777777" w:rsidR="0057604C" w:rsidRDefault="0057604C" w:rsidP="0057604C">
      <w:pPr>
        <w:pStyle w:val="ae"/>
        <w:ind w:left="90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{</w:t>
      </w:r>
    </w:p>
    <w:p w14:paraId="6DB45BA5" w14:textId="77777777" w:rsidR="00CB53F0" w:rsidRPr="000E0DBE" w:rsidRDefault="00CB53F0" w:rsidP="00CB53F0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"general": {</w:t>
      </w:r>
    </w:p>
    <w:p w14:paraId="3B2CB164" w14:textId="77777777" w:rsidR="00CB53F0" w:rsidRPr="000E0DBE" w:rsidRDefault="00CB53F0" w:rsidP="00CB53F0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"type": " </w:t>
      </w:r>
      <w:r w:rsidRPr="00A06CA0">
        <w:rPr>
          <w:rFonts w:ascii="Times New Roman" w:eastAsiaTheme="minorEastAsia" w:hAnsi="Times New Roman" w:cs="Times New Roman"/>
        </w:rPr>
        <w:t>delete</w:t>
      </w:r>
      <w:r w:rsidRPr="000E0DBE">
        <w:rPr>
          <w:rFonts w:ascii="Times New Roman" w:eastAsiaTheme="minorEastAsia" w:hAnsi="Times New Roman" w:cs="Times New Roman"/>
        </w:rPr>
        <w:t xml:space="preserve"> ",</w:t>
      </w:r>
    </w:p>
    <w:p w14:paraId="3C9E2B43" w14:textId="77777777" w:rsidR="00CB53F0" w:rsidRPr="000E0DBE" w:rsidRDefault="00CB53F0" w:rsidP="00CB53F0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lastRenderedPageBreak/>
        <w:t xml:space="preserve">    "state": "</w:t>
      </w:r>
      <w:proofErr w:type="spellStart"/>
      <w:r w:rsidRPr="000E0DBE">
        <w:rPr>
          <w:rFonts w:ascii="Times New Roman" w:eastAsiaTheme="minorEastAsia" w:hAnsi="Times New Roman" w:cs="Times New Roman"/>
        </w:rPr>
        <w:t>flase</w:t>
      </w:r>
      <w:proofErr w:type="spellEnd"/>
      <w:r w:rsidRPr="000E0DBE">
        <w:rPr>
          <w:rFonts w:ascii="Times New Roman" w:eastAsiaTheme="minorEastAsia" w:hAnsi="Times New Roman" w:cs="Times New Roman"/>
        </w:rPr>
        <w:t>",</w:t>
      </w:r>
    </w:p>
    <w:p w14:paraId="1AEE6C54" w14:textId="77777777" w:rsidR="00CB53F0" w:rsidRPr="000E0DBE" w:rsidRDefault="00CB53F0" w:rsidP="00CB53F0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"message": "</w:t>
      </w:r>
      <w:r w:rsidRPr="000E0DBE">
        <w:rPr>
          <w:rFonts w:ascii="Times New Roman" w:hAnsi="Times New Roman" w:cs="Times New Roman"/>
        </w:rPr>
        <w:t>失败原因</w:t>
      </w:r>
      <w:r w:rsidRPr="000E0DBE">
        <w:rPr>
          <w:rFonts w:ascii="Times New Roman" w:eastAsiaTheme="minorEastAsia" w:hAnsi="Times New Roman" w:cs="Times New Roman"/>
        </w:rPr>
        <w:t>"</w:t>
      </w:r>
    </w:p>
    <w:p w14:paraId="7324A243" w14:textId="47BE94D4" w:rsidR="0057604C" w:rsidRDefault="00CB53F0" w:rsidP="00CB53F0">
      <w:pPr>
        <w:pStyle w:val="ae"/>
        <w:ind w:left="900" w:firstLineChars="0" w:firstLine="0"/>
        <w:rPr>
          <w:rFonts w:asciiTheme="minorEastAsia" w:eastAsiaTheme="minorEastAsia" w:hAnsiTheme="minorEastAsia"/>
        </w:rPr>
      </w:pPr>
      <w:r w:rsidRPr="000E0DBE">
        <w:rPr>
          <w:rFonts w:ascii="Times New Roman" w:eastAsiaTheme="minorEastAsia" w:hAnsi="Times New Roman" w:cs="Times New Roman"/>
        </w:rPr>
        <w:t xml:space="preserve">  }</w:t>
      </w:r>
    </w:p>
    <w:p w14:paraId="36539644" w14:textId="384CBE13" w:rsidR="0057604C" w:rsidRPr="003E238D" w:rsidRDefault="0057604C" w:rsidP="0057604C">
      <w:pPr>
        <w:pStyle w:val="ae"/>
        <w:ind w:left="900" w:firstLineChars="0" w:firstLine="0"/>
        <w:rPr>
          <w:lang w:eastAsia="ja-JP"/>
        </w:rPr>
      </w:pPr>
      <w:r>
        <w:rPr>
          <w:rFonts w:asciiTheme="minorEastAsia" w:eastAsiaTheme="minorEastAsia" w:hAnsiTheme="minorEastAsia" w:hint="eastAsia"/>
        </w:rPr>
        <w:t>}</w:t>
      </w:r>
    </w:p>
    <w:p w14:paraId="25B9C4C7" w14:textId="77777777" w:rsidR="00971487" w:rsidRDefault="00971487" w:rsidP="00971487">
      <w:pPr>
        <w:pStyle w:val="3"/>
        <w:rPr>
          <w:rFonts w:ascii="黑体" w:eastAsia="MS Mincho" w:hAnsi="黑体"/>
        </w:rPr>
      </w:pPr>
      <w:r w:rsidRPr="00A24D67">
        <w:rPr>
          <w:rFonts w:ascii="黑体" w:hAnsi="黑体" w:hint="eastAsia"/>
        </w:rPr>
        <w:t>查询</w:t>
      </w:r>
    </w:p>
    <w:p w14:paraId="62BECED2" w14:textId="5F71C97E" w:rsidR="00971487" w:rsidRPr="0057604C" w:rsidRDefault="00971487" w:rsidP="00971487">
      <w:pPr>
        <w:pStyle w:val="ae"/>
        <w:numPr>
          <w:ilvl w:val="0"/>
          <w:numId w:val="36"/>
        </w:numPr>
        <w:ind w:firstLineChars="0"/>
        <w:rPr>
          <w:lang w:eastAsia="ja-JP"/>
        </w:rPr>
      </w:pPr>
      <w:r w:rsidRPr="003E238D">
        <w:rPr>
          <w:rFonts w:cs="微软雅黑" w:hint="eastAsia"/>
        </w:rPr>
        <w:t>请求</w:t>
      </w:r>
    </w:p>
    <w:p w14:paraId="0863D7F4" w14:textId="77777777" w:rsidR="0057604C" w:rsidRDefault="0057604C" w:rsidP="0057604C">
      <w:pPr>
        <w:pStyle w:val="ae"/>
        <w:ind w:left="90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{</w:t>
      </w:r>
    </w:p>
    <w:p w14:paraId="3DE7BD1B" w14:textId="77777777" w:rsidR="00CB53F0" w:rsidRPr="000E0DBE" w:rsidRDefault="00CB53F0" w:rsidP="00CB53F0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>"user": {</w:t>
      </w:r>
    </w:p>
    <w:p w14:paraId="7E4E989C" w14:textId="77777777" w:rsidR="00CB53F0" w:rsidRPr="000E0DBE" w:rsidRDefault="00CB53F0" w:rsidP="00CB53F0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0E0DBE">
        <w:rPr>
          <w:rFonts w:ascii="Times New Roman" w:eastAsiaTheme="minorEastAsia" w:hAnsi="Times New Roman" w:cs="Times New Roman"/>
          <w:b/>
          <w:color w:val="FF0000"/>
        </w:rPr>
        <w:t xml:space="preserve">    "type": "user",</w:t>
      </w:r>
    </w:p>
    <w:p w14:paraId="284196C7" w14:textId="77777777" w:rsidR="00CB53F0" w:rsidRPr="000E0DBE" w:rsidRDefault="00CB53F0" w:rsidP="00CB53F0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0E0DBE">
        <w:rPr>
          <w:rFonts w:ascii="Times New Roman" w:eastAsiaTheme="minorEastAsia" w:hAnsi="Times New Roman" w:cs="Times New Roman"/>
          <w:b/>
          <w:color w:val="FF0000"/>
        </w:rPr>
        <w:t xml:space="preserve">    "id": "id",</w:t>
      </w:r>
    </w:p>
    <w:p w14:paraId="77421EBD" w14:textId="77777777" w:rsidR="00CB53F0" w:rsidRPr="000E0DBE" w:rsidRDefault="00CB53F0" w:rsidP="00CB53F0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0E0DBE">
        <w:rPr>
          <w:rFonts w:ascii="Times New Roman" w:eastAsiaTheme="minorEastAsia" w:hAnsi="Times New Roman" w:cs="Times New Roman"/>
          <w:b/>
          <w:color w:val="FF0000"/>
        </w:rPr>
        <w:t xml:space="preserve">    "code": "password"</w:t>
      </w:r>
    </w:p>
    <w:p w14:paraId="3EA23FAE" w14:textId="77777777" w:rsidR="00CB53F0" w:rsidRDefault="00CB53F0" w:rsidP="00CB53F0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},</w:t>
      </w:r>
    </w:p>
    <w:p w14:paraId="7171DC56" w14:textId="77777777" w:rsidR="00CB53F0" w:rsidRPr="00A06CA0" w:rsidRDefault="00CB53F0" w:rsidP="00CB53F0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A06CA0">
        <w:rPr>
          <w:rFonts w:ascii="Times New Roman" w:eastAsiaTheme="minorEastAsia" w:hAnsi="Times New Roman" w:cs="Times New Roman"/>
        </w:rPr>
        <w:t xml:space="preserve">  "</w:t>
      </w:r>
      <w:r w:rsidRPr="00E95CFB">
        <w:rPr>
          <w:rFonts w:ascii="Times New Roman" w:eastAsiaTheme="minorEastAsia" w:hAnsi="Times New Roman" w:cs="Times New Roman"/>
        </w:rPr>
        <w:t>select</w:t>
      </w:r>
      <w:r w:rsidRPr="00A06CA0">
        <w:rPr>
          <w:rFonts w:ascii="Times New Roman" w:eastAsiaTheme="minorEastAsia" w:hAnsi="Times New Roman" w:cs="Times New Roman"/>
        </w:rPr>
        <w:t>": {</w:t>
      </w:r>
    </w:p>
    <w:p w14:paraId="381EBF30" w14:textId="1CC44698" w:rsidR="00CB53F0" w:rsidRPr="00EA6B7C" w:rsidRDefault="00CB53F0" w:rsidP="00CB53F0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EA6B7C">
        <w:rPr>
          <w:rFonts w:ascii="Times New Roman" w:eastAsiaTheme="minorEastAsia" w:hAnsi="Times New Roman" w:cs="Times New Roman"/>
          <w:b/>
          <w:color w:val="FF0000"/>
        </w:rPr>
        <w:t xml:space="preserve">    "type": "</w:t>
      </w:r>
      <w:r w:rsidR="006B333A" w:rsidRPr="006B333A">
        <w:rPr>
          <w:rFonts w:ascii="Times New Roman" w:eastAsiaTheme="minorEastAsia" w:hAnsi="Times New Roman" w:cs="Times New Roman"/>
          <w:b/>
          <w:color w:val="FF0000"/>
        </w:rPr>
        <w:t xml:space="preserve"> </w:t>
      </w:r>
      <w:r w:rsidR="006B333A" w:rsidRPr="000E0DBE">
        <w:rPr>
          <w:rFonts w:ascii="Times New Roman" w:eastAsiaTheme="minorEastAsia" w:hAnsi="Times New Roman" w:cs="Times New Roman"/>
          <w:b/>
          <w:color w:val="FF0000"/>
        </w:rPr>
        <w:t>user</w:t>
      </w:r>
      <w:r w:rsidR="006B333A" w:rsidRPr="00EA6B7C">
        <w:rPr>
          <w:rFonts w:ascii="Times New Roman" w:eastAsiaTheme="minorEastAsia" w:hAnsi="Times New Roman" w:cs="Times New Roman"/>
          <w:b/>
          <w:color w:val="FF0000"/>
        </w:rPr>
        <w:t xml:space="preserve"> </w:t>
      </w:r>
      <w:r w:rsidRPr="00EA6B7C">
        <w:rPr>
          <w:rFonts w:ascii="Times New Roman" w:eastAsiaTheme="minorEastAsia" w:hAnsi="Times New Roman" w:cs="Times New Roman"/>
          <w:b/>
          <w:color w:val="FF0000"/>
        </w:rPr>
        <w:t>",</w:t>
      </w:r>
    </w:p>
    <w:p w14:paraId="0E99564E" w14:textId="77777777" w:rsidR="00CB53F0" w:rsidRPr="00EA6B7C" w:rsidRDefault="00CB53F0" w:rsidP="00CB53F0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EA6B7C">
        <w:rPr>
          <w:rFonts w:ascii="Times New Roman" w:eastAsiaTheme="minorEastAsia" w:hAnsi="Times New Roman" w:cs="Times New Roman"/>
          <w:b/>
          <w:color w:val="FF0000"/>
        </w:rPr>
        <w:t xml:space="preserve">    "id": ["__all(</w:t>
      </w:r>
      <w:r w:rsidRPr="00EA6B7C">
        <w:rPr>
          <w:rFonts w:ascii="Times New Roman" w:eastAsiaTheme="minorEastAsia" w:hAnsi="Times New Roman" w:cs="Times New Roman" w:hint="eastAsia"/>
          <w:b/>
          <w:color w:val="FF0000"/>
        </w:rPr>
        <w:t>全部</w:t>
      </w:r>
      <w:r w:rsidRPr="00EA6B7C">
        <w:rPr>
          <w:rFonts w:ascii="Times New Roman" w:eastAsiaTheme="minorEastAsia" w:hAnsi="Times New Roman" w:cs="Times New Roman"/>
          <w:b/>
          <w:color w:val="FF0000"/>
        </w:rPr>
        <w:t>)/id1</w:t>
      </w:r>
      <w:r w:rsidRPr="00EA6B7C">
        <w:rPr>
          <w:rFonts w:ascii="Times New Roman" w:eastAsiaTheme="minorEastAsia" w:hAnsi="Times New Roman" w:cs="Times New Roman" w:hint="eastAsia"/>
          <w:b/>
          <w:color w:val="FF0000"/>
        </w:rPr>
        <w:t>,</w:t>
      </w:r>
      <w:r w:rsidRPr="00EA6B7C">
        <w:rPr>
          <w:rFonts w:ascii="Times New Roman" w:eastAsiaTheme="minorEastAsia" w:hAnsi="Times New Roman" w:cs="Times New Roman"/>
          <w:b/>
          <w:color w:val="FF0000"/>
        </w:rPr>
        <w:t>id2"]</w:t>
      </w:r>
    </w:p>
    <w:p w14:paraId="2B9094DA" w14:textId="77777777" w:rsidR="00CB53F0" w:rsidRDefault="00CB53F0" w:rsidP="00CB53F0">
      <w:pPr>
        <w:pStyle w:val="ae"/>
        <w:ind w:left="900" w:firstLineChars="0" w:firstLine="0"/>
      </w:pPr>
      <w:r w:rsidRPr="00A06CA0">
        <w:rPr>
          <w:rFonts w:ascii="Times New Roman" w:eastAsiaTheme="minorEastAsia" w:hAnsi="Times New Roman" w:cs="Times New Roman"/>
        </w:rPr>
        <w:t xml:space="preserve">  }</w:t>
      </w:r>
    </w:p>
    <w:p w14:paraId="003C5E70" w14:textId="64AB309B" w:rsidR="0057604C" w:rsidRDefault="00CB53F0" w:rsidP="00CB53F0">
      <w:pPr>
        <w:pStyle w:val="ae"/>
        <w:ind w:left="900" w:firstLineChars="0" w:firstLine="0"/>
        <w:rPr>
          <w:rFonts w:asciiTheme="minorEastAsia" w:eastAsiaTheme="minorEastAsia" w:hAnsiTheme="minorEastAsia"/>
        </w:rPr>
      </w:pPr>
      <w:r>
        <w:rPr>
          <w:rFonts w:hint="eastAsia"/>
        </w:rPr>
        <w:t>}</w:t>
      </w:r>
    </w:p>
    <w:p w14:paraId="2B4BC902" w14:textId="796058D2" w:rsidR="0057604C" w:rsidRPr="003E238D" w:rsidRDefault="0057604C" w:rsidP="0057604C">
      <w:pPr>
        <w:pStyle w:val="ae"/>
        <w:ind w:left="900" w:firstLineChars="0" w:firstLine="0"/>
        <w:rPr>
          <w:lang w:eastAsia="ja-JP"/>
        </w:rPr>
      </w:pPr>
      <w:r>
        <w:rPr>
          <w:rFonts w:asciiTheme="minorEastAsia" w:eastAsiaTheme="minorEastAsia" w:hAnsiTheme="minorEastAsia" w:hint="eastAsia"/>
        </w:rPr>
        <w:t>}</w:t>
      </w:r>
    </w:p>
    <w:p w14:paraId="4D1147E6" w14:textId="26FFA2C4" w:rsidR="00971487" w:rsidRPr="0057604C" w:rsidRDefault="00971487" w:rsidP="00971487">
      <w:pPr>
        <w:pStyle w:val="ae"/>
        <w:numPr>
          <w:ilvl w:val="0"/>
          <w:numId w:val="36"/>
        </w:numPr>
        <w:ind w:firstLineChars="0"/>
        <w:rPr>
          <w:lang w:eastAsia="ja-JP"/>
        </w:rPr>
      </w:pPr>
      <w:r w:rsidRPr="003E238D">
        <w:rPr>
          <w:rFonts w:cs="微软雅黑" w:hint="eastAsia"/>
        </w:rPr>
        <w:t>成功应答</w:t>
      </w:r>
    </w:p>
    <w:p w14:paraId="37A5866E" w14:textId="77777777" w:rsidR="0057604C" w:rsidRDefault="0057604C" w:rsidP="0057604C">
      <w:pPr>
        <w:pStyle w:val="ae"/>
        <w:ind w:left="90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{</w:t>
      </w:r>
    </w:p>
    <w:p w14:paraId="5710BD36" w14:textId="77777777" w:rsidR="00CB53F0" w:rsidRPr="000E0DBE" w:rsidRDefault="00CB53F0" w:rsidP="00CB53F0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"general": {</w:t>
      </w:r>
    </w:p>
    <w:p w14:paraId="3837A8FE" w14:textId="77777777" w:rsidR="00CB53F0" w:rsidRPr="000E0DBE" w:rsidRDefault="00CB53F0" w:rsidP="00CB53F0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"type": " </w:t>
      </w:r>
      <w:r w:rsidRPr="00E95CFB">
        <w:rPr>
          <w:rFonts w:ascii="Times New Roman" w:eastAsiaTheme="minorEastAsia" w:hAnsi="Times New Roman" w:cs="Times New Roman"/>
        </w:rPr>
        <w:t>select</w:t>
      </w:r>
      <w:r w:rsidRPr="000E0DBE">
        <w:rPr>
          <w:rFonts w:ascii="Times New Roman" w:eastAsiaTheme="minorEastAsia" w:hAnsi="Times New Roman" w:cs="Times New Roman"/>
        </w:rPr>
        <w:t xml:space="preserve"> ",</w:t>
      </w:r>
    </w:p>
    <w:p w14:paraId="4A5AF316" w14:textId="77777777" w:rsidR="00CB53F0" w:rsidRPr="000E0DBE" w:rsidRDefault="00CB53F0" w:rsidP="00CB53F0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"state": "true",</w:t>
      </w:r>
    </w:p>
    <w:p w14:paraId="1E2C7287" w14:textId="77777777" w:rsidR="00CB53F0" w:rsidRDefault="00CB53F0" w:rsidP="00CB53F0">
      <w:pPr>
        <w:pStyle w:val="ae"/>
        <w:ind w:left="900" w:firstLineChars="0" w:firstLine="24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>"message": "success"</w:t>
      </w:r>
    </w:p>
    <w:p w14:paraId="2EB47CE1" w14:textId="2A326F39" w:rsidR="0057604C" w:rsidRDefault="00CB53F0" w:rsidP="00CB53F0">
      <w:pPr>
        <w:pStyle w:val="ae"/>
        <w:ind w:left="90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}</w:t>
      </w:r>
    </w:p>
    <w:p w14:paraId="3813F5E6" w14:textId="64230645" w:rsidR="0057604C" w:rsidRPr="003E238D" w:rsidRDefault="0057604C" w:rsidP="0057604C">
      <w:pPr>
        <w:pStyle w:val="ae"/>
        <w:ind w:left="900" w:firstLineChars="0" w:firstLine="0"/>
        <w:rPr>
          <w:lang w:eastAsia="ja-JP"/>
        </w:rPr>
      </w:pPr>
      <w:r>
        <w:rPr>
          <w:rFonts w:asciiTheme="minorEastAsia" w:eastAsiaTheme="minorEastAsia" w:hAnsiTheme="minorEastAsia" w:hint="eastAsia"/>
        </w:rPr>
        <w:t>}</w:t>
      </w:r>
    </w:p>
    <w:p w14:paraId="2B0014D4" w14:textId="5D278839" w:rsidR="00971487" w:rsidRPr="0057604C" w:rsidRDefault="00971487" w:rsidP="00971487">
      <w:pPr>
        <w:pStyle w:val="ae"/>
        <w:numPr>
          <w:ilvl w:val="0"/>
          <w:numId w:val="36"/>
        </w:numPr>
        <w:ind w:firstLineChars="0"/>
        <w:rPr>
          <w:lang w:eastAsia="ja-JP"/>
        </w:rPr>
      </w:pPr>
      <w:r w:rsidRPr="003E238D">
        <w:rPr>
          <w:rFonts w:hint="eastAsia"/>
        </w:rPr>
        <w:t>失败</w:t>
      </w:r>
      <w:r w:rsidRPr="003E238D">
        <w:rPr>
          <w:rFonts w:cs="微软雅黑" w:hint="eastAsia"/>
        </w:rPr>
        <w:t>应答</w:t>
      </w:r>
    </w:p>
    <w:p w14:paraId="3C83BFAE" w14:textId="77777777" w:rsidR="0057604C" w:rsidRDefault="0057604C" w:rsidP="0057604C">
      <w:pPr>
        <w:pStyle w:val="ae"/>
        <w:ind w:left="90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{</w:t>
      </w:r>
    </w:p>
    <w:p w14:paraId="407306E3" w14:textId="77777777" w:rsidR="00CB53F0" w:rsidRPr="000E0DBE" w:rsidRDefault="00CB53F0" w:rsidP="00CB53F0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"general": {</w:t>
      </w:r>
    </w:p>
    <w:p w14:paraId="17DC0EB4" w14:textId="77777777" w:rsidR="00CB53F0" w:rsidRPr="000E0DBE" w:rsidRDefault="00CB53F0" w:rsidP="00CB53F0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"type": " </w:t>
      </w:r>
      <w:r w:rsidRPr="00E95CFB">
        <w:rPr>
          <w:rFonts w:ascii="Times New Roman" w:eastAsiaTheme="minorEastAsia" w:hAnsi="Times New Roman" w:cs="Times New Roman"/>
        </w:rPr>
        <w:t>select</w:t>
      </w:r>
      <w:r w:rsidRPr="000E0DBE">
        <w:rPr>
          <w:rFonts w:ascii="Times New Roman" w:eastAsiaTheme="minorEastAsia" w:hAnsi="Times New Roman" w:cs="Times New Roman"/>
        </w:rPr>
        <w:t xml:space="preserve"> ",</w:t>
      </w:r>
    </w:p>
    <w:p w14:paraId="702CD9DE" w14:textId="77777777" w:rsidR="00CB53F0" w:rsidRPr="000E0DBE" w:rsidRDefault="00CB53F0" w:rsidP="00CB53F0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"state": "</w:t>
      </w:r>
      <w:proofErr w:type="spellStart"/>
      <w:r w:rsidRPr="000E0DBE">
        <w:rPr>
          <w:rFonts w:ascii="Times New Roman" w:eastAsiaTheme="minorEastAsia" w:hAnsi="Times New Roman" w:cs="Times New Roman"/>
        </w:rPr>
        <w:t>flase</w:t>
      </w:r>
      <w:proofErr w:type="spellEnd"/>
      <w:r w:rsidRPr="000E0DBE">
        <w:rPr>
          <w:rFonts w:ascii="Times New Roman" w:eastAsiaTheme="minorEastAsia" w:hAnsi="Times New Roman" w:cs="Times New Roman"/>
        </w:rPr>
        <w:t>",</w:t>
      </w:r>
    </w:p>
    <w:p w14:paraId="03AF089F" w14:textId="77777777" w:rsidR="00CB53F0" w:rsidRPr="000E0DBE" w:rsidRDefault="00CB53F0" w:rsidP="00CB53F0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"message": "</w:t>
      </w:r>
      <w:r w:rsidRPr="000E0DBE">
        <w:rPr>
          <w:rFonts w:ascii="Times New Roman" w:hAnsi="Times New Roman" w:cs="Times New Roman"/>
        </w:rPr>
        <w:t>失败原因</w:t>
      </w:r>
      <w:r w:rsidRPr="000E0DBE">
        <w:rPr>
          <w:rFonts w:ascii="Times New Roman" w:eastAsiaTheme="minorEastAsia" w:hAnsi="Times New Roman" w:cs="Times New Roman"/>
        </w:rPr>
        <w:t>"</w:t>
      </w:r>
    </w:p>
    <w:p w14:paraId="05F1EA20" w14:textId="6CEA6FAF" w:rsidR="0057604C" w:rsidRDefault="00CB53F0" w:rsidP="00CB53F0">
      <w:pPr>
        <w:pStyle w:val="ae"/>
        <w:ind w:left="900" w:firstLineChars="0" w:firstLine="0"/>
        <w:rPr>
          <w:rFonts w:asciiTheme="minorEastAsia" w:eastAsiaTheme="minorEastAsia" w:hAnsiTheme="minorEastAsia"/>
        </w:rPr>
      </w:pPr>
      <w:r w:rsidRPr="000E0DBE">
        <w:rPr>
          <w:rFonts w:ascii="Times New Roman" w:eastAsiaTheme="minorEastAsia" w:hAnsi="Times New Roman" w:cs="Times New Roman"/>
        </w:rPr>
        <w:lastRenderedPageBreak/>
        <w:t xml:space="preserve">  }</w:t>
      </w:r>
    </w:p>
    <w:p w14:paraId="50A1CD4B" w14:textId="255D4377" w:rsidR="0057604C" w:rsidRPr="00971487" w:rsidRDefault="0057604C" w:rsidP="0057604C">
      <w:pPr>
        <w:pStyle w:val="ae"/>
        <w:ind w:left="900" w:firstLineChars="0" w:firstLine="0"/>
        <w:rPr>
          <w:lang w:eastAsia="ja-JP"/>
        </w:rPr>
      </w:pPr>
      <w:r>
        <w:rPr>
          <w:rFonts w:asciiTheme="minorEastAsia" w:eastAsiaTheme="minorEastAsia" w:hAnsiTheme="minorEastAsia" w:hint="eastAsia"/>
        </w:rPr>
        <w:t>}</w:t>
      </w:r>
    </w:p>
    <w:p w14:paraId="095CCD53" w14:textId="63D927C5" w:rsidR="003E238D" w:rsidRDefault="003E238D">
      <w:pPr>
        <w:spacing w:beforeLines="0" w:before="0" w:afterLines="0" w:after="160" w:line="259" w:lineRule="auto"/>
        <w:ind w:firstLineChars="0" w:firstLine="0"/>
        <w:jc w:val="left"/>
        <w:rPr>
          <w:rFonts w:eastAsia="MS Mincho"/>
          <w:lang w:eastAsia="ja-JP"/>
        </w:rPr>
      </w:pPr>
      <w:r>
        <w:rPr>
          <w:rFonts w:eastAsia="MS Mincho"/>
          <w:lang w:eastAsia="ja-JP"/>
        </w:rPr>
        <w:br w:type="page"/>
      </w:r>
    </w:p>
    <w:p w14:paraId="3107DA32" w14:textId="01AC8930" w:rsidR="000404B7" w:rsidRPr="00A24D67" w:rsidRDefault="000404B7" w:rsidP="000404B7">
      <w:pPr>
        <w:pStyle w:val="2"/>
      </w:pPr>
      <w:r w:rsidRPr="00A24D67">
        <w:rPr>
          <w:rFonts w:hint="eastAsia"/>
        </w:rPr>
        <w:lastRenderedPageBreak/>
        <w:t>定位接口</w:t>
      </w:r>
    </w:p>
    <w:p w14:paraId="5317B6F3" w14:textId="1483C428" w:rsidR="000404B7" w:rsidRDefault="00884247" w:rsidP="000404B7">
      <w:pPr>
        <w:pStyle w:val="3"/>
        <w:rPr>
          <w:rFonts w:ascii="黑体" w:eastAsia="MS Mincho" w:hAnsi="黑体"/>
        </w:rPr>
      </w:pPr>
      <w:r>
        <w:rPr>
          <w:rFonts w:ascii="黑体" w:hAnsi="黑体" w:hint="eastAsia"/>
          <w:lang w:eastAsia="zh-CN"/>
        </w:rPr>
        <w:t>计算/</w:t>
      </w:r>
      <w:r w:rsidR="003E6A78">
        <w:rPr>
          <w:rFonts w:ascii="黑体" w:hAnsi="黑体" w:hint="eastAsia"/>
          <w:lang w:eastAsia="zh-CN"/>
        </w:rPr>
        <w:t>存储</w:t>
      </w:r>
    </w:p>
    <w:p w14:paraId="258B4D18" w14:textId="581EFA99" w:rsidR="003E238D" w:rsidRPr="000E0C4B" w:rsidRDefault="003E238D" w:rsidP="003E238D">
      <w:pPr>
        <w:pStyle w:val="ae"/>
        <w:numPr>
          <w:ilvl w:val="0"/>
          <w:numId w:val="36"/>
        </w:numPr>
        <w:ind w:firstLineChars="0"/>
        <w:rPr>
          <w:lang w:eastAsia="ja-JP"/>
        </w:rPr>
      </w:pPr>
      <w:r w:rsidRPr="003E238D">
        <w:rPr>
          <w:rFonts w:cs="微软雅黑" w:hint="eastAsia"/>
        </w:rPr>
        <w:t>请求</w:t>
      </w:r>
    </w:p>
    <w:p w14:paraId="75C198F8" w14:textId="77777777" w:rsidR="000E0C4B" w:rsidRDefault="000E0C4B" w:rsidP="000E0C4B">
      <w:pPr>
        <w:pStyle w:val="ae"/>
        <w:ind w:left="90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{</w:t>
      </w:r>
    </w:p>
    <w:p w14:paraId="064452A9" w14:textId="77777777" w:rsidR="00A054F9" w:rsidRPr="000E0DBE" w:rsidRDefault="00A054F9" w:rsidP="00A054F9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>"user": {</w:t>
      </w:r>
    </w:p>
    <w:p w14:paraId="0623BFA4" w14:textId="1EBFC463" w:rsidR="00A054F9" w:rsidRDefault="00A054F9" w:rsidP="00A054F9">
      <w:pPr>
        <w:pStyle w:val="ae"/>
        <w:ind w:left="900" w:firstLineChars="0" w:firstLine="240"/>
        <w:rPr>
          <w:rFonts w:ascii="Times New Roman" w:eastAsiaTheme="minorEastAsia" w:hAnsi="Times New Roman" w:cs="Times New Roman"/>
          <w:b/>
          <w:color w:val="FF0000"/>
        </w:rPr>
      </w:pPr>
      <w:r w:rsidRPr="000E0DBE">
        <w:rPr>
          <w:rFonts w:ascii="Times New Roman" w:eastAsiaTheme="minorEastAsia" w:hAnsi="Times New Roman" w:cs="Times New Roman"/>
          <w:b/>
          <w:color w:val="FF0000"/>
        </w:rPr>
        <w:t>"type": "user",</w:t>
      </w:r>
    </w:p>
    <w:p w14:paraId="023DFA80" w14:textId="207E99D1" w:rsidR="00A054F9" w:rsidRPr="000E0DBE" w:rsidRDefault="00A054F9" w:rsidP="00A054F9">
      <w:pPr>
        <w:pStyle w:val="ae"/>
        <w:ind w:left="900" w:firstLineChars="0" w:firstLine="240"/>
        <w:rPr>
          <w:rFonts w:ascii="Times New Roman" w:eastAsiaTheme="minorEastAsia" w:hAnsi="Times New Roman" w:cs="Times New Roman"/>
          <w:b/>
          <w:color w:val="FF0000"/>
        </w:rPr>
      </w:pPr>
      <w:r w:rsidRPr="00A054F9">
        <w:rPr>
          <w:rFonts w:ascii="Times New Roman" w:eastAsiaTheme="minorEastAsia" w:hAnsi="Times New Roman" w:cs="Times New Roman"/>
          <w:b/>
          <w:color w:val="FF0000"/>
        </w:rPr>
        <w:t>"</w:t>
      </w:r>
      <w:proofErr w:type="spellStart"/>
      <w:r w:rsidRPr="00A054F9">
        <w:rPr>
          <w:rFonts w:ascii="Times New Roman" w:eastAsiaTheme="minorEastAsia" w:hAnsi="Times New Roman" w:cs="Times New Roman"/>
          <w:b/>
          <w:color w:val="FF0000"/>
        </w:rPr>
        <w:t>subType</w:t>
      </w:r>
      <w:proofErr w:type="spellEnd"/>
      <w:r w:rsidRPr="00A054F9">
        <w:rPr>
          <w:rFonts w:ascii="Times New Roman" w:eastAsiaTheme="minorEastAsia" w:hAnsi="Times New Roman" w:cs="Times New Roman"/>
          <w:b/>
          <w:color w:val="FF0000"/>
        </w:rPr>
        <w:t>": "</w:t>
      </w:r>
      <w:r w:rsidR="00884247">
        <w:rPr>
          <w:rFonts w:ascii="Times New Roman" w:eastAsiaTheme="minorEastAsia" w:hAnsi="Times New Roman" w:cs="Times New Roman" w:hint="eastAsia"/>
          <w:b/>
          <w:color w:val="FF0000"/>
        </w:rPr>
        <w:t>compute/</w:t>
      </w:r>
      <w:r w:rsidR="00884247">
        <w:rPr>
          <w:rFonts w:ascii="Times New Roman" w:eastAsiaTheme="minorEastAsia" w:hAnsi="Times New Roman" w:cs="Times New Roman"/>
          <w:b/>
          <w:color w:val="FF0000"/>
        </w:rPr>
        <w:t>save</w:t>
      </w:r>
      <w:r w:rsidR="00884247">
        <w:rPr>
          <w:rFonts w:ascii="Times New Roman" w:eastAsiaTheme="minorEastAsia" w:hAnsi="Times New Roman" w:cs="Times New Roman" w:hint="eastAsia"/>
          <w:b/>
          <w:color w:val="FF0000"/>
        </w:rPr>
        <w:t>(</w:t>
      </w:r>
      <w:r w:rsidR="00884247">
        <w:rPr>
          <w:rFonts w:ascii="Times New Roman" w:eastAsiaTheme="minorEastAsia" w:hAnsi="Times New Roman" w:cs="Times New Roman" w:hint="eastAsia"/>
          <w:b/>
          <w:color w:val="FF0000"/>
        </w:rPr>
        <w:t>无应答</w:t>
      </w:r>
      <w:r w:rsidR="00884247">
        <w:rPr>
          <w:rFonts w:ascii="Times New Roman" w:eastAsiaTheme="minorEastAsia" w:hAnsi="Times New Roman" w:cs="Times New Roman"/>
          <w:b/>
          <w:color w:val="FF0000"/>
        </w:rPr>
        <w:t>)</w:t>
      </w:r>
      <w:r w:rsidRPr="00A054F9">
        <w:rPr>
          <w:rFonts w:ascii="Times New Roman" w:eastAsiaTheme="minorEastAsia" w:hAnsi="Times New Roman" w:cs="Times New Roman"/>
          <w:b/>
          <w:color w:val="FF0000"/>
        </w:rPr>
        <w:t>",</w:t>
      </w:r>
    </w:p>
    <w:p w14:paraId="247BAA6E" w14:textId="77777777" w:rsidR="00A054F9" w:rsidRPr="000E0DBE" w:rsidRDefault="00A054F9" w:rsidP="00A054F9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0E0DBE">
        <w:rPr>
          <w:rFonts w:ascii="Times New Roman" w:eastAsiaTheme="minorEastAsia" w:hAnsi="Times New Roman" w:cs="Times New Roman"/>
          <w:b/>
          <w:color w:val="FF0000"/>
        </w:rPr>
        <w:t xml:space="preserve">    "id": "id",</w:t>
      </w:r>
    </w:p>
    <w:p w14:paraId="37460C1D" w14:textId="77777777" w:rsidR="00A054F9" w:rsidRPr="000E0DBE" w:rsidRDefault="00A054F9" w:rsidP="00A054F9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0E0DBE">
        <w:rPr>
          <w:rFonts w:ascii="Times New Roman" w:eastAsiaTheme="minorEastAsia" w:hAnsi="Times New Roman" w:cs="Times New Roman"/>
          <w:b/>
          <w:color w:val="FF0000"/>
        </w:rPr>
        <w:t xml:space="preserve">    "code": "password"</w:t>
      </w:r>
    </w:p>
    <w:p w14:paraId="39E5426D" w14:textId="68BDDC10" w:rsidR="000E0C4B" w:rsidRDefault="00A054F9" w:rsidP="00A054F9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},</w:t>
      </w:r>
    </w:p>
    <w:p w14:paraId="7891D332" w14:textId="77777777" w:rsidR="00695F43" w:rsidRPr="00695F43" w:rsidRDefault="00695F43" w:rsidP="00695F43">
      <w:pPr>
        <w:pStyle w:val="ae"/>
        <w:ind w:left="900" w:firstLineChars="0" w:firstLine="0"/>
        <w:rPr>
          <w:rFonts w:asciiTheme="minorEastAsia" w:eastAsiaTheme="minorEastAsia" w:hAnsiTheme="minorEastAsia"/>
        </w:rPr>
      </w:pPr>
      <w:r w:rsidRPr="00695F43">
        <w:rPr>
          <w:rFonts w:asciiTheme="minorEastAsia" w:eastAsiaTheme="minorEastAsia" w:hAnsiTheme="minorEastAsia"/>
        </w:rPr>
        <w:t xml:space="preserve">  "beacon": [</w:t>
      </w:r>
    </w:p>
    <w:p w14:paraId="0D60126A" w14:textId="77777777" w:rsidR="00695F43" w:rsidRPr="00695F43" w:rsidRDefault="00695F43" w:rsidP="00695F43">
      <w:pPr>
        <w:pStyle w:val="ae"/>
        <w:ind w:left="900" w:firstLineChars="0" w:firstLine="0"/>
        <w:rPr>
          <w:rFonts w:asciiTheme="minorEastAsia" w:eastAsiaTheme="minorEastAsia" w:hAnsiTheme="minorEastAsia"/>
        </w:rPr>
      </w:pPr>
      <w:r w:rsidRPr="00695F43">
        <w:rPr>
          <w:rFonts w:asciiTheme="minorEastAsia" w:eastAsiaTheme="minorEastAsia" w:hAnsiTheme="minorEastAsia"/>
        </w:rPr>
        <w:t xml:space="preserve">    {</w:t>
      </w:r>
    </w:p>
    <w:p w14:paraId="39AF309E" w14:textId="11C48603" w:rsidR="00695F43" w:rsidRPr="00695F43" w:rsidRDefault="00695F43" w:rsidP="00695F43">
      <w:pPr>
        <w:pStyle w:val="ae"/>
        <w:ind w:left="900" w:firstLineChars="0" w:firstLine="0"/>
        <w:rPr>
          <w:rFonts w:asciiTheme="minorEastAsia" w:eastAsiaTheme="minorEastAsia" w:hAnsiTheme="minorEastAsia"/>
          <w:b/>
          <w:color w:val="FF0000"/>
        </w:rPr>
      </w:pPr>
      <w:r w:rsidRPr="00695F43">
        <w:rPr>
          <w:rFonts w:asciiTheme="minorEastAsia" w:eastAsiaTheme="minorEastAsia" w:hAnsiTheme="minorEastAsia"/>
        </w:rPr>
        <w:t xml:space="preserve">      </w:t>
      </w:r>
      <w:r w:rsidRPr="00695F43">
        <w:rPr>
          <w:rFonts w:asciiTheme="minorEastAsia" w:eastAsiaTheme="minorEastAsia" w:hAnsiTheme="minorEastAsia"/>
          <w:b/>
          <w:color w:val="FF0000"/>
        </w:rPr>
        <w:t>"id": "B9407F30F5F8466E",</w:t>
      </w:r>
    </w:p>
    <w:p w14:paraId="10E8FB83" w14:textId="77777777" w:rsidR="00695F43" w:rsidRPr="00695F43" w:rsidRDefault="00695F43" w:rsidP="00695F43">
      <w:pPr>
        <w:pStyle w:val="ae"/>
        <w:ind w:left="900" w:firstLineChars="0" w:firstLine="0"/>
        <w:rPr>
          <w:rFonts w:asciiTheme="minorEastAsia" w:eastAsiaTheme="minorEastAsia" w:hAnsiTheme="minorEastAsia"/>
          <w:b/>
          <w:color w:val="FF0000"/>
        </w:rPr>
      </w:pPr>
      <w:r w:rsidRPr="00695F43">
        <w:rPr>
          <w:rFonts w:asciiTheme="minorEastAsia" w:eastAsiaTheme="minorEastAsia" w:hAnsiTheme="minorEastAsia"/>
          <w:b/>
          <w:color w:val="FF0000"/>
        </w:rPr>
        <w:t xml:space="preserve">      "</w:t>
      </w:r>
      <w:proofErr w:type="spellStart"/>
      <w:r w:rsidRPr="00695F43">
        <w:rPr>
          <w:rFonts w:asciiTheme="minorEastAsia" w:eastAsiaTheme="minorEastAsia" w:hAnsiTheme="minorEastAsia"/>
          <w:b/>
          <w:color w:val="FF0000"/>
        </w:rPr>
        <w:t>rssi</w:t>
      </w:r>
      <w:proofErr w:type="spellEnd"/>
      <w:r w:rsidRPr="00695F43">
        <w:rPr>
          <w:rFonts w:asciiTheme="minorEastAsia" w:eastAsiaTheme="minorEastAsia" w:hAnsiTheme="minorEastAsia"/>
          <w:b/>
          <w:color w:val="FF0000"/>
        </w:rPr>
        <w:t>": -60,</w:t>
      </w:r>
    </w:p>
    <w:p w14:paraId="55058976" w14:textId="77777777" w:rsidR="00695F43" w:rsidRPr="00695F43" w:rsidRDefault="00695F43" w:rsidP="00695F43">
      <w:pPr>
        <w:pStyle w:val="ae"/>
        <w:ind w:left="900" w:firstLineChars="0" w:firstLine="0"/>
        <w:rPr>
          <w:rFonts w:asciiTheme="minorEastAsia" w:eastAsiaTheme="minorEastAsia" w:hAnsiTheme="minorEastAsia"/>
        </w:rPr>
      </w:pPr>
      <w:r w:rsidRPr="00695F43">
        <w:rPr>
          <w:rFonts w:asciiTheme="minorEastAsia" w:eastAsiaTheme="minorEastAsia" w:hAnsiTheme="minorEastAsia"/>
        </w:rPr>
        <w:t xml:space="preserve">      "calibration": -45,</w:t>
      </w:r>
    </w:p>
    <w:p w14:paraId="50774889" w14:textId="77777777" w:rsidR="00695F43" w:rsidRPr="00695F43" w:rsidRDefault="00695F43" w:rsidP="00695F43">
      <w:pPr>
        <w:pStyle w:val="ae"/>
        <w:ind w:left="900" w:firstLineChars="0" w:firstLine="0"/>
        <w:rPr>
          <w:rFonts w:asciiTheme="minorEastAsia" w:eastAsiaTheme="minorEastAsia" w:hAnsiTheme="minorEastAsia"/>
        </w:rPr>
      </w:pPr>
      <w:r w:rsidRPr="00695F43">
        <w:rPr>
          <w:rFonts w:asciiTheme="minorEastAsia" w:eastAsiaTheme="minorEastAsia" w:hAnsiTheme="minorEastAsia"/>
        </w:rPr>
        <w:t xml:space="preserve">      "soc": 30,</w:t>
      </w:r>
    </w:p>
    <w:p w14:paraId="0B26935A" w14:textId="77777777" w:rsidR="00695F43" w:rsidRPr="00695F43" w:rsidRDefault="00695F43" w:rsidP="00695F43">
      <w:pPr>
        <w:pStyle w:val="ae"/>
        <w:ind w:left="900" w:firstLineChars="0" w:firstLine="0"/>
        <w:rPr>
          <w:rFonts w:asciiTheme="minorEastAsia" w:eastAsiaTheme="minorEastAsia" w:hAnsiTheme="minorEastAsia"/>
        </w:rPr>
      </w:pPr>
      <w:r w:rsidRPr="00695F43">
        <w:rPr>
          <w:rFonts w:asciiTheme="minorEastAsia" w:eastAsiaTheme="minorEastAsia" w:hAnsiTheme="minorEastAsia"/>
        </w:rPr>
        <w:t xml:space="preserve">      "</w:t>
      </w:r>
      <w:proofErr w:type="spellStart"/>
      <w:r w:rsidRPr="00695F43">
        <w:rPr>
          <w:rFonts w:asciiTheme="minorEastAsia" w:eastAsiaTheme="minorEastAsia" w:hAnsiTheme="minorEastAsia"/>
        </w:rPr>
        <w:t>scanTime</w:t>
      </w:r>
      <w:proofErr w:type="spellEnd"/>
      <w:r w:rsidRPr="00695F43">
        <w:rPr>
          <w:rFonts w:asciiTheme="minorEastAsia" w:eastAsiaTheme="minorEastAsia" w:hAnsiTheme="minorEastAsia"/>
        </w:rPr>
        <w:t>": -333</w:t>
      </w:r>
    </w:p>
    <w:p w14:paraId="61EFA688" w14:textId="77777777" w:rsidR="00695F43" w:rsidRPr="00695F43" w:rsidRDefault="00695F43" w:rsidP="00695F43">
      <w:pPr>
        <w:pStyle w:val="ae"/>
        <w:ind w:left="900" w:firstLineChars="0" w:firstLine="0"/>
        <w:rPr>
          <w:rFonts w:asciiTheme="minorEastAsia" w:eastAsiaTheme="minorEastAsia" w:hAnsiTheme="minorEastAsia"/>
        </w:rPr>
      </w:pPr>
      <w:r w:rsidRPr="00695F43">
        <w:rPr>
          <w:rFonts w:asciiTheme="minorEastAsia" w:eastAsiaTheme="minorEastAsia" w:hAnsiTheme="minorEastAsia"/>
        </w:rPr>
        <w:t xml:space="preserve">    }</w:t>
      </w:r>
    </w:p>
    <w:p w14:paraId="56B03DC8" w14:textId="41D48A25" w:rsidR="00A054F9" w:rsidRDefault="00695F43" w:rsidP="00695F43">
      <w:pPr>
        <w:pStyle w:val="ae"/>
        <w:ind w:left="900" w:firstLineChars="0" w:firstLine="0"/>
        <w:rPr>
          <w:rFonts w:asciiTheme="minorEastAsia" w:eastAsiaTheme="minorEastAsia" w:hAnsiTheme="minorEastAsia"/>
        </w:rPr>
      </w:pPr>
      <w:r w:rsidRPr="00695F43">
        <w:rPr>
          <w:rFonts w:asciiTheme="minorEastAsia" w:eastAsiaTheme="minorEastAsia" w:hAnsiTheme="minorEastAsia"/>
        </w:rPr>
        <w:t xml:space="preserve">  ]</w:t>
      </w:r>
    </w:p>
    <w:p w14:paraId="3780ABDB" w14:textId="1F1669CB" w:rsidR="000E0C4B" w:rsidRPr="003E238D" w:rsidRDefault="000E0C4B" w:rsidP="000E0C4B">
      <w:pPr>
        <w:pStyle w:val="ae"/>
        <w:ind w:left="900" w:firstLineChars="0" w:firstLine="0"/>
        <w:rPr>
          <w:lang w:eastAsia="ja-JP"/>
        </w:rPr>
      </w:pPr>
      <w:r>
        <w:rPr>
          <w:rFonts w:asciiTheme="minorEastAsia" w:eastAsiaTheme="minorEastAsia" w:hAnsiTheme="minorEastAsia" w:hint="eastAsia"/>
        </w:rPr>
        <w:t>}</w:t>
      </w:r>
    </w:p>
    <w:p w14:paraId="6C194E7C" w14:textId="2B32137C" w:rsidR="003E238D" w:rsidRPr="000E0C4B" w:rsidRDefault="003E238D" w:rsidP="003E238D">
      <w:pPr>
        <w:pStyle w:val="ae"/>
        <w:numPr>
          <w:ilvl w:val="0"/>
          <w:numId w:val="36"/>
        </w:numPr>
        <w:ind w:firstLineChars="0"/>
        <w:rPr>
          <w:lang w:eastAsia="ja-JP"/>
        </w:rPr>
      </w:pPr>
      <w:r w:rsidRPr="003E238D">
        <w:rPr>
          <w:rFonts w:cs="微软雅黑" w:hint="eastAsia"/>
        </w:rPr>
        <w:t>成功应答</w:t>
      </w:r>
    </w:p>
    <w:p w14:paraId="0DD9E6AC" w14:textId="77777777" w:rsidR="000E0C4B" w:rsidRDefault="000E0C4B" w:rsidP="000E0C4B">
      <w:pPr>
        <w:pStyle w:val="ae"/>
        <w:ind w:left="90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{</w:t>
      </w:r>
    </w:p>
    <w:p w14:paraId="3355423D" w14:textId="77777777" w:rsidR="00695F43" w:rsidRPr="00695F43" w:rsidRDefault="00695F43" w:rsidP="00695F43">
      <w:pPr>
        <w:pStyle w:val="ae"/>
        <w:ind w:left="900" w:firstLineChars="0" w:firstLine="0"/>
        <w:rPr>
          <w:rFonts w:asciiTheme="minorEastAsia" w:eastAsiaTheme="minorEastAsia" w:hAnsiTheme="minorEastAsia"/>
        </w:rPr>
      </w:pPr>
      <w:r w:rsidRPr="00695F43">
        <w:rPr>
          <w:rFonts w:asciiTheme="minorEastAsia" w:eastAsiaTheme="minorEastAsia" w:hAnsiTheme="minorEastAsia"/>
        </w:rPr>
        <w:t>"pos": [</w:t>
      </w:r>
    </w:p>
    <w:p w14:paraId="68DAE065" w14:textId="77777777" w:rsidR="00695F43" w:rsidRPr="00695F43" w:rsidRDefault="00695F43" w:rsidP="00695F43">
      <w:pPr>
        <w:pStyle w:val="ae"/>
        <w:ind w:left="900" w:firstLineChars="0" w:firstLine="0"/>
        <w:rPr>
          <w:rFonts w:asciiTheme="minorEastAsia" w:eastAsiaTheme="minorEastAsia" w:hAnsiTheme="minorEastAsia"/>
        </w:rPr>
      </w:pPr>
      <w:r w:rsidRPr="00695F43">
        <w:rPr>
          <w:rFonts w:asciiTheme="minorEastAsia" w:eastAsiaTheme="minorEastAsia" w:hAnsiTheme="minorEastAsia"/>
        </w:rPr>
        <w:t xml:space="preserve">      {</w:t>
      </w:r>
    </w:p>
    <w:p w14:paraId="2FDF7269" w14:textId="77777777" w:rsidR="00695F43" w:rsidRPr="00695F43" w:rsidRDefault="00695F43" w:rsidP="00695F43">
      <w:pPr>
        <w:pStyle w:val="ae"/>
        <w:ind w:left="900" w:firstLineChars="0" w:firstLine="0"/>
        <w:rPr>
          <w:rFonts w:asciiTheme="minorEastAsia" w:eastAsiaTheme="minorEastAsia" w:hAnsiTheme="minorEastAsia"/>
        </w:rPr>
      </w:pPr>
      <w:r w:rsidRPr="00695F43">
        <w:rPr>
          <w:rFonts w:asciiTheme="minorEastAsia" w:eastAsiaTheme="minorEastAsia" w:hAnsiTheme="minorEastAsia"/>
        </w:rPr>
        <w:t xml:space="preserve">        "id": "id",</w:t>
      </w:r>
    </w:p>
    <w:p w14:paraId="2A34F951" w14:textId="77777777" w:rsidR="00695F43" w:rsidRPr="00695F43" w:rsidRDefault="00695F43" w:rsidP="00695F43">
      <w:pPr>
        <w:pStyle w:val="ae"/>
        <w:ind w:left="900" w:firstLineChars="0" w:firstLine="0"/>
        <w:rPr>
          <w:rFonts w:asciiTheme="minorEastAsia" w:eastAsiaTheme="minorEastAsia" w:hAnsiTheme="minorEastAsia"/>
        </w:rPr>
      </w:pPr>
      <w:r w:rsidRPr="00695F43">
        <w:rPr>
          <w:rFonts w:asciiTheme="minorEastAsia" w:eastAsiaTheme="minorEastAsia" w:hAnsiTheme="minorEastAsia"/>
        </w:rPr>
        <w:t xml:space="preserve">        "</w:t>
      </w:r>
      <w:proofErr w:type="spellStart"/>
      <w:r w:rsidRPr="00695F43">
        <w:rPr>
          <w:rFonts w:asciiTheme="minorEastAsia" w:eastAsiaTheme="minorEastAsia" w:hAnsiTheme="minorEastAsia"/>
        </w:rPr>
        <w:t>lati</w:t>
      </w:r>
      <w:proofErr w:type="spellEnd"/>
      <w:r w:rsidRPr="00695F43">
        <w:rPr>
          <w:rFonts w:asciiTheme="minorEastAsia" w:eastAsiaTheme="minorEastAsia" w:hAnsiTheme="minorEastAsia"/>
        </w:rPr>
        <w:t>": 42.12345,</w:t>
      </w:r>
    </w:p>
    <w:p w14:paraId="4D4D63BA" w14:textId="77777777" w:rsidR="00695F43" w:rsidRPr="00695F43" w:rsidRDefault="00695F43" w:rsidP="00695F43">
      <w:pPr>
        <w:pStyle w:val="ae"/>
        <w:ind w:left="900" w:firstLineChars="0" w:firstLine="0"/>
        <w:rPr>
          <w:rFonts w:asciiTheme="minorEastAsia" w:eastAsiaTheme="minorEastAsia" w:hAnsiTheme="minorEastAsia"/>
        </w:rPr>
      </w:pPr>
      <w:r w:rsidRPr="00695F43">
        <w:rPr>
          <w:rFonts w:asciiTheme="minorEastAsia" w:eastAsiaTheme="minorEastAsia" w:hAnsiTheme="minorEastAsia"/>
        </w:rPr>
        <w:t xml:space="preserve">        "</w:t>
      </w:r>
      <w:proofErr w:type="spellStart"/>
      <w:r w:rsidRPr="00695F43">
        <w:rPr>
          <w:rFonts w:asciiTheme="minorEastAsia" w:eastAsiaTheme="minorEastAsia" w:hAnsiTheme="minorEastAsia"/>
        </w:rPr>
        <w:t>longi</w:t>
      </w:r>
      <w:proofErr w:type="spellEnd"/>
      <w:r w:rsidRPr="00695F43">
        <w:rPr>
          <w:rFonts w:asciiTheme="minorEastAsia" w:eastAsiaTheme="minorEastAsia" w:hAnsiTheme="minorEastAsia"/>
        </w:rPr>
        <w:t>": -117.23456,</w:t>
      </w:r>
    </w:p>
    <w:p w14:paraId="2CF7C577" w14:textId="77777777" w:rsidR="00695F43" w:rsidRPr="00695F43" w:rsidRDefault="00695F43" w:rsidP="00695F43">
      <w:pPr>
        <w:pStyle w:val="ae"/>
        <w:ind w:left="900" w:firstLineChars="0" w:firstLine="0"/>
        <w:rPr>
          <w:rFonts w:asciiTheme="minorEastAsia" w:eastAsiaTheme="minorEastAsia" w:hAnsiTheme="minorEastAsia"/>
        </w:rPr>
      </w:pPr>
      <w:r w:rsidRPr="00695F43">
        <w:rPr>
          <w:rFonts w:asciiTheme="minorEastAsia" w:eastAsiaTheme="minorEastAsia" w:hAnsiTheme="minorEastAsia"/>
        </w:rPr>
        <w:t xml:space="preserve">        "accuracy": 1.5,</w:t>
      </w:r>
    </w:p>
    <w:p w14:paraId="385F397A" w14:textId="77777777" w:rsidR="00695F43" w:rsidRPr="00695F43" w:rsidRDefault="00695F43" w:rsidP="00695F43">
      <w:pPr>
        <w:pStyle w:val="ae"/>
        <w:ind w:left="900" w:firstLineChars="0" w:firstLine="0"/>
        <w:rPr>
          <w:rFonts w:asciiTheme="minorEastAsia" w:eastAsiaTheme="minorEastAsia" w:hAnsiTheme="minorEastAsia"/>
        </w:rPr>
      </w:pPr>
      <w:r w:rsidRPr="00695F43">
        <w:rPr>
          <w:rFonts w:asciiTheme="minorEastAsia" w:eastAsiaTheme="minorEastAsia" w:hAnsiTheme="minorEastAsia"/>
        </w:rPr>
        <w:t xml:space="preserve">        "</w:t>
      </w:r>
      <w:proofErr w:type="spellStart"/>
      <w:r w:rsidRPr="00695F43">
        <w:rPr>
          <w:rFonts w:asciiTheme="minorEastAsia" w:eastAsiaTheme="minorEastAsia" w:hAnsiTheme="minorEastAsia"/>
        </w:rPr>
        <w:t>alti</w:t>
      </w:r>
      <w:proofErr w:type="spellEnd"/>
      <w:r w:rsidRPr="00695F43">
        <w:rPr>
          <w:rFonts w:asciiTheme="minorEastAsia" w:eastAsiaTheme="minorEastAsia" w:hAnsiTheme="minorEastAsia"/>
        </w:rPr>
        <w:t>": 34.234,</w:t>
      </w:r>
    </w:p>
    <w:p w14:paraId="382CCF98" w14:textId="77777777" w:rsidR="00695F43" w:rsidRPr="00695F43" w:rsidRDefault="00695F43" w:rsidP="00695F43">
      <w:pPr>
        <w:pStyle w:val="ae"/>
        <w:ind w:left="900" w:firstLineChars="0" w:firstLine="0"/>
        <w:rPr>
          <w:rFonts w:asciiTheme="minorEastAsia" w:eastAsiaTheme="minorEastAsia" w:hAnsiTheme="minorEastAsia"/>
        </w:rPr>
      </w:pPr>
      <w:r w:rsidRPr="00695F43">
        <w:rPr>
          <w:rFonts w:asciiTheme="minorEastAsia" w:eastAsiaTheme="minorEastAsia" w:hAnsiTheme="minorEastAsia"/>
        </w:rPr>
        <w:lastRenderedPageBreak/>
        <w:t xml:space="preserve">        "</w:t>
      </w:r>
      <w:proofErr w:type="spellStart"/>
      <w:r w:rsidRPr="00695F43">
        <w:rPr>
          <w:rFonts w:asciiTheme="minorEastAsia" w:eastAsiaTheme="minorEastAsia" w:hAnsiTheme="minorEastAsia"/>
        </w:rPr>
        <w:t>altitudeAccuracy</w:t>
      </w:r>
      <w:proofErr w:type="spellEnd"/>
      <w:r w:rsidRPr="00695F43">
        <w:rPr>
          <w:rFonts w:asciiTheme="minorEastAsia" w:eastAsiaTheme="minorEastAsia" w:hAnsiTheme="minorEastAsia"/>
        </w:rPr>
        <w:t>": 2.5,</w:t>
      </w:r>
    </w:p>
    <w:p w14:paraId="2A24BEA1" w14:textId="77777777" w:rsidR="00695F43" w:rsidRPr="00695F43" w:rsidRDefault="00695F43" w:rsidP="00695F43">
      <w:pPr>
        <w:pStyle w:val="ae"/>
        <w:ind w:left="900" w:firstLineChars="0" w:firstLine="0"/>
        <w:rPr>
          <w:rFonts w:asciiTheme="minorEastAsia" w:eastAsiaTheme="minorEastAsia" w:hAnsiTheme="minorEastAsia"/>
        </w:rPr>
      </w:pPr>
      <w:r w:rsidRPr="00695F43">
        <w:rPr>
          <w:rFonts w:asciiTheme="minorEastAsia" w:eastAsiaTheme="minorEastAsia" w:hAnsiTheme="minorEastAsia"/>
        </w:rPr>
        <w:t xml:space="preserve">        "heading": 30.8,</w:t>
      </w:r>
    </w:p>
    <w:p w14:paraId="5EB1FA1B" w14:textId="1E0E1A5F" w:rsidR="00695F43" w:rsidRPr="00695F43" w:rsidRDefault="00695F43" w:rsidP="00695F43">
      <w:pPr>
        <w:pStyle w:val="ae"/>
        <w:ind w:left="900" w:firstLineChars="0" w:firstLine="0"/>
        <w:rPr>
          <w:rFonts w:asciiTheme="minorEastAsia" w:eastAsiaTheme="minorEastAsia" w:hAnsiTheme="minorEastAsia"/>
        </w:rPr>
      </w:pPr>
      <w:r w:rsidRPr="00695F43">
        <w:rPr>
          <w:rFonts w:asciiTheme="minorEastAsia" w:eastAsiaTheme="minorEastAsia" w:hAnsiTheme="minorEastAsia"/>
        </w:rPr>
        <w:t xml:space="preserve">        "velocity": 12.9</w:t>
      </w:r>
    </w:p>
    <w:p w14:paraId="6366DC8F" w14:textId="77777777" w:rsidR="00695F43" w:rsidRPr="00695F43" w:rsidRDefault="00695F43" w:rsidP="00695F43">
      <w:pPr>
        <w:pStyle w:val="ae"/>
        <w:ind w:left="900" w:firstLineChars="0" w:firstLine="0"/>
        <w:rPr>
          <w:rFonts w:asciiTheme="minorEastAsia" w:eastAsiaTheme="minorEastAsia" w:hAnsiTheme="minorEastAsia"/>
        </w:rPr>
      </w:pPr>
      <w:r w:rsidRPr="00695F43">
        <w:rPr>
          <w:rFonts w:asciiTheme="minorEastAsia" w:eastAsiaTheme="minorEastAsia" w:hAnsiTheme="minorEastAsia"/>
        </w:rPr>
        <w:t xml:space="preserve">      }</w:t>
      </w:r>
    </w:p>
    <w:p w14:paraId="07C8B140" w14:textId="7C284B63" w:rsidR="000E0C4B" w:rsidRDefault="00695F43" w:rsidP="00695F43">
      <w:pPr>
        <w:pStyle w:val="ae"/>
        <w:ind w:left="900" w:firstLineChars="0" w:firstLine="0"/>
        <w:rPr>
          <w:rFonts w:asciiTheme="minorEastAsia" w:eastAsiaTheme="minorEastAsia" w:hAnsiTheme="minorEastAsia"/>
        </w:rPr>
      </w:pPr>
      <w:r w:rsidRPr="00695F43">
        <w:rPr>
          <w:rFonts w:asciiTheme="minorEastAsia" w:eastAsiaTheme="minorEastAsia" w:hAnsiTheme="minorEastAsia"/>
        </w:rPr>
        <w:t xml:space="preserve">    ]</w:t>
      </w:r>
    </w:p>
    <w:p w14:paraId="3B224541" w14:textId="7B730D0D" w:rsidR="000E0C4B" w:rsidRPr="003E238D" w:rsidRDefault="000E0C4B" w:rsidP="000E0C4B">
      <w:pPr>
        <w:pStyle w:val="ae"/>
        <w:ind w:left="900" w:firstLineChars="0" w:firstLine="0"/>
        <w:rPr>
          <w:lang w:eastAsia="ja-JP"/>
        </w:rPr>
      </w:pPr>
      <w:r>
        <w:rPr>
          <w:rFonts w:asciiTheme="minorEastAsia" w:eastAsiaTheme="minorEastAsia" w:hAnsiTheme="minorEastAsia" w:hint="eastAsia"/>
        </w:rPr>
        <w:t>}</w:t>
      </w:r>
    </w:p>
    <w:p w14:paraId="21E4D0CD" w14:textId="39448BBD" w:rsidR="003E238D" w:rsidRPr="000E0C4B" w:rsidRDefault="003E238D" w:rsidP="003E238D">
      <w:pPr>
        <w:pStyle w:val="ae"/>
        <w:numPr>
          <w:ilvl w:val="0"/>
          <w:numId w:val="36"/>
        </w:numPr>
        <w:ind w:firstLineChars="0"/>
        <w:rPr>
          <w:lang w:eastAsia="ja-JP"/>
        </w:rPr>
      </w:pPr>
      <w:r w:rsidRPr="003E238D">
        <w:rPr>
          <w:rFonts w:hint="eastAsia"/>
        </w:rPr>
        <w:t>失败</w:t>
      </w:r>
      <w:r w:rsidRPr="003E238D">
        <w:rPr>
          <w:rFonts w:cs="微软雅黑" w:hint="eastAsia"/>
        </w:rPr>
        <w:t>应答</w:t>
      </w:r>
    </w:p>
    <w:p w14:paraId="1D76E0B3" w14:textId="77777777" w:rsidR="000E0C4B" w:rsidRDefault="000E0C4B" w:rsidP="000E0C4B">
      <w:pPr>
        <w:pStyle w:val="ae"/>
        <w:ind w:left="90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{</w:t>
      </w:r>
    </w:p>
    <w:p w14:paraId="4481E565" w14:textId="77777777" w:rsidR="00884247" w:rsidRPr="000E0DBE" w:rsidRDefault="00884247" w:rsidP="00884247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"general": {</w:t>
      </w:r>
    </w:p>
    <w:p w14:paraId="464A3C71" w14:textId="77777777" w:rsidR="00884247" w:rsidRPr="000E0DBE" w:rsidRDefault="00884247" w:rsidP="00884247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"type": " insert",</w:t>
      </w:r>
    </w:p>
    <w:p w14:paraId="28FD9258" w14:textId="77777777" w:rsidR="00884247" w:rsidRPr="000E0DBE" w:rsidRDefault="00884247" w:rsidP="00884247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"state": "</w:t>
      </w:r>
      <w:proofErr w:type="spellStart"/>
      <w:r w:rsidRPr="000E0DBE">
        <w:rPr>
          <w:rFonts w:ascii="Times New Roman" w:eastAsiaTheme="minorEastAsia" w:hAnsi="Times New Roman" w:cs="Times New Roman"/>
        </w:rPr>
        <w:t>flase</w:t>
      </w:r>
      <w:proofErr w:type="spellEnd"/>
      <w:r w:rsidRPr="000E0DBE">
        <w:rPr>
          <w:rFonts w:ascii="Times New Roman" w:eastAsiaTheme="minorEastAsia" w:hAnsi="Times New Roman" w:cs="Times New Roman"/>
        </w:rPr>
        <w:t>",</w:t>
      </w:r>
    </w:p>
    <w:p w14:paraId="22E404E6" w14:textId="77777777" w:rsidR="00884247" w:rsidRPr="000E0DBE" w:rsidRDefault="00884247" w:rsidP="00884247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0E0DBE">
        <w:rPr>
          <w:rFonts w:ascii="Times New Roman" w:eastAsiaTheme="minorEastAsia" w:hAnsi="Times New Roman" w:cs="Times New Roman"/>
        </w:rPr>
        <w:t xml:space="preserve">    "message": "</w:t>
      </w:r>
      <w:r w:rsidRPr="000E0DBE">
        <w:rPr>
          <w:rFonts w:ascii="Times New Roman" w:hAnsi="Times New Roman" w:cs="Times New Roman"/>
        </w:rPr>
        <w:t>失败原因</w:t>
      </w:r>
      <w:r w:rsidRPr="000E0DBE">
        <w:rPr>
          <w:rFonts w:ascii="Times New Roman" w:eastAsiaTheme="minorEastAsia" w:hAnsi="Times New Roman" w:cs="Times New Roman"/>
        </w:rPr>
        <w:t>"</w:t>
      </w:r>
    </w:p>
    <w:p w14:paraId="209CB79C" w14:textId="77777777" w:rsidR="00884247" w:rsidRDefault="00884247" w:rsidP="00884247">
      <w:pPr>
        <w:pStyle w:val="ae"/>
        <w:ind w:left="900" w:firstLineChars="0" w:firstLine="0"/>
        <w:rPr>
          <w:rFonts w:eastAsiaTheme="minorEastAsia"/>
        </w:rPr>
      </w:pPr>
      <w:r w:rsidRPr="000E0DBE">
        <w:rPr>
          <w:rFonts w:ascii="Times New Roman" w:eastAsiaTheme="minorEastAsia" w:hAnsi="Times New Roman" w:cs="Times New Roman"/>
        </w:rPr>
        <w:t xml:space="preserve">  }</w:t>
      </w:r>
    </w:p>
    <w:p w14:paraId="15B1A0F0" w14:textId="7496F1F7" w:rsidR="000E0C4B" w:rsidRPr="003E238D" w:rsidRDefault="000E0C4B" w:rsidP="000E0C4B">
      <w:pPr>
        <w:pStyle w:val="ae"/>
        <w:ind w:left="900" w:firstLineChars="0" w:firstLine="0"/>
        <w:rPr>
          <w:lang w:eastAsia="ja-JP"/>
        </w:rPr>
      </w:pPr>
      <w:r>
        <w:rPr>
          <w:rFonts w:asciiTheme="minorEastAsia" w:eastAsiaTheme="minorEastAsia" w:hAnsiTheme="minorEastAsia" w:hint="eastAsia"/>
        </w:rPr>
        <w:t>}</w:t>
      </w:r>
    </w:p>
    <w:p w14:paraId="5B3ACF80" w14:textId="3C1DC29C" w:rsidR="000404B7" w:rsidRPr="00A24D67" w:rsidRDefault="000404B7" w:rsidP="000404B7">
      <w:pPr>
        <w:pStyle w:val="2"/>
      </w:pPr>
      <w:r w:rsidRPr="00A24D67">
        <w:rPr>
          <w:rFonts w:hint="eastAsia"/>
        </w:rPr>
        <w:t>跟踪接口</w:t>
      </w:r>
    </w:p>
    <w:p w14:paraId="5CBFA141" w14:textId="2B35096C" w:rsidR="000404B7" w:rsidRDefault="000404B7" w:rsidP="000404B7">
      <w:pPr>
        <w:pStyle w:val="3"/>
        <w:rPr>
          <w:rFonts w:ascii="黑体" w:eastAsia="MS Mincho" w:hAnsi="黑体"/>
        </w:rPr>
      </w:pPr>
      <w:r w:rsidRPr="00A24D67">
        <w:rPr>
          <w:rFonts w:ascii="黑体" w:hAnsi="黑体" w:hint="eastAsia"/>
        </w:rPr>
        <w:t>最新位置</w:t>
      </w:r>
      <w:r w:rsidR="005A553F">
        <w:rPr>
          <w:rFonts w:ascii="黑体" w:hAnsi="黑体" w:hint="eastAsia"/>
          <w:lang w:eastAsia="zh-CN"/>
        </w:rPr>
        <w:t>/历史位置</w:t>
      </w:r>
    </w:p>
    <w:p w14:paraId="62BFA60D" w14:textId="77777777" w:rsidR="000E0C4B" w:rsidRPr="000E0C4B" w:rsidRDefault="000E0C4B" w:rsidP="000E0C4B">
      <w:pPr>
        <w:pStyle w:val="ae"/>
        <w:numPr>
          <w:ilvl w:val="0"/>
          <w:numId w:val="36"/>
        </w:numPr>
        <w:ind w:firstLineChars="0"/>
        <w:rPr>
          <w:lang w:eastAsia="ja-JP"/>
        </w:rPr>
      </w:pPr>
      <w:r w:rsidRPr="003E238D">
        <w:rPr>
          <w:rFonts w:cs="微软雅黑" w:hint="eastAsia"/>
        </w:rPr>
        <w:t>请求</w:t>
      </w:r>
    </w:p>
    <w:p w14:paraId="6D523635" w14:textId="77777777" w:rsidR="000E0C4B" w:rsidRPr="00DB597C" w:rsidRDefault="000E0C4B" w:rsidP="000E0C4B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DB597C">
        <w:rPr>
          <w:rFonts w:ascii="Times New Roman" w:eastAsiaTheme="minorEastAsia" w:hAnsi="Times New Roman" w:cs="Times New Roman"/>
        </w:rPr>
        <w:t>{</w:t>
      </w:r>
    </w:p>
    <w:p w14:paraId="629EAF44" w14:textId="77777777" w:rsidR="005C5C55" w:rsidRPr="00DB597C" w:rsidRDefault="005C5C55" w:rsidP="005C5C55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DB597C">
        <w:rPr>
          <w:rFonts w:ascii="Times New Roman" w:eastAsiaTheme="minorEastAsia" w:hAnsi="Times New Roman" w:cs="Times New Roman"/>
        </w:rPr>
        <w:t>"user": {</w:t>
      </w:r>
    </w:p>
    <w:p w14:paraId="7CB6A927" w14:textId="77777777" w:rsidR="005C5C55" w:rsidRPr="00DB597C" w:rsidRDefault="005C5C55" w:rsidP="005C5C55">
      <w:pPr>
        <w:pStyle w:val="ae"/>
        <w:ind w:left="900" w:firstLineChars="0" w:firstLine="240"/>
        <w:rPr>
          <w:rFonts w:ascii="Times New Roman" w:eastAsiaTheme="minorEastAsia" w:hAnsi="Times New Roman" w:cs="Times New Roman"/>
          <w:b/>
          <w:color w:val="FF0000"/>
        </w:rPr>
      </w:pPr>
      <w:r w:rsidRPr="00DB597C">
        <w:rPr>
          <w:rFonts w:ascii="Times New Roman" w:eastAsiaTheme="minorEastAsia" w:hAnsi="Times New Roman" w:cs="Times New Roman"/>
          <w:b/>
          <w:color w:val="FF0000"/>
        </w:rPr>
        <w:t>"type": "user",</w:t>
      </w:r>
    </w:p>
    <w:p w14:paraId="19DCFB24" w14:textId="77777777" w:rsidR="005C5C55" w:rsidRPr="00DB597C" w:rsidRDefault="005C5C55" w:rsidP="005C5C55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DB597C">
        <w:rPr>
          <w:rFonts w:ascii="Times New Roman" w:eastAsiaTheme="minorEastAsia" w:hAnsi="Times New Roman" w:cs="Times New Roman"/>
          <w:b/>
          <w:color w:val="FF0000"/>
        </w:rPr>
        <w:t xml:space="preserve">    "id": "id",</w:t>
      </w:r>
    </w:p>
    <w:p w14:paraId="4D9B569D" w14:textId="77777777" w:rsidR="005C5C55" w:rsidRPr="00DB597C" w:rsidRDefault="005C5C55" w:rsidP="005C5C55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DB597C">
        <w:rPr>
          <w:rFonts w:ascii="Times New Roman" w:eastAsiaTheme="minorEastAsia" w:hAnsi="Times New Roman" w:cs="Times New Roman"/>
          <w:b/>
          <w:color w:val="FF0000"/>
        </w:rPr>
        <w:t xml:space="preserve">    "code": "password"</w:t>
      </w:r>
    </w:p>
    <w:p w14:paraId="05F68844" w14:textId="26CEB564" w:rsidR="000E0C4B" w:rsidRPr="00DB597C" w:rsidRDefault="005C5C55" w:rsidP="005C5C55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DB597C">
        <w:rPr>
          <w:rFonts w:ascii="Times New Roman" w:eastAsiaTheme="minorEastAsia" w:hAnsi="Times New Roman" w:cs="Times New Roman"/>
        </w:rPr>
        <w:t xml:space="preserve">  },</w:t>
      </w:r>
    </w:p>
    <w:p w14:paraId="00711BD8" w14:textId="77777777" w:rsidR="005C5C55" w:rsidRPr="00DB597C" w:rsidRDefault="005C5C55" w:rsidP="005C5C55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DB597C">
        <w:rPr>
          <w:rFonts w:ascii="Times New Roman" w:eastAsiaTheme="minorEastAsia" w:hAnsi="Times New Roman" w:cs="Times New Roman"/>
        </w:rPr>
        <w:t>"track": {</w:t>
      </w:r>
    </w:p>
    <w:p w14:paraId="0E45ED9C" w14:textId="77777777" w:rsidR="005C5C55" w:rsidRPr="00DB597C" w:rsidRDefault="005C5C55" w:rsidP="005C5C55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DB597C">
        <w:rPr>
          <w:rFonts w:ascii="Times New Roman" w:eastAsiaTheme="minorEastAsia" w:hAnsi="Times New Roman" w:cs="Times New Roman"/>
          <w:b/>
          <w:color w:val="FF0000"/>
        </w:rPr>
        <w:t xml:space="preserve">    "type": "history/latest",</w:t>
      </w:r>
    </w:p>
    <w:p w14:paraId="2BB93FBC" w14:textId="2420750B" w:rsidR="005C5C55" w:rsidRPr="00DB597C" w:rsidRDefault="005C5C55" w:rsidP="005C5C55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DB597C">
        <w:rPr>
          <w:rFonts w:ascii="Times New Roman" w:eastAsiaTheme="minorEastAsia" w:hAnsi="Times New Roman" w:cs="Times New Roman"/>
          <w:b/>
          <w:color w:val="FF0000"/>
        </w:rPr>
        <w:t xml:space="preserve">    "</w:t>
      </w:r>
      <w:proofErr w:type="spellStart"/>
      <w:r w:rsidRPr="00DB597C">
        <w:rPr>
          <w:rFonts w:ascii="Times New Roman" w:eastAsiaTheme="minorEastAsia" w:hAnsi="Times New Roman" w:cs="Times New Roman"/>
          <w:b/>
          <w:color w:val="FF0000"/>
        </w:rPr>
        <w:t>deviceType</w:t>
      </w:r>
      <w:proofErr w:type="spellEnd"/>
      <w:r w:rsidRPr="00DB597C">
        <w:rPr>
          <w:rFonts w:ascii="Times New Roman" w:eastAsiaTheme="minorEastAsia" w:hAnsi="Times New Roman" w:cs="Times New Roman"/>
          <w:b/>
          <w:color w:val="FF0000"/>
        </w:rPr>
        <w:t>": "user</w:t>
      </w:r>
      <w:r w:rsidR="00EE4AD4" w:rsidRPr="00DB597C">
        <w:rPr>
          <w:rFonts w:ascii="Times New Roman" w:eastAsiaTheme="minorEastAsia" w:hAnsi="Times New Roman" w:cs="Times New Roman"/>
          <w:b/>
          <w:color w:val="FF0000"/>
        </w:rPr>
        <w:t xml:space="preserve"> </w:t>
      </w:r>
      <w:r w:rsidRPr="00DB597C">
        <w:rPr>
          <w:rFonts w:ascii="Times New Roman" w:eastAsiaTheme="minorEastAsia" w:hAnsi="Times New Roman" w:cs="Times New Roman"/>
          <w:b/>
          <w:color w:val="FF0000"/>
        </w:rPr>
        <w:t>",</w:t>
      </w:r>
    </w:p>
    <w:p w14:paraId="7CCEC7E7" w14:textId="77777777" w:rsidR="005C5C55" w:rsidRPr="00DB597C" w:rsidRDefault="005C5C55" w:rsidP="005C5C55">
      <w:pPr>
        <w:pStyle w:val="ae"/>
        <w:ind w:left="900" w:firstLineChars="0" w:firstLine="0"/>
        <w:rPr>
          <w:rFonts w:ascii="Times New Roman" w:eastAsiaTheme="minorEastAsia" w:hAnsi="Times New Roman" w:cs="Times New Roman"/>
          <w:b/>
          <w:color w:val="FF0000"/>
        </w:rPr>
      </w:pPr>
      <w:r w:rsidRPr="00DB597C">
        <w:rPr>
          <w:rFonts w:ascii="Times New Roman" w:eastAsiaTheme="minorEastAsia" w:hAnsi="Times New Roman" w:cs="Times New Roman"/>
          <w:b/>
          <w:color w:val="FF0000"/>
        </w:rPr>
        <w:t xml:space="preserve">    "id": ["__all/id"],</w:t>
      </w:r>
    </w:p>
    <w:p w14:paraId="23D7DEBF" w14:textId="767288BA" w:rsidR="005C5C55" w:rsidRPr="00DB597C" w:rsidRDefault="005C5C55" w:rsidP="005C5C55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DB597C">
        <w:rPr>
          <w:rFonts w:ascii="Times New Roman" w:eastAsiaTheme="minorEastAsia" w:hAnsi="Times New Roman" w:cs="Times New Roman"/>
        </w:rPr>
        <w:t xml:space="preserve">    "zone": [42.12345, 117.23456, 34.234, 42.12345, 117.23456, 34.234],</w:t>
      </w:r>
    </w:p>
    <w:p w14:paraId="2B88FDF6" w14:textId="77777777" w:rsidR="005C5C55" w:rsidRPr="00DB597C" w:rsidRDefault="005C5C55" w:rsidP="005C5C55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DB597C">
        <w:rPr>
          <w:rFonts w:ascii="Times New Roman" w:eastAsiaTheme="minorEastAsia" w:hAnsi="Times New Roman" w:cs="Times New Roman"/>
        </w:rPr>
        <w:t xml:space="preserve">    "timestamp": "2018-3-27 17:06:48@2018-3-27 17:06:48"</w:t>
      </w:r>
    </w:p>
    <w:p w14:paraId="63118A21" w14:textId="41837F2A" w:rsidR="005C5C55" w:rsidRPr="00DB597C" w:rsidRDefault="005C5C55" w:rsidP="005C5C55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DB597C">
        <w:rPr>
          <w:rFonts w:ascii="Times New Roman" w:eastAsiaTheme="minorEastAsia" w:hAnsi="Times New Roman" w:cs="Times New Roman"/>
        </w:rPr>
        <w:t xml:space="preserve">  }</w:t>
      </w:r>
    </w:p>
    <w:p w14:paraId="5DD659AA" w14:textId="77777777" w:rsidR="000E0C4B" w:rsidRPr="00DB597C" w:rsidRDefault="000E0C4B" w:rsidP="000E0C4B">
      <w:pPr>
        <w:pStyle w:val="ae"/>
        <w:ind w:left="900" w:firstLineChars="0" w:firstLine="0"/>
        <w:rPr>
          <w:rFonts w:ascii="Times New Roman" w:hAnsi="Times New Roman" w:cs="Times New Roman"/>
          <w:lang w:eastAsia="ja-JP"/>
        </w:rPr>
      </w:pPr>
      <w:r w:rsidRPr="00DB597C">
        <w:rPr>
          <w:rFonts w:ascii="Times New Roman" w:eastAsiaTheme="minorEastAsia" w:hAnsi="Times New Roman" w:cs="Times New Roman"/>
        </w:rPr>
        <w:t>}</w:t>
      </w:r>
    </w:p>
    <w:p w14:paraId="033ABB1C" w14:textId="77777777" w:rsidR="000E0C4B" w:rsidRPr="00DB597C" w:rsidRDefault="000E0C4B" w:rsidP="000E0C4B">
      <w:pPr>
        <w:pStyle w:val="ae"/>
        <w:numPr>
          <w:ilvl w:val="0"/>
          <w:numId w:val="36"/>
        </w:numPr>
        <w:ind w:firstLineChars="0"/>
        <w:rPr>
          <w:rFonts w:ascii="Times New Roman" w:hAnsi="Times New Roman" w:cs="Times New Roman"/>
          <w:lang w:eastAsia="ja-JP"/>
        </w:rPr>
      </w:pPr>
      <w:r w:rsidRPr="00DB597C">
        <w:rPr>
          <w:rFonts w:ascii="Times New Roman" w:hAnsi="Times New Roman" w:cs="Times New Roman"/>
        </w:rPr>
        <w:t>成功应答</w:t>
      </w:r>
    </w:p>
    <w:p w14:paraId="7F28C74F" w14:textId="77777777" w:rsidR="000E0C4B" w:rsidRPr="00DB597C" w:rsidRDefault="000E0C4B" w:rsidP="000E0C4B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DB597C">
        <w:rPr>
          <w:rFonts w:ascii="Times New Roman" w:eastAsiaTheme="minorEastAsia" w:hAnsi="Times New Roman" w:cs="Times New Roman"/>
        </w:rPr>
        <w:lastRenderedPageBreak/>
        <w:t>{</w:t>
      </w:r>
    </w:p>
    <w:p w14:paraId="62AE2D5A" w14:textId="77777777" w:rsidR="005C5C55" w:rsidRPr="00DB597C" w:rsidRDefault="005C5C55" w:rsidP="005C5C55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DB597C">
        <w:rPr>
          <w:rFonts w:ascii="Times New Roman" w:eastAsiaTheme="minorEastAsia" w:hAnsi="Times New Roman" w:cs="Times New Roman"/>
        </w:rPr>
        <w:t xml:space="preserve">  "general": {</w:t>
      </w:r>
    </w:p>
    <w:p w14:paraId="4F0EBBE6" w14:textId="6ACA4349" w:rsidR="005C5C55" w:rsidRPr="00DB597C" w:rsidRDefault="005C5C55" w:rsidP="005C5C55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DB597C">
        <w:rPr>
          <w:rFonts w:ascii="Times New Roman" w:eastAsiaTheme="minorEastAsia" w:hAnsi="Times New Roman" w:cs="Times New Roman"/>
        </w:rPr>
        <w:t xml:space="preserve">    "type": " </w:t>
      </w:r>
      <w:r w:rsidR="00DB597C" w:rsidRPr="00DB597C">
        <w:rPr>
          <w:rFonts w:ascii="Times New Roman" w:eastAsiaTheme="minorEastAsia" w:hAnsi="Times New Roman" w:cs="Times New Roman"/>
        </w:rPr>
        <w:t xml:space="preserve">history/latest </w:t>
      </w:r>
      <w:r w:rsidRPr="00DB597C">
        <w:rPr>
          <w:rFonts w:ascii="Times New Roman" w:eastAsiaTheme="minorEastAsia" w:hAnsi="Times New Roman" w:cs="Times New Roman"/>
        </w:rPr>
        <w:t>",</w:t>
      </w:r>
    </w:p>
    <w:p w14:paraId="034B371B" w14:textId="77777777" w:rsidR="005C5C55" w:rsidRPr="00DB597C" w:rsidRDefault="005C5C55" w:rsidP="005C5C55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DB597C">
        <w:rPr>
          <w:rFonts w:ascii="Times New Roman" w:eastAsiaTheme="minorEastAsia" w:hAnsi="Times New Roman" w:cs="Times New Roman"/>
        </w:rPr>
        <w:t xml:space="preserve">    "state": "true",</w:t>
      </w:r>
    </w:p>
    <w:p w14:paraId="778DC466" w14:textId="6C946BEA" w:rsidR="005C5C55" w:rsidRPr="00DB597C" w:rsidRDefault="005C5C55" w:rsidP="005C5C55">
      <w:pPr>
        <w:pStyle w:val="ae"/>
        <w:ind w:left="900" w:firstLineChars="0" w:firstLine="240"/>
        <w:rPr>
          <w:rFonts w:ascii="Times New Roman" w:eastAsiaTheme="minorEastAsia" w:hAnsi="Times New Roman" w:cs="Times New Roman"/>
        </w:rPr>
      </w:pPr>
      <w:r w:rsidRPr="00DB597C">
        <w:rPr>
          <w:rFonts w:ascii="Times New Roman" w:eastAsiaTheme="minorEastAsia" w:hAnsi="Times New Roman" w:cs="Times New Roman"/>
        </w:rPr>
        <w:t>"message": "[{</w:t>
      </w:r>
      <w:r w:rsidRPr="00DB597C">
        <w:rPr>
          <w:rFonts w:ascii="Times New Roman" w:hAnsi="Times New Roman" w:cs="Times New Roman"/>
        </w:rPr>
        <w:t>数据库</w:t>
      </w:r>
      <w:proofErr w:type="spellStart"/>
      <w:r w:rsidRPr="00DB597C">
        <w:rPr>
          <w:rFonts w:ascii="Times New Roman" w:hAnsi="Times New Roman" w:cs="Times New Roman"/>
        </w:rPr>
        <w:t>user_location</w:t>
      </w:r>
      <w:proofErr w:type="spellEnd"/>
      <w:r w:rsidRPr="00DB597C">
        <w:rPr>
          <w:rFonts w:ascii="Times New Roman" w:hAnsi="Times New Roman" w:cs="Times New Roman"/>
        </w:rPr>
        <w:t>内容相同</w:t>
      </w:r>
      <w:r w:rsidRPr="00DB597C">
        <w:rPr>
          <w:rFonts w:ascii="Times New Roman" w:hAnsi="Times New Roman" w:cs="Times New Roman"/>
        </w:rPr>
        <w:t>}]</w:t>
      </w:r>
      <w:r w:rsidRPr="00DB597C">
        <w:rPr>
          <w:rFonts w:ascii="Times New Roman" w:eastAsiaTheme="minorEastAsia" w:hAnsi="Times New Roman" w:cs="Times New Roman"/>
        </w:rPr>
        <w:t>"</w:t>
      </w:r>
    </w:p>
    <w:p w14:paraId="5A730CFF" w14:textId="14B462BD" w:rsidR="000E0C4B" w:rsidRPr="00DB597C" w:rsidRDefault="005C5C55" w:rsidP="005C5C55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DB597C">
        <w:rPr>
          <w:rFonts w:ascii="Times New Roman" w:eastAsiaTheme="minorEastAsia" w:hAnsi="Times New Roman" w:cs="Times New Roman"/>
        </w:rPr>
        <w:t>}</w:t>
      </w:r>
    </w:p>
    <w:p w14:paraId="0AC687C1" w14:textId="77777777" w:rsidR="000E0C4B" w:rsidRPr="00DB597C" w:rsidRDefault="000E0C4B" w:rsidP="000E0C4B">
      <w:pPr>
        <w:pStyle w:val="ae"/>
        <w:ind w:left="900" w:firstLineChars="0" w:firstLine="0"/>
        <w:rPr>
          <w:rFonts w:ascii="Times New Roman" w:hAnsi="Times New Roman" w:cs="Times New Roman"/>
          <w:lang w:eastAsia="ja-JP"/>
        </w:rPr>
      </w:pPr>
      <w:r w:rsidRPr="00DB597C">
        <w:rPr>
          <w:rFonts w:ascii="Times New Roman" w:eastAsiaTheme="minorEastAsia" w:hAnsi="Times New Roman" w:cs="Times New Roman"/>
        </w:rPr>
        <w:t>}</w:t>
      </w:r>
    </w:p>
    <w:p w14:paraId="7D52A6EA" w14:textId="77777777" w:rsidR="000E0C4B" w:rsidRPr="00DB597C" w:rsidRDefault="000E0C4B" w:rsidP="000E0C4B">
      <w:pPr>
        <w:pStyle w:val="ae"/>
        <w:numPr>
          <w:ilvl w:val="0"/>
          <w:numId w:val="36"/>
        </w:numPr>
        <w:ind w:firstLineChars="0"/>
        <w:rPr>
          <w:rFonts w:ascii="Times New Roman" w:hAnsi="Times New Roman" w:cs="Times New Roman"/>
          <w:lang w:eastAsia="ja-JP"/>
        </w:rPr>
      </w:pPr>
      <w:r w:rsidRPr="00DB597C">
        <w:rPr>
          <w:rFonts w:ascii="Times New Roman" w:hAnsi="Times New Roman" w:cs="Times New Roman"/>
        </w:rPr>
        <w:t>失败应答</w:t>
      </w:r>
    </w:p>
    <w:p w14:paraId="66DA5ADD" w14:textId="77777777" w:rsidR="000E0C4B" w:rsidRPr="00DB597C" w:rsidRDefault="000E0C4B" w:rsidP="000E0C4B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DB597C">
        <w:rPr>
          <w:rFonts w:ascii="Times New Roman" w:eastAsiaTheme="minorEastAsia" w:hAnsi="Times New Roman" w:cs="Times New Roman"/>
        </w:rPr>
        <w:t>{</w:t>
      </w:r>
    </w:p>
    <w:p w14:paraId="21ABC9AB" w14:textId="77777777" w:rsidR="005C5C55" w:rsidRPr="00DB597C" w:rsidRDefault="005C5C55" w:rsidP="005C5C55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DB597C">
        <w:rPr>
          <w:rFonts w:ascii="Times New Roman" w:eastAsiaTheme="minorEastAsia" w:hAnsi="Times New Roman" w:cs="Times New Roman"/>
        </w:rPr>
        <w:t xml:space="preserve">  "general": {</w:t>
      </w:r>
    </w:p>
    <w:p w14:paraId="566460FD" w14:textId="2C33CD48" w:rsidR="005C5C55" w:rsidRPr="00DB597C" w:rsidRDefault="005C5C55" w:rsidP="005C5C55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DB597C">
        <w:rPr>
          <w:rFonts w:ascii="Times New Roman" w:eastAsiaTheme="minorEastAsia" w:hAnsi="Times New Roman" w:cs="Times New Roman"/>
        </w:rPr>
        <w:t xml:space="preserve">    "type": " history/latest ",</w:t>
      </w:r>
    </w:p>
    <w:p w14:paraId="63E9A8C4" w14:textId="77777777" w:rsidR="005C5C55" w:rsidRPr="00DB597C" w:rsidRDefault="005C5C55" w:rsidP="005C5C55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DB597C">
        <w:rPr>
          <w:rFonts w:ascii="Times New Roman" w:eastAsiaTheme="minorEastAsia" w:hAnsi="Times New Roman" w:cs="Times New Roman"/>
        </w:rPr>
        <w:t xml:space="preserve">    "state": "</w:t>
      </w:r>
      <w:proofErr w:type="spellStart"/>
      <w:r w:rsidRPr="00DB597C">
        <w:rPr>
          <w:rFonts w:ascii="Times New Roman" w:eastAsiaTheme="minorEastAsia" w:hAnsi="Times New Roman" w:cs="Times New Roman"/>
        </w:rPr>
        <w:t>flase</w:t>
      </w:r>
      <w:proofErr w:type="spellEnd"/>
      <w:r w:rsidRPr="00DB597C">
        <w:rPr>
          <w:rFonts w:ascii="Times New Roman" w:eastAsiaTheme="minorEastAsia" w:hAnsi="Times New Roman" w:cs="Times New Roman"/>
        </w:rPr>
        <w:t>",</w:t>
      </w:r>
    </w:p>
    <w:p w14:paraId="15FC65C3" w14:textId="77777777" w:rsidR="005C5C55" w:rsidRPr="00DB597C" w:rsidRDefault="005C5C55" w:rsidP="005C5C55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DB597C">
        <w:rPr>
          <w:rFonts w:ascii="Times New Roman" w:eastAsiaTheme="minorEastAsia" w:hAnsi="Times New Roman" w:cs="Times New Roman"/>
        </w:rPr>
        <w:t xml:space="preserve">    "message": "</w:t>
      </w:r>
      <w:r w:rsidRPr="00DB597C">
        <w:rPr>
          <w:rFonts w:ascii="Times New Roman" w:hAnsi="Times New Roman" w:cs="Times New Roman"/>
        </w:rPr>
        <w:t>失败原因</w:t>
      </w:r>
      <w:r w:rsidRPr="00DB597C">
        <w:rPr>
          <w:rFonts w:ascii="Times New Roman" w:eastAsiaTheme="minorEastAsia" w:hAnsi="Times New Roman" w:cs="Times New Roman"/>
        </w:rPr>
        <w:t>"</w:t>
      </w:r>
    </w:p>
    <w:p w14:paraId="61DCB3DD" w14:textId="0ED8954D" w:rsidR="000E0C4B" w:rsidRPr="00DB597C" w:rsidRDefault="005C5C55" w:rsidP="005C5C55">
      <w:pPr>
        <w:pStyle w:val="ae"/>
        <w:ind w:left="900" w:firstLineChars="0" w:firstLine="0"/>
        <w:rPr>
          <w:rFonts w:ascii="Times New Roman" w:eastAsiaTheme="minorEastAsia" w:hAnsi="Times New Roman" w:cs="Times New Roman"/>
        </w:rPr>
      </w:pPr>
      <w:r w:rsidRPr="00DB597C">
        <w:rPr>
          <w:rFonts w:ascii="Times New Roman" w:eastAsiaTheme="minorEastAsia" w:hAnsi="Times New Roman" w:cs="Times New Roman"/>
        </w:rPr>
        <w:t xml:space="preserve">  }</w:t>
      </w:r>
    </w:p>
    <w:p w14:paraId="6AED0E7B" w14:textId="77777777" w:rsidR="000E0C4B" w:rsidRPr="00DB597C" w:rsidRDefault="000E0C4B" w:rsidP="000E0C4B">
      <w:pPr>
        <w:pStyle w:val="ae"/>
        <w:ind w:left="900" w:firstLineChars="0" w:firstLine="0"/>
        <w:rPr>
          <w:rFonts w:ascii="Times New Roman" w:hAnsi="Times New Roman" w:cs="Times New Roman"/>
          <w:lang w:eastAsia="ja-JP"/>
        </w:rPr>
      </w:pPr>
      <w:r w:rsidRPr="00DB597C">
        <w:rPr>
          <w:rFonts w:ascii="Times New Roman" w:eastAsiaTheme="minorEastAsia" w:hAnsi="Times New Roman" w:cs="Times New Roman"/>
        </w:rPr>
        <w:t>}</w:t>
      </w:r>
    </w:p>
    <w:p w14:paraId="0020F41E" w14:textId="0852C044" w:rsidR="00F13E9E" w:rsidRPr="00B45273" w:rsidRDefault="00574F2F" w:rsidP="002A29AC">
      <w:pPr>
        <w:pStyle w:val="1"/>
      </w:pPr>
      <w:r>
        <w:rPr>
          <w:rFonts w:hint="eastAsia"/>
        </w:rPr>
        <w:t>服务器配置</w:t>
      </w:r>
    </w:p>
    <w:p w14:paraId="192268FB" w14:textId="6059EE87" w:rsidR="00E43B99" w:rsidRDefault="00DF4241" w:rsidP="00DF4241">
      <w:pPr>
        <w:pStyle w:val="2"/>
        <w:ind w:firstLine="0"/>
      </w:pPr>
      <w:r>
        <w:rPr>
          <w:rFonts w:hint="eastAsia"/>
        </w:rPr>
        <w:t>数据库</w:t>
      </w:r>
    </w:p>
    <w:p w14:paraId="3B0257DC" w14:textId="6EC6E2F8" w:rsidR="00523245" w:rsidRPr="00523245" w:rsidRDefault="00523245" w:rsidP="004557A4">
      <w:pPr>
        <w:pStyle w:val="af7"/>
        <w:numPr>
          <w:ilvl w:val="0"/>
          <w:numId w:val="36"/>
        </w:num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文件：</w:t>
      </w:r>
      <w:r>
        <w:rPr>
          <w:rFonts w:ascii="Times New Roman" w:hAnsi="Times New Roman" w:cs="Times New Roman" w:hint="eastAsia"/>
          <w:lang w:eastAsia="zh-CN"/>
        </w:rPr>
        <w:t>c</w:t>
      </w:r>
      <w:r>
        <w:rPr>
          <w:rFonts w:ascii="Times New Roman" w:hAnsi="Times New Roman" w:cs="Times New Roman"/>
          <w:lang w:eastAsia="zh-CN"/>
        </w:rPr>
        <w:t>onfig/</w:t>
      </w:r>
      <w:proofErr w:type="spellStart"/>
      <w:r>
        <w:rPr>
          <w:rFonts w:ascii="Times New Roman" w:hAnsi="Times New Roman" w:cs="Times New Roman"/>
          <w:lang w:eastAsia="zh-CN"/>
        </w:rPr>
        <w:t>database.json</w:t>
      </w:r>
      <w:proofErr w:type="spellEnd"/>
    </w:p>
    <w:p w14:paraId="7D4FCC45" w14:textId="71C8AF84" w:rsidR="00523245" w:rsidRPr="00523245" w:rsidRDefault="00523245" w:rsidP="00523245">
      <w:pPr>
        <w:pStyle w:val="af7"/>
        <w:ind w:left="1440"/>
        <w:rPr>
          <w:rFonts w:ascii="Times New Roman" w:eastAsia="MS Mincho" w:hAnsi="Times New Roman" w:cs="Times New Roman"/>
        </w:rPr>
      </w:pPr>
      <w:r w:rsidRPr="00523245">
        <w:rPr>
          <w:rFonts w:ascii="Times New Roman" w:eastAsia="MS Mincho" w:hAnsi="Times New Roman" w:cs="Times New Roman"/>
        </w:rPr>
        <w:t>{</w:t>
      </w:r>
    </w:p>
    <w:p w14:paraId="795C6C72" w14:textId="77777777" w:rsidR="00523245" w:rsidRPr="00523245" w:rsidRDefault="00523245" w:rsidP="00523245">
      <w:pPr>
        <w:pStyle w:val="af7"/>
        <w:ind w:left="1440"/>
        <w:rPr>
          <w:rFonts w:ascii="Times New Roman" w:eastAsia="MS Mincho" w:hAnsi="Times New Roman" w:cs="Times New Roman"/>
        </w:rPr>
      </w:pPr>
      <w:r w:rsidRPr="00523245">
        <w:rPr>
          <w:rFonts w:ascii="Times New Roman" w:eastAsia="MS Mincho" w:hAnsi="Times New Roman" w:cs="Times New Roman"/>
        </w:rPr>
        <w:t xml:space="preserve">  "host": "localhost",</w:t>
      </w:r>
    </w:p>
    <w:p w14:paraId="69B95B81" w14:textId="6DD45706" w:rsidR="00523245" w:rsidRPr="00523245" w:rsidRDefault="00523245" w:rsidP="00523245">
      <w:pPr>
        <w:pStyle w:val="af7"/>
        <w:ind w:left="1440"/>
        <w:rPr>
          <w:rFonts w:ascii="Times New Roman" w:eastAsia="MS Mincho" w:hAnsi="Times New Roman" w:cs="Times New Roman"/>
        </w:rPr>
      </w:pPr>
      <w:r w:rsidRPr="00523245">
        <w:rPr>
          <w:rFonts w:ascii="Times New Roman" w:eastAsia="MS Mincho" w:hAnsi="Times New Roman" w:cs="Times New Roman"/>
        </w:rPr>
        <w:t xml:space="preserve">  "user": "root",</w:t>
      </w:r>
    </w:p>
    <w:p w14:paraId="06F85B14" w14:textId="65D27A48" w:rsidR="00523245" w:rsidRPr="00523245" w:rsidRDefault="00523245" w:rsidP="00523245">
      <w:pPr>
        <w:pStyle w:val="af7"/>
        <w:ind w:left="1440"/>
        <w:rPr>
          <w:rFonts w:ascii="Times New Roman" w:eastAsia="MS Mincho" w:hAnsi="Times New Roman" w:cs="Times New Roman"/>
        </w:rPr>
      </w:pPr>
      <w:r w:rsidRPr="00523245">
        <w:rPr>
          <w:rFonts w:ascii="Times New Roman" w:eastAsia="MS Mincho" w:hAnsi="Times New Roman" w:cs="Times New Roman"/>
        </w:rPr>
        <w:t xml:space="preserve">  "password": "</w:t>
      </w:r>
      <w:proofErr w:type="spellStart"/>
      <w:r w:rsidRPr="00523245">
        <w:rPr>
          <w:rFonts w:ascii="Times New Roman" w:eastAsia="MS Mincho" w:hAnsi="Times New Roman" w:cs="Times New Roman"/>
        </w:rPr>
        <w:t>smartspace</w:t>
      </w:r>
      <w:proofErr w:type="spellEnd"/>
      <w:r w:rsidRPr="00523245">
        <w:rPr>
          <w:rFonts w:ascii="Times New Roman" w:eastAsia="MS Mincho" w:hAnsi="Times New Roman" w:cs="Times New Roman"/>
        </w:rPr>
        <w:t>",</w:t>
      </w:r>
    </w:p>
    <w:p w14:paraId="00CAC15F" w14:textId="5374109B" w:rsidR="00523245" w:rsidRPr="00523245" w:rsidRDefault="00523245" w:rsidP="00523245">
      <w:pPr>
        <w:pStyle w:val="af7"/>
        <w:ind w:left="1440"/>
        <w:rPr>
          <w:rFonts w:ascii="Times New Roman" w:eastAsia="MS Mincho" w:hAnsi="Times New Roman" w:cs="Times New Roman" w:hint="eastAsia"/>
        </w:rPr>
      </w:pPr>
      <w:r w:rsidRPr="00523245">
        <w:rPr>
          <w:rFonts w:ascii="Times New Roman" w:eastAsia="MS Mincho" w:hAnsi="Times New Roman" w:cs="Times New Roman"/>
        </w:rPr>
        <w:t xml:space="preserve">  "database": "</w:t>
      </w:r>
      <w:proofErr w:type="spellStart"/>
      <w:r w:rsidRPr="00523245">
        <w:rPr>
          <w:rFonts w:ascii="Times New Roman" w:eastAsia="MS Mincho" w:hAnsi="Times New Roman" w:cs="Times New Roman"/>
        </w:rPr>
        <w:t>smartspace</w:t>
      </w:r>
      <w:proofErr w:type="spellEnd"/>
      <w:r w:rsidRPr="00523245">
        <w:rPr>
          <w:rFonts w:ascii="Times New Roman" w:eastAsia="MS Mincho" w:hAnsi="Times New Roman" w:cs="Times New Roman"/>
        </w:rPr>
        <w:t>",</w:t>
      </w:r>
    </w:p>
    <w:p w14:paraId="7D690857" w14:textId="67CBB3C0" w:rsidR="00523245" w:rsidRPr="00523245" w:rsidRDefault="00523245" w:rsidP="00523245">
      <w:pPr>
        <w:pStyle w:val="af7"/>
        <w:ind w:left="1440"/>
        <w:rPr>
          <w:rFonts w:ascii="Times New Roman" w:eastAsia="MS Mincho" w:hAnsi="Times New Roman" w:cs="Times New Roman"/>
        </w:rPr>
      </w:pPr>
      <w:r w:rsidRPr="00523245">
        <w:rPr>
          <w:rFonts w:ascii="Times New Roman" w:eastAsia="MS Mincho" w:hAnsi="Times New Roman" w:cs="Times New Roman"/>
        </w:rPr>
        <w:t xml:space="preserve">  "</w:t>
      </w:r>
      <w:proofErr w:type="spellStart"/>
      <w:r w:rsidRPr="00523245">
        <w:rPr>
          <w:rFonts w:ascii="Times New Roman" w:eastAsia="MS Mincho" w:hAnsi="Times New Roman" w:cs="Times New Roman"/>
        </w:rPr>
        <w:t>connectionLimit</w:t>
      </w:r>
      <w:proofErr w:type="spellEnd"/>
      <w:r w:rsidRPr="00523245">
        <w:rPr>
          <w:rFonts w:ascii="Times New Roman" w:eastAsia="MS Mincho" w:hAnsi="Times New Roman" w:cs="Times New Roman"/>
        </w:rPr>
        <w:t>": 100,</w:t>
      </w:r>
      <w:r w:rsidR="00B16D48">
        <w:rPr>
          <w:rFonts w:ascii="Times New Roman" w:eastAsia="MS Mincho" w:hAnsi="Times New Roman" w:cs="Times New Roman"/>
        </w:rPr>
        <w:t>//</w:t>
      </w:r>
      <w:r w:rsidR="00B16D48">
        <w:rPr>
          <w:rFonts w:ascii="微软雅黑" w:eastAsia="微软雅黑" w:hAnsi="微软雅黑" w:cs="微软雅黑" w:hint="eastAsia"/>
          <w:lang w:eastAsia="zh-CN"/>
        </w:rPr>
        <w:t>连接数控制</w:t>
      </w:r>
    </w:p>
    <w:p w14:paraId="4171DF9A" w14:textId="4EE9B462" w:rsidR="00523245" w:rsidRPr="00523245" w:rsidRDefault="00523245" w:rsidP="00523245">
      <w:pPr>
        <w:pStyle w:val="af7"/>
        <w:ind w:left="1440"/>
        <w:rPr>
          <w:rFonts w:ascii="Times New Roman" w:eastAsia="MS Mincho" w:hAnsi="Times New Roman" w:cs="Times New Roman" w:hint="eastAsia"/>
        </w:rPr>
      </w:pPr>
      <w:r w:rsidRPr="00523245">
        <w:rPr>
          <w:rFonts w:ascii="Times New Roman" w:eastAsia="MS Mincho" w:hAnsi="Times New Roman" w:cs="Times New Roman"/>
        </w:rPr>
        <w:t xml:space="preserve">  "</w:t>
      </w:r>
      <w:proofErr w:type="spellStart"/>
      <w:r w:rsidRPr="00523245">
        <w:rPr>
          <w:rFonts w:ascii="Times New Roman" w:eastAsia="MS Mincho" w:hAnsi="Times New Roman" w:cs="Times New Roman"/>
        </w:rPr>
        <w:t>multipleStatements</w:t>
      </w:r>
      <w:proofErr w:type="spellEnd"/>
      <w:r w:rsidRPr="00523245">
        <w:rPr>
          <w:rFonts w:ascii="Times New Roman" w:eastAsia="MS Mincho" w:hAnsi="Times New Roman" w:cs="Times New Roman"/>
        </w:rPr>
        <w:t>": true</w:t>
      </w:r>
      <w:r w:rsidR="00B16D48">
        <w:rPr>
          <w:rFonts w:asciiTheme="minorEastAsia" w:hAnsiTheme="minorEastAsia" w:cs="Times New Roman" w:hint="eastAsia"/>
          <w:lang w:eastAsia="zh-CN"/>
        </w:rPr>
        <w:t>/</w:t>
      </w:r>
      <w:r w:rsidR="00B16D48">
        <w:rPr>
          <w:rFonts w:asciiTheme="minorEastAsia" w:hAnsiTheme="minorEastAsia" w:cs="Times New Roman"/>
          <w:lang w:eastAsia="zh-CN"/>
        </w:rPr>
        <w:t>/</w:t>
      </w:r>
      <w:r w:rsidR="00B16D48">
        <w:rPr>
          <w:rFonts w:asciiTheme="minorEastAsia" w:hAnsiTheme="minorEastAsia" w:cs="Times New Roman" w:hint="eastAsia"/>
          <w:lang w:eastAsia="zh-CN"/>
        </w:rPr>
        <w:t>多条</w:t>
      </w:r>
      <w:r w:rsidR="00666E1E">
        <w:rPr>
          <w:rFonts w:asciiTheme="minorEastAsia" w:hAnsiTheme="minorEastAsia" w:cs="Times New Roman" w:hint="eastAsia"/>
          <w:lang w:eastAsia="zh-CN"/>
        </w:rPr>
        <w:t>语句同时执行</w:t>
      </w:r>
    </w:p>
    <w:p w14:paraId="752092D2" w14:textId="489BEED6" w:rsidR="00523245" w:rsidRPr="00523245" w:rsidRDefault="00523245" w:rsidP="00523245">
      <w:pPr>
        <w:pStyle w:val="af7"/>
        <w:ind w:left="1440"/>
        <w:rPr>
          <w:rFonts w:ascii="Times New Roman" w:eastAsia="MS Mincho" w:hAnsi="Times New Roman" w:cs="Times New Roman"/>
        </w:rPr>
      </w:pPr>
      <w:r w:rsidRPr="00523245">
        <w:rPr>
          <w:rFonts w:ascii="Times New Roman" w:eastAsia="MS Mincho" w:hAnsi="Times New Roman" w:cs="Times New Roman"/>
        </w:rPr>
        <w:t>}</w:t>
      </w:r>
    </w:p>
    <w:p w14:paraId="335C532F" w14:textId="347EC6B9" w:rsidR="00DF4241" w:rsidRDefault="00DF4241" w:rsidP="00DF4241">
      <w:pPr>
        <w:pStyle w:val="2"/>
        <w:ind w:firstLine="0"/>
      </w:pPr>
      <w:r>
        <w:rPr>
          <w:rFonts w:hint="eastAsia"/>
        </w:rPr>
        <w:t>用户权限</w:t>
      </w:r>
    </w:p>
    <w:p w14:paraId="060555AD" w14:textId="51A6189E" w:rsidR="00523245" w:rsidRPr="00523245" w:rsidRDefault="00523245" w:rsidP="004557A4">
      <w:pPr>
        <w:pStyle w:val="af7"/>
        <w:numPr>
          <w:ilvl w:val="0"/>
          <w:numId w:val="36"/>
        </w:num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文件：</w:t>
      </w:r>
      <w:r>
        <w:rPr>
          <w:rFonts w:ascii="Times New Roman" w:hAnsi="Times New Roman" w:cs="Times New Roman" w:hint="eastAsia"/>
          <w:lang w:eastAsia="zh-CN"/>
        </w:rPr>
        <w:t>c</w:t>
      </w:r>
      <w:r>
        <w:rPr>
          <w:rFonts w:ascii="Times New Roman" w:hAnsi="Times New Roman" w:cs="Times New Roman"/>
          <w:lang w:eastAsia="zh-CN"/>
        </w:rPr>
        <w:t>onfig/</w:t>
      </w:r>
      <w:r w:rsidRPr="00523245">
        <w:t xml:space="preserve"> </w:t>
      </w:r>
      <w:proofErr w:type="spellStart"/>
      <w:proofErr w:type="gramStart"/>
      <w:r w:rsidRPr="00523245">
        <w:rPr>
          <w:rFonts w:ascii="Times New Roman" w:hAnsi="Times New Roman" w:cs="Times New Roman"/>
          <w:lang w:eastAsia="zh-CN"/>
        </w:rPr>
        <w:t>privilege</w:t>
      </w:r>
      <w:r>
        <w:rPr>
          <w:rFonts w:ascii="Times New Roman" w:hAnsi="Times New Roman" w:cs="Times New Roman"/>
          <w:lang w:eastAsia="zh-CN"/>
        </w:rPr>
        <w:t>.json</w:t>
      </w:r>
      <w:proofErr w:type="spellEnd"/>
      <w:proofErr w:type="gramEnd"/>
    </w:p>
    <w:p w14:paraId="3A65506C" w14:textId="70A25E5B" w:rsidR="00D75E1B" w:rsidRDefault="00D75E1B" w:rsidP="00D75E1B">
      <w:pPr>
        <w:pStyle w:val="af7"/>
      </w:pPr>
      <w:r>
        <w:tab/>
      </w:r>
      <w:r>
        <w:tab/>
      </w:r>
      <w:r>
        <w:t>{</w:t>
      </w:r>
    </w:p>
    <w:p w14:paraId="5BCB0D3C" w14:textId="77777777" w:rsidR="00D75E1B" w:rsidRDefault="00D75E1B" w:rsidP="00D75E1B">
      <w:pPr>
        <w:pStyle w:val="af7"/>
        <w:ind w:left="720" w:firstLine="720"/>
      </w:pPr>
      <w:r>
        <w:t xml:space="preserve">  "user": {</w:t>
      </w:r>
    </w:p>
    <w:p w14:paraId="17C79403" w14:textId="4FA94923" w:rsidR="00D75E1B" w:rsidRDefault="00D75E1B" w:rsidP="00D75E1B">
      <w:pPr>
        <w:pStyle w:val="af7"/>
        <w:ind w:left="720" w:firstLine="720"/>
      </w:pPr>
      <w:r>
        <w:t xml:space="preserve">    "</w:t>
      </w:r>
      <w:proofErr w:type="spellStart"/>
      <w:r>
        <w:t>isDataBase</w:t>
      </w:r>
      <w:proofErr w:type="spellEnd"/>
      <w:r>
        <w:t>": true,</w:t>
      </w:r>
      <w:r w:rsidR="00644E39">
        <w:t>//</w:t>
      </w:r>
      <w:r w:rsidR="00644E39">
        <w:rPr>
          <w:rFonts w:hint="eastAsia"/>
          <w:lang w:eastAsia="zh-CN"/>
        </w:rPr>
        <w:t>是否存储位置</w:t>
      </w:r>
    </w:p>
    <w:p w14:paraId="5E85E911" w14:textId="2C6796F6" w:rsidR="00D75E1B" w:rsidRDefault="00D75E1B" w:rsidP="00D75E1B">
      <w:pPr>
        <w:pStyle w:val="af7"/>
        <w:ind w:left="720" w:firstLine="720"/>
      </w:pPr>
      <w:r>
        <w:t xml:space="preserve">    "</w:t>
      </w:r>
      <w:proofErr w:type="spellStart"/>
      <w:r>
        <w:t>saveTime</w:t>
      </w:r>
      <w:proofErr w:type="spellEnd"/>
      <w:r>
        <w:t>": 3,</w:t>
      </w:r>
      <w:r w:rsidR="00644E39">
        <w:t>//</w:t>
      </w:r>
      <w:r w:rsidR="00644E39">
        <w:rPr>
          <w:rFonts w:hint="eastAsia"/>
          <w:lang w:eastAsia="zh-CN"/>
        </w:rPr>
        <w:t>存储时间</w:t>
      </w:r>
    </w:p>
    <w:p w14:paraId="524B10EF" w14:textId="0918AD89" w:rsidR="00D75E1B" w:rsidRDefault="00D75E1B" w:rsidP="00D75E1B">
      <w:pPr>
        <w:pStyle w:val="af7"/>
        <w:ind w:left="720" w:firstLine="720"/>
      </w:pPr>
      <w:r>
        <w:t xml:space="preserve">    "</w:t>
      </w:r>
      <w:proofErr w:type="spellStart"/>
      <w:r>
        <w:t>queryTime</w:t>
      </w:r>
      <w:proofErr w:type="spellEnd"/>
      <w:r>
        <w:t>": 1,</w:t>
      </w:r>
      <w:r w:rsidR="00644E39">
        <w:t>//</w:t>
      </w:r>
      <w:r w:rsidR="00644E39">
        <w:rPr>
          <w:rFonts w:hint="eastAsia"/>
          <w:lang w:eastAsia="zh-CN"/>
        </w:rPr>
        <w:t>可查询时间</w:t>
      </w:r>
    </w:p>
    <w:p w14:paraId="24D57FE9" w14:textId="6598BD85" w:rsidR="00D75E1B" w:rsidRDefault="00D75E1B" w:rsidP="00D75E1B">
      <w:pPr>
        <w:pStyle w:val="af7"/>
        <w:ind w:left="720" w:firstLine="720"/>
      </w:pPr>
      <w:r>
        <w:t xml:space="preserve">    "compute": true</w:t>
      </w:r>
      <w:r w:rsidR="00644E39">
        <w:t>//</w:t>
      </w:r>
      <w:r w:rsidR="00644E39">
        <w:rPr>
          <w:rFonts w:hint="eastAsia"/>
          <w:lang w:eastAsia="zh-CN"/>
        </w:rPr>
        <w:t>是否计算位置</w:t>
      </w:r>
    </w:p>
    <w:p w14:paraId="2D98D461" w14:textId="77777777" w:rsidR="00D75E1B" w:rsidRDefault="00D75E1B" w:rsidP="00D75E1B">
      <w:pPr>
        <w:pStyle w:val="af7"/>
        <w:ind w:left="720" w:firstLine="720"/>
      </w:pPr>
      <w:r>
        <w:t xml:space="preserve">  },</w:t>
      </w:r>
    </w:p>
    <w:p w14:paraId="5B1852B2" w14:textId="77777777" w:rsidR="00D75E1B" w:rsidRDefault="00D75E1B" w:rsidP="00D75E1B">
      <w:pPr>
        <w:pStyle w:val="af7"/>
        <w:ind w:left="720" w:firstLine="720"/>
      </w:pPr>
      <w:r>
        <w:lastRenderedPageBreak/>
        <w:t xml:space="preserve">  "tracker": {</w:t>
      </w:r>
    </w:p>
    <w:p w14:paraId="4F295F1D" w14:textId="77777777" w:rsidR="00D75E1B" w:rsidRDefault="00D75E1B" w:rsidP="00D75E1B">
      <w:pPr>
        <w:pStyle w:val="af7"/>
        <w:ind w:left="720" w:firstLine="720"/>
      </w:pPr>
      <w:r>
        <w:t xml:space="preserve">    "</w:t>
      </w:r>
      <w:proofErr w:type="spellStart"/>
      <w:r>
        <w:t>isDataBase</w:t>
      </w:r>
      <w:proofErr w:type="spellEnd"/>
      <w:r>
        <w:t>": true,</w:t>
      </w:r>
    </w:p>
    <w:p w14:paraId="0132BD52" w14:textId="77777777" w:rsidR="00D75E1B" w:rsidRDefault="00D75E1B" w:rsidP="00D75E1B">
      <w:pPr>
        <w:pStyle w:val="af7"/>
        <w:ind w:left="720" w:firstLine="720"/>
      </w:pPr>
      <w:r>
        <w:t xml:space="preserve">    "</w:t>
      </w:r>
      <w:proofErr w:type="spellStart"/>
      <w:r>
        <w:t>saveTime</w:t>
      </w:r>
      <w:proofErr w:type="spellEnd"/>
      <w:r>
        <w:t>": 6,</w:t>
      </w:r>
    </w:p>
    <w:p w14:paraId="1295A7D7" w14:textId="77777777" w:rsidR="00D75E1B" w:rsidRDefault="00D75E1B" w:rsidP="00D75E1B">
      <w:pPr>
        <w:pStyle w:val="af7"/>
        <w:ind w:left="720" w:firstLine="720"/>
      </w:pPr>
      <w:r>
        <w:t xml:space="preserve">    "</w:t>
      </w:r>
      <w:proofErr w:type="spellStart"/>
      <w:r>
        <w:t>queryTime</w:t>
      </w:r>
      <w:proofErr w:type="spellEnd"/>
      <w:r>
        <w:t>": 3,</w:t>
      </w:r>
    </w:p>
    <w:p w14:paraId="1254ADAA" w14:textId="77777777" w:rsidR="00D75E1B" w:rsidRDefault="00D75E1B" w:rsidP="00D75E1B">
      <w:pPr>
        <w:pStyle w:val="af7"/>
        <w:ind w:left="720" w:firstLine="720"/>
      </w:pPr>
      <w:r>
        <w:t xml:space="preserve">    "compute": false</w:t>
      </w:r>
    </w:p>
    <w:p w14:paraId="55970778" w14:textId="77777777" w:rsidR="00D75E1B" w:rsidRDefault="00D75E1B" w:rsidP="00D75E1B">
      <w:pPr>
        <w:pStyle w:val="af7"/>
        <w:ind w:left="720" w:firstLine="720"/>
      </w:pPr>
      <w:r>
        <w:t xml:space="preserve">  },</w:t>
      </w:r>
    </w:p>
    <w:p w14:paraId="1E066B56" w14:textId="77777777" w:rsidR="00D75E1B" w:rsidRDefault="00D75E1B" w:rsidP="00D75E1B">
      <w:pPr>
        <w:pStyle w:val="af7"/>
        <w:ind w:left="720" w:firstLine="720"/>
      </w:pPr>
      <w:r>
        <w:t xml:space="preserve">  "admin": {</w:t>
      </w:r>
    </w:p>
    <w:p w14:paraId="77509137" w14:textId="77777777" w:rsidR="00D75E1B" w:rsidRDefault="00D75E1B" w:rsidP="00D75E1B">
      <w:pPr>
        <w:pStyle w:val="af7"/>
        <w:ind w:left="720" w:firstLine="720"/>
      </w:pPr>
      <w:r>
        <w:t xml:space="preserve">    "</w:t>
      </w:r>
      <w:proofErr w:type="spellStart"/>
      <w:r>
        <w:t>isDataBase</w:t>
      </w:r>
      <w:proofErr w:type="spellEnd"/>
      <w:r>
        <w:t>": true,</w:t>
      </w:r>
    </w:p>
    <w:p w14:paraId="68DFD60D" w14:textId="77777777" w:rsidR="00D75E1B" w:rsidRDefault="00D75E1B" w:rsidP="00D75E1B">
      <w:pPr>
        <w:pStyle w:val="af7"/>
        <w:ind w:left="720" w:firstLine="720"/>
      </w:pPr>
      <w:r>
        <w:t xml:space="preserve">    "</w:t>
      </w:r>
      <w:proofErr w:type="spellStart"/>
      <w:r>
        <w:t>saveTime</w:t>
      </w:r>
      <w:proofErr w:type="spellEnd"/>
      <w:r>
        <w:t>": 12,</w:t>
      </w:r>
    </w:p>
    <w:p w14:paraId="6E23A04A" w14:textId="77777777" w:rsidR="00D75E1B" w:rsidRDefault="00D75E1B" w:rsidP="00D75E1B">
      <w:pPr>
        <w:pStyle w:val="af7"/>
        <w:ind w:left="720" w:firstLine="720"/>
      </w:pPr>
      <w:r>
        <w:t xml:space="preserve">    "</w:t>
      </w:r>
      <w:proofErr w:type="spellStart"/>
      <w:r>
        <w:t>queryTime</w:t>
      </w:r>
      <w:proofErr w:type="spellEnd"/>
      <w:r>
        <w:t>": 12,</w:t>
      </w:r>
    </w:p>
    <w:p w14:paraId="67C9227A" w14:textId="77777777" w:rsidR="00D75E1B" w:rsidRDefault="00D75E1B" w:rsidP="00D75E1B">
      <w:pPr>
        <w:pStyle w:val="af7"/>
        <w:ind w:left="720" w:firstLine="720"/>
      </w:pPr>
      <w:r>
        <w:t xml:space="preserve">    "compute": true</w:t>
      </w:r>
    </w:p>
    <w:p w14:paraId="2A3C9C3B" w14:textId="77777777" w:rsidR="00D75E1B" w:rsidRDefault="00D75E1B" w:rsidP="00D75E1B">
      <w:pPr>
        <w:pStyle w:val="af7"/>
        <w:ind w:left="720" w:firstLine="720"/>
      </w:pPr>
      <w:r>
        <w:t xml:space="preserve">  }</w:t>
      </w:r>
    </w:p>
    <w:p w14:paraId="7048EC13" w14:textId="72424B36" w:rsidR="00D75E1B" w:rsidRDefault="00D75E1B" w:rsidP="00D75E1B">
      <w:pPr>
        <w:pStyle w:val="af7"/>
        <w:ind w:left="720" w:firstLine="720"/>
      </w:pPr>
      <w:r>
        <w:t>}</w:t>
      </w:r>
    </w:p>
    <w:p w14:paraId="28FA3AAC" w14:textId="71762964" w:rsidR="00DF4241" w:rsidRDefault="00DF4241" w:rsidP="00DF4241">
      <w:pPr>
        <w:pStyle w:val="2"/>
        <w:ind w:firstLine="0"/>
      </w:pPr>
      <w:r>
        <w:rPr>
          <w:rFonts w:hint="eastAsia"/>
        </w:rPr>
        <w:t>日志</w:t>
      </w:r>
      <w:r w:rsidR="004557A4">
        <w:rPr>
          <w:rFonts w:hint="eastAsia"/>
        </w:rPr>
        <w:t>控制</w:t>
      </w:r>
    </w:p>
    <w:p w14:paraId="00D2367E" w14:textId="6C3DC3A6" w:rsidR="004557A4" w:rsidRDefault="00523245" w:rsidP="004557A4">
      <w:pPr>
        <w:pStyle w:val="af7"/>
        <w:numPr>
          <w:ilvl w:val="0"/>
          <w:numId w:val="36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文件：</w:t>
      </w:r>
      <w:r>
        <w:rPr>
          <w:rFonts w:ascii="Times New Roman" w:hAnsi="Times New Roman" w:cs="Times New Roman" w:hint="eastAsia"/>
          <w:lang w:eastAsia="zh-CN"/>
        </w:rPr>
        <w:t>c</w:t>
      </w:r>
      <w:r>
        <w:rPr>
          <w:rFonts w:ascii="Times New Roman" w:hAnsi="Times New Roman" w:cs="Times New Roman"/>
          <w:lang w:eastAsia="zh-CN"/>
        </w:rPr>
        <w:t>onfig/</w:t>
      </w:r>
      <w:proofErr w:type="spellStart"/>
      <w:r>
        <w:rPr>
          <w:rFonts w:ascii="Times New Roman" w:hAnsi="Times New Roman" w:cs="Times New Roman"/>
          <w:lang w:eastAsia="zh-CN"/>
        </w:rPr>
        <w:t>log</w:t>
      </w:r>
      <w:r>
        <w:rPr>
          <w:rFonts w:ascii="Times New Roman" w:hAnsi="Times New Roman" w:cs="Times New Roman"/>
          <w:lang w:eastAsia="zh-CN"/>
        </w:rPr>
        <w:t>.json</w:t>
      </w:r>
      <w:proofErr w:type="spellEnd"/>
    </w:p>
    <w:p w14:paraId="77A674F8" w14:textId="0895FDF2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>{</w:t>
      </w:r>
    </w:p>
    <w:p w14:paraId="47E2471A" w14:textId="180D9150" w:rsidR="004557A4" w:rsidRPr="004557A4" w:rsidRDefault="004557A4" w:rsidP="004557A4">
      <w:pPr>
        <w:pStyle w:val="af7"/>
        <w:ind w:left="1440"/>
        <w:rPr>
          <w:rFonts w:ascii="Times New Roman" w:hAnsi="Times New Roman" w:cs="Times New Roman" w:hint="eastAsia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"</w:t>
      </w:r>
      <w:proofErr w:type="spellStart"/>
      <w:r w:rsidRPr="004557A4">
        <w:rPr>
          <w:rFonts w:ascii="Times New Roman" w:hAnsi="Times New Roman" w:cs="Times New Roman"/>
          <w:lang w:eastAsia="zh-CN"/>
        </w:rPr>
        <w:t>isLog</w:t>
      </w:r>
      <w:proofErr w:type="spellEnd"/>
      <w:r w:rsidRPr="004557A4">
        <w:rPr>
          <w:rFonts w:ascii="Times New Roman" w:hAnsi="Times New Roman" w:cs="Times New Roman"/>
          <w:lang w:eastAsia="zh-CN"/>
        </w:rPr>
        <w:t>": true,</w:t>
      </w:r>
      <w:r w:rsidR="000226DE">
        <w:rPr>
          <w:rFonts w:ascii="Times New Roman" w:hAnsi="Times New Roman" w:cs="Times New Roman" w:hint="eastAsia"/>
          <w:lang w:eastAsia="zh-CN"/>
        </w:rPr>
        <w:t>/</w:t>
      </w:r>
      <w:r w:rsidR="000226DE">
        <w:rPr>
          <w:rFonts w:ascii="Times New Roman" w:hAnsi="Times New Roman" w:cs="Times New Roman"/>
          <w:lang w:eastAsia="zh-CN"/>
        </w:rPr>
        <w:t>/</w:t>
      </w:r>
      <w:r w:rsidR="000226DE">
        <w:rPr>
          <w:rFonts w:ascii="Times New Roman" w:hAnsi="Times New Roman" w:cs="Times New Roman" w:hint="eastAsia"/>
          <w:lang w:eastAsia="zh-CN"/>
        </w:rPr>
        <w:t>是否打印</w:t>
      </w:r>
    </w:p>
    <w:p w14:paraId="4ECE97C5" w14:textId="7AF27D3F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"</w:t>
      </w:r>
      <w:proofErr w:type="spellStart"/>
      <w:r w:rsidRPr="004557A4">
        <w:rPr>
          <w:rFonts w:ascii="Times New Roman" w:hAnsi="Times New Roman" w:cs="Times New Roman"/>
          <w:lang w:eastAsia="zh-CN"/>
        </w:rPr>
        <w:t>isAccess</w:t>
      </w:r>
      <w:proofErr w:type="spellEnd"/>
      <w:r w:rsidRPr="004557A4">
        <w:rPr>
          <w:rFonts w:ascii="Times New Roman" w:hAnsi="Times New Roman" w:cs="Times New Roman"/>
          <w:lang w:eastAsia="zh-CN"/>
        </w:rPr>
        <w:t>": true,</w:t>
      </w:r>
      <w:r w:rsidR="000226DE">
        <w:rPr>
          <w:rFonts w:ascii="Times New Roman" w:hAnsi="Times New Roman" w:cs="Times New Roman"/>
          <w:lang w:eastAsia="zh-CN"/>
        </w:rPr>
        <w:t>//</w:t>
      </w:r>
      <w:r w:rsidR="000226DE">
        <w:rPr>
          <w:rFonts w:ascii="Times New Roman" w:hAnsi="Times New Roman" w:cs="Times New Roman" w:hint="eastAsia"/>
          <w:lang w:eastAsia="zh-CN"/>
        </w:rPr>
        <w:t>是否打印</w:t>
      </w:r>
      <w:r w:rsidR="000226DE">
        <w:rPr>
          <w:rFonts w:ascii="Times New Roman" w:hAnsi="Times New Roman" w:cs="Times New Roman" w:hint="eastAsia"/>
          <w:lang w:eastAsia="zh-CN"/>
        </w:rPr>
        <w:t>access</w:t>
      </w:r>
    </w:p>
    <w:p w14:paraId="66A14CE9" w14:textId="02552CAB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"</w:t>
      </w:r>
      <w:proofErr w:type="spellStart"/>
      <w:r w:rsidRPr="004557A4">
        <w:rPr>
          <w:rFonts w:ascii="Times New Roman" w:hAnsi="Times New Roman" w:cs="Times New Roman"/>
          <w:lang w:eastAsia="zh-CN"/>
        </w:rPr>
        <w:t>isInfo</w:t>
      </w:r>
      <w:proofErr w:type="spellEnd"/>
      <w:r w:rsidRPr="004557A4">
        <w:rPr>
          <w:rFonts w:ascii="Times New Roman" w:hAnsi="Times New Roman" w:cs="Times New Roman"/>
          <w:lang w:eastAsia="zh-CN"/>
        </w:rPr>
        <w:t>": true,</w:t>
      </w:r>
      <w:r w:rsidR="000226DE">
        <w:rPr>
          <w:rFonts w:ascii="Times New Roman" w:hAnsi="Times New Roman" w:cs="Times New Roman"/>
          <w:lang w:eastAsia="zh-CN"/>
        </w:rPr>
        <w:t>//</w:t>
      </w:r>
      <w:r w:rsidR="000226DE" w:rsidRPr="000226DE">
        <w:rPr>
          <w:rFonts w:ascii="Times New Roman" w:hAnsi="Times New Roman" w:cs="Times New Roman" w:hint="eastAsia"/>
          <w:lang w:eastAsia="zh-CN"/>
        </w:rPr>
        <w:t xml:space="preserve"> </w:t>
      </w:r>
      <w:r w:rsidR="000226DE">
        <w:rPr>
          <w:rFonts w:ascii="Times New Roman" w:hAnsi="Times New Roman" w:cs="Times New Roman" w:hint="eastAsia"/>
          <w:lang w:eastAsia="zh-CN"/>
        </w:rPr>
        <w:t>是否打印</w:t>
      </w:r>
      <w:r w:rsidR="000226DE">
        <w:rPr>
          <w:rFonts w:ascii="Times New Roman" w:hAnsi="Times New Roman" w:cs="Times New Roman" w:hint="eastAsia"/>
          <w:lang w:eastAsia="zh-CN"/>
        </w:rPr>
        <w:t>info</w:t>
      </w:r>
    </w:p>
    <w:p w14:paraId="55107982" w14:textId="189F5ECF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"</w:t>
      </w:r>
      <w:proofErr w:type="spellStart"/>
      <w:r w:rsidRPr="004557A4">
        <w:rPr>
          <w:rFonts w:ascii="Times New Roman" w:hAnsi="Times New Roman" w:cs="Times New Roman"/>
          <w:lang w:eastAsia="zh-CN"/>
        </w:rPr>
        <w:t>isWarn</w:t>
      </w:r>
      <w:proofErr w:type="spellEnd"/>
      <w:r w:rsidRPr="004557A4">
        <w:rPr>
          <w:rFonts w:ascii="Times New Roman" w:hAnsi="Times New Roman" w:cs="Times New Roman"/>
          <w:lang w:eastAsia="zh-CN"/>
        </w:rPr>
        <w:t>": true,</w:t>
      </w:r>
      <w:r w:rsidR="000226DE">
        <w:rPr>
          <w:rFonts w:ascii="Times New Roman" w:hAnsi="Times New Roman" w:cs="Times New Roman"/>
          <w:lang w:eastAsia="zh-CN"/>
        </w:rPr>
        <w:t>//</w:t>
      </w:r>
      <w:r w:rsidR="000226DE" w:rsidRPr="000226DE">
        <w:rPr>
          <w:rFonts w:ascii="Times New Roman" w:hAnsi="Times New Roman" w:cs="Times New Roman" w:hint="eastAsia"/>
          <w:lang w:eastAsia="zh-CN"/>
        </w:rPr>
        <w:t xml:space="preserve"> </w:t>
      </w:r>
      <w:r w:rsidR="000226DE">
        <w:rPr>
          <w:rFonts w:ascii="Times New Roman" w:hAnsi="Times New Roman" w:cs="Times New Roman" w:hint="eastAsia"/>
          <w:lang w:eastAsia="zh-CN"/>
        </w:rPr>
        <w:t>是否打印</w:t>
      </w:r>
      <w:r w:rsidR="000226DE">
        <w:rPr>
          <w:rFonts w:ascii="Times New Roman" w:hAnsi="Times New Roman" w:cs="Times New Roman" w:hint="eastAsia"/>
          <w:lang w:eastAsia="zh-CN"/>
        </w:rPr>
        <w:t>warn</w:t>
      </w:r>
    </w:p>
    <w:p w14:paraId="74125B85" w14:textId="3504F801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"</w:t>
      </w:r>
      <w:proofErr w:type="spellStart"/>
      <w:r w:rsidRPr="004557A4">
        <w:rPr>
          <w:rFonts w:ascii="Times New Roman" w:hAnsi="Times New Roman" w:cs="Times New Roman"/>
          <w:lang w:eastAsia="zh-CN"/>
        </w:rPr>
        <w:t>isError</w:t>
      </w:r>
      <w:proofErr w:type="spellEnd"/>
      <w:r w:rsidRPr="004557A4">
        <w:rPr>
          <w:rFonts w:ascii="Times New Roman" w:hAnsi="Times New Roman" w:cs="Times New Roman"/>
          <w:lang w:eastAsia="zh-CN"/>
        </w:rPr>
        <w:t>": true,</w:t>
      </w:r>
      <w:r w:rsidR="000226DE">
        <w:rPr>
          <w:rFonts w:ascii="Times New Roman" w:hAnsi="Times New Roman" w:cs="Times New Roman"/>
          <w:lang w:eastAsia="zh-CN"/>
        </w:rPr>
        <w:t>//</w:t>
      </w:r>
      <w:r w:rsidR="000226DE" w:rsidRPr="000226DE">
        <w:rPr>
          <w:rFonts w:ascii="Times New Roman" w:hAnsi="Times New Roman" w:cs="Times New Roman" w:hint="eastAsia"/>
          <w:lang w:eastAsia="zh-CN"/>
        </w:rPr>
        <w:t xml:space="preserve"> </w:t>
      </w:r>
      <w:r w:rsidR="000226DE">
        <w:rPr>
          <w:rFonts w:ascii="Times New Roman" w:hAnsi="Times New Roman" w:cs="Times New Roman" w:hint="eastAsia"/>
          <w:lang w:eastAsia="zh-CN"/>
        </w:rPr>
        <w:t>是否打印</w:t>
      </w:r>
      <w:r w:rsidR="000226DE">
        <w:rPr>
          <w:rFonts w:ascii="Times New Roman" w:hAnsi="Times New Roman" w:cs="Times New Roman" w:hint="eastAsia"/>
          <w:lang w:eastAsia="zh-CN"/>
        </w:rPr>
        <w:t>error</w:t>
      </w:r>
    </w:p>
    <w:p w14:paraId="7F4E01B6" w14:textId="1AAB0FD0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"</w:t>
      </w:r>
      <w:proofErr w:type="spellStart"/>
      <w:r w:rsidRPr="004557A4">
        <w:rPr>
          <w:rFonts w:ascii="Times New Roman" w:hAnsi="Times New Roman" w:cs="Times New Roman"/>
          <w:lang w:eastAsia="zh-CN"/>
        </w:rPr>
        <w:t>isDebug</w:t>
      </w:r>
      <w:proofErr w:type="spellEnd"/>
      <w:r w:rsidRPr="004557A4">
        <w:rPr>
          <w:rFonts w:ascii="Times New Roman" w:hAnsi="Times New Roman" w:cs="Times New Roman"/>
          <w:lang w:eastAsia="zh-CN"/>
        </w:rPr>
        <w:t>": false,</w:t>
      </w:r>
      <w:r w:rsidR="000226DE">
        <w:rPr>
          <w:rFonts w:ascii="Times New Roman" w:hAnsi="Times New Roman" w:cs="Times New Roman"/>
          <w:lang w:eastAsia="zh-CN"/>
        </w:rPr>
        <w:t>//</w:t>
      </w:r>
      <w:r w:rsidR="000226DE" w:rsidRPr="000226DE">
        <w:rPr>
          <w:rFonts w:ascii="Times New Roman" w:hAnsi="Times New Roman" w:cs="Times New Roman" w:hint="eastAsia"/>
          <w:lang w:eastAsia="zh-CN"/>
        </w:rPr>
        <w:t xml:space="preserve"> </w:t>
      </w:r>
      <w:r w:rsidR="000226DE">
        <w:rPr>
          <w:rFonts w:ascii="Times New Roman" w:hAnsi="Times New Roman" w:cs="Times New Roman" w:hint="eastAsia"/>
          <w:lang w:eastAsia="zh-CN"/>
        </w:rPr>
        <w:t>是否打印</w:t>
      </w:r>
      <w:r w:rsidR="000226DE">
        <w:rPr>
          <w:rFonts w:ascii="Times New Roman" w:hAnsi="Times New Roman" w:cs="Times New Roman" w:hint="eastAsia"/>
          <w:lang w:eastAsia="zh-CN"/>
        </w:rPr>
        <w:t>debug</w:t>
      </w:r>
    </w:p>
    <w:p w14:paraId="6EA4A1D2" w14:textId="33F8221D" w:rsidR="004557A4" w:rsidRPr="004557A4" w:rsidRDefault="004557A4" w:rsidP="004557A4">
      <w:pPr>
        <w:pStyle w:val="af7"/>
        <w:ind w:left="1440"/>
        <w:rPr>
          <w:rFonts w:ascii="Times New Roman" w:hAnsi="Times New Roman" w:cs="Times New Roman" w:hint="eastAsia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"level": </w:t>
      </w:r>
      <w:r w:rsidR="00B92896">
        <w:rPr>
          <w:rFonts w:ascii="Times New Roman" w:hAnsi="Times New Roman" w:cs="Times New Roman"/>
          <w:lang w:eastAsia="zh-CN"/>
        </w:rPr>
        <w:t>1</w:t>
      </w:r>
      <w:r w:rsidRPr="004557A4">
        <w:rPr>
          <w:rFonts w:ascii="Times New Roman" w:hAnsi="Times New Roman" w:cs="Times New Roman"/>
          <w:lang w:eastAsia="zh-CN"/>
        </w:rPr>
        <w:t>,</w:t>
      </w:r>
      <w:r w:rsidR="000226DE">
        <w:rPr>
          <w:rFonts w:ascii="Times New Roman" w:hAnsi="Times New Roman" w:cs="Times New Roman"/>
          <w:lang w:eastAsia="zh-CN"/>
        </w:rPr>
        <w:t>//</w:t>
      </w:r>
      <w:r w:rsidR="00B92896">
        <w:rPr>
          <w:rFonts w:ascii="Times New Roman" w:hAnsi="Times New Roman" w:cs="Times New Roman"/>
          <w:lang w:eastAsia="zh-CN"/>
        </w:rPr>
        <w:t>1</w:t>
      </w:r>
      <w:r w:rsidR="000226DE">
        <w:rPr>
          <w:rFonts w:ascii="Times New Roman" w:hAnsi="Times New Roman" w:cs="Times New Roman" w:hint="eastAsia"/>
          <w:lang w:eastAsia="zh-CN"/>
        </w:rPr>
        <w:t>:</w:t>
      </w:r>
      <w:r w:rsidR="000226DE">
        <w:rPr>
          <w:rFonts w:ascii="Times New Roman" w:hAnsi="Times New Roman" w:cs="Times New Roman" w:hint="eastAsia"/>
          <w:lang w:eastAsia="zh-CN"/>
        </w:rPr>
        <w:t>全部打印，</w:t>
      </w:r>
      <w:r w:rsidR="00B92896">
        <w:rPr>
          <w:rFonts w:ascii="Times New Roman" w:hAnsi="Times New Roman" w:cs="Times New Roman"/>
          <w:lang w:eastAsia="zh-CN"/>
        </w:rPr>
        <w:t>2</w:t>
      </w:r>
      <w:r w:rsidR="000226DE">
        <w:rPr>
          <w:rFonts w:ascii="Times New Roman" w:hAnsi="Times New Roman" w:cs="Times New Roman"/>
          <w:lang w:eastAsia="zh-CN"/>
        </w:rPr>
        <w:t>:</w:t>
      </w:r>
      <w:r w:rsidR="00B92896">
        <w:rPr>
          <w:rFonts w:ascii="Times New Roman" w:hAnsi="Times New Roman" w:cs="Times New Roman" w:hint="eastAsia"/>
          <w:lang w:eastAsia="zh-CN"/>
        </w:rPr>
        <w:t>不打印</w:t>
      </w:r>
      <w:r w:rsidR="00B92896">
        <w:rPr>
          <w:rFonts w:ascii="Times New Roman" w:hAnsi="Times New Roman" w:cs="Times New Roman" w:hint="eastAsia"/>
          <w:lang w:eastAsia="zh-CN"/>
        </w:rPr>
        <w:t>message</w:t>
      </w:r>
      <w:r w:rsidR="00B92896">
        <w:rPr>
          <w:rFonts w:ascii="Times New Roman" w:hAnsi="Times New Roman" w:cs="Times New Roman" w:hint="eastAsia"/>
          <w:lang w:eastAsia="zh-CN"/>
        </w:rPr>
        <w:t>，</w:t>
      </w:r>
      <w:r w:rsidR="000226DE">
        <w:rPr>
          <w:rFonts w:ascii="Times New Roman" w:hAnsi="Times New Roman" w:cs="Times New Roman"/>
          <w:lang w:eastAsia="zh-CN"/>
        </w:rPr>
        <w:t>3:</w:t>
      </w:r>
      <w:r w:rsidR="00B92896">
        <w:rPr>
          <w:rFonts w:ascii="Times New Roman" w:hAnsi="Times New Roman" w:cs="Times New Roman" w:hint="eastAsia"/>
          <w:lang w:eastAsia="zh-CN"/>
        </w:rPr>
        <w:t>仅打印</w:t>
      </w:r>
      <w:proofErr w:type="spellStart"/>
      <w:r w:rsidR="00B92896">
        <w:rPr>
          <w:rFonts w:ascii="Times New Roman" w:hAnsi="Times New Roman" w:cs="Times New Roman" w:hint="eastAsia"/>
          <w:lang w:eastAsia="zh-CN"/>
        </w:rPr>
        <w:t>codeNo</w:t>
      </w:r>
      <w:proofErr w:type="spellEnd"/>
    </w:p>
    <w:p w14:paraId="3CE0D51F" w14:textId="34E3CBE5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"code": true,</w:t>
      </w:r>
      <w:r w:rsidR="000226DE">
        <w:rPr>
          <w:rFonts w:ascii="Times New Roman" w:hAnsi="Times New Roman" w:cs="Times New Roman"/>
          <w:lang w:eastAsia="zh-CN"/>
        </w:rPr>
        <w:t>//</w:t>
      </w:r>
      <w:r w:rsidR="000226DE" w:rsidRPr="000226DE">
        <w:rPr>
          <w:rFonts w:ascii="Times New Roman" w:hAnsi="Times New Roman" w:cs="Times New Roman" w:hint="eastAsia"/>
          <w:lang w:eastAsia="zh-CN"/>
        </w:rPr>
        <w:t xml:space="preserve"> </w:t>
      </w:r>
      <w:r w:rsidR="000226DE">
        <w:rPr>
          <w:rFonts w:ascii="Times New Roman" w:hAnsi="Times New Roman" w:cs="Times New Roman" w:hint="eastAsia"/>
          <w:lang w:eastAsia="zh-CN"/>
        </w:rPr>
        <w:t>是否打印</w:t>
      </w:r>
      <w:r w:rsidR="00B92896">
        <w:rPr>
          <w:rFonts w:ascii="Times New Roman" w:hAnsi="Times New Roman" w:cs="Times New Roman" w:hint="eastAsia"/>
          <w:lang w:eastAsia="zh-CN"/>
        </w:rPr>
        <w:t>code</w:t>
      </w:r>
    </w:p>
    <w:p w14:paraId="185CEC64" w14:textId="218046C8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"</w:t>
      </w:r>
      <w:proofErr w:type="spellStart"/>
      <w:r w:rsidRPr="004557A4">
        <w:rPr>
          <w:rFonts w:ascii="Times New Roman" w:hAnsi="Times New Roman" w:cs="Times New Roman"/>
          <w:lang w:eastAsia="zh-CN"/>
        </w:rPr>
        <w:t>codeNo</w:t>
      </w:r>
      <w:proofErr w:type="spellEnd"/>
      <w:r w:rsidRPr="004557A4">
        <w:rPr>
          <w:rFonts w:ascii="Times New Roman" w:hAnsi="Times New Roman" w:cs="Times New Roman"/>
          <w:lang w:eastAsia="zh-CN"/>
        </w:rPr>
        <w:t>": true,</w:t>
      </w:r>
      <w:r w:rsidR="000226DE">
        <w:rPr>
          <w:rFonts w:ascii="Times New Roman" w:hAnsi="Times New Roman" w:cs="Times New Roman"/>
          <w:lang w:eastAsia="zh-CN"/>
        </w:rPr>
        <w:t>//</w:t>
      </w:r>
      <w:r w:rsidR="000226DE" w:rsidRPr="000226DE">
        <w:rPr>
          <w:rFonts w:ascii="Times New Roman" w:hAnsi="Times New Roman" w:cs="Times New Roman" w:hint="eastAsia"/>
          <w:lang w:eastAsia="zh-CN"/>
        </w:rPr>
        <w:t xml:space="preserve"> </w:t>
      </w:r>
      <w:r w:rsidR="000226DE">
        <w:rPr>
          <w:rFonts w:ascii="Times New Roman" w:hAnsi="Times New Roman" w:cs="Times New Roman" w:hint="eastAsia"/>
          <w:lang w:eastAsia="zh-CN"/>
        </w:rPr>
        <w:t>是否打印</w:t>
      </w:r>
      <w:proofErr w:type="spellStart"/>
      <w:r w:rsidR="00B92896">
        <w:rPr>
          <w:rFonts w:ascii="Times New Roman" w:hAnsi="Times New Roman" w:cs="Times New Roman" w:hint="eastAsia"/>
          <w:lang w:eastAsia="zh-CN"/>
        </w:rPr>
        <w:t>codeNo</w:t>
      </w:r>
      <w:proofErr w:type="spellEnd"/>
    </w:p>
    <w:p w14:paraId="3FE581E8" w14:textId="1B322FCC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"type": true,</w:t>
      </w:r>
      <w:r w:rsidR="000226DE">
        <w:rPr>
          <w:rFonts w:ascii="Times New Roman" w:hAnsi="Times New Roman" w:cs="Times New Roman"/>
          <w:lang w:eastAsia="zh-CN"/>
        </w:rPr>
        <w:t>//</w:t>
      </w:r>
      <w:r w:rsidR="000226DE" w:rsidRPr="000226DE">
        <w:rPr>
          <w:rFonts w:ascii="Times New Roman" w:hAnsi="Times New Roman" w:cs="Times New Roman" w:hint="eastAsia"/>
          <w:lang w:eastAsia="zh-CN"/>
        </w:rPr>
        <w:t xml:space="preserve"> </w:t>
      </w:r>
      <w:r w:rsidR="000226DE">
        <w:rPr>
          <w:rFonts w:ascii="Times New Roman" w:hAnsi="Times New Roman" w:cs="Times New Roman" w:hint="eastAsia"/>
          <w:lang w:eastAsia="zh-CN"/>
        </w:rPr>
        <w:t>是否打印</w:t>
      </w:r>
      <w:r w:rsidR="00B92896">
        <w:rPr>
          <w:rFonts w:ascii="Times New Roman" w:hAnsi="Times New Roman" w:cs="Times New Roman" w:hint="eastAsia"/>
          <w:lang w:eastAsia="zh-CN"/>
        </w:rPr>
        <w:t>type</w:t>
      </w:r>
    </w:p>
    <w:p w14:paraId="62B5895B" w14:textId="6F60785A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"</w:t>
      </w:r>
      <w:proofErr w:type="spellStart"/>
      <w:r w:rsidRPr="004557A4">
        <w:rPr>
          <w:rFonts w:ascii="Times New Roman" w:hAnsi="Times New Roman" w:cs="Times New Roman"/>
          <w:lang w:eastAsia="zh-CN"/>
        </w:rPr>
        <w:t>sysCall</w:t>
      </w:r>
      <w:proofErr w:type="spellEnd"/>
      <w:r w:rsidRPr="004557A4">
        <w:rPr>
          <w:rFonts w:ascii="Times New Roman" w:hAnsi="Times New Roman" w:cs="Times New Roman"/>
          <w:lang w:eastAsia="zh-CN"/>
        </w:rPr>
        <w:t>": true,</w:t>
      </w:r>
      <w:r w:rsidR="000226DE">
        <w:rPr>
          <w:rFonts w:ascii="Times New Roman" w:hAnsi="Times New Roman" w:cs="Times New Roman"/>
          <w:lang w:eastAsia="zh-CN"/>
        </w:rPr>
        <w:t>//</w:t>
      </w:r>
      <w:r w:rsidR="000226DE" w:rsidRPr="000226DE">
        <w:rPr>
          <w:rFonts w:ascii="Times New Roman" w:hAnsi="Times New Roman" w:cs="Times New Roman" w:hint="eastAsia"/>
          <w:lang w:eastAsia="zh-CN"/>
        </w:rPr>
        <w:t xml:space="preserve"> </w:t>
      </w:r>
      <w:r w:rsidR="000226DE">
        <w:rPr>
          <w:rFonts w:ascii="Times New Roman" w:hAnsi="Times New Roman" w:cs="Times New Roman" w:hint="eastAsia"/>
          <w:lang w:eastAsia="zh-CN"/>
        </w:rPr>
        <w:t>是否打印</w:t>
      </w:r>
      <w:proofErr w:type="spellStart"/>
      <w:r w:rsidR="00B92896">
        <w:rPr>
          <w:rFonts w:ascii="Times New Roman" w:hAnsi="Times New Roman" w:cs="Times New Roman" w:hint="eastAsia"/>
          <w:lang w:eastAsia="zh-CN"/>
        </w:rPr>
        <w:t>sysCall</w:t>
      </w:r>
      <w:proofErr w:type="spellEnd"/>
    </w:p>
    <w:p w14:paraId="69634D5C" w14:textId="62F60D54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"message": true</w:t>
      </w:r>
      <w:r w:rsidR="000226DE">
        <w:rPr>
          <w:rFonts w:ascii="Times New Roman" w:hAnsi="Times New Roman" w:cs="Times New Roman"/>
          <w:lang w:eastAsia="zh-CN"/>
        </w:rPr>
        <w:t>//</w:t>
      </w:r>
      <w:r w:rsidR="000226DE">
        <w:rPr>
          <w:rFonts w:ascii="Times New Roman" w:hAnsi="Times New Roman" w:cs="Times New Roman" w:hint="eastAsia"/>
          <w:lang w:eastAsia="zh-CN"/>
        </w:rPr>
        <w:t>是否打印</w:t>
      </w:r>
      <w:r w:rsidR="00B92896">
        <w:rPr>
          <w:rFonts w:ascii="Times New Roman" w:hAnsi="Times New Roman" w:cs="Times New Roman" w:hint="eastAsia"/>
          <w:lang w:eastAsia="zh-CN"/>
        </w:rPr>
        <w:t>message</w:t>
      </w:r>
    </w:p>
    <w:p w14:paraId="2B207C24" w14:textId="219BB271" w:rsid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>}</w:t>
      </w:r>
    </w:p>
    <w:p w14:paraId="18762F7C" w14:textId="18473D35" w:rsidR="00523245" w:rsidRDefault="004557A4" w:rsidP="004557A4">
      <w:pPr>
        <w:pStyle w:val="af7"/>
        <w:numPr>
          <w:ilvl w:val="0"/>
          <w:numId w:val="36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文件：</w:t>
      </w:r>
      <w:r w:rsidR="00523245">
        <w:rPr>
          <w:rFonts w:ascii="Times New Roman" w:hAnsi="Times New Roman" w:cs="Times New Roman" w:hint="eastAsia"/>
          <w:lang w:eastAsia="zh-CN"/>
        </w:rPr>
        <w:t>c</w:t>
      </w:r>
      <w:r w:rsidR="00523245">
        <w:rPr>
          <w:rFonts w:ascii="Times New Roman" w:hAnsi="Times New Roman" w:cs="Times New Roman"/>
          <w:lang w:eastAsia="zh-CN"/>
        </w:rPr>
        <w:t>onfig/log</w:t>
      </w:r>
      <w:r w:rsidR="00523245">
        <w:rPr>
          <w:rFonts w:ascii="Times New Roman" w:hAnsi="Times New Roman" w:cs="Times New Roman"/>
          <w:lang w:eastAsia="zh-CN"/>
        </w:rPr>
        <w:t>4js</w:t>
      </w:r>
      <w:r w:rsidR="00523245">
        <w:rPr>
          <w:rFonts w:ascii="Times New Roman" w:hAnsi="Times New Roman" w:cs="Times New Roman"/>
          <w:lang w:eastAsia="zh-CN"/>
        </w:rPr>
        <w:t>.json</w:t>
      </w:r>
    </w:p>
    <w:p w14:paraId="1397DDE9" w14:textId="6DE441E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>{</w:t>
      </w:r>
    </w:p>
    <w:p w14:paraId="4428FC1A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"</w:t>
      </w:r>
      <w:proofErr w:type="spellStart"/>
      <w:r w:rsidRPr="004557A4">
        <w:rPr>
          <w:rFonts w:ascii="Times New Roman" w:hAnsi="Times New Roman" w:cs="Times New Roman"/>
          <w:lang w:eastAsia="zh-CN"/>
        </w:rPr>
        <w:t>appenders</w:t>
      </w:r>
      <w:proofErr w:type="spellEnd"/>
      <w:r w:rsidRPr="004557A4">
        <w:rPr>
          <w:rFonts w:ascii="Times New Roman" w:hAnsi="Times New Roman" w:cs="Times New Roman"/>
          <w:lang w:eastAsia="zh-CN"/>
        </w:rPr>
        <w:t>": {</w:t>
      </w:r>
    </w:p>
    <w:p w14:paraId="735C3DB8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"debug": {</w:t>
      </w:r>
    </w:p>
    <w:p w14:paraId="34B8B89A" w14:textId="6B9143FE" w:rsidR="004557A4" w:rsidRPr="004557A4" w:rsidRDefault="004557A4" w:rsidP="004557A4">
      <w:pPr>
        <w:pStyle w:val="af7"/>
        <w:ind w:left="1440"/>
        <w:rPr>
          <w:rFonts w:ascii="Times New Roman" w:hAnsi="Times New Roman" w:cs="Times New Roman" w:hint="eastAsia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  "type": "file",</w:t>
      </w:r>
      <w:r w:rsidR="00B92896">
        <w:rPr>
          <w:rFonts w:ascii="Times New Roman" w:hAnsi="Times New Roman" w:cs="Times New Roman" w:hint="eastAsia"/>
          <w:lang w:eastAsia="zh-CN"/>
        </w:rPr>
        <w:t>/</w:t>
      </w:r>
      <w:r w:rsidR="00B92896">
        <w:rPr>
          <w:rFonts w:ascii="Times New Roman" w:hAnsi="Times New Roman" w:cs="Times New Roman"/>
          <w:lang w:eastAsia="zh-CN"/>
        </w:rPr>
        <w:t>/</w:t>
      </w:r>
      <w:r w:rsidR="00B92896">
        <w:rPr>
          <w:rFonts w:ascii="Times New Roman" w:hAnsi="Times New Roman" w:cs="Times New Roman" w:hint="eastAsia"/>
          <w:lang w:eastAsia="zh-CN"/>
        </w:rPr>
        <w:t>类型</w:t>
      </w:r>
    </w:p>
    <w:p w14:paraId="2D8EB00E" w14:textId="3EEA5C63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  "filename": "./logs/http/debug.log</w:t>
      </w:r>
      <w:proofErr w:type="gramStart"/>
      <w:r w:rsidRPr="004557A4">
        <w:rPr>
          <w:rFonts w:ascii="Times New Roman" w:hAnsi="Times New Roman" w:cs="Times New Roman"/>
          <w:lang w:eastAsia="zh-CN"/>
        </w:rPr>
        <w:t>",</w:t>
      </w:r>
      <w:r w:rsidR="00B92896">
        <w:rPr>
          <w:rFonts w:ascii="Times New Roman" w:hAnsi="Times New Roman" w:cs="Times New Roman"/>
          <w:lang w:eastAsia="zh-CN"/>
        </w:rPr>
        <w:t>/</w:t>
      </w:r>
      <w:proofErr w:type="gramEnd"/>
      <w:r w:rsidR="00B92896">
        <w:rPr>
          <w:rFonts w:ascii="Times New Roman" w:hAnsi="Times New Roman" w:cs="Times New Roman"/>
          <w:lang w:eastAsia="zh-CN"/>
        </w:rPr>
        <w:t>/</w:t>
      </w:r>
      <w:r w:rsidR="00B92896">
        <w:rPr>
          <w:rFonts w:ascii="Times New Roman" w:hAnsi="Times New Roman" w:cs="Times New Roman" w:hint="eastAsia"/>
          <w:lang w:eastAsia="zh-CN"/>
        </w:rPr>
        <w:t>名称</w:t>
      </w:r>
    </w:p>
    <w:p w14:paraId="5604E732" w14:textId="3FE71835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  "</w:t>
      </w:r>
      <w:proofErr w:type="spellStart"/>
      <w:r w:rsidRPr="004557A4">
        <w:rPr>
          <w:rFonts w:ascii="Times New Roman" w:hAnsi="Times New Roman" w:cs="Times New Roman"/>
          <w:lang w:eastAsia="zh-CN"/>
        </w:rPr>
        <w:t>maxLogSize</w:t>
      </w:r>
      <w:proofErr w:type="spellEnd"/>
      <w:r w:rsidRPr="004557A4">
        <w:rPr>
          <w:rFonts w:ascii="Times New Roman" w:hAnsi="Times New Roman" w:cs="Times New Roman"/>
          <w:lang w:eastAsia="zh-CN"/>
        </w:rPr>
        <w:t>": 104857600,</w:t>
      </w:r>
      <w:r w:rsidR="00B92896">
        <w:rPr>
          <w:rFonts w:ascii="Times New Roman" w:hAnsi="Times New Roman" w:cs="Times New Roman"/>
          <w:lang w:eastAsia="zh-CN"/>
        </w:rPr>
        <w:t>//</w:t>
      </w:r>
      <w:r w:rsidR="00B92896">
        <w:rPr>
          <w:rFonts w:ascii="Times New Roman" w:hAnsi="Times New Roman" w:cs="Times New Roman" w:hint="eastAsia"/>
          <w:lang w:eastAsia="zh-CN"/>
        </w:rPr>
        <w:t>大小</w:t>
      </w:r>
    </w:p>
    <w:p w14:paraId="15264867" w14:textId="394E9CDD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  "</w:t>
      </w:r>
      <w:proofErr w:type="spellStart"/>
      <w:r w:rsidRPr="004557A4">
        <w:rPr>
          <w:rFonts w:ascii="Times New Roman" w:hAnsi="Times New Roman" w:cs="Times New Roman"/>
          <w:lang w:eastAsia="zh-CN"/>
        </w:rPr>
        <w:t>numBackups</w:t>
      </w:r>
      <w:proofErr w:type="spellEnd"/>
      <w:r w:rsidRPr="004557A4">
        <w:rPr>
          <w:rFonts w:ascii="Times New Roman" w:hAnsi="Times New Roman" w:cs="Times New Roman"/>
          <w:lang w:eastAsia="zh-CN"/>
        </w:rPr>
        <w:t>": 3</w:t>
      </w:r>
      <w:r w:rsidR="00B92896">
        <w:rPr>
          <w:rFonts w:ascii="Times New Roman" w:hAnsi="Times New Roman" w:cs="Times New Roman"/>
          <w:lang w:eastAsia="zh-CN"/>
        </w:rPr>
        <w:t>//</w:t>
      </w:r>
      <w:r w:rsidR="00B92896">
        <w:rPr>
          <w:rFonts w:ascii="Times New Roman" w:hAnsi="Times New Roman" w:cs="Times New Roman" w:hint="eastAsia"/>
          <w:lang w:eastAsia="zh-CN"/>
        </w:rPr>
        <w:t>备份数量</w:t>
      </w:r>
    </w:p>
    <w:p w14:paraId="78B445B8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},</w:t>
      </w:r>
    </w:p>
    <w:p w14:paraId="36E3ADCA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"access": {</w:t>
      </w:r>
    </w:p>
    <w:p w14:paraId="578EE14B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  "type": "file",</w:t>
      </w:r>
    </w:p>
    <w:p w14:paraId="1F65DBF4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  "filename": "./logs/http/access.log",</w:t>
      </w:r>
    </w:p>
    <w:p w14:paraId="21B3F416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  "</w:t>
      </w:r>
      <w:proofErr w:type="spellStart"/>
      <w:r w:rsidRPr="004557A4">
        <w:rPr>
          <w:rFonts w:ascii="Times New Roman" w:hAnsi="Times New Roman" w:cs="Times New Roman"/>
          <w:lang w:eastAsia="zh-CN"/>
        </w:rPr>
        <w:t>maxLogSize</w:t>
      </w:r>
      <w:proofErr w:type="spellEnd"/>
      <w:r w:rsidRPr="004557A4">
        <w:rPr>
          <w:rFonts w:ascii="Times New Roman" w:hAnsi="Times New Roman" w:cs="Times New Roman"/>
          <w:lang w:eastAsia="zh-CN"/>
        </w:rPr>
        <w:t>": 104857600,</w:t>
      </w:r>
    </w:p>
    <w:p w14:paraId="0FA7BEAC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  "</w:t>
      </w:r>
      <w:proofErr w:type="spellStart"/>
      <w:r w:rsidRPr="004557A4">
        <w:rPr>
          <w:rFonts w:ascii="Times New Roman" w:hAnsi="Times New Roman" w:cs="Times New Roman"/>
          <w:lang w:eastAsia="zh-CN"/>
        </w:rPr>
        <w:t>numBackups</w:t>
      </w:r>
      <w:proofErr w:type="spellEnd"/>
      <w:r w:rsidRPr="004557A4">
        <w:rPr>
          <w:rFonts w:ascii="Times New Roman" w:hAnsi="Times New Roman" w:cs="Times New Roman"/>
          <w:lang w:eastAsia="zh-CN"/>
        </w:rPr>
        <w:t>": 20</w:t>
      </w:r>
    </w:p>
    <w:p w14:paraId="314A7552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lastRenderedPageBreak/>
        <w:t xml:space="preserve">    },</w:t>
      </w:r>
    </w:p>
    <w:p w14:paraId="1083A468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"info": {</w:t>
      </w:r>
    </w:p>
    <w:p w14:paraId="2546E68D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  "type": "file",</w:t>
      </w:r>
    </w:p>
    <w:p w14:paraId="2C076E9D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  "filename": "./logs/http/info.log",</w:t>
      </w:r>
    </w:p>
    <w:p w14:paraId="342B4A23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  "</w:t>
      </w:r>
      <w:proofErr w:type="spellStart"/>
      <w:r w:rsidRPr="004557A4">
        <w:rPr>
          <w:rFonts w:ascii="Times New Roman" w:hAnsi="Times New Roman" w:cs="Times New Roman"/>
          <w:lang w:eastAsia="zh-CN"/>
        </w:rPr>
        <w:t>maxLogSize</w:t>
      </w:r>
      <w:proofErr w:type="spellEnd"/>
      <w:r w:rsidRPr="004557A4">
        <w:rPr>
          <w:rFonts w:ascii="Times New Roman" w:hAnsi="Times New Roman" w:cs="Times New Roman"/>
          <w:lang w:eastAsia="zh-CN"/>
        </w:rPr>
        <w:t>": 104857600,</w:t>
      </w:r>
    </w:p>
    <w:p w14:paraId="7BC7F707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  "</w:t>
      </w:r>
      <w:proofErr w:type="spellStart"/>
      <w:r w:rsidRPr="004557A4">
        <w:rPr>
          <w:rFonts w:ascii="Times New Roman" w:hAnsi="Times New Roman" w:cs="Times New Roman"/>
          <w:lang w:eastAsia="zh-CN"/>
        </w:rPr>
        <w:t>numBackups</w:t>
      </w:r>
      <w:proofErr w:type="spellEnd"/>
      <w:r w:rsidRPr="004557A4">
        <w:rPr>
          <w:rFonts w:ascii="Times New Roman" w:hAnsi="Times New Roman" w:cs="Times New Roman"/>
          <w:lang w:eastAsia="zh-CN"/>
        </w:rPr>
        <w:t>": 20</w:t>
      </w:r>
    </w:p>
    <w:p w14:paraId="415CD156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},</w:t>
      </w:r>
    </w:p>
    <w:p w14:paraId="20D7AB95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"error": {</w:t>
      </w:r>
    </w:p>
    <w:p w14:paraId="0CDE36B8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  "type": "file",</w:t>
      </w:r>
    </w:p>
    <w:p w14:paraId="43E5DE2D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  "filename": "./logs/http/errors.log",</w:t>
      </w:r>
    </w:p>
    <w:p w14:paraId="64893A10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  "</w:t>
      </w:r>
      <w:proofErr w:type="spellStart"/>
      <w:r w:rsidRPr="004557A4">
        <w:rPr>
          <w:rFonts w:ascii="Times New Roman" w:hAnsi="Times New Roman" w:cs="Times New Roman"/>
          <w:lang w:eastAsia="zh-CN"/>
        </w:rPr>
        <w:t>maxLogSize</w:t>
      </w:r>
      <w:proofErr w:type="spellEnd"/>
      <w:r w:rsidRPr="004557A4">
        <w:rPr>
          <w:rFonts w:ascii="Times New Roman" w:hAnsi="Times New Roman" w:cs="Times New Roman"/>
          <w:lang w:eastAsia="zh-CN"/>
        </w:rPr>
        <w:t>": 104857600,</w:t>
      </w:r>
    </w:p>
    <w:p w14:paraId="7F857038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  "</w:t>
      </w:r>
      <w:proofErr w:type="spellStart"/>
      <w:r w:rsidRPr="004557A4">
        <w:rPr>
          <w:rFonts w:ascii="Times New Roman" w:hAnsi="Times New Roman" w:cs="Times New Roman"/>
          <w:lang w:eastAsia="zh-CN"/>
        </w:rPr>
        <w:t>numBackups</w:t>
      </w:r>
      <w:proofErr w:type="spellEnd"/>
      <w:r w:rsidRPr="004557A4">
        <w:rPr>
          <w:rFonts w:ascii="Times New Roman" w:hAnsi="Times New Roman" w:cs="Times New Roman"/>
          <w:lang w:eastAsia="zh-CN"/>
        </w:rPr>
        <w:t>": 20</w:t>
      </w:r>
    </w:p>
    <w:p w14:paraId="3D2F1093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},</w:t>
      </w:r>
    </w:p>
    <w:p w14:paraId="519BB789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"default": {</w:t>
      </w:r>
    </w:p>
    <w:p w14:paraId="5DDCDE55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  "type": "file",</w:t>
      </w:r>
    </w:p>
    <w:p w14:paraId="7D4A3B5E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  "filename": "./logs/http/default.log",</w:t>
      </w:r>
    </w:p>
    <w:p w14:paraId="23D472D8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  "</w:t>
      </w:r>
      <w:proofErr w:type="spellStart"/>
      <w:r w:rsidRPr="004557A4">
        <w:rPr>
          <w:rFonts w:ascii="Times New Roman" w:hAnsi="Times New Roman" w:cs="Times New Roman"/>
          <w:lang w:eastAsia="zh-CN"/>
        </w:rPr>
        <w:t>maxLogSize</w:t>
      </w:r>
      <w:proofErr w:type="spellEnd"/>
      <w:r w:rsidRPr="004557A4">
        <w:rPr>
          <w:rFonts w:ascii="Times New Roman" w:hAnsi="Times New Roman" w:cs="Times New Roman"/>
          <w:lang w:eastAsia="zh-CN"/>
        </w:rPr>
        <w:t>": 104857600,</w:t>
      </w:r>
    </w:p>
    <w:p w14:paraId="28469F50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  "</w:t>
      </w:r>
      <w:proofErr w:type="spellStart"/>
      <w:r w:rsidRPr="004557A4">
        <w:rPr>
          <w:rFonts w:ascii="Times New Roman" w:hAnsi="Times New Roman" w:cs="Times New Roman"/>
          <w:lang w:eastAsia="zh-CN"/>
        </w:rPr>
        <w:t>numBackups</w:t>
      </w:r>
      <w:proofErr w:type="spellEnd"/>
      <w:r w:rsidRPr="004557A4">
        <w:rPr>
          <w:rFonts w:ascii="Times New Roman" w:hAnsi="Times New Roman" w:cs="Times New Roman"/>
          <w:lang w:eastAsia="zh-CN"/>
        </w:rPr>
        <w:t>": 3</w:t>
      </w:r>
    </w:p>
    <w:p w14:paraId="385A878B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}</w:t>
      </w:r>
    </w:p>
    <w:p w14:paraId="040EC447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},</w:t>
      </w:r>
    </w:p>
    <w:p w14:paraId="458C9708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"categories": {</w:t>
      </w:r>
    </w:p>
    <w:p w14:paraId="3D8AF36F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"debug": {</w:t>
      </w:r>
    </w:p>
    <w:p w14:paraId="16A9C7E3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  "</w:t>
      </w:r>
      <w:proofErr w:type="spellStart"/>
      <w:r w:rsidRPr="004557A4">
        <w:rPr>
          <w:rFonts w:ascii="Times New Roman" w:hAnsi="Times New Roman" w:cs="Times New Roman"/>
          <w:lang w:eastAsia="zh-CN"/>
        </w:rPr>
        <w:t>appenders</w:t>
      </w:r>
      <w:proofErr w:type="spellEnd"/>
      <w:r w:rsidRPr="004557A4">
        <w:rPr>
          <w:rFonts w:ascii="Times New Roman" w:hAnsi="Times New Roman" w:cs="Times New Roman"/>
          <w:lang w:eastAsia="zh-CN"/>
        </w:rPr>
        <w:t>": ["debug"],</w:t>
      </w:r>
    </w:p>
    <w:p w14:paraId="0A660BC9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  "level": "DEBUG"</w:t>
      </w:r>
    </w:p>
    <w:p w14:paraId="07DED9F7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},</w:t>
      </w:r>
    </w:p>
    <w:p w14:paraId="0B5C9833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"info": {</w:t>
      </w:r>
    </w:p>
    <w:p w14:paraId="7A478A3B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  "</w:t>
      </w:r>
      <w:proofErr w:type="spellStart"/>
      <w:r w:rsidRPr="004557A4">
        <w:rPr>
          <w:rFonts w:ascii="Times New Roman" w:hAnsi="Times New Roman" w:cs="Times New Roman"/>
          <w:lang w:eastAsia="zh-CN"/>
        </w:rPr>
        <w:t>appenders</w:t>
      </w:r>
      <w:proofErr w:type="spellEnd"/>
      <w:r w:rsidRPr="004557A4">
        <w:rPr>
          <w:rFonts w:ascii="Times New Roman" w:hAnsi="Times New Roman" w:cs="Times New Roman"/>
          <w:lang w:eastAsia="zh-CN"/>
        </w:rPr>
        <w:t>": ["info"],</w:t>
      </w:r>
    </w:p>
    <w:p w14:paraId="258EF1FF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  "level": "DEBUG"</w:t>
      </w:r>
    </w:p>
    <w:p w14:paraId="77E68126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},</w:t>
      </w:r>
    </w:p>
    <w:p w14:paraId="60F593E0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"error": {</w:t>
      </w:r>
    </w:p>
    <w:p w14:paraId="4836E8FE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  "</w:t>
      </w:r>
      <w:proofErr w:type="spellStart"/>
      <w:r w:rsidRPr="004557A4">
        <w:rPr>
          <w:rFonts w:ascii="Times New Roman" w:hAnsi="Times New Roman" w:cs="Times New Roman"/>
          <w:lang w:eastAsia="zh-CN"/>
        </w:rPr>
        <w:t>appenders</w:t>
      </w:r>
      <w:proofErr w:type="spellEnd"/>
      <w:r w:rsidRPr="004557A4">
        <w:rPr>
          <w:rFonts w:ascii="Times New Roman" w:hAnsi="Times New Roman" w:cs="Times New Roman"/>
          <w:lang w:eastAsia="zh-CN"/>
        </w:rPr>
        <w:t>": ["error"],</w:t>
      </w:r>
    </w:p>
    <w:p w14:paraId="7D953255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  "level": "DEBUG"</w:t>
      </w:r>
    </w:p>
    <w:p w14:paraId="5FB8F3D1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},</w:t>
      </w:r>
    </w:p>
    <w:p w14:paraId="556E8C64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"access": {</w:t>
      </w:r>
    </w:p>
    <w:p w14:paraId="0D0CAEA6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  "</w:t>
      </w:r>
      <w:proofErr w:type="spellStart"/>
      <w:r w:rsidRPr="004557A4">
        <w:rPr>
          <w:rFonts w:ascii="Times New Roman" w:hAnsi="Times New Roman" w:cs="Times New Roman"/>
          <w:lang w:eastAsia="zh-CN"/>
        </w:rPr>
        <w:t>appenders</w:t>
      </w:r>
      <w:proofErr w:type="spellEnd"/>
      <w:r w:rsidRPr="004557A4">
        <w:rPr>
          <w:rFonts w:ascii="Times New Roman" w:hAnsi="Times New Roman" w:cs="Times New Roman"/>
          <w:lang w:eastAsia="zh-CN"/>
        </w:rPr>
        <w:t>": ["access"],</w:t>
      </w:r>
    </w:p>
    <w:p w14:paraId="3A94D35F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  "level": "DEBUG"</w:t>
      </w:r>
    </w:p>
    <w:p w14:paraId="7A7DBEC5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},</w:t>
      </w:r>
    </w:p>
    <w:p w14:paraId="450C94E9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"default": {</w:t>
      </w:r>
    </w:p>
    <w:p w14:paraId="0EB9868A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  "</w:t>
      </w:r>
      <w:proofErr w:type="spellStart"/>
      <w:r w:rsidRPr="004557A4">
        <w:rPr>
          <w:rFonts w:ascii="Times New Roman" w:hAnsi="Times New Roman" w:cs="Times New Roman"/>
          <w:lang w:eastAsia="zh-CN"/>
        </w:rPr>
        <w:t>appenders</w:t>
      </w:r>
      <w:proofErr w:type="spellEnd"/>
      <w:r w:rsidRPr="004557A4">
        <w:rPr>
          <w:rFonts w:ascii="Times New Roman" w:hAnsi="Times New Roman" w:cs="Times New Roman"/>
          <w:lang w:eastAsia="zh-CN"/>
        </w:rPr>
        <w:t>": ["default"],</w:t>
      </w:r>
    </w:p>
    <w:p w14:paraId="7E6B1214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  "level": "DEBUG"</w:t>
      </w:r>
    </w:p>
    <w:p w14:paraId="6CA18113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}</w:t>
      </w:r>
    </w:p>
    <w:p w14:paraId="0AE1A0D4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},</w:t>
      </w:r>
    </w:p>
    <w:p w14:paraId="0CE3A04A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"pm2": true,</w:t>
      </w:r>
    </w:p>
    <w:p w14:paraId="1388DE00" w14:textId="77777777" w:rsidR="004557A4" w:rsidRP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"</w:t>
      </w:r>
      <w:proofErr w:type="spellStart"/>
      <w:r w:rsidRPr="004557A4">
        <w:rPr>
          <w:rFonts w:ascii="Times New Roman" w:hAnsi="Times New Roman" w:cs="Times New Roman"/>
          <w:lang w:eastAsia="zh-CN"/>
        </w:rPr>
        <w:t>disableClustering</w:t>
      </w:r>
      <w:proofErr w:type="spellEnd"/>
      <w:r w:rsidRPr="004557A4">
        <w:rPr>
          <w:rFonts w:ascii="Times New Roman" w:hAnsi="Times New Roman" w:cs="Times New Roman"/>
          <w:lang w:eastAsia="zh-CN"/>
        </w:rPr>
        <w:t>": true</w:t>
      </w:r>
    </w:p>
    <w:p w14:paraId="78F344E4" w14:textId="04B95270" w:rsidR="004557A4" w:rsidRDefault="004557A4" w:rsidP="004557A4">
      <w:pPr>
        <w:pStyle w:val="af7"/>
        <w:ind w:left="144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>}</w:t>
      </w:r>
    </w:p>
    <w:p w14:paraId="5B4BC6C2" w14:textId="1C07C751" w:rsidR="00DF4241" w:rsidRDefault="004557A4" w:rsidP="00DF4241">
      <w:pPr>
        <w:pStyle w:val="2"/>
        <w:ind w:firstLine="0"/>
      </w:pPr>
      <w:r>
        <w:rPr>
          <w:rFonts w:hint="eastAsia"/>
        </w:rPr>
        <w:t>运行</w:t>
      </w:r>
      <w:r w:rsidR="00DF4241">
        <w:rPr>
          <w:rFonts w:hint="eastAsia"/>
        </w:rPr>
        <w:t>监控</w:t>
      </w:r>
    </w:p>
    <w:p w14:paraId="75D2513A" w14:textId="20ADF833" w:rsidR="00523245" w:rsidRDefault="00523245" w:rsidP="004557A4">
      <w:pPr>
        <w:pStyle w:val="af7"/>
        <w:numPr>
          <w:ilvl w:val="0"/>
          <w:numId w:val="36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文件：</w:t>
      </w:r>
      <w:r>
        <w:rPr>
          <w:rFonts w:ascii="Times New Roman" w:hAnsi="Times New Roman" w:cs="Times New Roman" w:hint="eastAsia"/>
          <w:lang w:eastAsia="zh-CN"/>
        </w:rPr>
        <w:t>c</w:t>
      </w:r>
      <w:r>
        <w:rPr>
          <w:rFonts w:ascii="Times New Roman" w:hAnsi="Times New Roman" w:cs="Times New Roman"/>
          <w:lang w:eastAsia="zh-CN"/>
        </w:rPr>
        <w:t>onfig/</w:t>
      </w:r>
      <w:r w:rsidRPr="00523245">
        <w:t xml:space="preserve"> </w:t>
      </w:r>
      <w:proofErr w:type="spellStart"/>
      <w:r w:rsidRPr="00523245">
        <w:rPr>
          <w:rFonts w:ascii="Times New Roman" w:hAnsi="Times New Roman" w:cs="Times New Roman"/>
          <w:lang w:eastAsia="zh-CN"/>
        </w:rPr>
        <w:t>ecosystem</w:t>
      </w:r>
      <w:r>
        <w:rPr>
          <w:rFonts w:ascii="Times New Roman" w:hAnsi="Times New Roman" w:cs="Times New Roman"/>
          <w:lang w:eastAsia="zh-CN"/>
        </w:rPr>
        <w:t>.json</w:t>
      </w:r>
      <w:proofErr w:type="spellEnd"/>
      <w:r w:rsidR="00B92896">
        <w:rPr>
          <w:rFonts w:ascii="Times New Roman" w:hAnsi="Times New Roman" w:cs="Times New Roman" w:hint="eastAsia"/>
          <w:lang w:eastAsia="zh-CN"/>
        </w:rPr>
        <w:t>（</w:t>
      </w:r>
      <w:r w:rsidR="00B92896">
        <w:rPr>
          <w:rFonts w:ascii="Times New Roman" w:hAnsi="Times New Roman" w:cs="Times New Roman" w:hint="eastAsia"/>
          <w:lang w:eastAsia="zh-CN"/>
        </w:rPr>
        <w:t>pm</w:t>
      </w:r>
      <w:r w:rsidR="00B92896">
        <w:rPr>
          <w:rFonts w:ascii="Times New Roman" w:hAnsi="Times New Roman" w:cs="Times New Roman"/>
          <w:lang w:eastAsia="zh-CN"/>
        </w:rPr>
        <w:t>2</w:t>
      </w:r>
      <w:r w:rsidR="00B92896">
        <w:rPr>
          <w:rFonts w:ascii="Times New Roman" w:hAnsi="Times New Roman" w:cs="Times New Roman" w:hint="eastAsia"/>
          <w:lang w:eastAsia="zh-CN"/>
        </w:rPr>
        <w:t>软件配置文件）</w:t>
      </w:r>
    </w:p>
    <w:p w14:paraId="6B823B6E" w14:textId="77777777" w:rsidR="004557A4" w:rsidRPr="004557A4" w:rsidRDefault="004557A4" w:rsidP="004557A4">
      <w:pPr>
        <w:pStyle w:val="af7"/>
        <w:ind w:left="90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>{</w:t>
      </w:r>
    </w:p>
    <w:p w14:paraId="7E2EEE62" w14:textId="77777777" w:rsidR="004557A4" w:rsidRPr="004557A4" w:rsidRDefault="004557A4" w:rsidP="004557A4">
      <w:pPr>
        <w:pStyle w:val="af7"/>
        <w:ind w:left="90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lastRenderedPageBreak/>
        <w:t xml:space="preserve">  "apps": [</w:t>
      </w:r>
    </w:p>
    <w:p w14:paraId="697C1684" w14:textId="77777777" w:rsidR="004557A4" w:rsidRPr="004557A4" w:rsidRDefault="004557A4" w:rsidP="004557A4">
      <w:pPr>
        <w:pStyle w:val="af7"/>
        <w:ind w:left="90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{</w:t>
      </w:r>
    </w:p>
    <w:p w14:paraId="5878BBF7" w14:textId="2CDE2FDC" w:rsidR="004557A4" w:rsidRPr="004557A4" w:rsidRDefault="004557A4" w:rsidP="004557A4">
      <w:pPr>
        <w:pStyle w:val="af7"/>
        <w:ind w:left="900"/>
        <w:rPr>
          <w:rFonts w:ascii="Times New Roman" w:hAnsi="Times New Roman" w:cs="Times New Roman" w:hint="eastAsia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  "name": "ls-http-fork",</w:t>
      </w:r>
      <w:r w:rsidR="00BC571D">
        <w:rPr>
          <w:rFonts w:ascii="Times New Roman" w:hAnsi="Times New Roman" w:cs="Times New Roman" w:hint="eastAsia"/>
          <w:lang w:eastAsia="zh-CN"/>
        </w:rPr>
        <w:t>/</w:t>
      </w:r>
      <w:r w:rsidR="00BC571D">
        <w:rPr>
          <w:rFonts w:ascii="Times New Roman" w:hAnsi="Times New Roman" w:cs="Times New Roman"/>
          <w:lang w:eastAsia="zh-CN"/>
        </w:rPr>
        <w:t>/</w:t>
      </w:r>
      <w:r w:rsidR="00BC571D">
        <w:rPr>
          <w:rFonts w:ascii="Times New Roman" w:hAnsi="Times New Roman" w:cs="Times New Roman" w:hint="eastAsia"/>
          <w:lang w:eastAsia="zh-CN"/>
        </w:rPr>
        <w:t>进程名</w:t>
      </w:r>
    </w:p>
    <w:p w14:paraId="3103F9AD" w14:textId="1A04EBCC" w:rsidR="00B92896" w:rsidRPr="00B92896" w:rsidRDefault="00B92896" w:rsidP="00B92896">
      <w:pPr>
        <w:pStyle w:val="af7"/>
        <w:ind w:left="900"/>
        <w:rPr>
          <w:rFonts w:ascii="Times New Roman" w:hAnsi="Times New Roman" w:cs="Times New Roman"/>
          <w:lang w:eastAsia="zh-CN"/>
        </w:rPr>
      </w:pPr>
      <w:r w:rsidRPr="00B92896">
        <w:rPr>
          <w:rFonts w:ascii="Times New Roman" w:hAnsi="Times New Roman" w:cs="Times New Roman"/>
          <w:lang w:eastAsia="zh-CN"/>
        </w:rPr>
        <w:t xml:space="preserve">      "watch": true,</w:t>
      </w:r>
      <w:r w:rsidR="00BC571D">
        <w:rPr>
          <w:rFonts w:ascii="Times New Roman" w:hAnsi="Times New Roman" w:cs="Times New Roman"/>
          <w:lang w:eastAsia="zh-CN"/>
        </w:rPr>
        <w:t>//</w:t>
      </w:r>
      <w:r w:rsidR="00BC571D">
        <w:rPr>
          <w:rFonts w:ascii="Times New Roman" w:hAnsi="Times New Roman" w:cs="Times New Roman" w:hint="eastAsia"/>
          <w:lang w:eastAsia="zh-CN"/>
        </w:rPr>
        <w:t>文件变化自动重启</w:t>
      </w:r>
    </w:p>
    <w:p w14:paraId="36028E6C" w14:textId="25870366" w:rsidR="00B92896" w:rsidRDefault="00B92896" w:rsidP="00B92896">
      <w:pPr>
        <w:pStyle w:val="af7"/>
        <w:ind w:left="900"/>
        <w:rPr>
          <w:rFonts w:ascii="Times New Roman" w:hAnsi="Times New Roman" w:cs="Times New Roman"/>
          <w:lang w:eastAsia="zh-CN"/>
        </w:rPr>
      </w:pPr>
      <w:r w:rsidRPr="00B92896">
        <w:rPr>
          <w:rFonts w:ascii="Times New Roman" w:hAnsi="Times New Roman" w:cs="Times New Roman"/>
          <w:lang w:eastAsia="zh-CN"/>
        </w:rPr>
        <w:t xml:space="preserve">      "</w:t>
      </w:r>
      <w:proofErr w:type="spellStart"/>
      <w:r w:rsidRPr="00B92896">
        <w:rPr>
          <w:rFonts w:ascii="Times New Roman" w:hAnsi="Times New Roman" w:cs="Times New Roman"/>
          <w:lang w:eastAsia="zh-CN"/>
        </w:rPr>
        <w:t>ignore_watch</w:t>
      </w:r>
      <w:proofErr w:type="spellEnd"/>
      <w:r w:rsidRPr="00B92896">
        <w:rPr>
          <w:rFonts w:ascii="Times New Roman" w:hAnsi="Times New Roman" w:cs="Times New Roman"/>
          <w:lang w:eastAsia="zh-CN"/>
        </w:rPr>
        <w:t>": ["</w:t>
      </w:r>
      <w:proofErr w:type="spellStart"/>
      <w:r w:rsidRPr="00B92896">
        <w:rPr>
          <w:rFonts w:ascii="Times New Roman" w:hAnsi="Times New Roman" w:cs="Times New Roman"/>
          <w:lang w:eastAsia="zh-CN"/>
        </w:rPr>
        <w:t>node_modules</w:t>
      </w:r>
      <w:proofErr w:type="spellEnd"/>
      <w:r w:rsidRPr="00B92896">
        <w:rPr>
          <w:rFonts w:ascii="Times New Roman" w:hAnsi="Times New Roman" w:cs="Times New Roman"/>
          <w:lang w:eastAsia="zh-CN"/>
        </w:rPr>
        <w:t>", "logs", "</w:t>
      </w:r>
      <w:proofErr w:type="spellStart"/>
      <w:r w:rsidRPr="00B92896">
        <w:rPr>
          <w:rFonts w:ascii="Times New Roman" w:hAnsi="Times New Roman" w:cs="Times New Roman"/>
          <w:lang w:eastAsia="zh-CN"/>
        </w:rPr>
        <w:t>test","doc</w:t>
      </w:r>
      <w:proofErr w:type="spellEnd"/>
      <w:r w:rsidRPr="00B92896">
        <w:rPr>
          <w:rFonts w:ascii="Times New Roman" w:hAnsi="Times New Roman" w:cs="Times New Roman"/>
          <w:lang w:eastAsia="zh-CN"/>
        </w:rPr>
        <w:t>"],</w:t>
      </w:r>
      <w:r w:rsidR="00BC571D">
        <w:rPr>
          <w:rFonts w:ascii="Times New Roman" w:hAnsi="Times New Roman" w:cs="Times New Roman"/>
          <w:lang w:eastAsia="zh-CN"/>
        </w:rPr>
        <w:t>//</w:t>
      </w:r>
      <w:r w:rsidR="00BC571D">
        <w:rPr>
          <w:rFonts w:ascii="Times New Roman" w:hAnsi="Times New Roman" w:cs="Times New Roman" w:hint="eastAsia"/>
          <w:lang w:eastAsia="zh-CN"/>
        </w:rPr>
        <w:t>忽略监控文件</w:t>
      </w:r>
    </w:p>
    <w:p w14:paraId="5DC5BECE" w14:textId="7E170CA0" w:rsidR="004557A4" w:rsidRPr="004557A4" w:rsidRDefault="004557A4" w:rsidP="00B92896">
      <w:pPr>
        <w:pStyle w:val="af7"/>
        <w:ind w:left="90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  "script": "./</w:t>
      </w:r>
      <w:proofErr w:type="spellStart"/>
      <w:r w:rsidRPr="004557A4">
        <w:rPr>
          <w:rFonts w:ascii="Times New Roman" w:hAnsi="Times New Roman" w:cs="Times New Roman"/>
          <w:lang w:eastAsia="zh-CN"/>
        </w:rPr>
        <w:t>dist</w:t>
      </w:r>
      <w:proofErr w:type="spellEnd"/>
      <w:r w:rsidRPr="004557A4">
        <w:rPr>
          <w:rFonts w:ascii="Times New Roman" w:hAnsi="Times New Roman" w:cs="Times New Roman"/>
          <w:lang w:eastAsia="zh-CN"/>
        </w:rPr>
        <w:t>/www.js</w:t>
      </w:r>
      <w:proofErr w:type="gramStart"/>
      <w:r w:rsidRPr="004557A4">
        <w:rPr>
          <w:rFonts w:ascii="Times New Roman" w:hAnsi="Times New Roman" w:cs="Times New Roman"/>
          <w:lang w:eastAsia="zh-CN"/>
        </w:rPr>
        <w:t>",</w:t>
      </w:r>
      <w:r w:rsidR="00BC571D">
        <w:rPr>
          <w:rFonts w:ascii="Times New Roman" w:hAnsi="Times New Roman" w:cs="Times New Roman"/>
          <w:lang w:eastAsia="zh-CN"/>
        </w:rPr>
        <w:t>/</w:t>
      </w:r>
      <w:proofErr w:type="gramEnd"/>
      <w:r w:rsidR="00BC571D">
        <w:rPr>
          <w:rFonts w:ascii="Times New Roman" w:hAnsi="Times New Roman" w:cs="Times New Roman"/>
          <w:lang w:eastAsia="zh-CN"/>
        </w:rPr>
        <w:t>/</w:t>
      </w:r>
      <w:r w:rsidR="00BC571D">
        <w:rPr>
          <w:rFonts w:ascii="Times New Roman" w:hAnsi="Times New Roman" w:cs="Times New Roman" w:hint="eastAsia"/>
          <w:lang w:eastAsia="zh-CN"/>
        </w:rPr>
        <w:t>启动脚本</w:t>
      </w:r>
    </w:p>
    <w:p w14:paraId="0635C32D" w14:textId="5699D715" w:rsidR="004557A4" w:rsidRPr="004557A4" w:rsidRDefault="004557A4" w:rsidP="004557A4">
      <w:pPr>
        <w:pStyle w:val="af7"/>
        <w:ind w:left="90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  "</w:t>
      </w:r>
      <w:proofErr w:type="spellStart"/>
      <w:r w:rsidRPr="004557A4">
        <w:rPr>
          <w:rFonts w:ascii="Times New Roman" w:hAnsi="Times New Roman" w:cs="Times New Roman"/>
          <w:lang w:eastAsia="zh-CN"/>
        </w:rPr>
        <w:t>error_file</w:t>
      </w:r>
      <w:proofErr w:type="spellEnd"/>
      <w:r w:rsidRPr="004557A4">
        <w:rPr>
          <w:rFonts w:ascii="Times New Roman" w:hAnsi="Times New Roman" w:cs="Times New Roman"/>
          <w:lang w:eastAsia="zh-CN"/>
        </w:rPr>
        <w:t>": "./logs/pm2/err.log</w:t>
      </w:r>
      <w:proofErr w:type="gramStart"/>
      <w:r w:rsidRPr="004557A4">
        <w:rPr>
          <w:rFonts w:ascii="Times New Roman" w:hAnsi="Times New Roman" w:cs="Times New Roman"/>
          <w:lang w:eastAsia="zh-CN"/>
        </w:rPr>
        <w:t>",</w:t>
      </w:r>
      <w:r w:rsidR="00BC571D">
        <w:rPr>
          <w:rFonts w:ascii="Times New Roman" w:hAnsi="Times New Roman" w:cs="Times New Roman"/>
          <w:lang w:eastAsia="zh-CN"/>
        </w:rPr>
        <w:t>/</w:t>
      </w:r>
      <w:proofErr w:type="gramEnd"/>
      <w:r w:rsidR="00BC571D">
        <w:rPr>
          <w:rFonts w:ascii="Times New Roman" w:hAnsi="Times New Roman" w:cs="Times New Roman"/>
          <w:lang w:eastAsia="zh-CN"/>
        </w:rPr>
        <w:t>/</w:t>
      </w:r>
      <w:r w:rsidR="00BC571D">
        <w:rPr>
          <w:rFonts w:ascii="Times New Roman" w:hAnsi="Times New Roman" w:cs="Times New Roman" w:hint="eastAsia"/>
          <w:lang w:eastAsia="zh-CN"/>
        </w:rPr>
        <w:t>错误日志</w:t>
      </w:r>
    </w:p>
    <w:p w14:paraId="578D4839" w14:textId="4DB74376" w:rsidR="004557A4" w:rsidRPr="004557A4" w:rsidRDefault="004557A4" w:rsidP="004557A4">
      <w:pPr>
        <w:pStyle w:val="af7"/>
        <w:ind w:left="90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  "</w:t>
      </w:r>
      <w:proofErr w:type="spellStart"/>
      <w:r w:rsidRPr="004557A4">
        <w:rPr>
          <w:rFonts w:ascii="Times New Roman" w:hAnsi="Times New Roman" w:cs="Times New Roman"/>
          <w:lang w:eastAsia="zh-CN"/>
        </w:rPr>
        <w:t>out_file</w:t>
      </w:r>
      <w:proofErr w:type="spellEnd"/>
      <w:r w:rsidRPr="004557A4">
        <w:rPr>
          <w:rFonts w:ascii="Times New Roman" w:hAnsi="Times New Roman" w:cs="Times New Roman"/>
          <w:lang w:eastAsia="zh-CN"/>
        </w:rPr>
        <w:t>": "./logs/pm2/out.log</w:t>
      </w:r>
      <w:proofErr w:type="gramStart"/>
      <w:r w:rsidRPr="004557A4">
        <w:rPr>
          <w:rFonts w:ascii="Times New Roman" w:hAnsi="Times New Roman" w:cs="Times New Roman"/>
          <w:lang w:eastAsia="zh-CN"/>
        </w:rPr>
        <w:t>",</w:t>
      </w:r>
      <w:r w:rsidR="00BC571D">
        <w:rPr>
          <w:rFonts w:ascii="Times New Roman" w:hAnsi="Times New Roman" w:cs="Times New Roman"/>
          <w:lang w:eastAsia="zh-CN"/>
        </w:rPr>
        <w:t>/</w:t>
      </w:r>
      <w:proofErr w:type="gramEnd"/>
      <w:r w:rsidR="00BC571D">
        <w:rPr>
          <w:rFonts w:ascii="Times New Roman" w:hAnsi="Times New Roman" w:cs="Times New Roman"/>
          <w:lang w:eastAsia="zh-CN"/>
        </w:rPr>
        <w:t>/</w:t>
      </w:r>
      <w:r w:rsidR="00BC571D">
        <w:rPr>
          <w:rFonts w:ascii="Times New Roman" w:hAnsi="Times New Roman" w:cs="Times New Roman" w:hint="eastAsia"/>
          <w:lang w:eastAsia="zh-CN"/>
        </w:rPr>
        <w:t>普通日志</w:t>
      </w:r>
    </w:p>
    <w:p w14:paraId="6218995B" w14:textId="6C921300" w:rsidR="004557A4" w:rsidRPr="004557A4" w:rsidRDefault="004557A4" w:rsidP="004557A4">
      <w:pPr>
        <w:pStyle w:val="af7"/>
        <w:ind w:left="90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  "</w:t>
      </w:r>
      <w:proofErr w:type="spellStart"/>
      <w:r w:rsidRPr="004557A4">
        <w:rPr>
          <w:rFonts w:ascii="Times New Roman" w:hAnsi="Times New Roman" w:cs="Times New Roman"/>
          <w:lang w:eastAsia="zh-CN"/>
        </w:rPr>
        <w:t>log_date_format</w:t>
      </w:r>
      <w:proofErr w:type="spellEnd"/>
      <w:r w:rsidRPr="004557A4">
        <w:rPr>
          <w:rFonts w:ascii="Times New Roman" w:hAnsi="Times New Roman" w:cs="Times New Roman"/>
          <w:lang w:eastAsia="zh-CN"/>
        </w:rPr>
        <w:t xml:space="preserve">": "YYYY-MM-DD </w:t>
      </w:r>
      <w:proofErr w:type="spellStart"/>
      <w:r w:rsidRPr="004557A4">
        <w:rPr>
          <w:rFonts w:ascii="Times New Roman" w:hAnsi="Times New Roman" w:cs="Times New Roman"/>
          <w:lang w:eastAsia="zh-CN"/>
        </w:rPr>
        <w:t>HH:mm:ss</w:t>
      </w:r>
      <w:proofErr w:type="spellEnd"/>
      <w:r w:rsidRPr="004557A4">
        <w:rPr>
          <w:rFonts w:ascii="Times New Roman" w:hAnsi="Times New Roman" w:cs="Times New Roman"/>
          <w:lang w:eastAsia="zh-CN"/>
        </w:rPr>
        <w:t>",</w:t>
      </w:r>
      <w:r w:rsidR="00BC571D">
        <w:rPr>
          <w:rFonts w:ascii="Times New Roman" w:hAnsi="Times New Roman" w:cs="Times New Roman"/>
          <w:lang w:eastAsia="zh-CN"/>
        </w:rPr>
        <w:t>//</w:t>
      </w:r>
      <w:r w:rsidR="00BC571D">
        <w:rPr>
          <w:rFonts w:ascii="Times New Roman" w:hAnsi="Times New Roman" w:cs="Times New Roman" w:hint="eastAsia"/>
          <w:lang w:eastAsia="zh-CN"/>
        </w:rPr>
        <w:t>日志时间格式</w:t>
      </w:r>
    </w:p>
    <w:p w14:paraId="64C0326A" w14:textId="63E912B3" w:rsidR="004557A4" w:rsidRPr="004557A4" w:rsidRDefault="004557A4" w:rsidP="004557A4">
      <w:pPr>
        <w:pStyle w:val="af7"/>
        <w:ind w:left="90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  "env": { "NODE_ENV": "production", "PORT": 8002 }</w:t>
      </w:r>
      <w:r w:rsidR="00BC571D">
        <w:rPr>
          <w:rFonts w:ascii="Times New Roman" w:hAnsi="Times New Roman" w:cs="Times New Roman"/>
          <w:lang w:eastAsia="zh-CN"/>
        </w:rPr>
        <w:t>//</w:t>
      </w:r>
      <w:r w:rsidR="00C124F3">
        <w:rPr>
          <w:rFonts w:ascii="Times New Roman" w:hAnsi="Times New Roman" w:cs="Times New Roman" w:hint="eastAsia"/>
          <w:lang w:eastAsia="zh-CN"/>
        </w:rPr>
        <w:t>运行环境和监听接口</w:t>
      </w:r>
    </w:p>
    <w:p w14:paraId="3C5AFE1A" w14:textId="77777777" w:rsidR="004557A4" w:rsidRPr="004557A4" w:rsidRDefault="004557A4" w:rsidP="004557A4">
      <w:pPr>
        <w:pStyle w:val="af7"/>
        <w:ind w:left="90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},</w:t>
      </w:r>
    </w:p>
    <w:p w14:paraId="09D2ED03" w14:textId="77777777" w:rsidR="004557A4" w:rsidRPr="004557A4" w:rsidRDefault="004557A4" w:rsidP="004557A4">
      <w:pPr>
        <w:pStyle w:val="af7"/>
        <w:ind w:left="90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{</w:t>
      </w:r>
    </w:p>
    <w:p w14:paraId="7BDB3D17" w14:textId="1B1EA49F" w:rsidR="004557A4" w:rsidRDefault="004557A4" w:rsidP="004557A4">
      <w:pPr>
        <w:pStyle w:val="af7"/>
        <w:ind w:left="90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  "name": "ls-http-cluster",</w:t>
      </w:r>
    </w:p>
    <w:p w14:paraId="56B9C0DB" w14:textId="77777777" w:rsidR="00B92896" w:rsidRPr="00B92896" w:rsidRDefault="00B92896" w:rsidP="00B92896">
      <w:pPr>
        <w:pStyle w:val="af7"/>
        <w:ind w:left="900"/>
        <w:rPr>
          <w:rFonts w:ascii="Times New Roman" w:hAnsi="Times New Roman" w:cs="Times New Roman"/>
          <w:lang w:eastAsia="zh-CN"/>
        </w:rPr>
      </w:pPr>
      <w:r w:rsidRPr="00B92896">
        <w:rPr>
          <w:rFonts w:ascii="Times New Roman" w:hAnsi="Times New Roman" w:cs="Times New Roman"/>
          <w:lang w:eastAsia="zh-CN"/>
        </w:rPr>
        <w:t xml:space="preserve">      "watch": true,</w:t>
      </w:r>
    </w:p>
    <w:p w14:paraId="019E2402" w14:textId="2F287AAF" w:rsidR="00B92896" w:rsidRPr="004557A4" w:rsidRDefault="00B92896" w:rsidP="00B92896">
      <w:pPr>
        <w:pStyle w:val="af7"/>
        <w:ind w:left="900"/>
        <w:rPr>
          <w:rFonts w:ascii="Times New Roman" w:hAnsi="Times New Roman" w:cs="Times New Roman" w:hint="eastAsia"/>
          <w:lang w:eastAsia="zh-CN"/>
        </w:rPr>
      </w:pPr>
      <w:r w:rsidRPr="00B92896">
        <w:rPr>
          <w:rFonts w:ascii="Times New Roman" w:hAnsi="Times New Roman" w:cs="Times New Roman"/>
          <w:lang w:eastAsia="zh-CN"/>
        </w:rPr>
        <w:t xml:space="preserve">      "</w:t>
      </w:r>
      <w:proofErr w:type="spellStart"/>
      <w:r w:rsidRPr="00B92896">
        <w:rPr>
          <w:rFonts w:ascii="Times New Roman" w:hAnsi="Times New Roman" w:cs="Times New Roman"/>
          <w:lang w:eastAsia="zh-CN"/>
        </w:rPr>
        <w:t>ignore_watch</w:t>
      </w:r>
      <w:proofErr w:type="spellEnd"/>
      <w:r w:rsidRPr="00B92896">
        <w:rPr>
          <w:rFonts w:ascii="Times New Roman" w:hAnsi="Times New Roman" w:cs="Times New Roman"/>
          <w:lang w:eastAsia="zh-CN"/>
        </w:rPr>
        <w:t>": ["</w:t>
      </w:r>
      <w:proofErr w:type="spellStart"/>
      <w:r w:rsidRPr="00B92896">
        <w:rPr>
          <w:rFonts w:ascii="Times New Roman" w:hAnsi="Times New Roman" w:cs="Times New Roman"/>
          <w:lang w:eastAsia="zh-CN"/>
        </w:rPr>
        <w:t>node_modules</w:t>
      </w:r>
      <w:proofErr w:type="spellEnd"/>
      <w:r w:rsidRPr="00B92896">
        <w:rPr>
          <w:rFonts w:ascii="Times New Roman" w:hAnsi="Times New Roman" w:cs="Times New Roman"/>
          <w:lang w:eastAsia="zh-CN"/>
        </w:rPr>
        <w:t>", "logs", "</w:t>
      </w:r>
      <w:proofErr w:type="spellStart"/>
      <w:r w:rsidRPr="00B92896">
        <w:rPr>
          <w:rFonts w:ascii="Times New Roman" w:hAnsi="Times New Roman" w:cs="Times New Roman"/>
          <w:lang w:eastAsia="zh-CN"/>
        </w:rPr>
        <w:t>test","doc</w:t>
      </w:r>
      <w:proofErr w:type="spellEnd"/>
      <w:r w:rsidRPr="00B92896">
        <w:rPr>
          <w:rFonts w:ascii="Times New Roman" w:hAnsi="Times New Roman" w:cs="Times New Roman"/>
          <w:lang w:eastAsia="zh-CN"/>
        </w:rPr>
        <w:t>"],</w:t>
      </w:r>
    </w:p>
    <w:p w14:paraId="24C3939E" w14:textId="77777777" w:rsidR="004557A4" w:rsidRPr="004557A4" w:rsidRDefault="004557A4" w:rsidP="004557A4">
      <w:pPr>
        <w:pStyle w:val="af7"/>
        <w:ind w:left="90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  "script": "./</w:t>
      </w:r>
      <w:proofErr w:type="spellStart"/>
      <w:r w:rsidRPr="004557A4">
        <w:rPr>
          <w:rFonts w:ascii="Times New Roman" w:hAnsi="Times New Roman" w:cs="Times New Roman"/>
          <w:lang w:eastAsia="zh-CN"/>
        </w:rPr>
        <w:t>dist</w:t>
      </w:r>
      <w:proofErr w:type="spellEnd"/>
      <w:r w:rsidRPr="004557A4">
        <w:rPr>
          <w:rFonts w:ascii="Times New Roman" w:hAnsi="Times New Roman" w:cs="Times New Roman"/>
          <w:lang w:eastAsia="zh-CN"/>
        </w:rPr>
        <w:t>/www.js",</w:t>
      </w:r>
    </w:p>
    <w:p w14:paraId="7E02DC67" w14:textId="758FD231" w:rsidR="004557A4" w:rsidRPr="004557A4" w:rsidRDefault="004557A4" w:rsidP="004557A4">
      <w:pPr>
        <w:pStyle w:val="af7"/>
        <w:ind w:left="90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  "instances": "max",</w:t>
      </w:r>
      <w:r w:rsidR="00BC571D">
        <w:rPr>
          <w:rFonts w:ascii="Times New Roman" w:hAnsi="Times New Roman" w:cs="Times New Roman"/>
          <w:lang w:eastAsia="zh-CN"/>
        </w:rPr>
        <w:t>//</w:t>
      </w:r>
      <w:r w:rsidR="00C124F3">
        <w:rPr>
          <w:rFonts w:ascii="Times New Roman" w:hAnsi="Times New Roman" w:cs="Times New Roman" w:hint="eastAsia"/>
          <w:lang w:eastAsia="zh-CN"/>
        </w:rPr>
        <w:t>进程数</w:t>
      </w:r>
      <w:r w:rsidR="00C124F3">
        <w:rPr>
          <w:rFonts w:ascii="Times New Roman" w:hAnsi="Times New Roman" w:cs="Times New Roman" w:hint="eastAsia"/>
          <w:lang w:eastAsia="zh-CN"/>
        </w:rPr>
        <w:t>服务器</w:t>
      </w:r>
      <w:r w:rsidR="00C124F3">
        <w:rPr>
          <w:rFonts w:ascii="Times New Roman" w:hAnsi="Times New Roman" w:cs="Times New Roman" w:hint="eastAsia"/>
          <w:lang w:eastAsia="zh-CN"/>
        </w:rPr>
        <w:t>CPU</w:t>
      </w:r>
      <w:r w:rsidR="00C124F3">
        <w:rPr>
          <w:rFonts w:ascii="Times New Roman" w:hAnsi="Times New Roman" w:cs="Times New Roman" w:hint="eastAsia"/>
          <w:lang w:eastAsia="zh-CN"/>
        </w:rPr>
        <w:t>个数相同</w:t>
      </w:r>
    </w:p>
    <w:p w14:paraId="4ECE4A9C" w14:textId="6F60BA03" w:rsidR="004557A4" w:rsidRPr="004557A4" w:rsidRDefault="004557A4" w:rsidP="004557A4">
      <w:pPr>
        <w:pStyle w:val="af7"/>
        <w:ind w:left="90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  "</w:t>
      </w:r>
      <w:proofErr w:type="spellStart"/>
      <w:r w:rsidRPr="004557A4">
        <w:rPr>
          <w:rFonts w:ascii="Times New Roman" w:hAnsi="Times New Roman" w:cs="Times New Roman"/>
          <w:lang w:eastAsia="zh-CN"/>
        </w:rPr>
        <w:t>exec_mode</w:t>
      </w:r>
      <w:proofErr w:type="spellEnd"/>
      <w:r w:rsidRPr="004557A4">
        <w:rPr>
          <w:rFonts w:ascii="Times New Roman" w:hAnsi="Times New Roman" w:cs="Times New Roman"/>
          <w:lang w:eastAsia="zh-CN"/>
        </w:rPr>
        <w:t>": "cluster",</w:t>
      </w:r>
      <w:r w:rsidR="00BC571D">
        <w:rPr>
          <w:rFonts w:ascii="Times New Roman" w:hAnsi="Times New Roman" w:cs="Times New Roman"/>
          <w:lang w:eastAsia="zh-CN"/>
        </w:rPr>
        <w:t>//</w:t>
      </w:r>
      <w:proofErr w:type="gramStart"/>
      <w:r w:rsidR="00C124F3">
        <w:rPr>
          <w:rFonts w:ascii="Times New Roman" w:hAnsi="Times New Roman" w:cs="Times New Roman" w:hint="eastAsia"/>
          <w:lang w:eastAsia="zh-CN"/>
        </w:rPr>
        <w:t>多进程</w:t>
      </w:r>
      <w:proofErr w:type="gramEnd"/>
      <w:r w:rsidR="00C124F3">
        <w:rPr>
          <w:rFonts w:ascii="Times New Roman" w:hAnsi="Times New Roman" w:cs="Times New Roman" w:hint="eastAsia"/>
          <w:lang w:eastAsia="zh-CN"/>
        </w:rPr>
        <w:t>模式</w:t>
      </w:r>
    </w:p>
    <w:p w14:paraId="5B1131CA" w14:textId="77777777" w:rsidR="004557A4" w:rsidRPr="004557A4" w:rsidRDefault="004557A4" w:rsidP="004557A4">
      <w:pPr>
        <w:pStyle w:val="af7"/>
        <w:ind w:left="90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  "</w:t>
      </w:r>
      <w:proofErr w:type="spellStart"/>
      <w:r w:rsidRPr="004557A4">
        <w:rPr>
          <w:rFonts w:ascii="Times New Roman" w:hAnsi="Times New Roman" w:cs="Times New Roman"/>
          <w:lang w:eastAsia="zh-CN"/>
        </w:rPr>
        <w:t>error_file</w:t>
      </w:r>
      <w:proofErr w:type="spellEnd"/>
      <w:r w:rsidRPr="004557A4">
        <w:rPr>
          <w:rFonts w:ascii="Times New Roman" w:hAnsi="Times New Roman" w:cs="Times New Roman"/>
          <w:lang w:eastAsia="zh-CN"/>
        </w:rPr>
        <w:t>": "./logs/pm2/err.log",</w:t>
      </w:r>
    </w:p>
    <w:p w14:paraId="3DAFFA89" w14:textId="77777777" w:rsidR="004557A4" w:rsidRPr="004557A4" w:rsidRDefault="004557A4" w:rsidP="004557A4">
      <w:pPr>
        <w:pStyle w:val="af7"/>
        <w:ind w:left="90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  "</w:t>
      </w:r>
      <w:proofErr w:type="spellStart"/>
      <w:r w:rsidRPr="004557A4">
        <w:rPr>
          <w:rFonts w:ascii="Times New Roman" w:hAnsi="Times New Roman" w:cs="Times New Roman"/>
          <w:lang w:eastAsia="zh-CN"/>
        </w:rPr>
        <w:t>out_file</w:t>
      </w:r>
      <w:proofErr w:type="spellEnd"/>
      <w:r w:rsidRPr="004557A4">
        <w:rPr>
          <w:rFonts w:ascii="Times New Roman" w:hAnsi="Times New Roman" w:cs="Times New Roman"/>
          <w:lang w:eastAsia="zh-CN"/>
        </w:rPr>
        <w:t>": "./logs/pm2/out.log",</w:t>
      </w:r>
    </w:p>
    <w:p w14:paraId="232B1FAE" w14:textId="77777777" w:rsidR="004557A4" w:rsidRPr="004557A4" w:rsidRDefault="004557A4" w:rsidP="004557A4">
      <w:pPr>
        <w:pStyle w:val="af7"/>
        <w:ind w:left="90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  "</w:t>
      </w:r>
      <w:proofErr w:type="spellStart"/>
      <w:r w:rsidRPr="004557A4">
        <w:rPr>
          <w:rFonts w:ascii="Times New Roman" w:hAnsi="Times New Roman" w:cs="Times New Roman"/>
          <w:lang w:eastAsia="zh-CN"/>
        </w:rPr>
        <w:t>log_date_format</w:t>
      </w:r>
      <w:proofErr w:type="spellEnd"/>
      <w:r w:rsidRPr="004557A4">
        <w:rPr>
          <w:rFonts w:ascii="Times New Roman" w:hAnsi="Times New Roman" w:cs="Times New Roman"/>
          <w:lang w:eastAsia="zh-CN"/>
        </w:rPr>
        <w:t xml:space="preserve">": "YYYY-MM-DD </w:t>
      </w:r>
      <w:proofErr w:type="spellStart"/>
      <w:r w:rsidRPr="004557A4">
        <w:rPr>
          <w:rFonts w:ascii="Times New Roman" w:hAnsi="Times New Roman" w:cs="Times New Roman"/>
          <w:lang w:eastAsia="zh-CN"/>
        </w:rPr>
        <w:t>HH:</w:t>
      </w:r>
      <w:proofErr w:type="gramStart"/>
      <w:r w:rsidRPr="004557A4">
        <w:rPr>
          <w:rFonts w:ascii="Times New Roman" w:hAnsi="Times New Roman" w:cs="Times New Roman"/>
          <w:lang w:eastAsia="zh-CN"/>
        </w:rPr>
        <w:t>mm:ss</w:t>
      </w:r>
      <w:proofErr w:type="spellEnd"/>
      <w:proofErr w:type="gramEnd"/>
      <w:r w:rsidRPr="004557A4">
        <w:rPr>
          <w:rFonts w:ascii="Times New Roman" w:hAnsi="Times New Roman" w:cs="Times New Roman"/>
          <w:lang w:eastAsia="zh-CN"/>
        </w:rPr>
        <w:t>",</w:t>
      </w:r>
    </w:p>
    <w:p w14:paraId="486B1BBF" w14:textId="77777777" w:rsidR="004557A4" w:rsidRPr="004557A4" w:rsidRDefault="004557A4" w:rsidP="004557A4">
      <w:pPr>
        <w:pStyle w:val="af7"/>
        <w:ind w:left="90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  "env": </w:t>
      </w:r>
      <w:proofErr w:type="gramStart"/>
      <w:r w:rsidRPr="004557A4">
        <w:rPr>
          <w:rFonts w:ascii="Times New Roman" w:hAnsi="Times New Roman" w:cs="Times New Roman"/>
          <w:lang w:eastAsia="zh-CN"/>
        </w:rPr>
        <w:t>{ "</w:t>
      </w:r>
      <w:proofErr w:type="gramEnd"/>
      <w:r w:rsidRPr="004557A4">
        <w:rPr>
          <w:rFonts w:ascii="Times New Roman" w:hAnsi="Times New Roman" w:cs="Times New Roman"/>
          <w:lang w:eastAsia="zh-CN"/>
        </w:rPr>
        <w:t>NODE_ENV": "production", "PORT": 8002 }</w:t>
      </w:r>
    </w:p>
    <w:p w14:paraId="50143771" w14:textId="77777777" w:rsidR="004557A4" w:rsidRPr="004557A4" w:rsidRDefault="004557A4" w:rsidP="004557A4">
      <w:pPr>
        <w:pStyle w:val="af7"/>
        <w:ind w:left="90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  }</w:t>
      </w:r>
    </w:p>
    <w:p w14:paraId="329FC7B6" w14:textId="77777777" w:rsidR="004557A4" w:rsidRPr="004557A4" w:rsidRDefault="004557A4" w:rsidP="004557A4">
      <w:pPr>
        <w:pStyle w:val="af7"/>
        <w:ind w:left="900"/>
        <w:rPr>
          <w:rFonts w:ascii="Times New Roman" w:hAnsi="Times New Roman" w:cs="Times New Roman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 xml:space="preserve">  ]</w:t>
      </w:r>
    </w:p>
    <w:p w14:paraId="4ED0B197" w14:textId="36BD6CE8" w:rsidR="004557A4" w:rsidRPr="00523245" w:rsidRDefault="004557A4" w:rsidP="004557A4">
      <w:pPr>
        <w:pStyle w:val="af7"/>
        <w:ind w:left="900"/>
        <w:rPr>
          <w:rFonts w:ascii="Times New Roman" w:hAnsi="Times New Roman" w:cs="Times New Roman" w:hint="eastAsia"/>
          <w:lang w:eastAsia="zh-CN"/>
        </w:rPr>
      </w:pPr>
      <w:r w:rsidRPr="004557A4">
        <w:rPr>
          <w:rFonts w:ascii="Times New Roman" w:hAnsi="Times New Roman" w:cs="Times New Roman"/>
          <w:lang w:eastAsia="zh-CN"/>
        </w:rPr>
        <w:t>}</w:t>
      </w:r>
    </w:p>
    <w:p w14:paraId="387C30ED" w14:textId="0F6DC480" w:rsidR="005073D4" w:rsidRDefault="005073D4">
      <w:pPr>
        <w:spacing w:beforeLines="0" w:before="0" w:afterLines="0" w:after="160" w:line="259" w:lineRule="auto"/>
        <w:ind w:firstLineChars="0" w:firstLine="0"/>
        <w:jc w:val="left"/>
      </w:pPr>
      <w:r>
        <w:br w:type="page"/>
      </w:r>
    </w:p>
    <w:p w14:paraId="12DFAC8A" w14:textId="1DB147D1" w:rsidR="005073D4" w:rsidRDefault="005073D4" w:rsidP="005073D4">
      <w:pPr>
        <w:pStyle w:val="1"/>
      </w:pPr>
      <w:r>
        <w:rPr>
          <w:rFonts w:hint="eastAsia"/>
        </w:rPr>
        <w:lastRenderedPageBreak/>
        <w:t>程序打包</w:t>
      </w:r>
    </w:p>
    <w:p w14:paraId="351CE0BD" w14:textId="31819880" w:rsidR="001647B8" w:rsidRDefault="001647B8" w:rsidP="001647B8">
      <w:pPr>
        <w:pStyle w:val="ae"/>
        <w:numPr>
          <w:ilvl w:val="0"/>
          <w:numId w:val="36"/>
        </w:numPr>
        <w:ind w:firstLineChars="0"/>
      </w:pPr>
      <w:r>
        <w:rPr>
          <w:rFonts w:hint="eastAsia"/>
        </w:rPr>
        <w:t>打包软件</w:t>
      </w:r>
    </w:p>
    <w:p w14:paraId="53C43C24" w14:textId="509D5E26" w:rsidR="001647B8" w:rsidRDefault="001647B8" w:rsidP="001647B8">
      <w:pPr>
        <w:pStyle w:val="ae"/>
        <w:ind w:left="900" w:firstLineChars="0" w:firstLine="0"/>
        <w:rPr>
          <w:rFonts w:hint="eastAsia"/>
        </w:rPr>
      </w:pPr>
      <w:r>
        <w:t>W</w:t>
      </w:r>
      <w:r>
        <w:rPr>
          <w:rFonts w:hint="eastAsia"/>
        </w:rPr>
        <w:t>ebpack：用于将用户代码和</w:t>
      </w:r>
      <w:proofErr w:type="gramStart"/>
      <w:r>
        <w:rPr>
          <w:rFonts w:hint="eastAsia"/>
        </w:rPr>
        <w:t>第三方库代码</w:t>
      </w:r>
      <w:proofErr w:type="gramEnd"/>
      <w:r>
        <w:rPr>
          <w:rFonts w:hint="eastAsia"/>
        </w:rPr>
        <w:t>进行打包发布</w:t>
      </w:r>
    </w:p>
    <w:p w14:paraId="220B4A3B" w14:textId="0F8AC1F9" w:rsidR="001647B8" w:rsidRDefault="001647B8" w:rsidP="001647B8">
      <w:pPr>
        <w:pStyle w:val="ae"/>
        <w:numPr>
          <w:ilvl w:val="0"/>
          <w:numId w:val="36"/>
        </w:numPr>
        <w:ind w:firstLineChars="0"/>
      </w:pPr>
      <w:r>
        <w:rPr>
          <w:rFonts w:hint="eastAsia"/>
        </w:rPr>
        <w:t>打包脚本</w:t>
      </w:r>
    </w:p>
    <w:p w14:paraId="4DEBD371" w14:textId="2CAFE6F6" w:rsidR="001647B8" w:rsidRDefault="001647B8" w:rsidP="001647B8">
      <w:pPr>
        <w:pStyle w:val="ae"/>
        <w:ind w:left="900" w:firstLineChars="0" w:firstLine="0"/>
      </w:pPr>
      <w:r>
        <w:t>webpack.config.js</w:t>
      </w:r>
      <w:r>
        <w:rPr>
          <w:rFonts w:hint="eastAsia"/>
        </w:rPr>
        <w:t>：根据软件要求设置相关参数，运行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r</w:t>
      </w:r>
      <w:r>
        <w:t>un build</w:t>
      </w:r>
      <w:r>
        <w:rPr>
          <w:rFonts w:hint="eastAsia"/>
        </w:rPr>
        <w:t>进行打包，具体参数含义参考webpack</w:t>
      </w:r>
      <w:proofErr w:type="gramStart"/>
      <w:r>
        <w:rPr>
          <w:rFonts w:hint="eastAsia"/>
        </w:rPr>
        <w:t>官网文档</w:t>
      </w:r>
      <w:proofErr w:type="gramEnd"/>
      <w:r>
        <w:rPr>
          <w:rFonts w:hint="eastAsia"/>
        </w:rPr>
        <w:t>。</w:t>
      </w:r>
    </w:p>
    <w:p w14:paraId="71CD1097" w14:textId="77777777" w:rsidR="001647B8" w:rsidRPr="001647B8" w:rsidRDefault="001647B8" w:rsidP="001647B8">
      <w:pPr>
        <w:pStyle w:val="ae"/>
        <w:ind w:left="900" w:firstLineChars="0" w:firstLine="0"/>
        <w:rPr>
          <w:rFonts w:ascii="Times New Roman" w:hAnsi="Times New Roman" w:cs="Times New Roman"/>
          <w:sz w:val="22"/>
          <w:szCs w:val="22"/>
        </w:rPr>
      </w:pPr>
      <w:r w:rsidRPr="001647B8">
        <w:rPr>
          <w:rFonts w:ascii="Times New Roman" w:hAnsi="Times New Roman" w:cs="Times New Roman"/>
          <w:sz w:val="22"/>
          <w:szCs w:val="22"/>
        </w:rPr>
        <w:t>const path = require('path')</w:t>
      </w:r>
    </w:p>
    <w:p w14:paraId="6BF6997E" w14:textId="77777777" w:rsidR="001647B8" w:rsidRPr="001647B8" w:rsidRDefault="001647B8" w:rsidP="001647B8">
      <w:pPr>
        <w:pStyle w:val="ae"/>
        <w:ind w:left="900" w:firstLineChars="0" w:firstLine="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647B8">
        <w:rPr>
          <w:rFonts w:ascii="Times New Roman" w:hAnsi="Times New Roman" w:cs="Times New Roman"/>
          <w:sz w:val="22"/>
          <w:szCs w:val="22"/>
        </w:rPr>
        <w:t>module.exports</w:t>
      </w:r>
      <w:proofErr w:type="spellEnd"/>
      <w:proofErr w:type="gramEnd"/>
      <w:r w:rsidRPr="001647B8">
        <w:rPr>
          <w:rFonts w:ascii="Times New Roman" w:hAnsi="Times New Roman" w:cs="Times New Roman"/>
          <w:sz w:val="22"/>
          <w:szCs w:val="22"/>
        </w:rPr>
        <w:t xml:space="preserve"> = {</w:t>
      </w:r>
    </w:p>
    <w:p w14:paraId="6E6B5807" w14:textId="09CAF974" w:rsidR="001647B8" w:rsidRPr="001647B8" w:rsidRDefault="001647B8" w:rsidP="001647B8">
      <w:pPr>
        <w:pStyle w:val="ae"/>
        <w:ind w:left="900" w:firstLineChars="0" w:firstLine="0"/>
        <w:rPr>
          <w:rFonts w:ascii="Times New Roman" w:hAnsi="Times New Roman" w:cs="Times New Roman" w:hint="eastAsia"/>
          <w:sz w:val="22"/>
          <w:szCs w:val="22"/>
        </w:rPr>
      </w:pPr>
      <w:r w:rsidRPr="001647B8">
        <w:rPr>
          <w:rFonts w:ascii="Times New Roman" w:hAnsi="Times New Roman" w:cs="Times New Roman"/>
          <w:sz w:val="22"/>
          <w:szCs w:val="22"/>
        </w:rPr>
        <w:t xml:space="preserve">  entry: </w:t>
      </w:r>
      <w:proofErr w:type="gramStart"/>
      <w:r w:rsidRPr="001647B8">
        <w:rPr>
          <w:rFonts w:ascii="Times New Roman" w:hAnsi="Times New Roman" w:cs="Times New Roman"/>
          <w:sz w:val="22"/>
          <w:szCs w:val="22"/>
        </w:rPr>
        <w:t>{ www</w:t>
      </w:r>
      <w:proofErr w:type="gramEnd"/>
      <w:r w:rsidRPr="001647B8">
        <w:rPr>
          <w:rFonts w:ascii="Times New Roman" w:hAnsi="Times New Roman" w:cs="Times New Roman"/>
          <w:sz w:val="22"/>
          <w:szCs w:val="22"/>
        </w:rPr>
        <w:t>: './</w:t>
      </w:r>
      <w:proofErr w:type="spellStart"/>
      <w:r w:rsidRPr="001647B8">
        <w:rPr>
          <w:rFonts w:ascii="Times New Roman" w:hAnsi="Times New Roman" w:cs="Times New Roman"/>
          <w:sz w:val="22"/>
          <w:szCs w:val="22"/>
        </w:rPr>
        <w:t>src</w:t>
      </w:r>
      <w:proofErr w:type="spellEnd"/>
      <w:r w:rsidRPr="001647B8">
        <w:rPr>
          <w:rFonts w:ascii="Times New Roman" w:hAnsi="Times New Roman" w:cs="Times New Roman"/>
          <w:sz w:val="22"/>
          <w:szCs w:val="22"/>
        </w:rPr>
        <w:t>/http/bin/www.js' },</w:t>
      </w:r>
      <w:r>
        <w:rPr>
          <w:rFonts w:ascii="Times New Roman" w:hAnsi="Times New Roman" w:cs="Times New Roman" w:hint="eastAsia"/>
          <w:sz w:val="22"/>
          <w:szCs w:val="22"/>
        </w:rPr>
        <w:t>/</w:t>
      </w:r>
      <w:r>
        <w:rPr>
          <w:rFonts w:ascii="Times New Roman" w:hAnsi="Times New Roman" w:cs="Times New Roman"/>
          <w:sz w:val="22"/>
          <w:szCs w:val="22"/>
        </w:rPr>
        <w:t>/</w:t>
      </w:r>
      <w:r>
        <w:rPr>
          <w:rFonts w:ascii="Times New Roman" w:hAnsi="Times New Roman" w:cs="Times New Roman" w:hint="eastAsia"/>
          <w:sz w:val="22"/>
          <w:szCs w:val="22"/>
        </w:rPr>
        <w:t>程序入口</w:t>
      </w:r>
    </w:p>
    <w:p w14:paraId="271CFC0E" w14:textId="77777777" w:rsidR="001647B8" w:rsidRPr="001647B8" w:rsidRDefault="001647B8" w:rsidP="001647B8">
      <w:pPr>
        <w:pStyle w:val="ae"/>
        <w:ind w:left="900" w:firstLineChars="0" w:firstLine="0"/>
        <w:rPr>
          <w:rFonts w:ascii="Times New Roman" w:hAnsi="Times New Roman" w:cs="Times New Roman"/>
          <w:sz w:val="22"/>
          <w:szCs w:val="22"/>
        </w:rPr>
      </w:pPr>
      <w:r w:rsidRPr="001647B8">
        <w:rPr>
          <w:rFonts w:ascii="Times New Roman" w:hAnsi="Times New Roman" w:cs="Times New Roman"/>
          <w:sz w:val="22"/>
          <w:szCs w:val="22"/>
        </w:rPr>
        <w:t xml:space="preserve">  output: {</w:t>
      </w:r>
    </w:p>
    <w:p w14:paraId="1DFE7423" w14:textId="3E235D2C" w:rsidR="001647B8" w:rsidRPr="001647B8" w:rsidRDefault="001647B8" w:rsidP="001647B8">
      <w:pPr>
        <w:pStyle w:val="ae"/>
        <w:ind w:left="900" w:firstLineChars="0" w:firstLine="0"/>
        <w:rPr>
          <w:rFonts w:ascii="Times New Roman" w:hAnsi="Times New Roman" w:cs="Times New Roman"/>
          <w:sz w:val="22"/>
          <w:szCs w:val="22"/>
        </w:rPr>
      </w:pPr>
      <w:r w:rsidRPr="001647B8">
        <w:rPr>
          <w:rFonts w:ascii="Times New Roman" w:hAnsi="Times New Roman" w:cs="Times New Roman"/>
          <w:sz w:val="22"/>
          <w:szCs w:val="22"/>
        </w:rPr>
        <w:t xml:space="preserve">    filename: '[name].</w:t>
      </w:r>
      <w:proofErr w:type="spellStart"/>
      <w:r w:rsidRPr="001647B8">
        <w:rPr>
          <w:rFonts w:ascii="Times New Roman" w:hAnsi="Times New Roman" w:cs="Times New Roman"/>
          <w:sz w:val="22"/>
          <w:szCs w:val="22"/>
        </w:rPr>
        <w:t>js</w:t>
      </w:r>
      <w:proofErr w:type="spellEnd"/>
      <w:r w:rsidRPr="001647B8">
        <w:rPr>
          <w:rFonts w:ascii="Times New Roman" w:hAnsi="Times New Roman" w:cs="Times New Roman"/>
          <w:sz w:val="22"/>
          <w:szCs w:val="22"/>
        </w:rPr>
        <w:t>',</w:t>
      </w:r>
      <w:r>
        <w:rPr>
          <w:rFonts w:ascii="Times New Roman" w:hAnsi="Times New Roman" w:cs="Times New Roman"/>
          <w:sz w:val="22"/>
          <w:szCs w:val="22"/>
        </w:rPr>
        <w:t>//</w:t>
      </w:r>
      <w:r>
        <w:rPr>
          <w:rFonts w:ascii="Times New Roman" w:hAnsi="Times New Roman" w:cs="Times New Roman" w:hint="eastAsia"/>
          <w:sz w:val="22"/>
          <w:szCs w:val="22"/>
        </w:rPr>
        <w:t>发布程序名</w:t>
      </w:r>
    </w:p>
    <w:p w14:paraId="45BA2E64" w14:textId="2849B01D" w:rsidR="001647B8" w:rsidRPr="001647B8" w:rsidRDefault="001647B8" w:rsidP="001647B8">
      <w:pPr>
        <w:pStyle w:val="ae"/>
        <w:ind w:left="900" w:firstLineChars="0" w:firstLine="0"/>
        <w:rPr>
          <w:rFonts w:ascii="Times New Roman" w:hAnsi="Times New Roman" w:cs="Times New Roman"/>
          <w:sz w:val="22"/>
          <w:szCs w:val="22"/>
        </w:rPr>
      </w:pPr>
      <w:r w:rsidRPr="001647B8">
        <w:rPr>
          <w:rFonts w:ascii="Times New Roman" w:hAnsi="Times New Roman" w:cs="Times New Roman"/>
          <w:sz w:val="22"/>
          <w:szCs w:val="22"/>
        </w:rPr>
        <w:t xml:space="preserve">    path: </w:t>
      </w:r>
      <w:proofErr w:type="spellStart"/>
      <w:r w:rsidRPr="001647B8">
        <w:rPr>
          <w:rFonts w:ascii="Times New Roman" w:hAnsi="Times New Roman" w:cs="Times New Roman"/>
          <w:sz w:val="22"/>
          <w:szCs w:val="22"/>
        </w:rPr>
        <w:t>path.resolve</w:t>
      </w:r>
      <w:proofErr w:type="spellEnd"/>
      <w:r w:rsidRPr="001647B8">
        <w:rPr>
          <w:rFonts w:ascii="Times New Roman" w:hAnsi="Times New Roman" w:cs="Times New Roman"/>
          <w:sz w:val="22"/>
          <w:szCs w:val="22"/>
        </w:rPr>
        <w:t>(__</w:t>
      </w:r>
      <w:proofErr w:type="spellStart"/>
      <w:r w:rsidRPr="001647B8">
        <w:rPr>
          <w:rFonts w:ascii="Times New Roman" w:hAnsi="Times New Roman" w:cs="Times New Roman"/>
          <w:sz w:val="22"/>
          <w:szCs w:val="22"/>
        </w:rPr>
        <w:t>dirname</w:t>
      </w:r>
      <w:proofErr w:type="spellEnd"/>
      <w:r w:rsidRPr="001647B8">
        <w:rPr>
          <w:rFonts w:ascii="Times New Roman" w:hAnsi="Times New Roman" w:cs="Times New Roman"/>
          <w:sz w:val="22"/>
          <w:szCs w:val="22"/>
        </w:rPr>
        <w:t>, '</w:t>
      </w:r>
      <w:proofErr w:type="spellStart"/>
      <w:r w:rsidRPr="001647B8">
        <w:rPr>
          <w:rFonts w:ascii="Times New Roman" w:hAnsi="Times New Roman" w:cs="Times New Roman"/>
          <w:sz w:val="22"/>
          <w:szCs w:val="22"/>
        </w:rPr>
        <w:t>dist</w:t>
      </w:r>
      <w:proofErr w:type="spellEnd"/>
      <w:r w:rsidRPr="001647B8">
        <w:rPr>
          <w:rFonts w:ascii="Times New Roman" w:hAnsi="Times New Roman" w:cs="Times New Roman"/>
          <w:sz w:val="22"/>
          <w:szCs w:val="22"/>
        </w:rPr>
        <w:t>')</w:t>
      </w:r>
      <w:r>
        <w:rPr>
          <w:rFonts w:ascii="Times New Roman" w:hAnsi="Times New Roman" w:cs="Times New Roman"/>
          <w:sz w:val="22"/>
          <w:szCs w:val="22"/>
        </w:rPr>
        <w:t>//</w:t>
      </w:r>
      <w:r w:rsidR="003B309A">
        <w:rPr>
          <w:rFonts w:ascii="Times New Roman" w:hAnsi="Times New Roman" w:cs="Times New Roman" w:hint="eastAsia"/>
          <w:sz w:val="22"/>
          <w:szCs w:val="22"/>
        </w:rPr>
        <w:t>发布位置</w:t>
      </w:r>
    </w:p>
    <w:p w14:paraId="12929DB4" w14:textId="77777777" w:rsidR="001647B8" w:rsidRPr="001647B8" w:rsidRDefault="001647B8" w:rsidP="001647B8">
      <w:pPr>
        <w:pStyle w:val="ae"/>
        <w:ind w:left="900" w:firstLineChars="0" w:firstLine="0"/>
        <w:rPr>
          <w:rFonts w:ascii="Times New Roman" w:hAnsi="Times New Roman" w:cs="Times New Roman"/>
          <w:sz w:val="22"/>
          <w:szCs w:val="22"/>
        </w:rPr>
      </w:pPr>
      <w:r w:rsidRPr="001647B8">
        <w:rPr>
          <w:rFonts w:ascii="Times New Roman" w:hAnsi="Times New Roman" w:cs="Times New Roman"/>
          <w:sz w:val="22"/>
          <w:szCs w:val="22"/>
        </w:rPr>
        <w:t xml:space="preserve">  },</w:t>
      </w:r>
    </w:p>
    <w:p w14:paraId="1DB8C108" w14:textId="77777777" w:rsidR="001647B8" w:rsidRPr="001647B8" w:rsidRDefault="001647B8" w:rsidP="001647B8">
      <w:pPr>
        <w:pStyle w:val="ae"/>
        <w:ind w:left="900" w:firstLineChars="0" w:firstLine="0"/>
        <w:rPr>
          <w:rFonts w:ascii="Times New Roman" w:hAnsi="Times New Roman" w:cs="Times New Roman"/>
          <w:sz w:val="22"/>
          <w:szCs w:val="22"/>
        </w:rPr>
      </w:pPr>
      <w:r w:rsidRPr="001647B8">
        <w:rPr>
          <w:rFonts w:ascii="Times New Roman" w:hAnsi="Times New Roman" w:cs="Times New Roman"/>
          <w:sz w:val="22"/>
          <w:szCs w:val="22"/>
        </w:rPr>
        <w:t xml:space="preserve">  module: {</w:t>
      </w:r>
    </w:p>
    <w:p w14:paraId="53D2240D" w14:textId="77777777" w:rsidR="001647B8" w:rsidRPr="001647B8" w:rsidRDefault="001647B8" w:rsidP="001647B8">
      <w:pPr>
        <w:pStyle w:val="ae"/>
        <w:ind w:left="900" w:firstLineChars="0" w:firstLine="0"/>
        <w:rPr>
          <w:rFonts w:ascii="Times New Roman" w:hAnsi="Times New Roman" w:cs="Times New Roman"/>
          <w:sz w:val="22"/>
          <w:szCs w:val="22"/>
        </w:rPr>
      </w:pPr>
      <w:r w:rsidRPr="001647B8">
        <w:rPr>
          <w:rFonts w:ascii="Times New Roman" w:hAnsi="Times New Roman" w:cs="Times New Roman"/>
          <w:sz w:val="22"/>
          <w:szCs w:val="22"/>
        </w:rPr>
        <w:t xml:space="preserve">    rules: [</w:t>
      </w:r>
    </w:p>
    <w:p w14:paraId="3FBDDFE3" w14:textId="77777777" w:rsidR="001647B8" w:rsidRPr="001647B8" w:rsidRDefault="001647B8" w:rsidP="001647B8">
      <w:pPr>
        <w:pStyle w:val="ae"/>
        <w:ind w:left="900" w:firstLineChars="0" w:firstLine="0"/>
        <w:rPr>
          <w:rFonts w:ascii="Times New Roman" w:hAnsi="Times New Roman" w:cs="Times New Roman"/>
          <w:sz w:val="22"/>
          <w:szCs w:val="22"/>
        </w:rPr>
      </w:pPr>
      <w:r w:rsidRPr="001647B8">
        <w:rPr>
          <w:rFonts w:ascii="Times New Roman" w:hAnsi="Times New Roman" w:cs="Times New Roman"/>
          <w:sz w:val="22"/>
          <w:szCs w:val="22"/>
        </w:rPr>
        <w:t xml:space="preserve">      {</w:t>
      </w:r>
    </w:p>
    <w:p w14:paraId="7242E725" w14:textId="77777777" w:rsidR="001647B8" w:rsidRPr="001647B8" w:rsidRDefault="001647B8" w:rsidP="001647B8">
      <w:pPr>
        <w:pStyle w:val="ae"/>
        <w:ind w:left="900" w:firstLineChars="0" w:firstLine="0"/>
        <w:rPr>
          <w:rFonts w:ascii="Times New Roman" w:hAnsi="Times New Roman" w:cs="Times New Roman"/>
          <w:sz w:val="22"/>
          <w:szCs w:val="22"/>
        </w:rPr>
      </w:pPr>
      <w:r w:rsidRPr="001647B8">
        <w:rPr>
          <w:rFonts w:ascii="Times New Roman" w:hAnsi="Times New Roman" w:cs="Times New Roman"/>
          <w:sz w:val="22"/>
          <w:szCs w:val="22"/>
        </w:rPr>
        <w:t xml:space="preserve">        test: /</w:t>
      </w:r>
      <w:proofErr w:type="gramStart"/>
      <w:r w:rsidRPr="001647B8">
        <w:rPr>
          <w:rFonts w:ascii="Times New Roman" w:hAnsi="Times New Roman" w:cs="Times New Roman"/>
          <w:sz w:val="22"/>
          <w:szCs w:val="22"/>
        </w:rPr>
        <w:t>\.node</w:t>
      </w:r>
      <w:proofErr w:type="gramEnd"/>
      <w:r w:rsidRPr="001647B8">
        <w:rPr>
          <w:rFonts w:ascii="Times New Roman" w:hAnsi="Times New Roman" w:cs="Times New Roman"/>
          <w:sz w:val="22"/>
          <w:szCs w:val="22"/>
        </w:rPr>
        <w:t>$/,</w:t>
      </w:r>
    </w:p>
    <w:p w14:paraId="0BAA74ED" w14:textId="184B345D" w:rsidR="001647B8" w:rsidRPr="001647B8" w:rsidRDefault="001647B8" w:rsidP="001647B8">
      <w:pPr>
        <w:pStyle w:val="ae"/>
        <w:ind w:left="900" w:firstLineChars="0" w:firstLine="0"/>
        <w:rPr>
          <w:rFonts w:ascii="Times New Roman" w:hAnsi="Times New Roman" w:cs="Times New Roman"/>
          <w:sz w:val="22"/>
          <w:szCs w:val="22"/>
        </w:rPr>
      </w:pPr>
      <w:r w:rsidRPr="001647B8">
        <w:rPr>
          <w:rFonts w:ascii="Times New Roman" w:hAnsi="Times New Roman" w:cs="Times New Roman"/>
          <w:sz w:val="22"/>
          <w:szCs w:val="22"/>
        </w:rPr>
        <w:t xml:space="preserve">        use: 'node-loader'</w:t>
      </w:r>
      <w:r>
        <w:rPr>
          <w:rFonts w:ascii="Times New Roman" w:hAnsi="Times New Roman" w:cs="Times New Roman"/>
          <w:sz w:val="22"/>
          <w:szCs w:val="22"/>
        </w:rPr>
        <w:t>//</w:t>
      </w:r>
      <w:r w:rsidR="003B309A">
        <w:rPr>
          <w:rFonts w:ascii="Times New Roman" w:hAnsi="Times New Roman" w:cs="Times New Roman" w:hint="eastAsia"/>
          <w:sz w:val="22"/>
          <w:szCs w:val="22"/>
        </w:rPr>
        <w:t>C/C++</w:t>
      </w:r>
      <w:r w:rsidR="003B309A">
        <w:rPr>
          <w:rFonts w:ascii="Times New Roman" w:hAnsi="Times New Roman" w:cs="Times New Roman" w:hint="eastAsia"/>
          <w:sz w:val="22"/>
          <w:szCs w:val="22"/>
        </w:rPr>
        <w:t>接口打包支持</w:t>
      </w:r>
    </w:p>
    <w:p w14:paraId="25544C97" w14:textId="77777777" w:rsidR="001647B8" w:rsidRPr="001647B8" w:rsidRDefault="001647B8" w:rsidP="001647B8">
      <w:pPr>
        <w:pStyle w:val="ae"/>
        <w:ind w:left="900" w:firstLineChars="0" w:firstLine="0"/>
        <w:rPr>
          <w:rFonts w:ascii="Times New Roman" w:hAnsi="Times New Roman" w:cs="Times New Roman"/>
          <w:sz w:val="22"/>
          <w:szCs w:val="22"/>
        </w:rPr>
      </w:pPr>
      <w:r w:rsidRPr="001647B8">
        <w:rPr>
          <w:rFonts w:ascii="Times New Roman" w:hAnsi="Times New Roman" w:cs="Times New Roman"/>
          <w:sz w:val="22"/>
          <w:szCs w:val="22"/>
        </w:rPr>
        <w:t xml:space="preserve">      }</w:t>
      </w:r>
    </w:p>
    <w:p w14:paraId="2E0B01F1" w14:textId="77777777" w:rsidR="001647B8" w:rsidRPr="001647B8" w:rsidRDefault="001647B8" w:rsidP="001647B8">
      <w:pPr>
        <w:pStyle w:val="ae"/>
        <w:ind w:left="900" w:firstLineChars="0" w:firstLine="0"/>
        <w:rPr>
          <w:rFonts w:ascii="Times New Roman" w:hAnsi="Times New Roman" w:cs="Times New Roman"/>
          <w:sz w:val="22"/>
          <w:szCs w:val="22"/>
        </w:rPr>
      </w:pPr>
      <w:r w:rsidRPr="001647B8">
        <w:rPr>
          <w:rFonts w:ascii="Times New Roman" w:hAnsi="Times New Roman" w:cs="Times New Roman"/>
          <w:sz w:val="22"/>
          <w:szCs w:val="22"/>
        </w:rPr>
        <w:t xml:space="preserve">    ]</w:t>
      </w:r>
    </w:p>
    <w:p w14:paraId="77564028" w14:textId="77777777" w:rsidR="001647B8" w:rsidRPr="001647B8" w:rsidRDefault="001647B8" w:rsidP="001647B8">
      <w:pPr>
        <w:pStyle w:val="ae"/>
        <w:ind w:left="900" w:firstLineChars="0" w:firstLine="0"/>
        <w:rPr>
          <w:rFonts w:ascii="Times New Roman" w:hAnsi="Times New Roman" w:cs="Times New Roman"/>
          <w:sz w:val="22"/>
          <w:szCs w:val="22"/>
        </w:rPr>
      </w:pPr>
      <w:r w:rsidRPr="001647B8">
        <w:rPr>
          <w:rFonts w:ascii="Times New Roman" w:hAnsi="Times New Roman" w:cs="Times New Roman"/>
          <w:sz w:val="22"/>
          <w:szCs w:val="22"/>
        </w:rPr>
        <w:t xml:space="preserve">  },</w:t>
      </w:r>
    </w:p>
    <w:p w14:paraId="42E834EB" w14:textId="50544877" w:rsidR="001647B8" w:rsidRPr="001647B8" w:rsidRDefault="001647B8" w:rsidP="001647B8">
      <w:pPr>
        <w:pStyle w:val="ae"/>
        <w:ind w:left="900" w:firstLineChars="0" w:firstLine="0"/>
        <w:rPr>
          <w:rFonts w:ascii="Times New Roman" w:hAnsi="Times New Roman" w:cs="Times New Roman"/>
          <w:sz w:val="22"/>
          <w:szCs w:val="22"/>
        </w:rPr>
      </w:pPr>
      <w:r w:rsidRPr="001647B8">
        <w:rPr>
          <w:rFonts w:ascii="Times New Roman" w:hAnsi="Times New Roman" w:cs="Times New Roman"/>
          <w:sz w:val="22"/>
          <w:szCs w:val="22"/>
        </w:rPr>
        <w:t xml:space="preserve">  // mode: 'production',</w:t>
      </w:r>
    </w:p>
    <w:p w14:paraId="6142F4E9" w14:textId="4C7FC5D9" w:rsidR="001647B8" w:rsidRPr="001647B8" w:rsidRDefault="001647B8" w:rsidP="001647B8">
      <w:pPr>
        <w:pStyle w:val="ae"/>
        <w:ind w:left="900" w:firstLineChars="0" w:firstLine="0"/>
        <w:rPr>
          <w:rFonts w:ascii="Times New Roman" w:hAnsi="Times New Roman" w:cs="Times New Roman"/>
          <w:sz w:val="22"/>
          <w:szCs w:val="22"/>
        </w:rPr>
      </w:pPr>
      <w:r w:rsidRPr="001647B8">
        <w:rPr>
          <w:rFonts w:ascii="Times New Roman" w:hAnsi="Times New Roman" w:cs="Times New Roman"/>
          <w:sz w:val="22"/>
          <w:szCs w:val="22"/>
        </w:rPr>
        <w:t xml:space="preserve">  mode: 'development',</w:t>
      </w:r>
      <w:r>
        <w:rPr>
          <w:rFonts w:ascii="Times New Roman" w:hAnsi="Times New Roman" w:cs="Times New Roman"/>
          <w:sz w:val="22"/>
          <w:szCs w:val="22"/>
        </w:rPr>
        <w:t>//</w:t>
      </w:r>
      <w:r w:rsidR="003B309A">
        <w:rPr>
          <w:rFonts w:ascii="Times New Roman" w:hAnsi="Times New Roman" w:cs="Times New Roman" w:hint="eastAsia"/>
          <w:sz w:val="22"/>
          <w:szCs w:val="22"/>
        </w:rPr>
        <w:t>打包模式</w:t>
      </w:r>
    </w:p>
    <w:p w14:paraId="60BA6ACE" w14:textId="77777777" w:rsidR="001647B8" w:rsidRPr="001647B8" w:rsidRDefault="001647B8" w:rsidP="001647B8">
      <w:pPr>
        <w:pStyle w:val="ae"/>
        <w:ind w:left="900" w:firstLineChars="0" w:firstLine="0"/>
        <w:rPr>
          <w:rFonts w:ascii="Times New Roman" w:hAnsi="Times New Roman" w:cs="Times New Roman"/>
          <w:sz w:val="22"/>
          <w:szCs w:val="22"/>
        </w:rPr>
      </w:pPr>
      <w:r w:rsidRPr="001647B8">
        <w:rPr>
          <w:rFonts w:ascii="Times New Roman" w:hAnsi="Times New Roman" w:cs="Times New Roman"/>
          <w:sz w:val="22"/>
          <w:szCs w:val="22"/>
        </w:rPr>
        <w:t xml:space="preserve">  // </w:t>
      </w:r>
      <w:proofErr w:type="spellStart"/>
      <w:r w:rsidRPr="001647B8">
        <w:rPr>
          <w:rFonts w:ascii="Times New Roman" w:hAnsi="Times New Roman" w:cs="Times New Roman"/>
          <w:sz w:val="22"/>
          <w:szCs w:val="22"/>
        </w:rPr>
        <w:t>devtool</w:t>
      </w:r>
      <w:proofErr w:type="spellEnd"/>
      <w:r w:rsidRPr="001647B8">
        <w:rPr>
          <w:rFonts w:ascii="Times New Roman" w:hAnsi="Times New Roman" w:cs="Times New Roman"/>
          <w:sz w:val="22"/>
          <w:szCs w:val="22"/>
        </w:rPr>
        <w:t>: 'inline-source-map',</w:t>
      </w:r>
    </w:p>
    <w:p w14:paraId="6AA04AB5" w14:textId="5CD5F07E" w:rsidR="001647B8" w:rsidRPr="001647B8" w:rsidRDefault="001647B8" w:rsidP="001647B8">
      <w:pPr>
        <w:pStyle w:val="ae"/>
        <w:ind w:left="900" w:firstLineChars="0" w:firstLine="0"/>
        <w:rPr>
          <w:rFonts w:ascii="Times New Roman" w:hAnsi="Times New Roman" w:cs="Times New Roman"/>
          <w:sz w:val="22"/>
          <w:szCs w:val="22"/>
        </w:rPr>
      </w:pPr>
      <w:r w:rsidRPr="001647B8">
        <w:rPr>
          <w:rFonts w:ascii="Times New Roman" w:hAnsi="Times New Roman" w:cs="Times New Roman"/>
          <w:sz w:val="22"/>
          <w:szCs w:val="22"/>
        </w:rPr>
        <w:t xml:space="preserve">  target: 'node'</w:t>
      </w:r>
      <w:r>
        <w:rPr>
          <w:rFonts w:ascii="Times New Roman" w:hAnsi="Times New Roman" w:cs="Times New Roman"/>
          <w:sz w:val="22"/>
          <w:szCs w:val="22"/>
        </w:rPr>
        <w:t>//</w:t>
      </w:r>
      <w:r w:rsidR="003B309A">
        <w:rPr>
          <w:rFonts w:ascii="Times New Roman" w:hAnsi="Times New Roman" w:cs="Times New Roman" w:hint="eastAsia"/>
          <w:sz w:val="22"/>
          <w:szCs w:val="22"/>
        </w:rPr>
        <w:t>平台</w:t>
      </w:r>
    </w:p>
    <w:p w14:paraId="2F62E8A1" w14:textId="225EF4D9" w:rsidR="001647B8" w:rsidRDefault="001647B8" w:rsidP="001647B8">
      <w:pPr>
        <w:pStyle w:val="ae"/>
        <w:ind w:left="900" w:firstLineChars="0" w:firstLine="0"/>
        <w:rPr>
          <w:rFonts w:hint="eastAsia"/>
        </w:rPr>
      </w:pPr>
      <w:r w:rsidRPr="001647B8">
        <w:rPr>
          <w:rFonts w:ascii="Times New Roman" w:hAnsi="Times New Roman" w:cs="Times New Roman"/>
          <w:sz w:val="22"/>
          <w:szCs w:val="22"/>
        </w:rPr>
        <w:t>}</w:t>
      </w:r>
    </w:p>
    <w:p w14:paraId="50EB6D47" w14:textId="65EF1FB8" w:rsidR="001647B8" w:rsidRDefault="001647B8" w:rsidP="001647B8">
      <w:pPr>
        <w:pStyle w:val="ae"/>
        <w:numPr>
          <w:ilvl w:val="0"/>
          <w:numId w:val="36"/>
        </w:numPr>
        <w:ind w:firstLineChars="0"/>
      </w:pPr>
      <w:r>
        <w:rPr>
          <w:rFonts w:hint="eastAsia"/>
        </w:rPr>
        <w:t>打包修改</w:t>
      </w:r>
    </w:p>
    <w:p w14:paraId="21A0D2FA" w14:textId="3772356E" w:rsidR="001647B8" w:rsidRDefault="001647B8" w:rsidP="001647B8">
      <w:pPr>
        <w:pStyle w:val="ae"/>
        <w:ind w:left="900" w:firstLineChars="0" w:firstLine="0"/>
      </w:pPr>
      <w:r>
        <w:t>webpack.md</w:t>
      </w:r>
      <w:r>
        <w:rPr>
          <w:rFonts w:hint="eastAsia"/>
        </w:rPr>
        <w:t>：</w:t>
      </w:r>
      <w:r w:rsidR="00185857">
        <w:rPr>
          <w:rFonts w:hint="eastAsia"/>
        </w:rPr>
        <w:t>打包</w:t>
      </w:r>
      <w:r w:rsidR="002B4EDA">
        <w:rPr>
          <w:rFonts w:hint="eastAsia"/>
        </w:rPr>
        <w:t>时</w:t>
      </w:r>
      <w:bookmarkStart w:id="3" w:name="_GoBack"/>
      <w:bookmarkEnd w:id="3"/>
      <w:r w:rsidR="00185857">
        <w:rPr>
          <w:rFonts w:hint="eastAsia"/>
        </w:rPr>
        <w:t>需要进行相关修改，开发时可不修改。</w:t>
      </w:r>
    </w:p>
    <w:p w14:paraId="6436CB47" w14:textId="77777777" w:rsidR="00185857" w:rsidRPr="00185857" w:rsidRDefault="00185857" w:rsidP="00185857">
      <w:pPr>
        <w:pStyle w:val="ae"/>
        <w:ind w:left="900" w:firstLineChars="0" w:firstLine="0"/>
        <w:rPr>
          <w:rFonts w:ascii="Times New Roman" w:hAnsi="Times New Roman" w:cs="Times New Roman"/>
          <w:sz w:val="22"/>
          <w:szCs w:val="22"/>
        </w:rPr>
      </w:pPr>
      <w:r w:rsidRPr="00185857">
        <w:rPr>
          <w:rFonts w:ascii="Times New Roman" w:hAnsi="Times New Roman" w:cs="Times New Roman"/>
          <w:sz w:val="22"/>
          <w:szCs w:val="22"/>
        </w:rPr>
        <w:t>1.  Modified: log4js/lib/configuration.js</w:t>
      </w:r>
    </w:p>
    <w:p w14:paraId="25213CB5" w14:textId="3CDE9829" w:rsidR="00185857" w:rsidRPr="00185857" w:rsidRDefault="00185857" w:rsidP="00185857">
      <w:pPr>
        <w:pStyle w:val="ae"/>
        <w:ind w:left="900" w:firstLineChars="0" w:firstLine="0"/>
        <w:rPr>
          <w:rFonts w:ascii="Times New Roman" w:hAnsi="Times New Roman" w:cs="Times New Roman"/>
          <w:sz w:val="22"/>
          <w:szCs w:val="22"/>
        </w:rPr>
      </w:pPr>
      <w:r w:rsidRPr="00185857">
        <w:rPr>
          <w:rFonts w:ascii="Times New Roman" w:hAnsi="Times New Roman" w:cs="Times New Roman"/>
          <w:sz w:val="22"/>
          <w:szCs w:val="22"/>
        </w:rPr>
        <w:t xml:space="preserve">    class Configuration</w:t>
      </w:r>
      <w:r>
        <w:rPr>
          <w:rFonts w:ascii="Times New Roman" w:hAnsi="Times New Roman" w:cs="Times New Roman" w:hint="eastAsia"/>
          <w:sz w:val="22"/>
          <w:szCs w:val="22"/>
        </w:rPr>
        <w:t>/</w:t>
      </w:r>
      <w:proofErr w:type="spellStart"/>
      <w:r w:rsidRPr="00185857">
        <w:rPr>
          <w:rFonts w:ascii="Times New Roman" w:hAnsi="Times New Roman" w:cs="Times New Roman"/>
          <w:sz w:val="22"/>
          <w:szCs w:val="22"/>
        </w:rPr>
        <w:t>tryLoading</w:t>
      </w:r>
      <w:proofErr w:type="spellEnd"/>
    </w:p>
    <w:p w14:paraId="0722C466" w14:textId="6320612E" w:rsidR="00185857" w:rsidRDefault="00185857" w:rsidP="00185857">
      <w:pPr>
        <w:pStyle w:val="ae"/>
        <w:ind w:left="900" w:firstLineChars="0" w:firstLine="225"/>
        <w:rPr>
          <w:rFonts w:ascii="Times New Roman" w:hAnsi="Times New Roman" w:cs="Times New Roman"/>
          <w:sz w:val="22"/>
          <w:szCs w:val="22"/>
        </w:rPr>
      </w:pPr>
      <w:r w:rsidRPr="00185857">
        <w:rPr>
          <w:rFonts w:ascii="Times New Roman" w:hAnsi="Times New Roman" w:cs="Times New Roman"/>
          <w:sz w:val="22"/>
          <w:szCs w:val="22"/>
        </w:rPr>
        <w:t>return require(</w:t>
      </w:r>
      <w:proofErr w:type="spellStart"/>
      <w:r w:rsidRPr="00185857">
        <w:rPr>
          <w:rFonts w:ascii="Times New Roman" w:hAnsi="Times New Roman" w:cs="Times New Roman"/>
          <w:sz w:val="22"/>
          <w:szCs w:val="22"/>
        </w:rPr>
        <w:t>modulePath</w:t>
      </w:r>
      <w:proofErr w:type="spellEnd"/>
      <w:r w:rsidRPr="00185857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 w:hint="eastAsia"/>
          <w:sz w:val="22"/>
          <w:szCs w:val="22"/>
        </w:rPr>
        <w:t>改为</w:t>
      </w:r>
      <w:r w:rsidRPr="00185857">
        <w:rPr>
          <w:rFonts w:ascii="Times New Roman" w:hAnsi="Times New Roman" w:cs="Times New Roman"/>
          <w:sz w:val="22"/>
          <w:szCs w:val="22"/>
        </w:rPr>
        <w:t>return require('./</w:t>
      </w:r>
      <w:proofErr w:type="spellStart"/>
      <w:r w:rsidRPr="00185857">
        <w:rPr>
          <w:rFonts w:ascii="Times New Roman" w:hAnsi="Times New Roman" w:cs="Times New Roman"/>
          <w:sz w:val="22"/>
          <w:szCs w:val="22"/>
        </w:rPr>
        <w:t>appenders</w:t>
      </w:r>
      <w:proofErr w:type="spellEnd"/>
      <w:r w:rsidRPr="00185857">
        <w:rPr>
          <w:rFonts w:ascii="Times New Roman" w:hAnsi="Times New Roman" w:cs="Times New Roman"/>
          <w:sz w:val="22"/>
          <w:szCs w:val="22"/>
        </w:rPr>
        <w:t>/file')</w:t>
      </w:r>
    </w:p>
    <w:p w14:paraId="1C044AF8" w14:textId="77777777" w:rsidR="00185857" w:rsidRPr="00185857" w:rsidRDefault="00185857" w:rsidP="00185857">
      <w:pPr>
        <w:pStyle w:val="ae"/>
        <w:ind w:left="900" w:firstLineChars="0" w:firstLine="0"/>
        <w:rPr>
          <w:rFonts w:ascii="Times New Roman" w:hAnsi="Times New Roman" w:cs="Times New Roman"/>
          <w:sz w:val="22"/>
          <w:szCs w:val="22"/>
        </w:rPr>
      </w:pPr>
      <w:r w:rsidRPr="00185857">
        <w:rPr>
          <w:rFonts w:ascii="Times New Roman" w:hAnsi="Times New Roman" w:cs="Times New Roman"/>
          <w:sz w:val="22"/>
          <w:szCs w:val="22"/>
        </w:rPr>
        <w:t xml:space="preserve">2.  </w:t>
      </w:r>
      <w:proofErr w:type="spellStart"/>
      <w:proofErr w:type="gramStart"/>
      <w:r w:rsidRPr="00185857">
        <w:rPr>
          <w:rFonts w:ascii="Times New Roman" w:hAnsi="Times New Roman" w:cs="Times New Roman"/>
          <w:sz w:val="22"/>
          <w:szCs w:val="22"/>
        </w:rPr>
        <w:t>Delete:express</w:t>
      </w:r>
      <w:proofErr w:type="spellEnd"/>
      <w:r w:rsidRPr="00185857">
        <w:rPr>
          <w:rFonts w:ascii="Times New Roman" w:hAnsi="Times New Roman" w:cs="Times New Roman"/>
          <w:sz w:val="22"/>
          <w:szCs w:val="22"/>
        </w:rPr>
        <w:t>/lib/view.js</w:t>
      </w:r>
      <w:proofErr w:type="gramEnd"/>
    </w:p>
    <w:p w14:paraId="6BBCD453" w14:textId="77777777" w:rsidR="00185857" w:rsidRPr="00185857" w:rsidRDefault="00185857" w:rsidP="00185857">
      <w:pPr>
        <w:pStyle w:val="ae"/>
        <w:ind w:left="900" w:firstLineChars="0" w:firstLine="0"/>
        <w:rPr>
          <w:rFonts w:ascii="Times New Roman" w:hAnsi="Times New Roman" w:cs="Times New Roman"/>
          <w:sz w:val="22"/>
          <w:szCs w:val="22"/>
        </w:rPr>
      </w:pPr>
      <w:r w:rsidRPr="00185857">
        <w:rPr>
          <w:rFonts w:ascii="Times New Roman" w:hAnsi="Times New Roman" w:cs="Times New Roman"/>
          <w:sz w:val="22"/>
          <w:szCs w:val="22"/>
        </w:rPr>
        <w:t xml:space="preserve">    function View</w:t>
      </w:r>
    </w:p>
    <w:p w14:paraId="462A51E3" w14:textId="6C3CFC72" w:rsidR="00185857" w:rsidRPr="00185857" w:rsidRDefault="00185857" w:rsidP="00185857">
      <w:pPr>
        <w:pStyle w:val="ae"/>
        <w:ind w:left="900" w:firstLineChars="0" w:firstLine="0"/>
        <w:rPr>
          <w:rFonts w:ascii="Times New Roman" w:hAnsi="Times New Roman" w:cs="Times New Roman"/>
          <w:sz w:val="22"/>
          <w:szCs w:val="22"/>
        </w:rPr>
      </w:pPr>
      <w:r w:rsidRPr="00185857"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cs="Times New Roman" w:hint="eastAsia"/>
          <w:sz w:val="22"/>
          <w:szCs w:val="22"/>
        </w:rPr>
        <w:t>删除</w:t>
      </w:r>
      <w:r w:rsidRPr="00185857">
        <w:rPr>
          <w:rFonts w:ascii="Times New Roman" w:hAnsi="Times New Roman" w:cs="Times New Roman"/>
          <w:sz w:val="22"/>
          <w:szCs w:val="22"/>
        </w:rPr>
        <w:t xml:space="preserve">var </w:t>
      </w:r>
      <w:proofErr w:type="spellStart"/>
      <w:r w:rsidRPr="00185857">
        <w:rPr>
          <w:rFonts w:ascii="Times New Roman" w:hAnsi="Times New Roman" w:cs="Times New Roman"/>
          <w:sz w:val="22"/>
          <w:szCs w:val="22"/>
        </w:rPr>
        <w:t>fn</w:t>
      </w:r>
      <w:proofErr w:type="spellEnd"/>
      <w:r w:rsidRPr="00185857">
        <w:rPr>
          <w:rFonts w:ascii="Times New Roman" w:hAnsi="Times New Roman" w:cs="Times New Roman"/>
          <w:sz w:val="22"/>
          <w:szCs w:val="22"/>
        </w:rPr>
        <w:t xml:space="preserve"> = require(mod).</w:t>
      </w:r>
      <w:proofErr w:type="gramStart"/>
      <w:r w:rsidRPr="00185857">
        <w:rPr>
          <w:rFonts w:ascii="Times New Roman" w:hAnsi="Times New Roman" w:cs="Times New Roman"/>
          <w:sz w:val="22"/>
          <w:szCs w:val="22"/>
        </w:rPr>
        <w:t>_</w:t>
      </w:r>
      <w:proofErr w:type="gramEnd"/>
      <w:r w:rsidRPr="00185857">
        <w:rPr>
          <w:rFonts w:ascii="Times New Roman" w:hAnsi="Times New Roman" w:cs="Times New Roman"/>
          <w:sz w:val="22"/>
          <w:szCs w:val="22"/>
        </w:rPr>
        <w:t>_express</w:t>
      </w:r>
    </w:p>
    <w:p w14:paraId="3572B17D" w14:textId="77777777" w:rsidR="00185857" w:rsidRPr="00185857" w:rsidRDefault="00185857" w:rsidP="00185857">
      <w:pPr>
        <w:pStyle w:val="ae"/>
        <w:ind w:left="900" w:firstLineChars="0" w:firstLine="0"/>
        <w:rPr>
          <w:rFonts w:ascii="Times New Roman" w:hAnsi="Times New Roman" w:cs="Times New Roman"/>
          <w:sz w:val="22"/>
          <w:szCs w:val="22"/>
        </w:rPr>
      </w:pPr>
      <w:r w:rsidRPr="00185857">
        <w:rPr>
          <w:rFonts w:ascii="Times New Roman" w:hAnsi="Times New Roman" w:cs="Times New Roman"/>
          <w:sz w:val="22"/>
          <w:szCs w:val="22"/>
        </w:rPr>
        <w:t xml:space="preserve">3.  </w:t>
      </w:r>
      <w:proofErr w:type="spellStart"/>
      <w:proofErr w:type="gramStart"/>
      <w:r w:rsidRPr="00185857">
        <w:rPr>
          <w:rFonts w:ascii="Times New Roman" w:hAnsi="Times New Roman" w:cs="Times New Roman"/>
          <w:sz w:val="22"/>
          <w:szCs w:val="22"/>
        </w:rPr>
        <w:t>path:ls-api</w:t>
      </w:r>
      <w:proofErr w:type="spellEnd"/>
      <w:r w:rsidRPr="00185857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185857">
        <w:rPr>
          <w:rFonts w:ascii="Times New Roman" w:hAnsi="Times New Roman" w:cs="Times New Roman"/>
          <w:sz w:val="22"/>
          <w:szCs w:val="22"/>
        </w:rPr>
        <w:t>src</w:t>
      </w:r>
      <w:proofErr w:type="spellEnd"/>
      <w:r w:rsidRPr="00185857">
        <w:rPr>
          <w:rFonts w:ascii="Times New Roman" w:hAnsi="Times New Roman" w:cs="Times New Roman"/>
          <w:sz w:val="22"/>
          <w:szCs w:val="22"/>
        </w:rPr>
        <w:t>/lib/compute.js</w:t>
      </w:r>
      <w:proofErr w:type="gramEnd"/>
    </w:p>
    <w:p w14:paraId="0C0FE600" w14:textId="21F32292" w:rsidR="00185857" w:rsidRPr="00185857" w:rsidRDefault="00185857" w:rsidP="00185857">
      <w:pPr>
        <w:pStyle w:val="ae"/>
        <w:ind w:left="900" w:firstLineChars="0" w:firstLine="0"/>
        <w:rPr>
          <w:rFonts w:ascii="Times New Roman" w:hAnsi="Times New Roman" w:cs="Times New Roman"/>
          <w:sz w:val="22"/>
          <w:szCs w:val="22"/>
        </w:rPr>
      </w:pPr>
      <w:r w:rsidRPr="00185857">
        <w:rPr>
          <w:rFonts w:ascii="Times New Roman" w:hAnsi="Times New Roman" w:cs="Times New Roman"/>
          <w:sz w:val="22"/>
          <w:szCs w:val="22"/>
        </w:rPr>
        <w:lastRenderedPageBreak/>
        <w:t xml:space="preserve">    </w:t>
      </w:r>
      <w:r>
        <w:rPr>
          <w:rFonts w:ascii="Times New Roman" w:hAnsi="Times New Roman" w:cs="Times New Roman" w:hint="eastAsia"/>
          <w:sz w:val="22"/>
          <w:szCs w:val="22"/>
        </w:rPr>
        <w:t>改为绝对路径</w:t>
      </w:r>
      <w:r w:rsidRPr="00185857">
        <w:rPr>
          <w:rFonts w:ascii="Times New Roman" w:hAnsi="Times New Roman" w:cs="Times New Roman"/>
          <w:sz w:val="22"/>
          <w:szCs w:val="22"/>
        </w:rPr>
        <w:t>require('C:/node/</w:t>
      </w:r>
      <w:proofErr w:type="spellStart"/>
      <w:r w:rsidRPr="00185857">
        <w:rPr>
          <w:rFonts w:ascii="Times New Roman" w:hAnsi="Times New Roman" w:cs="Times New Roman"/>
          <w:sz w:val="22"/>
          <w:szCs w:val="22"/>
        </w:rPr>
        <w:t>ble.node</w:t>
      </w:r>
      <w:proofErr w:type="spellEnd"/>
      <w:r w:rsidRPr="00185857">
        <w:rPr>
          <w:rFonts w:ascii="Times New Roman" w:hAnsi="Times New Roman" w:cs="Times New Roman"/>
          <w:sz w:val="22"/>
          <w:szCs w:val="22"/>
        </w:rPr>
        <w:t>')</w:t>
      </w:r>
    </w:p>
    <w:p w14:paraId="1AE650FE" w14:textId="77777777" w:rsidR="00185857" w:rsidRPr="00185857" w:rsidRDefault="00185857" w:rsidP="00185857">
      <w:pPr>
        <w:pStyle w:val="ae"/>
        <w:ind w:left="900" w:firstLineChars="0" w:firstLine="0"/>
        <w:rPr>
          <w:rFonts w:ascii="Times New Roman" w:hAnsi="Times New Roman" w:cs="Times New Roman"/>
          <w:sz w:val="22"/>
          <w:szCs w:val="22"/>
        </w:rPr>
      </w:pPr>
      <w:r w:rsidRPr="00185857">
        <w:rPr>
          <w:rFonts w:ascii="Times New Roman" w:hAnsi="Times New Roman" w:cs="Times New Roman"/>
          <w:sz w:val="22"/>
          <w:szCs w:val="22"/>
        </w:rPr>
        <w:t xml:space="preserve">4.  </w:t>
      </w:r>
      <w:proofErr w:type="spellStart"/>
      <w:proofErr w:type="gramStart"/>
      <w:r w:rsidRPr="00185857">
        <w:rPr>
          <w:rFonts w:ascii="Times New Roman" w:hAnsi="Times New Roman" w:cs="Times New Roman"/>
          <w:sz w:val="22"/>
          <w:szCs w:val="22"/>
        </w:rPr>
        <w:t>path:ls-api</w:t>
      </w:r>
      <w:proofErr w:type="spellEnd"/>
      <w:r w:rsidRPr="00185857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185857">
        <w:rPr>
          <w:rFonts w:ascii="Times New Roman" w:hAnsi="Times New Roman" w:cs="Times New Roman"/>
          <w:sz w:val="22"/>
          <w:szCs w:val="22"/>
        </w:rPr>
        <w:t>src</w:t>
      </w:r>
      <w:proofErr w:type="spellEnd"/>
      <w:r w:rsidRPr="00185857">
        <w:rPr>
          <w:rFonts w:ascii="Times New Roman" w:hAnsi="Times New Roman" w:cs="Times New Roman"/>
          <w:sz w:val="22"/>
          <w:szCs w:val="22"/>
        </w:rPr>
        <w:t>/lib/compute.js</w:t>
      </w:r>
      <w:proofErr w:type="gramEnd"/>
    </w:p>
    <w:p w14:paraId="10BDD567" w14:textId="77777777" w:rsidR="00185857" w:rsidRPr="00185857" w:rsidRDefault="00185857" w:rsidP="00185857">
      <w:pPr>
        <w:pStyle w:val="ae"/>
        <w:ind w:left="900" w:firstLineChars="0" w:firstLine="0"/>
        <w:rPr>
          <w:rFonts w:ascii="Times New Roman" w:hAnsi="Times New Roman" w:cs="Times New Roman"/>
          <w:sz w:val="22"/>
          <w:szCs w:val="22"/>
        </w:rPr>
      </w:pPr>
      <w:r w:rsidRPr="00185857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185857">
        <w:rPr>
          <w:rFonts w:ascii="Times New Roman" w:hAnsi="Times New Roman" w:cs="Times New Roman"/>
          <w:sz w:val="22"/>
          <w:szCs w:val="22"/>
        </w:rPr>
        <w:t>addon.ble</w:t>
      </w:r>
      <w:proofErr w:type="spellEnd"/>
      <w:r w:rsidRPr="00185857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85857">
        <w:rPr>
          <w:rFonts w:ascii="Times New Roman" w:hAnsi="Times New Roman" w:cs="Times New Roman"/>
          <w:sz w:val="22"/>
          <w:szCs w:val="22"/>
        </w:rPr>
        <w:t>)</w:t>
      </w:r>
    </w:p>
    <w:p w14:paraId="5DB07B93" w14:textId="7678D333" w:rsidR="00185857" w:rsidRPr="00185857" w:rsidRDefault="00185857" w:rsidP="00185857">
      <w:pPr>
        <w:pStyle w:val="ae"/>
        <w:ind w:left="900" w:firstLineChars="0" w:firstLine="0"/>
        <w:rPr>
          <w:rFonts w:ascii="Times New Roman" w:hAnsi="Times New Roman" w:cs="Times New Roman"/>
          <w:sz w:val="22"/>
          <w:szCs w:val="22"/>
        </w:rPr>
      </w:pPr>
      <w:r w:rsidRPr="00185857"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cs="Times New Roman" w:hint="eastAsia"/>
          <w:sz w:val="22"/>
          <w:szCs w:val="22"/>
        </w:rPr>
        <w:t>改为绝对路径</w:t>
      </w:r>
      <w:r w:rsidRPr="00185857">
        <w:rPr>
          <w:rFonts w:ascii="Times New Roman" w:hAnsi="Times New Roman" w:cs="Times New Roman"/>
          <w:sz w:val="22"/>
          <w:szCs w:val="22"/>
        </w:rPr>
        <w:t>'C:/node/smartpos_x64.dll'</w:t>
      </w:r>
    </w:p>
    <w:p w14:paraId="471F42D0" w14:textId="77777777" w:rsidR="00185857" w:rsidRPr="00185857" w:rsidRDefault="00185857" w:rsidP="00185857">
      <w:pPr>
        <w:pStyle w:val="ae"/>
        <w:ind w:left="900" w:firstLineChars="0" w:firstLine="0"/>
        <w:rPr>
          <w:rFonts w:ascii="Times New Roman" w:hAnsi="Times New Roman" w:cs="Times New Roman"/>
          <w:sz w:val="22"/>
          <w:szCs w:val="22"/>
        </w:rPr>
      </w:pPr>
      <w:r w:rsidRPr="00185857">
        <w:rPr>
          <w:rFonts w:ascii="Times New Roman" w:hAnsi="Times New Roman" w:cs="Times New Roman"/>
          <w:sz w:val="22"/>
          <w:szCs w:val="22"/>
        </w:rPr>
        <w:t xml:space="preserve">5.  </w:t>
      </w:r>
      <w:proofErr w:type="spellStart"/>
      <w:proofErr w:type="gramStart"/>
      <w:r w:rsidRPr="00185857">
        <w:rPr>
          <w:rFonts w:ascii="Times New Roman" w:hAnsi="Times New Roman" w:cs="Times New Roman"/>
          <w:sz w:val="22"/>
          <w:szCs w:val="22"/>
        </w:rPr>
        <w:t>Modified:ls-api</w:t>
      </w:r>
      <w:proofErr w:type="spellEnd"/>
      <w:r w:rsidRPr="00185857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185857">
        <w:rPr>
          <w:rFonts w:ascii="Times New Roman" w:hAnsi="Times New Roman" w:cs="Times New Roman"/>
          <w:sz w:val="22"/>
          <w:szCs w:val="22"/>
        </w:rPr>
        <w:t>src</w:t>
      </w:r>
      <w:proofErr w:type="spellEnd"/>
      <w:r w:rsidRPr="00185857">
        <w:rPr>
          <w:rFonts w:ascii="Times New Roman" w:hAnsi="Times New Roman" w:cs="Times New Roman"/>
          <w:sz w:val="22"/>
          <w:szCs w:val="22"/>
        </w:rPr>
        <w:t>/http/app.js</w:t>
      </w:r>
      <w:proofErr w:type="gramEnd"/>
    </w:p>
    <w:p w14:paraId="1552F092" w14:textId="5C651C1A" w:rsidR="00185857" w:rsidRPr="00185857" w:rsidRDefault="00185857" w:rsidP="00185857">
      <w:pPr>
        <w:pStyle w:val="ae"/>
        <w:ind w:left="900" w:firstLineChars="0" w:firstLine="0"/>
        <w:rPr>
          <w:rFonts w:ascii="Times New Roman" w:hAnsi="Times New Roman" w:cs="Times New Roman"/>
          <w:sz w:val="22"/>
          <w:szCs w:val="22"/>
        </w:rPr>
      </w:pPr>
      <w:r w:rsidRPr="00185857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185857">
        <w:rPr>
          <w:rFonts w:ascii="Times New Roman" w:hAnsi="Times New Roman" w:cs="Times New Roman"/>
          <w:sz w:val="22"/>
          <w:szCs w:val="22"/>
        </w:rPr>
        <w:t>app.use</w:t>
      </w:r>
      <w:proofErr w:type="spellEnd"/>
      <w:r w:rsidRPr="00185857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185857">
        <w:rPr>
          <w:rFonts w:ascii="Times New Roman" w:hAnsi="Times New Roman" w:cs="Times New Roman"/>
          <w:sz w:val="22"/>
          <w:szCs w:val="22"/>
        </w:rPr>
        <w:t>express.static</w:t>
      </w:r>
      <w:proofErr w:type="spellEnd"/>
      <w:r w:rsidRPr="00185857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85857">
        <w:rPr>
          <w:rFonts w:ascii="Times New Roman" w:hAnsi="Times New Roman" w:cs="Times New Roman"/>
          <w:sz w:val="22"/>
          <w:szCs w:val="22"/>
        </w:rPr>
        <w:t>path.resolve</w:t>
      </w:r>
      <w:proofErr w:type="spellEnd"/>
      <w:r w:rsidRPr="00185857">
        <w:rPr>
          <w:rFonts w:ascii="Times New Roman" w:hAnsi="Times New Roman" w:cs="Times New Roman"/>
          <w:sz w:val="22"/>
          <w:szCs w:val="22"/>
        </w:rPr>
        <w:t>(\_\_</w:t>
      </w:r>
      <w:proofErr w:type="spellStart"/>
      <w:r w:rsidRPr="00185857">
        <w:rPr>
          <w:rFonts w:ascii="Times New Roman" w:hAnsi="Times New Roman" w:cs="Times New Roman"/>
          <w:sz w:val="22"/>
          <w:szCs w:val="22"/>
        </w:rPr>
        <w:t>dirname</w:t>
      </w:r>
      <w:proofErr w:type="spellEnd"/>
      <w:r w:rsidRPr="00185857">
        <w:rPr>
          <w:rFonts w:ascii="Times New Roman" w:hAnsi="Times New Roman" w:cs="Times New Roman"/>
          <w:sz w:val="22"/>
          <w:szCs w:val="22"/>
        </w:rPr>
        <w:t>, '../../../ls-</w:t>
      </w:r>
      <w:proofErr w:type="spellStart"/>
      <w:r w:rsidRPr="00185857">
        <w:rPr>
          <w:rFonts w:ascii="Times New Roman" w:hAnsi="Times New Roman" w:cs="Times New Roman"/>
          <w:sz w:val="22"/>
          <w:szCs w:val="22"/>
        </w:rPr>
        <w:t>vue</w:t>
      </w:r>
      <w:proofErr w:type="spellEnd"/>
      <w:r w:rsidRPr="00185857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185857">
        <w:rPr>
          <w:rFonts w:ascii="Times New Roman" w:hAnsi="Times New Roman" w:cs="Times New Roman"/>
          <w:sz w:val="22"/>
          <w:szCs w:val="22"/>
        </w:rPr>
        <w:t>dist</w:t>
      </w:r>
      <w:proofErr w:type="spellEnd"/>
      <w:r w:rsidRPr="00185857">
        <w:rPr>
          <w:rFonts w:ascii="Times New Roman" w:hAnsi="Times New Roman" w:cs="Times New Roman"/>
          <w:sz w:val="22"/>
          <w:szCs w:val="22"/>
        </w:rPr>
        <w:t xml:space="preserve">'))) </w:t>
      </w:r>
      <w:r w:rsidR="00EA3B69">
        <w:rPr>
          <w:rFonts w:ascii="Times New Roman" w:hAnsi="Times New Roman" w:cs="Times New Roman" w:hint="eastAsia"/>
          <w:sz w:val="22"/>
          <w:szCs w:val="22"/>
        </w:rPr>
        <w:t>开发</w:t>
      </w:r>
    </w:p>
    <w:p w14:paraId="4D72EF8D" w14:textId="41CC48EC" w:rsidR="00185857" w:rsidRPr="00185857" w:rsidRDefault="00185857" w:rsidP="00185857">
      <w:pPr>
        <w:pStyle w:val="ae"/>
        <w:ind w:left="900" w:firstLineChars="0" w:firstLine="0"/>
        <w:rPr>
          <w:rFonts w:ascii="Times New Roman" w:hAnsi="Times New Roman" w:cs="Times New Roman"/>
          <w:sz w:val="22"/>
          <w:szCs w:val="22"/>
        </w:rPr>
      </w:pPr>
      <w:r w:rsidRPr="00185857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185857">
        <w:rPr>
          <w:rFonts w:ascii="Times New Roman" w:hAnsi="Times New Roman" w:cs="Times New Roman"/>
          <w:sz w:val="22"/>
          <w:szCs w:val="22"/>
        </w:rPr>
        <w:t>app.use</w:t>
      </w:r>
      <w:proofErr w:type="spellEnd"/>
      <w:r w:rsidRPr="00185857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Pr="00185857">
        <w:rPr>
          <w:rFonts w:ascii="Times New Roman" w:hAnsi="Times New Roman" w:cs="Times New Roman"/>
          <w:sz w:val="22"/>
          <w:szCs w:val="22"/>
        </w:rPr>
        <w:t>express.static</w:t>
      </w:r>
      <w:proofErr w:type="spellEnd"/>
      <w:proofErr w:type="gramEnd"/>
      <w:r w:rsidRPr="00185857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85857">
        <w:rPr>
          <w:rFonts w:ascii="Times New Roman" w:hAnsi="Times New Roman" w:cs="Times New Roman"/>
          <w:sz w:val="22"/>
          <w:szCs w:val="22"/>
        </w:rPr>
        <w:t>path.resolve</w:t>
      </w:r>
      <w:proofErr w:type="spellEnd"/>
      <w:r w:rsidRPr="00185857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85857">
        <w:rPr>
          <w:rFonts w:ascii="Times New Roman" w:hAnsi="Times New Roman" w:cs="Times New Roman"/>
          <w:sz w:val="22"/>
          <w:szCs w:val="22"/>
        </w:rPr>
        <w:t>process.cwd</w:t>
      </w:r>
      <w:proofErr w:type="spellEnd"/>
      <w:r w:rsidRPr="00185857">
        <w:rPr>
          <w:rFonts w:ascii="Times New Roman" w:hAnsi="Times New Roman" w:cs="Times New Roman"/>
          <w:sz w:val="22"/>
          <w:szCs w:val="22"/>
        </w:rPr>
        <w:t>(), './</w:t>
      </w:r>
      <w:proofErr w:type="spellStart"/>
      <w:r w:rsidRPr="00185857">
        <w:rPr>
          <w:rFonts w:ascii="Times New Roman" w:hAnsi="Times New Roman" w:cs="Times New Roman"/>
          <w:sz w:val="22"/>
          <w:szCs w:val="22"/>
        </w:rPr>
        <w:t>dist</w:t>
      </w:r>
      <w:proofErr w:type="spellEnd"/>
      <w:r w:rsidRPr="00185857">
        <w:rPr>
          <w:rFonts w:ascii="Times New Roman" w:hAnsi="Times New Roman" w:cs="Times New Roman"/>
          <w:sz w:val="22"/>
          <w:szCs w:val="22"/>
        </w:rPr>
        <w:t xml:space="preserve">'))) </w:t>
      </w:r>
      <w:r w:rsidR="00EA3B69">
        <w:rPr>
          <w:rFonts w:ascii="Times New Roman" w:hAnsi="Times New Roman" w:cs="Times New Roman" w:hint="eastAsia"/>
          <w:sz w:val="22"/>
          <w:szCs w:val="22"/>
        </w:rPr>
        <w:t>生成</w:t>
      </w:r>
    </w:p>
    <w:p w14:paraId="235694BD" w14:textId="4B94EBB4" w:rsidR="005E23BC" w:rsidRDefault="005E23BC">
      <w:pPr>
        <w:spacing w:beforeLines="0" w:before="0" w:afterLines="0" w:after="160" w:line="259" w:lineRule="auto"/>
        <w:ind w:firstLineChars="0" w:firstLine="0"/>
        <w:jc w:val="left"/>
      </w:pPr>
      <w:r>
        <w:br w:type="page"/>
      </w:r>
    </w:p>
    <w:p w14:paraId="204E05F4" w14:textId="77777777" w:rsidR="0028087B" w:rsidRPr="00B45273" w:rsidRDefault="0028087B" w:rsidP="002A29AC">
      <w:pPr>
        <w:pStyle w:val="1"/>
      </w:pPr>
      <w:r w:rsidRPr="00B45273">
        <w:rPr>
          <w:rFonts w:hint="eastAsia"/>
        </w:rPr>
        <w:lastRenderedPageBreak/>
        <w:t>软件</w:t>
      </w:r>
      <w:r w:rsidRPr="00B45273">
        <w:t>版本</w:t>
      </w:r>
      <w:r w:rsidRPr="00B45273">
        <w:rPr>
          <w:rFonts w:hint="eastAsia"/>
        </w:rPr>
        <w:t>功能规划</w:t>
      </w:r>
    </w:p>
    <w:p w14:paraId="6C4729CB" w14:textId="77777777" w:rsidR="0028087B" w:rsidRPr="00B45273" w:rsidRDefault="0028087B" w:rsidP="0028087B">
      <w:pPr>
        <w:pStyle w:val="afa"/>
        <w:spacing w:line="240" w:lineRule="auto"/>
      </w:pPr>
      <w:r w:rsidRPr="00B45273">
        <w:t>表</w:t>
      </w:r>
      <w:r w:rsidR="008A1743">
        <w:rPr>
          <w:noProof/>
        </w:rPr>
        <w:fldChar w:fldCharType="begin"/>
      </w:r>
      <w:r w:rsidR="008A1743">
        <w:rPr>
          <w:noProof/>
        </w:rPr>
        <w:instrText xml:space="preserve"> SEQ 表 \* ARABIC </w:instrText>
      </w:r>
      <w:r w:rsidR="008A1743">
        <w:rPr>
          <w:noProof/>
        </w:rPr>
        <w:fldChar w:fldCharType="separate"/>
      </w:r>
      <w:r w:rsidR="00D82189">
        <w:rPr>
          <w:noProof/>
        </w:rPr>
        <w:t>1</w:t>
      </w:r>
      <w:r w:rsidR="008A1743">
        <w:rPr>
          <w:noProof/>
        </w:rPr>
        <w:fldChar w:fldCharType="end"/>
      </w:r>
      <w:r w:rsidRPr="00B45273">
        <w:t xml:space="preserve">  </w:t>
      </w:r>
      <w:r w:rsidR="00293599" w:rsidRPr="00B45273">
        <w:rPr>
          <w:rFonts w:hint="eastAsia"/>
        </w:rPr>
        <w:t>软件</w:t>
      </w:r>
      <w:r w:rsidR="00293599" w:rsidRPr="00B45273">
        <w:t>版本</w:t>
      </w:r>
    </w:p>
    <w:tbl>
      <w:tblPr>
        <w:tblStyle w:val="aff1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76"/>
        <w:gridCol w:w="5674"/>
        <w:gridCol w:w="2026"/>
      </w:tblGrid>
      <w:tr w:rsidR="00293599" w:rsidRPr="00B45273" w14:paraId="2490AF51" w14:textId="77777777" w:rsidTr="00293599">
        <w:tc>
          <w:tcPr>
            <w:tcW w:w="182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1B4DE1" w14:textId="77777777" w:rsidR="00293599" w:rsidRPr="00B45273" w:rsidRDefault="00293599" w:rsidP="00C60BD3">
            <w:pPr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B45273">
              <w:rPr>
                <w:rFonts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55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F877168" w14:textId="77777777" w:rsidR="00293599" w:rsidRPr="00B45273" w:rsidRDefault="00293599" w:rsidP="00C60BD3">
            <w:pPr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B45273">
              <w:rPr>
                <w:rFonts w:hint="eastAsia"/>
                <w:b/>
                <w:sz w:val="21"/>
                <w:szCs w:val="21"/>
              </w:rPr>
              <w:t>功能</w:t>
            </w:r>
          </w:p>
        </w:tc>
        <w:tc>
          <w:tcPr>
            <w:tcW w:w="1974" w:type="dxa"/>
            <w:tcBorders>
              <w:top w:val="single" w:sz="12" w:space="0" w:color="auto"/>
              <w:bottom w:val="single" w:sz="12" w:space="0" w:color="auto"/>
            </w:tcBorders>
          </w:tcPr>
          <w:p w14:paraId="5A164CE4" w14:textId="77777777" w:rsidR="00293599" w:rsidRPr="00B45273" w:rsidRDefault="00293599" w:rsidP="00C60BD3">
            <w:pPr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B45273">
              <w:rPr>
                <w:rFonts w:hint="eastAsia"/>
                <w:b/>
                <w:sz w:val="21"/>
                <w:szCs w:val="21"/>
              </w:rPr>
              <w:t>发布日期</w:t>
            </w:r>
          </w:p>
        </w:tc>
      </w:tr>
      <w:tr w:rsidR="00293599" w:rsidRPr="00B45273" w14:paraId="6F66E80A" w14:textId="77777777" w:rsidTr="00293599">
        <w:tc>
          <w:tcPr>
            <w:tcW w:w="182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DA2888C" w14:textId="5EAED287" w:rsidR="00293599" w:rsidRPr="00B45273" w:rsidRDefault="00293599" w:rsidP="00C60BD3">
            <w:pPr>
              <w:spacing w:beforeLines="0" w:before="0" w:afterLines="0" w:after="0"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B45273">
              <w:rPr>
                <w:rFonts w:hint="eastAsia"/>
                <w:sz w:val="21"/>
                <w:szCs w:val="21"/>
              </w:rPr>
              <w:t>V0.</w:t>
            </w:r>
            <w:r w:rsidR="00A64F5F">
              <w:rPr>
                <w:sz w:val="21"/>
                <w:szCs w:val="21"/>
              </w:rPr>
              <w:t>1</w:t>
            </w:r>
          </w:p>
        </w:tc>
        <w:tc>
          <w:tcPr>
            <w:tcW w:w="5528" w:type="dxa"/>
            <w:tcBorders>
              <w:top w:val="single" w:sz="12" w:space="0" w:color="auto"/>
              <w:left w:val="single" w:sz="12" w:space="0" w:color="auto"/>
            </w:tcBorders>
          </w:tcPr>
          <w:p w14:paraId="3F5D3FB2" w14:textId="77777777" w:rsidR="00293599" w:rsidRPr="00B45273" w:rsidRDefault="00293599" w:rsidP="00293599">
            <w:pPr>
              <w:spacing w:beforeLines="0" w:before="0" w:afterLines="0" w:after="0"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B45273">
              <w:rPr>
                <w:rFonts w:hint="eastAsia"/>
                <w:sz w:val="21"/>
                <w:szCs w:val="21"/>
              </w:rPr>
              <w:t>正式</w:t>
            </w:r>
            <w:r w:rsidRPr="00B45273">
              <w:rPr>
                <w:sz w:val="21"/>
                <w:szCs w:val="21"/>
              </w:rPr>
              <w:t>发布前</w:t>
            </w:r>
            <w:r w:rsidRPr="00B45273">
              <w:rPr>
                <w:rFonts w:hint="eastAsia"/>
                <w:sz w:val="21"/>
                <w:szCs w:val="21"/>
              </w:rPr>
              <w:t>的</w:t>
            </w:r>
            <w:r w:rsidRPr="00B45273">
              <w:rPr>
                <w:sz w:val="21"/>
                <w:szCs w:val="21"/>
              </w:rPr>
              <w:t>最后</w:t>
            </w:r>
            <w:r w:rsidRPr="00B45273">
              <w:rPr>
                <w:rFonts w:hint="eastAsia"/>
                <w:sz w:val="21"/>
                <w:szCs w:val="21"/>
              </w:rPr>
              <w:t>内部</w:t>
            </w:r>
            <w:r w:rsidRPr="00B45273">
              <w:rPr>
                <w:sz w:val="21"/>
                <w:szCs w:val="21"/>
              </w:rPr>
              <w:t>测试版本</w:t>
            </w:r>
            <w:r w:rsidR="00C80EC5" w:rsidRPr="00B45273">
              <w:rPr>
                <w:rFonts w:hint="eastAsia"/>
                <w:sz w:val="21"/>
                <w:szCs w:val="21"/>
              </w:rPr>
              <w:t>，之后</w:t>
            </w:r>
            <w:r w:rsidR="00C80EC5" w:rsidRPr="00B45273">
              <w:rPr>
                <w:sz w:val="21"/>
                <w:szCs w:val="21"/>
              </w:rPr>
              <w:t>进入版本控制</w:t>
            </w:r>
          </w:p>
        </w:tc>
        <w:tc>
          <w:tcPr>
            <w:tcW w:w="1974" w:type="dxa"/>
            <w:tcBorders>
              <w:top w:val="single" w:sz="12" w:space="0" w:color="auto"/>
            </w:tcBorders>
          </w:tcPr>
          <w:p w14:paraId="77616B86" w14:textId="64A3947D" w:rsidR="00293599" w:rsidRPr="00B45273" w:rsidRDefault="009E517D" w:rsidP="00293599">
            <w:pPr>
              <w:spacing w:beforeLines="0" w:before="0" w:afterLines="0" w:after="0"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 w:rsidR="00A64F5F">
              <w:rPr>
                <w:sz w:val="21"/>
                <w:szCs w:val="21"/>
              </w:rPr>
              <w:t>80</w:t>
            </w:r>
            <w:r w:rsidR="00E653C7">
              <w:rPr>
                <w:sz w:val="21"/>
                <w:szCs w:val="21"/>
              </w:rPr>
              <w:t>718</w:t>
            </w:r>
          </w:p>
        </w:tc>
      </w:tr>
      <w:tr w:rsidR="00293599" w:rsidRPr="00B45273" w14:paraId="770F25FF" w14:textId="77777777" w:rsidTr="00293599">
        <w:tc>
          <w:tcPr>
            <w:tcW w:w="182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E0CB48" w14:textId="77777777" w:rsidR="00293599" w:rsidRPr="00B45273" w:rsidRDefault="00293599" w:rsidP="00C60BD3">
            <w:pPr>
              <w:spacing w:beforeLines="0" w:before="0" w:afterLines="0" w:after="0"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B45273">
              <w:rPr>
                <w:rFonts w:hint="eastAsia"/>
                <w:sz w:val="21"/>
                <w:szCs w:val="21"/>
              </w:rPr>
              <w:t>V1.0</w:t>
            </w:r>
          </w:p>
        </w:tc>
        <w:tc>
          <w:tcPr>
            <w:tcW w:w="5528" w:type="dxa"/>
            <w:tcBorders>
              <w:left w:val="single" w:sz="12" w:space="0" w:color="auto"/>
            </w:tcBorders>
          </w:tcPr>
          <w:p w14:paraId="1FE3688B" w14:textId="73CF7BE0" w:rsidR="00293599" w:rsidRPr="00B45273" w:rsidRDefault="00293599" w:rsidP="00293599">
            <w:pPr>
              <w:spacing w:beforeLines="0" w:before="0" w:afterLines="0" w:after="0"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74" w:type="dxa"/>
          </w:tcPr>
          <w:p w14:paraId="722E58BC" w14:textId="79D043B9" w:rsidR="00293599" w:rsidRPr="00B45273" w:rsidRDefault="00293599" w:rsidP="00293599">
            <w:pPr>
              <w:spacing w:beforeLines="0" w:before="0" w:afterLines="0" w:after="0"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293599" w:rsidRPr="00B45273" w14:paraId="318428AC" w14:textId="77777777" w:rsidTr="00293599">
        <w:tc>
          <w:tcPr>
            <w:tcW w:w="182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3191AA" w14:textId="77777777" w:rsidR="00293599" w:rsidRPr="00B45273" w:rsidRDefault="00293599" w:rsidP="00C60BD3">
            <w:pPr>
              <w:spacing w:beforeLines="0" w:before="0" w:afterLines="0" w:after="0"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B45273">
              <w:rPr>
                <w:rFonts w:hint="eastAsia"/>
                <w:sz w:val="21"/>
                <w:szCs w:val="21"/>
              </w:rPr>
              <w:t>V2.0</w:t>
            </w:r>
          </w:p>
        </w:tc>
        <w:tc>
          <w:tcPr>
            <w:tcW w:w="5528" w:type="dxa"/>
            <w:tcBorders>
              <w:left w:val="single" w:sz="12" w:space="0" w:color="auto"/>
            </w:tcBorders>
          </w:tcPr>
          <w:p w14:paraId="57ADDB22" w14:textId="77777777" w:rsidR="00293599" w:rsidRPr="00B45273" w:rsidRDefault="00293599" w:rsidP="00293599">
            <w:pPr>
              <w:spacing w:beforeLines="0" w:before="0" w:afterLines="0" w:after="0"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74" w:type="dxa"/>
          </w:tcPr>
          <w:p w14:paraId="43BC7FEB" w14:textId="77777777" w:rsidR="00293599" w:rsidRPr="00B45273" w:rsidRDefault="00293599" w:rsidP="00293599">
            <w:pPr>
              <w:spacing w:beforeLines="0" w:before="0" w:afterLines="0" w:after="0"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293599" w:rsidRPr="00B45273" w14:paraId="73431A1B" w14:textId="77777777" w:rsidTr="001A3F28">
        <w:tc>
          <w:tcPr>
            <w:tcW w:w="182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192135" w14:textId="77777777" w:rsidR="00293599" w:rsidRPr="00B45273" w:rsidRDefault="00293599" w:rsidP="00C60BD3">
            <w:pPr>
              <w:spacing w:beforeLines="0" w:before="0" w:afterLines="0" w:after="0"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B45273">
              <w:rPr>
                <w:rFonts w:hint="eastAsia"/>
                <w:sz w:val="21"/>
                <w:szCs w:val="21"/>
              </w:rPr>
              <w:t>。</w:t>
            </w:r>
            <w:r w:rsidRPr="00B45273">
              <w:rPr>
                <w:sz w:val="21"/>
                <w:szCs w:val="21"/>
              </w:rPr>
              <w:t>。。</w:t>
            </w:r>
          </w:p>
        </w:tc>
        <w:tc>
          <w:tcPr>
            <w:tcW w:w="5528" w:type="dxa"/>
            <w:tcBorders>
              <w:left w:val="single" w:sz="12" w:space="0" w:color="auto"/>
            </w:tcBorders>
          </w:tcPr>
          <w:p w14:paraId="7D1BB61B" w14:textId="77777777" w:rsidR="00293599" w:rsidRPr="00B45273" w:rsidRDefault="00293599" w:rsidP="00293599">
            <w:pPr>
              <w:spacing w:beforeLines="0" w:before="0" w:afterLines="0" w:after="0"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74" w:type="dxa"/>
          </w:tcPr>
          <w:p w14:paraId="2B26316E" w14:textId="77777777" w:rsidR="00293599" w:rsidRPr="00B45273" w:rsidRDefault="00293599" w:rsidP="00293599">
            <w:pPr>
              <w:spacing w:beforeLines="0" w:before="0" w:afterLines="0" w:after="0"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1A3F28" w:rsidRPr="00B45273" w14:paraId="66473DA9" w14:textId="77777777" w:rsidTr="00C60BD3">
        <w:tc>
          <w:tcPr>
            <w:tcW w:w="9330" w:type="dxa"/>
            <w:gridSpan w:val="3"/>
            <w:tcBorders>
              <w:top w:val="single" w:sz="4" w:space="0" w:color="auto"/>
              <w:bottom w:val="single" w:sz="12" w:space="0" w:color="auto"/>
            </w:tcBorders>
          </w:tcPr>
          <w:p w14:paraId="704D7325" w14:textId="77777777" w:rsidR="001A3F28" w:rsidRPr="00B45273" w:rsidRDefault="001A3F28" w:rsidP="001F706D">
            <w:pPr>
              <w:spacing w:beforeLines="0" w:before="0" w:afterLines="0" w:after="0" w:line="240" w:lineRule="auto"/>
              <w:ind w:firstLineChars="0" w:firstLine="0"/>
              <w:jc w:val="left"/>
              <w:rPr>
                <w:sz w:val="21"/>
                <w:szCs w:val="21"/>
              </w:rPr>
            </w:pPr>
            <w:r w:rsidRPr="00B45273">
              <w:rPr>
                <w:rFonts w:hint="eastAsia"/>
                <w:sz w:val="21"/>
                <w:szCs w:val="21"/>
              </w:rPr>
              <w:t>注</w:t>
            </w:r>
            <w:r w:rsidRPr="00B45273">
              <w:rPr>
                <w:sz w:val="21"/>
                <w:szCs w:val="21"/>
              </w:rPr>
              <w:t>：</w:t>
            </w:r>
            <w:r w:rsidRPr="00B45273">
              <w:rPr>
                <w:rFonts w:hint="eastAsia"/>
                <w:sz w:val="21"/>
                <w:szCs w:val="21"/>
              </w:rPr>
              <w:t>随着</w:t>
            </w:r>
            <w:r w:rsidRPr="00B45273">
              <w:rPr>
                <w:sz w:val="21"/>
                <w:szCs w:val="21"/>
              </w:rPr>
              <w:t>软件</w:t>
            </w:r>
            <w:r w:rsidRPr="00B45273">
              <w:rPr>
                <w:rFonts w:hint="eastAsia"/>
                <w:sz w:val="21"/>
                <w:szCs w:val="21"/>
              </w:rPr>
              <w:t>版本</w:t>
            </w:r>
            <w:r w:rsidRPr="00B45273">
              <w:rPr>
                <w:sz w:val="21"/>
                <w:szCs w:val="21"/>
              </w:rPr>
              <w:t>的升级，本表同步</w:t>
            </w:r>
            <w:r w:rsidRPr="00B45273">
              <w:rPr>
                <w:rFonts w:hint="eastAsia"/>
                <w:sz w:val="21"/>
                <w:szCs w:val="21"/>
              </w:rPr>
              <w:t>更新</w:t>
            </w:r>
            <w:r w:rsidRPr="00B45273">
              <w:rPr>
                <w:sz w:val="21"/>
                <w:szCs w:val="21"/>
              </w:rPr>
              <w:t>。</w:t>
            </w:r>
          </w:p>
        </w:tc>
      </w:tr>
    </w:tbl>
    <w:p w14:paraId="561579E6" w14:textId="77777777" w:rsidR="00A60358" w:rsidRPr="00B45273" w:rsidRDefault="00A60358" w:rsidP="00E41BF0">
      <w:pPr>
        <w:ind w:firstLineChars="0" w:firstLine="0"/>
      </w:pPr>
    </w:p>
    <w:p w14:paraId="10F24FEA" w14:textId="77777777" w:rsidR="00A60358" w:rsidRPr="00B45273" w:rsidRDefault="00A60358" w:rsidP="00A60358">
      <w:pPr>
        <w:pStyle w:val="a"/>
        <w:pageBreakBefore/>
        <w:spacing w:after="640"/>
      </w:pPr>
      <w:bookmarkStart w:id="4" w:name="_Toc300910265"/>
      <w:bookmarkStart w:id="5" w:name="_Toc456691385"/>
      <w:r w:rsidRPr="00B45273">
        <w:rPr>
          <w:rFonts w:hint="eastAsia"/>
        </w:rPr>
        <w:lastRenderedPageBreak/>
        <w:t>修订记录</w:t>
      </w:r>
      <w:bookmarkEnd w:id="4"/>
      <w:bookmarkEnd w:id="5"/>
    </w:p>
    <w:tbl>
      <w:tblPr>
        <w:tblStyle w:val="aff1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731"/>
        <w:gridCol w:w="4365"/>
        <w:gridCol w:w="1164"/>
        <w:gridCol w:w="872"/>
        <w:gridCol w:w="1444"/>
      </w:tblGrid>
      <w:tr w:rsidR="00180D02" w:rsidRPr="00B45273" w14:paraId="4A724BB9" w14:textId="77777777" w:rsidTr="00811DC1"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F071F1" w14:textId="77777777" w:rsidR="00180D02" w:rsidRPr="00B45273" w:rsidRDefault="00180D02" w:rsidP="00811DC1">
            <w:pPr>
              <w:pStyle w:val="aff2"/>
              <w:spacing w:beforeLines="0" w:before="0" w:afterLines="0" w:after="0" w:line="240" w:lineRule="auto"/>
              <w:ind w:firstLineChars="0" w:firstLine="0"/>
              <w:rPr>
                <w:b/>
              </w:rPr>
            </w:pPr>
            <w:r w:rsidRPr="00B45273">
              <w:rPr>
                <w:rFonts w:hint="eastAsia"/>
                <w:b/>
              </w:rPr>
              <w:t>文档编号</w:t>
            </w:r>
          </w:p>
        </w:tc>
        <w:tc>
          <w:tcPr>
            <w:tcW w:w="425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4FEB4A" w14:textId="77777777" w:rsidR="00180D02" w:rsidRPr="00B45273" w:rsidRDefault="00180D02" w:rsidP="00811DC1">
            <w:pPr>
              <w:pStyle w:val="aff2"/>
              <w:spacing w:beforeLines="0" w:before="0" w:afterLines="0" w:after="0" w:line="240" w:lineRule="auto"/>
              <w:ind w:firstLineChars="0" w:firstLine="0"/>
              <w:rPr>
                <w:b/>
              </w:rPr>
            </w:pPr>
            <w:r w:rsidRPr="00B45273">
              <w:rPr>
                <w:rFonts w:hint="eastAsia"/>
                <w:b/>
              </w:rPr>
              <w:t>修订内容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6024D53" w14:textId="77777777" w:rsidR="00180D02" w:rsidRPr="00B45273" w:rsidRDefault="00180D02" w:rsidP="00811DC1">
            <w:pPr>
              <w:pStyle w:val="aff2"/>
              <w:spacing w:beforeLines="0" w:before="0" w:afterLines="0" w:after="0" w:line="240" w:lineRule="auto"/>
              <w:ind w:firstLineChars="0" w:firstLine="0"/>
              <w:rPr>
                <w:b/>
              </w:rPr>
            </w:pPr>
            <w:r w:rsidRPr="00B45273">
              <w:rPr>
                <w:rFonts w:hint="eastAsia"/>
                <w:b/>
              </w:rPr>
              <w:t>修订</w:t>
            </w:r>
            <w:r w:rsidRPr="00B45273">
              <w:rPr>
                <w:b/>
              </w:rPr>
              <w:t>部门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5D4205" w14:textId="77777777" w:rsidR="00180D02" w:rsidRPr="00B45273" w:rsidRDefault="00180D02" w:rsidP="00811DC1">
            <w:pPr>
              <w:pStyle w:val="aff2"/>
              <w:spacing w:beforeLines="0" w:before="0" w:afterLines="0" w:after="0" w:line="240" w:lineRule="auto"/>
              <w:ind w:firstLineChars="0" w:firstLine="0"/>
              <w:rPr>
                <w:b/>
              </w:rPr>
            </w:pPr>
            <w:r w:rsidRPr="00B45273">
              <w:rPr>
                <w:rFonts w:hint="eastAsia"/>
                <w:b/>
              </w:rPr>
              <w:t>修订</w:t>
            </w:r>
            <w:r w:rsidRPr="00B45273">
              <w:rPr>
                <w:b/>
              </w:rPr>
              <w:t>人</w:t>
            </w:r>
          </w:p>
        </w:tc>
        <w:tc>
          <w:tcPr>
            <w:tcW w:w="140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BA7DA0" w14:textId="77777777" w:rsidR="00180D02" w:rsidRPr="00B45273" w:rsidRDefault="00180D02" w:rsidP="00811DC1">
            <w:pPr>
              <w:pStyle w:val="aff2"/>
              <w:spacing w:beforeLines="0" w:before="0" w:afterLines="0" w:after="0" w:line="240" w:lineRule="auto"/>
              <w:ind w:firstLineChars="0" w:firstLine="0"/>
              <w:rPr>
                <w:b/>
              </w:rPr>
            </w:pPr>
            <w:r w:rsidRPr="00B45273">
              <w:rPr>
                <w:rFonts w:hint="eastAsia"/>
                <w:b/>
              </w:rPr>
              <w:t>日期</w:t>
            </w:r>
          </w:p>
        </w:tc>
      </w:tr>
      <w:tr w:rsidR="00180D02" w:rsidRPr="00B45273" w14:paraId="79CE8ACB" w14:textId="77777777" w:rsidTr="00811DC1">
        <w:tc>
          <w:tcPr>
            <w:tcW w:w="168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DCFE7ED" w14:textId="5B15D5C6" w:rsidR="00F5229E" w:rsidRPr="00B45273" w:rsidRDefault="00A64F5F" w:rsidP="00F5229E">
            <w:pPr>
              <w:pStyle w:val="aff2"/>
              <w:spacing w:beforeLines="0" w:before="0" w:afterLines="0" w:after="0" w:line="240" w:lineRule="auto"/>
              <w:ind w:firstLineChars="0" w:firstLine="0"/>
              <w:jc w:val="center"/>
            </w:pPr>
            <w:r w:rsidRPr="00A64F5F">
              <w:t>DD-V001-001_V0.1 180</w:t>
            </w:r>
            <w:r w:rsidR="00E653C7">
              <w:t>7</w:t>
            </w:r>
            <w:r w:rsidRPr="00A64F5F">
              <w:t>18</w:t>
            </w:r>
          </w:p>
        </w:tc>
        <w:tc>
          <w:tcPr>
            <w:tcW w:w="425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C014245" w14:textId="3EA5FBDB" w:rsidR="00180D02" w:rsidRPr="00B45273" w:rsidRDefault="00A64F5F" w:rsidP="00811DC1">
            <w:pPr>
              <w:pStyle w:val="aff2"/>
              <w:spacing w:beforeLines="0" w:before="0" w:afterLines="0" w:after="0" w:line="240" w:lineRule="auto"/>
              <w:ind w:firstLineChars="0" w:firstLine="0"/>
            </w:pPr>
            <w:r>
              <w:rPr>
                <w:rFonts w:hint="eastAsia"/>
              </w:rPr>
              <w:t>文档初稿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7581C5E" w14:textId="160AD375" w:rsidR="00180D02" w:rsidRPr="00B45273" w:rsidRDefault="0030626C" w:rsidP="00811DC1">
            <w:pPr>
              <w:pStyle w:val="aff2"/>
              <w:spacing w:beforeLines="0" w:before="0" w:afterLines="0" w:after="0" w:line="240" w:lineRule="auto"/>
              <w:ind w:firstLineChars="0" w:firstLine="0"/>
            </w:pPr>
            <w:r>
              <w:t>技术部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A45310B" w14:textId="0A6C73F6" w:rsidR="00180D02" w:rsidRPr="00B45273" w:rsidRDefault="0030626C" w:rsidP="00811DC1">
            <w:pPr>
              <w:pStyle w:val="aff2"/>
              <w:spacing w:beforeLines="0" w:before="0" w:afterLines="0" w:after="0" w:line="240" w:lineRule="auto"/>
              <w:ind w:firstLineChars="0" w:firstLine="0"/>
            </w:pPr>
            <w:r>
              <w:t>毛刚</w:t>
            </w:r>
          </w:p>
        </w:tc>
        <w:tc>
          <w:tcPr>
            <w:tcW w:w="140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B77463F" w14:textId="379810B8" w:rsidR="00180D02" w:rsidRPr="00B45273" w:rsidRDefault="00F5229E" w:rsidP="00811DC1">
            <w:pPr>
              <w:pStyle w:val="aff2"/>
              <w:spacing w:beforeLines="0" w:before="0" w:afterLines="0" w:after="0" w:line="240" w:lineRule="auto"/>
              <w:ind w:firstLineChars="0" w:firstLine="0"/>
            </w:pPr>
            <w:r>
              <w:rPr>
                <w:rFonts w:hint="eastAsia"/>
              </w:rPr>
              <w:t>201</w:t>
            </w:r>
            <w:r w:rsidR="00A64F5F">
              <w:t>80</w:t>
            </w:r>
            <w:r w:rsidR="00E653C7">
              <w:t>718</w:t>
            </w:r>
          </w:p>
        </w:tc>
      </w:tr>
      <w:tr w:rsidR="00180D02" w:rsidRPr="00B45273" w14:paraId="05ACEB1A" w14:textId="77777777" w:rsidTr="00811DC1">
        <w:tc>
          <w:tcPr>
            <w:tcW w:w="1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AF7886" w14:textId="77777777" w:rsidR="00180D02" w:rsidRPr="00B45273" w:rsidRDefault="00180D02" w:rsidP="00811DC1">
            <w:pPr>
              <w:pStyle w:val="aff2"/>
              <w:spacing w:beforeLines="0" w:before="0" w:afterLines="0" w:after="0" w:line="240" w:lineRule="auto"/>
              <w:ind w:firstLineChars="0" w:firstLine="0"/>
            </w:pP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AF5A02" w14:textId="77777777" w:rsidR="00180D02" w:rsidRPr="00B45273" w:rsidRDefault="00180D02" w:rsidP="00811DC1">
            <w:pPr>
              <w:pStyle w:val="aff2"/>
              <w:spacing w:beforeLines="0" w:before="0" w:afterLines="0" w:after="0" w:line="240" w:lineRule="auto"/>
              <w:ind w:firstLineChars="0" w:firstLine="0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1CFACF" w14:textId="77777777" w:rsidR="00180D02" w:rsidRPr="00B45273" w:rsidRDefault="00180D02" w:rsidP="00811DC1">
            <w:pPr>
              <w:pStyle w:val="aff2"/>
              <w:spacing w:beforeLines="0" w:before="0" w:afterLines="0" w:after="0" w:line="240" w:lineRule="auto"/>
              <w:ind w:firstLineChars="0" w:firstLine="0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CEA93F" w14:textId="77777777" w:rsidR="00180D02" w:rsidRPr="00B45273" w:rsidRDefault="00180D02" w:rsidP="00811DC1">
            <w:pPr>
              <w:pStyle w:val="aff2"/>
              <w:spacing w:beforeLines="0" w:before="0" w:afterLines="0" w:after="0" w:line="240" w:lineRule="auto"/>
              <w:ind w:firstLineChars="0" w:firstLine="0"/>
            </w:pP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3FABC1" w14:textId="77777777" w:rsidR="00180D02" w:rsidRPr="00B45273" w:rsidRDefault="00180D02" w:rsidP="00811DC1">
            <w:pPr>
              <w:pStyle w:val="aff2"/>
              <w:spacing w:beforeLines="0" w:before="0" w:afterLines="0" w:after="0" w:line="240" w:lineRule="auto"/>
              <w:ind w:firstLineChars="0" w:firstLine="0"/>
            </w:pPr>
          </w:p>
        </w:tc>
      </w:tr>
      <w:tr w:rsidR="00180D02" w14:paraId="032530BE" w14:textId="77777777" w:rsidTr="00811DC1">
        <w:tc>
          <w:tcPr>
            <w:tcW w:w="1686" w:type="dxa"/>
            <w:tcBorders>
              <w:top w:val="single" w:sz="4" w:space="0" w:color="auto"/>
            </w:tcBorders>
            <w:vAlign w:val="center"/>
          </w:tcPr>
          <w:p w14:paraId="55C3EBB5" w14:textId="77777777" w:rsidR="00180D02" w:rsidRPr="00B45273" w:rsidRDefault="00180D02" w:rsidP="00811DC1">
            <w:pPr>
              <w:pStyle w:val="aff2"/>
              <w:spacing w:beforeLines="0" w:before="0" w:afterLines="0" w:after="0" w:line="240" w:lineRule="auto"/>
              <w:ind w:firstLineChars="0" w:firstLine="0"/>
            </w:pPr>
          </w:p>
        </w:tc>
        <w:tc>
          <w:tcPr>
            <w:tcW w:w="4253" w:type="dxa"/>
            <w:tcBorders>
              <w:top w:val="single" w:sz="4" w:space="0" w:color="auto"/>
            </w:tcBorders>
            <w:vAlign w:val="center"/>
          </w:tcPr>
          <w:p w14:paraId="58365F7C" w14:textId="77777777" w:rsidR="00180D02" w:rsidRPr="00B45273" w:rsidRDefault="00180D02" w:rsidP="00811DC1">
            <w:pPr>
              <w:pStyle w:val="aff2"/>
              <w:spacing w:beforeLines="0" w:before="0" w:afterLines="0" w:after="0" w:line="240" w:lineRule="auto"/>
              <w:ind w:firstLineChars="0" w:firstLine="0"/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38FA04FE" w14:textId="77777777" w:rsidR="00180D02" w:rsidRPr="00B45273" w:rsidRDefault="00180D02" w:rsidP="00811DC1">
            <w:pPr>
              <w:pStyle w:val="aff2"/>
              <w:spacing w:beforeLines="0" w:before="0" w:afterLines="0" w:after="0" w:line="240" w:lineRule="auto"/>
              <w:ind w:firstLineChars="0" w:firstLine="0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6A9E6228" w14:textId="77777777" w:rsidR="00180D02" w:rsidRPr="00B45273" w:rsidRDefault="00180D02" w:rsidP="00811DC1">
            <w:pPr>
              <w:pStyle w:val="aff2"/>
              <w:spacing w:beforeLines="0" w:before="0" w:afterLines="0" w:after="0" w:line="240" w:lineRule="auto"/>
              <w:ind w:firstLineChars="0" w:firstLine="0"/>
            </w:pPr>
          </w:p>
        </w:tc>
        <w:tc>
          <w:tcPr>
            <w:tcW w:w="1407" w:type="dxa"/>
            <w:tcBorders>
              <w:top w:val="single" w:sz="4" w:space="0" w:color="auto"/>
            </w:tcBorders>
            <w:vAlign w:val="center"/>
          </w:tcPr>
          <w:p w14:paraId="59288939" w14:textId="77777777" w:rsidR="00180D02" w:rsidRPr="00483377" w:rsidRDefault="00180D02" w:rsidP="00811DC1">
            <w:pPr>
              <w:pStyle w:val="aff2"/>
              <w:spacing w:beforeLines="0" w:before="0" w:afterLines="0" w:after="0" w:line="240" w:lineRule="auto"/>
              <w:ind w:firstLineChars="0" w:firstLine="0"/>
            </w:pPr>
          </w:p>
        </w:tc>
      </w:tr>
    </w:tbl>
    <w:p w14:paraId="44CBA51E" w14:textId="77777777" w:rsidR="00A60358" w:rsidRPr="00A60358" w:rsidRDefault="00A60358" w:rsidP="001B5638"/>
    <w:sectPr w:rsidR="00A60358" w:rsidRPr="00A60358" w:rsidSect="0069506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 w:code="1"/>
      <w:pgMar w:top="1440" w:right="1440" w:bottom="1440" w:left="1440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E36EC" w14:textId="77777777" w:rsidR="00CE733E" w:rsidRDefault="00CE733E" w:rsidP="001B5638">
      <w:r>
        <w:separator/>
      </w:r>
    </w:p>
  </w:endnote>
  <w:endnote w:type="continuationSeparator" w:id="0">
    <w:p w14:paraId="6BCC4786" w14:textId="77777777" w:rsidR="00CE733E" w:rsidRDefault="00CE733E" w:rsidP="001B5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BEAC8" w14:textId="77777777" w:rsidR="00BD7530" w:rsidRDefault="00BD7530" w:rsidP="0069506C">
    <w:pPr>
      <w:pStyle w:val="aff"/>
      <w:tabs>
        <w:tab w:val="clear" w:pos="4153"/>
        <w:tab w:val="center" w:pos="4536"/>
      </w:tabs>
      <w:spacing w:beforeLines="0" w:before="0" w:afterLines="0" w:after="0" w:line="240" w:lineRule="auto"/>
      <w:ind w:firstLineChars="0" w:firstLine="0"/>
      <w:jc w:val="left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fldChar w:fldCharType="end"/>
    </w:r>
    <w:r>
      <w:rPr>
        <w:rFonts w:hint="eastAsia"/>
      </w:rPr>
      <w:t>页</w:t>
    </w:r>
    <w:r>
      <w:t xml:space="preserve">  </w:t>
    </w:r>
    <w:r>
      <w:rPr>
        <w:rFonts w:hint="eastAsia"/>
      </w:rPr>
      <w:t>共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38</w:t>
    </w:r>
    <w:r>
      <w:rPr>
        <w:noProof/>
      </w:rPr>
      <w:fldChar w:fldCharType="end"/>
    </w:r>
    <w:r>
      <w:t>页</w:t>
    </w:r>
    <w:r>
      <w:tab/>
    </w:r>
    <w:r>
      <w:rPr>
        <w:rFonts w:hint="eastAsia"/>
      </w:rPr>
      <w:t>北京</w:t>
    </w:r>
    <w:r>
      <w:t>智汇空间科技有限公司</w:t>
    </w:r>
    <w:r>
      <w:rPr>
        <w:rFonts w:hint="eastAsia"/>
      </w:rPr>
      <w:t xml:space="preserve"> </w:t>
    </w:r>
    <w:r>
      <w:rPr>
        <w:rFonts w:hint="eastAsia"/>
      </w:rPr>
      <w:sym w:font="Symbol" w:char="F0E3"/>
    </w:r>
    <w:r>
      <w:t>版权所有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1B74E" w14:textId="77777777" w:rsidR="00BD7530" w:rsidRDefault="00BD7530" w:rsidP="0069506C">
    <w:pPr>
      <w:pStyle w:val="aff"/>
      <w:tabs>
        <w:tab w:val="clear" w:pos="4153"/>
        <w:tab w:val="clear" w:pos="8306"/>
        <w:tab w:val="center" w:pos="4536"/>
        <w:tab w:val="right" w:pos="9356"/>
      </w:tabs>
      <w:spacing w:beforeLines="0" w:before="0" w:afterLines="0" w:after="0" w:line="240" w:lineRule="auto"/>
      <w:ind w:firstLineChars="0" w:firstLine="0"/>
      <w:jc w:val="left"/>
    </w:pPr>
    <w:r>
      <w:tab/>
    </w:r>
    <w:r>
      <w:rPr>
        <w:rFonts w:hint="eastAsia"/>
      </w:rPr>
      <w:t>北京</w:t>
    </w:r>
    <w:r>
      <w:t>智汇空间科技有限公司</w:t>
    </w:r>
    <w:r>
      <w:rPr>
        <w:rFonts w:hint="eastAsia"/>
      </w:rPr>
      <w:t xml:space="preserve"> </w:t>
    </w:r>
    <w:r>
      <w:rPr>
        <w:rFonts w:hint="eastAsia"/>
      </w:rPr>
      <w:sym w:font="Symbol" w:char="F0E3"/>
    </w:r>
    <w:r>
      <w:t>版权所有</w:t>
    </w:r>
    <w:r>
      <w:tab/>
    </w: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</w:t>
    </w:r>
    <w:r>
      <w:t xml:space="preserve">  </w:t>
    </w:r>
    <w:r>
      <w:rPr>
        <w:rFonts w:hint="eastAsia"/>
      </w:rPr>
      <w:t>共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38</w:t>
    </w:r>
    <w:r>
      <w:rPr>
        <w:noProof/>
      </w:rPr>
      <w:fldChar w:fldCharType="end"/>
    </w:r>
    <w: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51766" w14:textId="77777777" w:rsidR="00BD7530" w:rsidRPr="001B5638" w:rsidRDefault="00BD7530" w:rsidP="001B5638">
    <w:pPr>
      <w:pStyle w:val="aff"/>
      <w:spacing w:beforeLines="0" w:before="0" w:afterLines="0" w:after="0" w:line="240" w:lineRule="auto"/>
      <w:ind w:firstLineChars="0" w:firstLine="0"/>
      <w:jc w:val="center"/>
      <w:rPr>
        <w:rFonts w:ascii="Calibri" w:eastAsia="华文楷体" w:hAnsi="Calibri"/>
      </w:rPr>
    </w:pPr>
    <w:r w:rsidRPr="001B5638">
      <w:rPr>
        <w:rFonts w:ascii="Calibri" w:eastAsia="华文楷体" w:hAnsi="Calibri" w:hint="eastAsia"/>
      </w:rPr>
      <w:t>北京</w:t>
    </w:r>
    <w:r w:rsidRPr="001B5638">
      <w:rPr>
        <w:rFonts w:ascii="Calibri" w:eastAsia="华文楷体" w:hAnsi="Calibri" w:hint="eastAsia"/>
      </w:rPr>
      <w:sym w:font="Symbol" w:char="F0B7"/>
    </w:r>
    <w:r w:rsidRPr="001B5638">
      <w:rPr>
        <w:rFonts w:ascii="Calibri" w:eastAsia="华文楷体" w:hAnsi="Calibri"/>
      </w:rPr>
      <w:t>上地</w:t>
    </w:r>
    <w:r w:rsidRPr="001B5638">
      <w:rPr>
        <w:rFonts w:ascii="Calibri" w:eastAsia="华文楷体" w:hAnsi="Calibri" w:hint="eastAsia"/>
      </w:rPr>
      <w:sym w:font="Symbol" w:char="F0B7"/>
    </w:r>
    <w:proofErr w:type="gramStart"/>
    <w:r w:rsidRPr="001B5638">
      <w:rPr>
        <w:rFonts w:ascii="Calibri" w:eastAsia="华文楷体" w:hAnsi="Calibri" w:hint="eastAsia"/>
      </w:rPr>
      <w:t>金隅</w:t>
    </w:r>
    <w:r w:rsidRPr="001B5638">
      <w:rPr>
        <w:rFonts w:ascii="Calibri" w:eastAsia="华文楷体" w:hAnsi="Calibri"/>
      </w:rPr>
      <w:t>嘉华</w:t>
    </w:r>
    <w:proofErr w:type="gramEnd"/>
    <w:r w:rsidRPr="001B5638">
      <w:rPr>
        <w:rFonts w:ascii="Calibri" w:eastAsia="华文楷体" w:hAnsi="Calibri"/>
      </w:rPr>
      <w:t>大厦</w:t>
    </w:r>
    <w:r w:rsidRPr="001B5638">
      <w:rPr>
        <w:rFonts w:ascii="Calibri" w:eastAsia="华文楷体" w:hAnsi="Calibri" w:hint="eastAsia"/>
      </w:rPr>
      <w:t xml:space="preserve">C1109    </w:t>
    </w:r>
    <w:r w:rsidRPr="001B5638">
      <w:rPr>
        <w:rFonts w:ascii="Calibri" w:eastAsia="华文楷体" w:hAnsi="Calibri"/>
      </w:rPr>
      <w:t xml:space="preserve">Fax: +86(10)6296-7828    email: </w:t>
    </w:r>
    <w:r w:rsidRPr="001B5638">
      <w:rPr>
        <w:rFonts w:ascii="Calibri" w:eastAsia="华文楷体" w:hAnsi="Calibri" w:hint="eastAsia"/>
      </w:rPr>
      <w:t>info@smartspace.com.cn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38241" w14:textId="77777777" w:rsidR="00CE733E" w:rsidRDefault="00CE733E" w:rsidP="001B5638">
      <w:r>
        <w:separator/>
      </w:r>
    </w:p>
  </w:footnote>
  <w:footnote w:type="continuationSeparator" w:id="0">
    <w:p w14:paraId="4F319E3A" w14:textId="77777777" w:rsidR="00CE733E" w:rsidRDefault="00CE733E" w:rsidP="001B5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5BC1F" w14:textId="326439C4" w:rsidR="00BD7530" w:rsidRDefault="00BD7530" w:rsidP="0069506C">
    <w:pPr>
      <w:pStyle w:val="afd"/>
      <w:tabs>
        <w:tab w:val="clear" w:pos="4153"/>
        <w:tab w:val="clear" w:pos="8306"/>
        <w:tab w:val="center" w:pos="4536"/>
        <w:tab w:val="right" w:pos="9356"/>
      </w:tabs>
      <w:spacing w:beforeLines="0" w:before="0" w:afterLines="0" w:after="0" w:line="240" w:lineRule="auto"/>
      <w:ind w:firstLineChars="0" w:firstLine="0"/>
      <w:jc w:val="left"/>
    </w:pPr>
    <w:r>
      <w:rPr>
        <w:noProof/>
      </w:rPr>
      <w:pict w14:anchorId="69921E4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8666436" o:spid="_x0000_s2051" type="#_x0000_t136" style="position:absolute;margin-left:0;margin-top:0;width:518.4pt;height:141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martSpace"/>
          <w10:wrap anchorx="margin" anchory="margin"/>
        </v:shape>
      </w:pict>
    </w:r>
    <w:r>
      <w:rPr>
        <w:rFonts w:hint="eastAsia"/>
      </w:rPr>
      <w:t>内部</w:t>
    </w:r>
    <w:r>
      <w:t>公开</w:t>
    </w:r>
    <w:r>
      <w:rPr>
        <w:rFonts w:hint="eastAsia"/>
      </w:rPr>
      <w:t>▲</w:t>
    </w:r>
    <w:r w:rsidRPr="001F757A">
      <w:tab/>
    </w:r>
    <w:r w:rsidRPr="001F757A">
      <w:fldChar w:fldCharType="begin"/>
    </w:r>
    <w:r w:rsidRPr="001F757A">
      <w:instrText xml:space="preserve"> REF DOC_NO \h  \* MERGEFORMAT </w:instrText>
    </w:r>
    <w:r w:rsidRPr="001F757A">
      <w:fldChar w:fldCharType="separate"/>
    </w:r>
    <w:r w:rsidRPr="00D82189">
      <w:t>DD-W</w:t>
    </w:r>
    <w:r>
      <w:t>001</w:t>
    </w:r>
    <w:r w:rsidRPr="001F757A">
      <w:fldChar w:fldCharType="end"/>
    </w:r>
    <w:r w:rsidRPr="001F757A">
      <w:t xml:space="preserve">    </w:t>
    </w:r>
    <w:r w:rsidRPr="00944721">
      <w:rPr>
        <w:rFonts w:hint="eastAsia"/>
      </w:rPr>
      <w:t>室内导航定位服务器设计</w:t>
    </w:r>
    <w:r>
      <w:tab/>
    </w:r>
    <w:r>
      <w:rPr>
        <w:noProof/>
      </w:rPr>
      <w:drawing>
        <wp:inline distT="0" distB="0" distL="0" distR="0" wp14:anchorId="25A0ED5A" wp14:editId="29BE61D3">
          <wp:extent cx="748295" cy="2667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智汇空间 - 副本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1446" cy="2892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985A4" w14:textId="0207FA9D" w:rsidR="00BD7530" w:rsidRDefault="00BD7530" w:rsidP="0069506C">
    <w:pPr>
      <w:pStyle w:val="afd"/>
      <w:tabs>
        <w:tab w:val="clear" w:pos="4153"/>
        <w:tab w:val="clear" w:pos="8306"/>
        <w:tab w:val="center" w:pos="4536"/>
        <w:tab w:val="right" w:pos="9356"/>
      </w:tabs>
      <w:spacing w:beforeLines="0" w:before="0" w:afterLines="0" w:after="0" w:line="240" w:lineRule="auto"/>
      <w:ind w:firstLineChars="0" w:firstLine="0"/>
      <w:jc w:val="left"/>
    </w:pPr>
    <w:r>
      <w:rPr>
        <w:noProof/>
      </w:rPr>
      <w:pict w14:anchorId="07BBA41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8666437" o:spid="_x0000_s2052" type="#_x0000_t136" style="position:absolute;margin-left:0;margin-top:0;width:518.4pt;height:141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martSpace"/>
          <w10:wrap anchorx="margin" anchory="margin"/>
        </v:shape>
      </w:pict>
    </w:r>
    <w:r>
      <w:rPr>
        <w:noProof/>
      </w:rPr>
      <w:drawing>
        <wp:inline distT="0" distB="0" distL="0" distR="0" wp14:anchorId="44939273" wp14:editId="6C661C2B">
          <wp:extent cx="742950" cy="264796"/>
          <wp:effectExtent l="0" t="0" r="0" b="190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智汇空间 - 副本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6621" cy="2874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F757A">
      <w:tab/>
    </w:r>
    <w:r w:rsidRPr="001F757A">
      <w:fldChar w:fldCharType="begin"/>
    </w:r>
    <w:r w:rsidRPr="001F757A">
      <w:instrText xml:space="preserve"> REF DOC_NO \h  \* MERGEFORMAT </w:instrText>
    </w:r>
    <w:r w:rsidRPr="001F757A">
      <w:fldChar w:fldCharType="separate"/>
    </w:r>
    <w:r w:rsidRPr="00D82189">
      <w:t>DD-W</w:t>
    </w:r>
    <w:r>
      <w:t>001</w:t>
    </w:r>
    <w:r w:rsidRPr="001F757A">
      <w:fldChar w:fldCharType="end"/>
    </w:r>
    <w:r w:rsidRPr="001F757A">
      <w:t xml:space="preserve">    </w:t>
    </w:r>
    <w:r w:rsidRPr="00944721">
      <w:rPr>
        <w:rFonts w:hint="eastAsia"/>
      </w:rPr>
      <w:t>室内导航定位服务器设计</w:t>
    </w:r>
    <w:r>
      <w:tab/>
    </w:r>
    <w:r>
      <w:rPr>
        <w:rFonts w:hint="eastAsia"/>
      </w:rPr>
      <w:t>内部</w:t>
    </w:r>
    <w:r>
      <w:t>公开</w:t>
    </w:r>
    <w:r>
      <w:rPr>
        <w:rFonts w:hint="eastAsia"/>
      </w:rPr>
      <w:t>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ACDC3" w14:textId="3E79486A" w:rsidR="00BD7530" w:rsidRPr="00196389" w:rsidRDefault="00BD7530" w:rsidP="001B5638">
    <w:pPr>
      <w:tabs>
        <w:tab w:val="right" w:pos="9356"/>
      </w:tabs>
      <w:spacing w:beforeLines="0" w:before="0" w:afterLines="0" w:after="0" w:line="240" w:lineRule="auto"/>
      <w:ind w:firstLineChars="0" w:firstLine="0"/>
      <w:jc w:val="left"/>
      <w:textAlignment w:val="top"/>
    </w:pPr>
    <w:r>
      <w:rPr>
        <w:noProof/>
      </w:rPr>
      <w:drawing>
        <wp:inline distT="0" distB="0" distL="0" distR="0" wp14:anchorId="24538805" wp14:editId="3395FEF6">
          <wp:extent cx="3013062" cy="1073888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智汇空间 - 副本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1917" cy="11768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1B5638">
      <w:rPr>
        <w:rFonts w:ascii="Calibri" w:hAnsi="Calibri"/>
      </w:rPr>
      <w:fldChar w:fldCharType="begin"/>
    </w:r>
    <w:r w:rsidRPr="001B5638">
      <w:rPr>
        <w:rFonts w:ascii="Calibri" w:hAnsi="Calibri"/>
      </w:rPr>
      <w:instrText xml:space="preserve"> REF DOC_NO \h </w:instrText>
    </w:r>
    <w:r>
      <w:rPr>
        <w:rFonts w:ascii="Calibri" w:hAnsi="Calibri"/>
      </w:rPr>
      <w:instrText xml:space="preserve"> \* MERGEFORMAT </w:instrText>
    </w:r>
    <w:r w:rsidRPr="001B5638">
      <w:rPr>
        <w:rFonts w:ascii="Calibri" w:hAnsi="Calibri"/>
      </w:rPr>
    </w:r>
    <w:r w:rsidRPr="001B5638">
      <w:rPr>
        <w:rFonts w:ascii="Calibri" w:hAnsi="Calibri"/>
      </w:rPr>
      <w:fldChar w:fldCharType="separate"/>
    </w:r>
    <w:r w:rsidRPr="00D82189">
      <w:rPr>
        <w:rFonts w:ascii="Calibri" w:hAnsi="Calibri"/>
      </w:rPr>
      <w:t>DD-W</w:t>
    </w:r>
    <w:r>
      <w:rPr>
        <w:rFonts w:ascii="Calibri" w:hAnsi="Calibri"/>
      </w:rPr>
      <w:t>001</w:t>
    </w:r>
    <w:r w:rsidRPr="001B5638">
      <w:rPr>
        <w:rFonts w:ascii="Calibri" w:hAnsi="Calibri"/>
      </w:rPr>
      <w:fldChar w:fldCharType="end"/>
    </w:r>
    <w:r>
      <w:rPr>
        <w:noProof/>
      </w:rPr>
      <w:pict w14:anchorId="1C62E0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8666435" o:spid="_x0000_s2050" type="#_x0000_t136" style="position:absolute;margin-left:0;margin-top:0;width:518.4pt;height:141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martSpac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34C5E"/>
    <w:multiLevelType w:val="hybridMultilevel"/>
    <w:tmpl w:val="B70E116E"/>
    <w:lvl w:ilvl="0" w:tplc="3E3A928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681E71"/>
    <w:multiLevelType w:val="hybridMultilevel"/>
    <w:tmpl w:val="033C4F8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344C059E"/>
    <w:multiLevelType w:val="hybridMultilevel"/>
    <w:tmpl w:val="000C43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8F84A63"/>
    <w:multiLevelType w:val="hybridMultilevel"/>
    <w:tmpl w:val="0B62264E"/>
    <w:lvl w:ilvl="0" w:tplc="04090001">
      <w:start w:val="1"/>
      <w:numFmt w:val="bullet"/>
      <w:lvlText w:val=""/>
      <w:lvlJc w:val="left"/>
      <w:pPr>
        <w:ind w:left="141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4" w15:restartNumberingAfterBreak="0">
    <w:nsid w:val="469A52F2"/>
    <w:multiLevelType w:val="multilevel"/>
    <w:tmpl w:val="1C8EDAB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3"/>
      <w:lvlText w:val="%1.%2.%3"/>
      <w:lvlJc w:val="left"/>
      <w:pPr>
        <w:ind w:left="710" w:firstLine="0"/>
      </w:pPr>
      <w:rPr>
        <w:rFonts w:hint="default"/>
        <w:color w:val="1CADE4" w:themeColor="accent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default"/>
        <w:color w:val="1CADE4" w:themeColor="accent1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5" w15:restartNumberingAfterBreak="0">
    <w:nsid w:val="52B53079"/>
    <w:multiLevelType w:val="hybridMultilevel"/>
    <w:tmpl w:val="944A71E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59E60F8F"/>
    <w:multiLevelType w:val="hybridMultilevel"/>
    <w:tmpl w:val="26108E1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62A76E11"/>
    <w:multiLevelType w:val="hybridMultilevel"/>
    <w:tmpl w:val="74CAFA1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6CEA2025"/>
    <w:multiLevelType w:val="multilevel"/>
    <w:tmpl w:val="05EED13E"/>
    <w:lvl w:ilvl="0">
      <w:start w:val="1"/>
      <w:numFmt w:val="none"/>
      <w:pStyle w:val="a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0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upperLetter"/>
      <w:pStyle w:val="a1"/>
      <w:lvlText w:val="%3."/>
      <w:lvlJc w:val="left"/>
      <w:pPr>
        <w:ind w:left="0" w:firstLine="0"/>
      </w:pPr>
      <w:rPr>
        <w:rFonts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5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9" w15:restartNumberingAfterBreak="0">
    <w:nsid w:val="75AD3A9A"/>
    <w:multiLevelType w:val="hybridMultilevel"/>
    <w:tmpl w:val="C5F4D5F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7B814515"/>
    <w:multiLevelType w:val="hybridMultilevel"/>
    <w:tmpl w:val="DAD6C006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4"/>
  </w:num>
  <w:num w:numId="8">
    <w:abstractNumId w:val="4"/>
  </w:num>
  <w:num w:numId="9">
    <w:abstractNumId w:val="7"/>
  </w:num>
  <w:num w:numId="10">
    <w:abstractNumId w:val="9"/>
  </w:num>
  <w:num w:numId="11">
    <w:abstractNumId w:val="10"/>
  </w:num>
  <w:num w:numId="12">
    <w:abstractNumId w:val="3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1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4"/>
  </w:num>
  <w:num w:numId="43">
    <w:abstractNumId w:val="4"/>
  </w:num>
  <w:num w:numId="44">
    <w:abstractNumId w:val="6"/>
  </w:num>
  <w:num w:numId="4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defaultTabStop w:val="720"/>
  <w:evenAndOddHeaders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7E57"/>
    <w:rsid w:val="00003AED"/>
    <w:rsid w:val="00007F53"/>
    <w:rsid w:val="00013A25"/>
    <w:rsid w:val="000156D4"/>
    <w:rsid w:val="0002114C"/>
    <w:rsid w:val="0002124A"/>
    <w:rsid w:val="000226DE"/>
    <w:rsid w:val="00024070"/>
    <w:rsid w:val="000314F8"/>
    <w:rsid w:val="000318B7"/>
    <w:rsid w:val="00036C79"/>
    <w:rsid w:val="000374B0"/>
    <w:rsid w:val="000404B7"/>
    <w:rsid w:val="00041D45"/>
    <w:rsid w:val="00052216"/>
    <w:rsid w:val="00052A20"/>
    <w:rsid w:val="00053F04"/>
    <w:rsid w:val="00054FC9"/>
    <w:rsid w:val="00063CBA"/>
    <w:rsid w:val="00067350"/>
    <w:rsid w:val="00072A2F"/>
    <w:rsid w:val="000761FB"/>
    <w:rsid w:val="000765A5"/>
    <w:rsid w:val="000900F1"/>
    <w:rsid w:val="000A1172"/>
    <w:rsid w:val="000A2047"/>
    <w:rsid w:val="000D6FA3"/>
    <w:rsid w:val="000E0C4B"/>
    <w:rsid w:val="000E0DBE"/>
    <w:rsid w:val="00114E5C"/>
    <w:rsid w:val="00116368"/>
    <w:rsid w:val="00126EA0"/>
    <w:rsid w:val="001331FC"/>
    <w:rsid w:val="00137B4A"/>
    <w:rsid w:val="00143F6D"/>
    <w:rsid w:val="00143FAF"/>
    <w:rsid w:val="00146797"/>
    <w:rsid w:val="00147C51"/>
    <w:rsid w:val="001646E4"/>
    <w:rsid w:val="001647B8"/>
    <w:rsid w:val="00167185"/>
    <w:rsid w:val="001713E7"/>
    <w:rsid w:val="00176929"/>
    <w:rsid w:val="00176D42"/>
    <w:rsid w:val="00180D02"/>
    <w:rsid w:val="00184540"/>
    <w:rsid w:val="00185857"/>
    <w:rsid w:val="00192C90"/>
    <w:rsid w:val="00195522"/>
    <w:rsid w:val="00196389"/>
    <w:rsid w:val="00197E64"/>
    <w:rsid w:val="001A1244"/>
    <w:rsid w:val="001A2257"/>
    <w:rsid w:val="001A2A6B"/>
    <w:rsid w:val="001A3F28"/>
    <w:rsid w:val="001B3ACD"/>
    <w:rsid w:val="001B427D"/>
    <w:rsid w:val="001B534C"/>
    <w:rsid w:val="001B5638"/>
    <w:rsid w:val="001B6529"/>
    <w:rsid w:val="001C3A0D"/>
    <w:rsid w:val="001D0DD0"/>
    <w:rsid w:val="001D47EB"/>
    <w:rsid w:val="001D51B3"/>
    <w:rsid w:val="001F2E68"/>
    <w:rsid w:val="001F706D"/>
    <w:rsid w:val="001F757A"/>
    <w:rsid w:val="001F7E3A"/>
    <w:rsid w:val="002069B7"/>
    <w:rsid w:val="002074A9"/>
    <w:rsid w:val="002129EB"/>
    <w:rsid w:val="00220BDF"/>
    <w:rsid w:val="00222F86"/>
    <w:rsid w:val="00223D47"/>
    <w:rsid w:val="002276FA"/>
    <w:rsid w:val="00227731"/>
    <w:rsid w:val="00227C4B"/>
    <w:rsid w:val="002308A3"/>
    <w:rsid w:val="002366EA"/>
    <w:rsid w:val="002373DF"/>
    <w:rsid w:val="002407A3"/>
    <w:rsid w:val="00241AFF"/>
    <w:rsid w:val="002447B9"/>
    <w:rsid w:val="00256AB5"/>
    <w:rsid w:val="0025704F"/>
    <w:rsid w:val="00260680"/>
    <w:rsid w:val="00260A41"/>
    <w:rsid w:val="002624D5"/>
    <w:rsid w:val="00272AB7"/>
    <w:rsid w:val="00273628"/>
    <w:rsid w:val="00274CA8"/>
    <w:rsid w:val="0028087B"/>
    <w:rsid w:val="00283A38"/>
    <w:rsid w:val="00293092"/>
    <w:rsid w:val="00293599"/>
    <w:rsid w:val="00294C54"/>
    <w:rsid w:val="002970A3"/>
    <w:rsid w:val="002A088F"/>
    <w:rsid w:val="002A29AC"/>
    <w:rsid w:val="002B08A5"/>
    <w:rsid w:val="002B4137"/>
    <w:rsid w:val="002B4EDA"/>
    <w:rsid w:val="002F77B8"/>
    <w:rsid w:val="0030626C"/>
    <w:rsid w:val="00311F95"/>
    <w:rsid w:val="00314344"/>
    <w:rsid w:val="00317195"/>
    <w:rsid w:val="00321864"/>
    <w:rsid w:val="00322318"/>
    <w:rsid w:val="00322A48"/>
    <w:rsid w:val="00324C1A"/>
    <w:rsid w:val="00325253"/>
    <w:rsid w:val="00327632"/>
    <w:rsid w:val="00332DB5"/>
    <w:rsid w:val="00335502"/>
    <w:rsid w:val="00336537"/>
    <w:rsid w:val="00340C31"/>
    <w:rsid w:val="00344574"/>
    <w:rsid w:val="00351C3E"/>
    <w:rsid w:val="0035552A"/>
    <w:rsid w:val="0036154B"/>
    <w:rsid w:val="003621C4"/>
    <w:rsid w:val="00364E5A"/>
    <w:rsid w:val="003811C8"/>
    <w:rsid w:val="00385FE0"/>
    <w:rsid w:val="003A056C"/>
    <w:rsid w:val="003A56CB"/>
    <w:rsid w:val="003A59AA"/>
    <w:rsid w:val="003A74DD"/>
    <w:rsid w:val="003A7B2D"/>
    <w:rsid w:val="003B309A"/>
    <w:rsid w:val="003B5EC5"/>
    <w:rsid w:val="003B67DF"/>
    <w:rsid w:val="003E1CDE"/>
    <w:rsid w:val="003E238D"/>
    <w:rsid w:val="003E296F"/>
    <w:rsid w:val="003E4D9B"/>
    <w:rsid w:val="003E6A78"/>
    <w:rsid w:val="003F5E79"/>
    <w:rsid w:val="003F6CC5"/>
    <w:rsid w:val="00402D0F"/>
    <w:rsid w:val="00403E59"/>
    <w:rsid w:val="0040566A"/>
    <w:rsid w:val="00405F2A"/>
    <w:rsid w:val="00407ACB"/>
    <w:rsid w:val="00417418"/>
    <w:rsid w:val="00422F77"/>
    <w:rsid w:val="00423DBB"/>
    <w:rsid w:val="00427A6C"/>
    <w:rsid w:val="00432FD8"/>
    <w:rsid w:val="004334FD"/>
    <w:rsid w:val="00434C74"/>
    <w:rsid w:val="004350E2"/>
    <w:rsid w:val="00444F52"/>
    <w:rsid w:val="004467D5"/>
    <w:rsid w:val="004557A4"/>
    <w:rsid w:val="00456A01"/>
    <w:rsid w:val="00462351"/>
    <w:rsid w:val="0047286D"/>
    <w:rsid w:val="00475378"/>
    <w:rsid w:val="004759E0"/>
    <w:rsid w:val="004816AE"/>
    <w:rsid w:val="00481C98"/>
    <w:rsid w:val="004868AD"/>
    <w:rsid w:val="00487F02"/>
    <w:rsid w:val="00490292"/>
    <w:rsid w:val="004A67B1"/>
    <w:rsid w:val="004A7970"/>
    <w:rsid w:val="004B6FEC"/>
    <w:rsid w:val="004C0CC5"/>
    <w:rsid w:val="004C1177"/>
    <w:rsid w:val="004C23AA"/>
    <w:rsid w:val="004D1186"/>
    <w:rsid w:val="004D1358"/>
    <w:rsid w:val="004D1C67"/>
    <w:rsid w:val="004D294E"/>
    <w:rsid w:val="004E317E"/>
    <w:rsid w:val="004E5FDA"/>
    <w:rsid w:val="004F003F"/>
    <w:rsid w:val="004F0DC4"/>
    <w:rsid w:val="004F6C6B"/>
    <w:rsid w:val="005015CB"/>
    <w:rsid w:val="0050356E"/>
    <w:rsid w:val="005073D4"/>
    <w:rsid w:val="00511779"/>
    <w:rsid w:val="00523245"/>
    <w:rsid w:val="00523308"/>
    <w:rsid w:val="005315C7"/>
    <w:rsid w:val="00531D2B"/>
    <w:rsid w:val="00534FFE"/>
    <w:rsid w:val="00541503"/>
    <w:rsid w:val="00542067"/>
    <w:rsid w:val="00542A75"/>
    <w:rsid w:val="0055046E"/>
    <w:rsid w:val="00552719"/>
    <w:rsid w:val="005551F1"/>
    <w:rsid w:val="00556B38"/>
    <w:rsid w:val="00573E78"/>
    <w:rsid w:val="0057461C"/>
    <w:rsid w:val="00574F2F"/>
    <w:rsid w:val="00575809"/>
    <w:rsid w:val="00575EF9"/>
    <w:rsid w:val="0057604C"/>
    <w:rsid w:val="0058120C"/>
    <w:rsid w:val="005829B8"/>
    <w:rsid w:val="00587D17"/>
    <w:rsid w:val="00590058"/>
    <w:rsid w:val="005923E3"/>
    <w:rsid w:val="005934ED"/>
    <w:rsid w:val="005937D7"/>
    <w:rsid w:val="005A4C7A"/>
    <w:rsid w:val="005A553F"/>
    <w:rsid w:val="005A5A84"/>
    <w:rsid w:val="005B0387"/>
    <w:rsid w:val="005B30C6"/>
    <w:rsid w:val="005B517D"/>
    <w:rsid w:val="005B7D8D"/>
    <w:rsid w:val="005C2909"/>
    <w:rsid w:val="005C2B03"/>
    <w:rsid w:val="005C5C55"/>
    <w:rsid w:val="005D126D"/>
    <w:rsid w:val="005D5912"/>
    <w:rsid w:val="005E23BC"/>
    <w:rsid w:val="005F05F3"/>
    <w:rsid w:val="005F09F1"/>
    <w:rsid w:val="005F0C5E"/>
    <w:rsid w:val="005F2FE5"/>
    <w:rsid w:val="005F5268"/>
    <w:rsid w:val="005F7BBA"/>
    <w:rsid w:val="00605249"/>
    <w:rsid w:val="006129AD"/>
    <w:rsid w:val="00616FD7"/>
    <w:rsid w:val="00623283"/>
    <w:rsid w:val="006309CF"/>
    <w:rsid w:val="00632D34"/>
    <w:rsid w:val="00634E0D"/>
    <w:rsid w:val="006354AC"/>
    <w:rsid w:val="00636003"/>
    <w:rsid w:val="00640F71"/>
    <w:rsid w:val="00644E39"/>
    <w:rsid w:val="00645FF8"/>
    <w:rsid w:val="00654A96"/>
    <w:rsid w:val="00657424"/>
    <w:rsid w:val="00662D4B"/>
    <w:rsid w:val="006630BD"/>
    <w:rsid w:val="00666E1E"/>
    <w:rsid w:val="00673EC5"/>
    <w:rsid w:val="00674AEC"/>
    <w:rsid w:val="006836C6"/>
    <w:rsid w:val="00690BBE"/>
    <w:rsid w:val="00691A86"/>
    <w:rsid w:val="00692D32"/>
    <w:rsid w:val="00693846"/>
    <w:rsid w:val="006944F4"/>
    <w:rsid w:val="006947B3"/>
    <w:rsid w:val="0069486F"/>
    <w:rsid w:val="0069506C"/>
    <w:rsid w:val="006956ED"/>
    <w:rsid w:val="00695F43"/>
    <w:rsid w:val="006A4E04"/>
    <w:rsid w:val="006A6771"/>
    <w:rsid w:val="006B333A"/>
    <w:rsid w:val="006C040C"/>
    <w:rsid w:val="006C08F0"/>
    <w:rsid w:val="006C59A0"/>
    <w:rsid w:val="006D25F7"/>
    <w:rsid w:val="006D35E9"/>
    <w:rsid w:val="006D7095"/>
    <w:rsid w:val="006E17DB"/>
    <w:rsid w:val="006E1A68"/>
    <w:rsid w:val="006E40E6"/>
    <w:rsid w:val="006E64EE"/>
    <w:rsid w:val="006F28D7"/>
    <w:rsid w:val="00701279"/>
    <w:rsid w:val="00704C40"/>
    <w:rsid w:val="0070556F"/>
    <w:rsid w:val="00706D5C"/>
    <w:rsid w:val="00707D44"/>
    <w:rsid w:val="0071045B"/>
    <w:rsid w:val="0071167D"/>
    <w:rsid w:val="007121AD"/>
    <w:rsid w:val="00716AB9"/>
    <w:rsid w:val="00717D18"/>
    <w:rsid w:val="0072046B"/>
    <w:rsid w:val="00722216"/>
    <w:rsid w:val="00723A36"/>
    <w:rsid w:val="00727A61"/>
    <w:rsid w:val="00727CB9"/>
    <w:rsid w:val="007300C7"/>
    <w:rsid w:val="00730896"/>
    <w:rsid w:val="00735843"/>
    <w:rsid w:val="00742401"/>
    <w:rsid w:val="00743A19"/>
    <w:rsid w:val="00746B58"/>
    <w:rsid w:val="0075171D"/>
    <w:rsid w:val="007569A2"/>
    <w:rsid w:val="00756B1A"/>
    <w:rsid w:val="0076074A"/>
    <w:rsid w:val="007766BC"/>
    <w:rsid w:val="0078036D"/>
    <w:rsid w:val="00781A97"/>
    <w:rsid w:val="00782609"/>
    <w:rsid w:val="00782CAE"/>
    <w:rsid w:val="00783706"/>
    <w:rsid w:val="00783DAE"/>
    <w:rsid w:val="00791141"/>
    <w:rsid w:val="007B334E"/>
    <w:rsid w:val="007B7E8F"/>
    <w:rsid w:val="007C2D5A"/>
    <w:rsid w:val="007C3A27"/>
    <w:rsid w:val="007C4E10"/>
    <w:rsid w:val="007C4F0D"/>
    <w:rsid w:val="007D694A"/>
    <w:rsid w:val="007E2327"/>
    <w:rsid w:val="007E6791"/>
    <w:rsid w:val="007F5E15"/>
    <w:rsid w:val="00803986"/>
    <w:rsid w:val="00810A18"/>
    <w:rsid w:val="008118A6"/>
    <w:rsid w:val="00811DC1"/>
    <w:rsid w:val="0081632B"/>
    <w:rsid w:val="008230BA"/>
    <w:rsid w:val="008246C5"/>
    <w:rsid w:val="00830A29"/>
    <w:rsid w:val="008316CA"/>
    <w:rsid w:val="00855917"/>
    <w:rsid w:val="00857CB1"/>
    <w:rsid w:val="00866D96"/>
    <w:rsid w:val="008675D4"/>
    <w:rsid w:val="0087126F"/>
    <w:rsid w:val="00884247"/>
    <w:rsid w:val="008864F6"/>
    <w:rsid w:val="008900F3"/>
    <w:rsid w:val="0089163D"/>
    <w:rsid w:val="00894C53"/>
    <w:rsid w:val="0089533C"/>
    <w:rsid w:val="008A1743"/>
    <w:rsid w:val="008A1F4D"/>
    <w:rsid w:val="008A5623"/>
    <w:rsid w:val="008B2BDD"/>
    <w:rsid w:val="008C30E3"/>
    <w:rsid w:val="008C54FA"/>
    <w:rsid w:val="008C69FC"/>
    <w:rsid w:val="008D7C3E"/>
    <w:rsid w:val="008E00A3"/>
    <w:rsid w:val="008E6F84"/>
    <w:rsid w:val="008F35BA"/>
    <w:rsid w:val="008F4D82"/>
    <w:rsid w:val="008F6783"/>
    <w:rsid w:val="008F7CAB"/>
    <w:rsid w:val="0090158A"/>
    <w:rsid w:val="00911BD6"/>
    <w:rsid w:val="00916638"/>
    <w:rsid w:val="0091776A"/>
    <w:rsid w:val="009235BB"/>
    <w:rsid w:val="00927507"/>
    <w:rsid w:val="009314BC"/>
    <w:rsid w:val="00934EEA"/>
    <w:rsid w:val="009356C8"/>
    <w:rsid w:val="00941F75"/>
    <w:rsid w:val="009420B9"/>
    <w:rsid w:val="00944721"/>
    <w:rsid w:val="00944E1C"/>
    <w:rsid w:val="00950E26"/>
    <w:rsid w:val="00955879"/>
    <w:rsid w:val="00971487"/>
    <w:rsid w:val="00986108"/>
    <w:rsid w:val="009915F6"/>
    <w:rsid w:val="00991D31"/>
    <w:rsid w:val="00992896"/>
    <w:rsid w:val="00993C3C"/>
    <w:rsid w:val="00995102"/>
    <w:rsid w:val="009A0026"/>
    <w:rsid w:val="009B0CB8"/>
    <w:rsid w:val="009B2855"/>
    <w:rsid w:val="009B4558"/>
    <w:rsid w:val="009B7C47"/>
    <w:rsid w:val="009C0646"/>
    <w:rsid w:val="009C43D8"/>
    <w:rsid w:val="009D3DBB"/>
    <w:rsid w:val="009E0018"/>
    <w:rsid w:val="009E517D"/>
    <w:rsid w:val="009F2A68"/>
    <w:rsid w:val="009F7BB5"/>
    <w:rsid w:val="00A0072C"/>
    <w:rsid w:val="00A01D07"/>
    <w:rsid w:val="00A03FE8"/>
    <w:rsid w:val="00A054F9"/>
    <w:rsid w:val="00A06CA0"/>
    <w:rsid w:val="00A11C51"/>
    <w:rsid w:val="00A15BDA"/>
    <w:rsid w:val="00A17024"/>
    <w:rsid w:val="00A24460"/>
    <w:rsid w:val="00A24D67"/>
    <w:rsid w:val="00A27381"/>
    <w:rsid w:val="00A30AB9"/>
    <w:rsid w:val="00A3181C"/>
    <w:rsid w:val="00A3287B"/>
    <w:rsid w:val="00A37107"/>
    <w:rsid w:val="00A40CEA"/>
    <w:rsid w:val="00A440EB"/>
    <w:rsid w:val="00A50EEE"/>
    <w:rsid w:val="00A51C3B"/>
    <w:rsid w:val="00A52CD3"/>
    <w:rsid w:val="00A571D4"/>
    <w:rsid w:val="00A60358"/>
    <w:rsid w:val="00A616D0"/>
    <w:rsid w:val="00A62199"/>
    <w:rsid w:val="00A64F5F"/>
    <w:rsid w:val="00A74CDB"/>
    <w:rsid w:val="00A762E8"/>
    <w:rsid w:val="00A779C4"/>
    <w:rsid w:val="00A84F8C"/>
    <w:rsid w:val="00A90516"/>
    <w:rsid w:val="00AA085F"/>
    <w:rsid w:val="00AA10B0"/>
    <w:rsid w:val="00AC561C"/>
    <w:rsid w:val="00AC5638"/>
    <w:rsid w:val="00AC7A51"/>
    <w:rsid w:val="00AD2C55"/>
    <w:rsid w:val="00AD5B97"/>
    <w:rsid w:val="00AD719B"/>
    <w:rsid w:val="00AD7E57"/>
    <w:rsid w:val="00AE19C4"/>
    <w:rsid w:val="00AE280D"/>
    <w:rsid w:val="00AE6CE1"/>
    <w:rsid w:val="00AE6E98"/>
    <w:rsid w:val="00AF489D"/>
    <w:rsid w:val="00B00A55"/>
    <w:rsid w:val="00B0200D"/>
    <w:rsid w:val="00B102E2"/>
    <w:rsid w:val="00B15261"/>
    <w:rsid w:val="00B16D48"/>
    <w:rsid w:val="00B20516"/>
    <w:rsid w:val="00B252CF"/>
    <w:rsid w:val="00B2772E"/>
    <w:rsid w:val="00B316D6"/>
    <w:rsid w:val="00B41CDF"/>
    <w:rsid w:val="00B44E64"/>
    <w:rsid w:val="00B45273"/>
    <w:rsid w:val="00B51716"/>
    <w:rsid w:val="00B52489"/>
    <w:rsid w:val="00B53277"/>
    <w:rsid w:val="00B5626E"/>
    <w:rsid w:val="00B56CC6"/>
    <w:rsid w:val="00B61646"/>
    <w:rsid w:val="00B61A08"/>
    <w:rsid w:val="00B62DC5"/>
    <w:rsid w:val="00B66972"/>
    <w:rsid w:val="00B72179"/>
    <w:rsid w:val="00B81510"/>
    <w:rsid w:val="00B845E5"/>
    <w:rsid w:val="00B86C21"/>
    <w:rsid w:val="00B92896"/>
    <w:rsid w:val="00BA0E7A"/>
    <w:rsid w:val="00BA3ED4"/>
    <w:rsid w:val="00BA76A4"/>
    <w:rsid w:val="00BB12F4"/>
    <w:rsid w:val="00BB1A05"/>
    <w:rsid w:val="00BB219C"/>
    <w:rsid w:val="00BC571D"/>
    <w:rsid w:val="00BD520E"/>
    <w:rsid w:val="00BD7530"/>
    <w:rsid w:val="00BE143F"/>
    <w:rsid w:val="00BE200C"/>
    <w:rsid w:val="00BF2558"/>
    <w:rsid w:val="00C11C35"/>
    <w:rsid w:val="00C123C6"/>
    <w:rsid w:val="00C124F3"/>
    <w:rsid w:val="00C17DDE"/>
    <w:rsid w:val="00C247B7"/>
    <w:rsid w:val="00C24E53"/>
    <w:rsid w:val="00C31AFC"/>
    <w:rsid w:val="00C377D0"/>
    <w:rsid w:val="00C41F93"/>
    <w:rsid w:val="00C45606"/>
    <w:rsid w:val="00C5074A"/>
    <w:rsid w:val="00C54BB0"/>
    <w:rsid w:val="00C56241"/>
    <w:rsid w:val="00C60BD3"/>
    <w:rsid w:val="00C7361C"/>
    <w:rsid w:val="00C76EA2"/>
    <w:rsid w:val="00C80EC5"/>
    <w:rsid w:val="00C81564"/>
    <w:rsid w:val="00C86EF0"/>
    <w:rsid w:val="00C94646"/>
    <w:rsid w:val="00C94ECD"/>
    <w:rsid w:val="00CA0F75"/>
    <w:rsid w:val="00CA1CA8"/>
    <w:rsid w:val="00CA5439"/>
    <w:rsid w:val="00CA6BBD"/>
    <w:rsid w:val="00CA7726"/>
    <w:rsid w:val="00CB01A6"/>
    <w:rsid w:val="00CB19A6"/>
    <w:rsid w:val="00CB27ED"/>
    <w:rsid w:val="00CB53F0"/>
    <w:rsid w:val="00CB6C9F"/>
    <w:rsid w:val="00CC5119"/>
    <w:rsid w:val="00CC7EA3"/>
    <w:rsid w:val="00CD7919"/>
    <w:rsid w:val="00CE1930"/>
    <w:rsid w:val="00CE36DB"/>
    <w:rsid w:val="00CE4EAA"/>
    <w:rsid w:val="00CE5402"/>
    <w:rsid w:val="00CE733E"/>
    <w:rsid w:val="00CF1C68"/>
    <w:rsid w:val="00D06C15"/>
    <w:rsid w:val="00D07177"/>
    <w:rsid w:val="00D116C0"/>
    <w:rsid w:val="00D1411D"/>
    <w:rsid w:val="00D20102"/>
    <w:rsid w:val="00D33A35"/>
    <w:rsid w:val="00D417C5"/>
    <w:rsid w:val="00D43AA1"/>
    <w:rsid w:val="00D546F0"/>
    <w:rsid w:val="00D57CB4"/>
    <w:rsid w:val="00D63194"/>
    <w:rsid w:val="00D63BB6"/>
    <w:rsid w:val="00D66A61"/>
    <w:rsid w:val="00D712F6"/>
    <w:rsid w:val="00D720D4"/>
    <w:rsid w:val="00D72FDE"/>
    <w:rsid w:val="00D75E1B"/>
    <w:rsid w:val="00D77E20"/>
    <w:rsid w:val="00D82189"/>
    <w:rsid w:val="00D86068"/>
    <w:rsid w:val="00D94630"/>
    <w:rsid w:val="00DA38E0"/>
    <w:rsid w:val="00DA6C05"/>
    <w:rsid w:val="00DB111A"/>
    <w:rsid w:val="00DB296C"/>
    <w:rsid w:val="00DB597C"/>
    <w:rsid w:val="00DB70EA"/>
    <w:rsid w:val="00DC4C74"/>
    <w:rsid w:val="00DD2A15"/>
    <w:rsid w:val="00DD34D0"/>
    <w:rsid w:val="00DE061F"/>
    <w:rsid w:val="00DE0EC7"/>
    <w:rsid w:val="00DE35C8"/>
    <w:rsid w:val="00DF1F32"/>
    <w:rsid w:val="00DF422A"/>
    <w:rsid w:val="00DF4241"/>
    <w:rsid w:val="00DF7B43"/>
    <w:rsid w:val="00E06567"/>
    <w:rsid w:val="00E11BDD"/>
    <w:rsid w:val="00E214FE"/>
    <w:rsid w:val="00E22E51"/>
    <w:rsid w:val="00E22E7A"/>
    <w:rsid w:val="00E2449A"/>
    <w:rsid w:val="00E271FE"/>
    <w:rsid w:val="00E27478"/>
    <w:rsid w:val="00E275A3"/>
    <w:rsid w:val="00E30BA4"/>
    <w:rsid w:val="00E31695"/>
    <w:rsid w:val="00E353AF"/>
    <w:rsid w:val="00E36365"/>
    <w:rsid w:val="00E41621"/>
    <w:rsid w:val="00E41BF0"/>
    <w:rsid w:val="00E43B99"/>
    <w:rsid w:val="00E455B2"/>
    <w:rsid w:val="00E52786"/>
    <w:rsid w:val="00E53B98"/>
    <w:rsid w:val="00E55D84"/>
    <w:rsid w:val="00E63C24"/>
    <w:rsid w:val="00E653C7"/>
    <w:rsid w:val="00E6555B"/>
    <w:rsid w:val="00E66E0A"/>
    <w:rsid w:val="00E67C33"/>
    <w:rsid w:val="00E7614A"/>
    <w:rsid w:val="00E77E58"/>
    <w:rsid w:val="00E913C1"/>
    <w:rsid w:val="00E93AF6"/>
    <w:rsid w:val="00E95CFB"/>
    <w:rsid w:val="00E97229"/>
    <w:rsid w:val="00EA1AEA"/>
    <w:rsid w:val="00EA258D"/>
    <w:rsid w:val="00EA3B69"/>
    <w:rsid w:val="00EA3CB0"/>
    <w:rsid w:val="00EA65E9"/>
    <w:rsid w:val="00EA6B7C"/>
    <w:rsid w:val="00EA7C48"/>
    <w:rsid w:val="00EC06DC"/>
    <w:rsid w:val="00EC196A"/>
    <w:rsid w:val="00EC45B6"/>
    <w:rsid w:val="00EC7D91"/>
    <w:rsid w:val="00ED71EF"/>
    <w:rsid w:val="00ED7C74"/>
    <w:rsid w:val="00ED7D35"/>
    <w:rsid w:val="00EE1E39"/>
    <w:rsid w:val="00EE3DD7"/>
    <w:rsid w:val="00EE4AD4"/>
    <w:rsid w:val="00EF0D8A"/>
    <w:rsid w:val="00EF1DF5"/>
    <w:rsid w:val="00EF4714"/>
    <w:rsid w:val="00F04504"/>
    <w:rsid w:val="00F063D5"/>
    <w:rsid w:val="00F13E9E"/>
    <w:rsid w:val="00F17BC6"/>
    <w:rsid w:val="00F263C2"/>
    <w:rsid w:val="00F2680C"/>
    <w:rsid w:val="00F36C3C"/>
    <w:rsid w:val="00F462CD"/>
    <w:rsid w:val="00F5229E"/>
    <w:rsid w:val="00F6012F"/>
    <w:rsid w:val="00F70290"/>
    <w:rsid w:val="00F7177C"/>
    <w:rsid w:val="00F71D5D"/>
    <w:rsid w:val="00F7560F"/>
    <w:rsid w:val="00F934D2"/>
    <w:rsid w:val="00F93CE3"/>
    <w:rsid w:val="00F96AD0"/>
    <w:rsid w:val="00FA0C2E"/>
    <w:rsid w:val="00FA1C4B"/>
    <w:rsid w:val="00FA3178"/>
    <w:rsid w:val="00FA6A02"/>
    <w:rsid w:val="00FA7E18"/>
    <w:rsid w:val="00FB51E9"/>
    <w:rsid w:val="00FB763F"/>
    <w:rsid w:val="00FC2988"/>
    <w:rsid w:val="00FD367A"/>
    <w:rsid w:val="00FD39FE"/>
    <w:rsid w:val="00FD5B00"/>
    <w:rsid w:val="00FE00F2"/>
    <w:rsid w:val="00FE55A8"/>
    <w:rsid w:val="00FE6EE5"/>
    <w:rsid w:val="00FE735D"/>
    <w:rsid w:val="00FF0E33"/>
    <w:rsid w:val="00FF1BE2"/>
    <w:rsid w:val="00FF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0233C95"/>
  <w15:docId w15:val="{EA095AAC-DAF5-444B-8F5D-5E84951C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6">
    <w:name w:val="Normal"/>
    <w:qFormat/>
    <w:rsid w:val="001B5638"/>
    <w:pPr>
      <w:spacing w:beforeLines="150" w:before="360" w:afterLines="100" w:after="240" w:line="300" w:lineRule="auto"/>
      <w:ind w:firstLineChars="200" w:firstLine="480"/>
      <w:jc w:val="both"/>
    </w:pPr>
    <w:rPr>
      <w:rFonts w:ascii="宋体" w:eastAsia="宋体" w:hAnsi="宋体"/>
      <w:sz w:val="24"/>
      <w:szCs w:val="24"/>
      <w:lang w:eastAsia="zh-CN"/>
    </w:rPr>
  </w:style>
  <w:style w:type="paragraph" w:styleId="1">
    <w:name w:val="heading 1"/>
    <w:basedOn w:val="a1"/>
    <w:next w:val="a6"/>
    <w:link w:val="10"/>
    <w:autoRedefine/>
    <w:uiPriority w:val="9"/>
    <w:qFormat/>
    <w:rsid w:val="002A29AC"/>
    <w:pPr>
      <w:keepNext/>
      <w:keepLines/>
      <w:numPr>
        <w:ilvl w:val="0"/>
        <w:numId w:val="1"/>
      </w:numPr>
      <w:spacing w:beforeLines="100" w:before="240" w:line="360" w:lineRule="auto"/>
      <w:jc w:val="left"/>
      <w:outlineLvl w:val="0"/>
    </w:pPr>
    <w:rPr>
      <w:rFonts w:hAnsi="黑体" w:cstheme="majorBidi"/>
      <w:bCs/>
      <w:sz w:val="44"/>
      <w:szCs w:val="44"/>
    </w:rPr>
  </w:style>
  <w:style w:type="paragraph" w:styleId="2">
    <w:name w:val="heading 2"/>
    <w:basedOn w:val="a6"/>
    <w:next w:val="a6"/>
    <w:link w:val="20"/>
    <w:autoRedefine/>
    <w:uiPriority w:val="9"/>
    <w:unhideWhenUsed/>
    <w:qFormat/>
    <w:rsid w:val="00272AB7"/>
    <w:pPr>
      <w:keepNext/>
      <w:keepLines/>
      <w:numPr>
        <w:ilvl w:val="1"/>
        <w:numId w:val="1"/>
      </w:numPr>
      <w:spacing w:beforeLines="50" w:before="120" w:afterLines="50" w:after="120"/>
      <w:ind w:firstLineChars="0"/>
      <w:outlineLvl w:val="1"/>
    </w:pPr>
    <w:rPr>
      <w:rFonts w:ascii="黑体" w:eastAsia="黑体" w:hAnsi="黑体" w:cstheme="majorBidi"/>
      <w:bCs/>
      <w:sz w:val="32"/>
      <w:szCs w:val="32"/>
    </w:rPr>
  </w:style>
  <w:style w:type="paragraph" w:styleId="3">
    <w:name w:val="heading 3"/>
    <w:basedOn w:val="a6"/>
    <w:next w:val="a6"/>
    <w:link w:val="30"/>
    <w:autoRedefine/>
    <w:uiPriority w:val="9"/>
    <w:unhideWhenUsed/>
    <w:qFormat/>
    <w:rsid w:val="000404B7"/>
    <w:pPr>
      <w:keepNext/>
      <w:keepLines/>
      <w:numPr>
        <w:ilvl w:val="2"/>
        <w:numId w:val="1"/>
      </w:numPr>
      <w:spacing w:beforeLines="50" w:before="120" w:afterLines="50" w:after="120"/>
      <w:ind w:firstLineChars="0"/>
      <w:outlineLvl w:val="2"/>
    </w:pPr>
    <w:rPr>
      <w:rFonts w:ascii="Calibri" w:eastAsia="黑体" w:hAnsi="Calibri" w:cs="Calibri"/>
      <w:bCs/>
      <w:color w:val="000000"/>
      <w:sz w:val="32"/>
      <w:szCs w:val="32"/>
      <w:lang w:eastAsia="ja-JP"/>
    </w:rPr>
  </w:style>
  <w:style w:type="paragraph" w:styleId="4">
    <w:name w:val="heading 4"/>
    <w:basedOn w:val="a6"/>
    <w:next w:val="a6"/>
    <w:link w:val="40"/>
    <w:autoRedefine/>
    <w:uiPriority w:val="9"/>
    <w:unhideWhenUsed/>
    <w:qFormat/>
    <w:rsid w:val="009B2855"/>
    <w:pPr>
      <w:keepNext/>
      <w:keepLines/>
      <w:numPr>
        <w:ilvl w:val="3"/>
        <w:numId w:val="1"/>
      </w:numPr>
      <w:spacing w:beforeLines="50" w:before="120" w:afterLines="50" w:after="120"/>
      <w:ind w:firstLineChars="0"/>
      <w:outlineLvl w:val="3"/>
    </w:pPr>
    <w:rPr>
      <w:rFonts w:ascii="黑体" w:eastAsia="黑体" w:hAnsi="黑体" w:cstheme="majorBidi"/>
      <w:bCs/>
      <w:iCs/>
    </w:rPr>
  </w:style>
  <w:style w:type="paragraph" w:styleId="5">
    <w:name w:val="heading 5"/>
    <w:basedOn w:val="a6"/>
    <w:next w:val="a6"/>
    <w:link w:val="50"/>
    <w:autoRedefine/>
    <w:uiPriority w:val="9"/>
    <w:unhideWhenUsed/>
    <w:qFormat/>
    <w:rsid w:val="009F2A68"/>
    <w:pPr>
      <w:keepNext/>
      <w:keepLines/>
      <w:numPr>
        <w:ilvl w:val="4"/>
        <w:numId w:val="1"/>
      </w:numPr>
      <w:spacing w:beforeLines="50" w:before="120" w:afterLines="50" w:after="120"/>
      <w:ind w:firstLineChars="0" w:firstLine="0"/>
      <w:outlineLvl w:val="4"/>
    </w:pPr>
    <w:rPr>
      <w:rFonts w:ascii="黑体" w:eastAsia="黑体" w:hAnsi="黑体" w:cstheme="majorBidi"/>
    </w:rPr>
  </w:style>
  <w:style w:type="paragraph" w:styleId="6">
    <w:name w:val="heading 6"/>
    <w:basedOn w:val="a6"/>
    <w:next w:val="a6"/>
    <w:link w:val="60"/>
    <w:autoRedefine/>
    <w:uiPriority w:val="9"/>
    <w:unhideWhenUsed/>
    <w:qFormat/>
    <w:pPr>
      <w:keepNext/>
      <w:keepLines/>
      <w:numPr>
        <w:ilvl w:val="5"/>
        <w:numId w:val="1"/>
      </w:numPr>
      <w:spacing w:before="40"/>
      <w:ind w:firstLineChars="0" w:firstLine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7">
    <w:name w:val="heading 7"/>
    <w:basedOn w:val="a6"/>
    <w:next w:val="a6"/>
    <w:link w:val="70"/>
    <w:autoRedefine/>
    <w:uiPriority w:val="9"/>
    <w:unhideWhenUsed/>
    <w:qFormat/>
    <w:pPr>
      <w:keepNext/>
      <w:keepLines/>
      <w:numPr>
        <w:ilvl w:val="6"/>
        <w:numId w:val="1"/>
      </w:numPr>
      <w:spacing w:before="40"/>
      <w:ind w:firstLineChars="0" w:firstLine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8">
    <w:name w:val="heading 8"/>
    <w:basedOn w:val="a6"/>
    <w:next w:val="a6"/>
    <w:link w:val="80"/>
    <w:autoRedefine/>
    <w:uiPriority w:val="9"/>
    <w:semiHidden/>
    <w:unhideWhenUsed/>
    <w:qFormat/>
    <w:pPr>
      <w:keepNext/>
      <w:keepLines/>
      <w:numPr>
        <w:ilvl w:val="7"/>
        <w:numId w:val="1"/>
      </w:numPr>
      <w:spacing w:before="40"/>
      <w:ind w:firstLineChars="0" w:firstLine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9">
    <w:name w:val="heading 9"/>
    <w:basedOn w:val="a6"/>
    <w:next w:val="a6"/>
    <w:link w:val="90"/>
    <w:autoRedefine/>
    <w:uiPriority w:val="9"/>
    <w:semiHidden/>
    <w:unhideWhenUsed/>
    <w:qFormat/>
    <w:pPr>
      <w:keepNext/>
      <w:keepLines/>
      <w:numPr>
        <w:ilvl w:val="8"/>
        <w:numId w:val="1"/>
      </w:numPr>
      <w:spacing w:before="40"/>
      <w:ind w:firstLineChars="0" w:firstLine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0">
    <w:name w:val="标题 1 字符"/>
    <w:basedOn w:val="a7"/>
    <w:link w:val="1"/>
    <w:uiPriority w:val="9"/>
    <w:rsid w:val="002A29AC"/>
    <w:rPr>
      <w:rFonts w:ascii="黑体" w:eastAsia="黑体" w:hAnsi="黑体" w:cstheme="majorBidi"/>
      <w:bCs/>
      <w:sz w:val="44"/>
      <w:szCs w:val="44"/>
      <w:lang w:eastAsia="zh-CN"/>
    </w:rPr>
  </w:style>
  <w:style w:type="character" w:customStyle="1" w:styleId="20">
    <w:name w:val="标题 2 字符"/>
    <w:basedOn w:val="a7"/>
    <w:link w:val="2"/>
    <w:uiPriority w:val="9"/>
    <w:rsid w:val="00272AB7"/>
    <w:rPr>
      <w:rFonts w:ascii="黑体" w:eastAsia="黑体" w:hAnsi="黑体" w:cstheme="majorBidi"/>
      <w:bCs/>
      <w:sz w:val="32"/>
      <w:szCs w:val="32"/>
      <w:lang w:eastAsia="zh-CN"/>
    </w:rPr>
  </w:style>
  <w:style w:type="character" w:customStyle="1" w:styleId="30">
    <w:name w:val="标题 3 字符"/>
    <w:basedOn w:val="a7"/>
    <w:link w:val="3"/>
    <w:uiPriority w:val="9"/>
    <w:rsid w:val="000404B7"/>
    <w:rPr>
      <w:rFonts w:ascii="Calibri" w:eastAsia="黑体" w:hAnsi="Calibri" w:cs="Calibri"/>
      <w:bCs/>
      <w:color w:val="000000"/>
      <w:sz w:val="32"/>
      <w:szCs w:val="32"/>
    </w:rPr>
  </w:style>
  <w:style w:type="character" w:customStyle="1" w:styleId="40">
    <w:name w:val="标题 4 字符"/>
    <w:basedOn w:val="a7"/>
    <w:link w:val="4"/>
    <w:uiPriority w:val="9"/>
    <w:rsid w:val="009B2855"/>
    <w:rPr>
      <w:rFonts w:ascii="黑体" w:eastAsia="黑体" w:hAnsi="黑体" w:cstheme="majorBidi"/>
      <w:bCs/>
      <w:iCs/>
      <w:sz w:val="24"/>
      <w:szCs w:val="24"/>
      <w:lang w:eastAsia="zh-CN"/>
    </w:rPr>
  </w:style>
  <w:style w:type="character" w:customStyle="1" w:styleId="50">
    <w:name w:val="标题 5 字符"/>
    <w:basedOn w:val="a7"/>
    <w:link w:val="5"/>
    <w:uiPriority w:val="9"/>
    <w:rsid w:val="009F2A68"/>
    <w:rPr>
      <w:rFonts w:ascii="黑体" w:eastAsia="黑体" w:hAnsi="黑体" w:cstheme="majorBidi"/>
      <w:sz w:val="24"/>
      <w:szCs w:val="24"/>
      <w:lang w:eastAsia="zh-CN"/>
    </w:rPr>
  </w:style>
  <w:style w:type="character" w:customStyle="1" w:styleId="60">
    <w:name w:val="标题 6 字符"/>
    <w:basedOn w:val="a7"/>
    <w:link w:val="6"/>
    <w:uiPriority w:val="9"/>
    <w:rPr>
      <w:rFonts w:asciiTheme="majorHAnsi" w:eastAsiaTheme="majorEastAsia" w:hAnsiTheme="majorHAnsi" w:cstheme="majorBidi"/>
      <w:sz w:val="20"/>
      <w:szCs w:val="20"/>
      <w:lang w:eastAsia="zh-CN"/>
    </w:rPr>
  </w:style>
  <w:style w:type="character" w:customStyle="1" w:styleId="70">
    <w:name w:val="标题 7 字符"/>
    <w:basedOn w:val="a7"/>
    <w:link w:val="7"/>
    <w:uiPriority w:val="9"/>
    <w:rPr>
      <w:rFonts w:asciiTheme="majorHAnsi" w:eastAsiaTheme="majorEastAsia" w:hAnsiTheme="majorHAnsi" w:cstheme="majorBidi"/>
      <w:i/>
      <w:iCs/>
      <w:sz w:val="20"/>
      <w:szCs w:val="20"/>
      <w:lang w:eastAsia="zh-CN"/>
    </w:rPr>
  </w:style>
  <w:style w:type="character" w:customStyle="1" w:styleId="80">
    <w:name w:val="标题 8 字符"/>
    <w:basedOn w:val="a7"/>
    <w:link w:val="8"/>
    <w:uiPriority w:val="9"/>
    <w:semiHidden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  <w:lang w:eastAsia="zh-CN"/>
    </w:rPr>
  </w:style>
  <w:style w:type="character" w:customStyle="1" w:styleId="90">
    <w:name w:val="标题 9 字符"/>
    <w:basedOn w:val="a7"/>
    <w:link w:val="9"/>
    <w:uiPriority w:val="9"/>
    <w:semiHidden/>
    <w:rPr>
      <w:rFonts w:asciiTheme="majorHAnsi" w:eastAsiaTheme="majorEastAsia" w:hAnsiTheme="majorHAnsi" w:cstheme="majorBidi"/>
      <w:i/>
      <w:iCs/>
      <w:caps/>
      <w:sz w:val="18"/>
      <w:szCs w:val="18"/>
      <w:lang w:eastAsia="zh-CN"/>
    </w:rPr>
  </w:style>
  <w:style w:type="paragraph" w:styleId="aa">
    <w:name w:val="Title"/>
    <w:basedOn w:val="a6"/>
    <w:next w:val="a6"/>
    <w:link w:val="ab"/>
    <w:uiPriority w:val="10"/>
    <w:qFormat/>
    <w:rsid w:val="00053F04"/>
    <w:pPr>
      <w:spacing w:beforeLines="100" w:before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ab">
    <w:name w:val="标题 字符"/>
    <w:basedOn w:val="a7"/>
    <w:link w:val="aa"/>
    <w:uiPriority w:val="10"/>
    <w:rsid w:val="00053F04"/>
    <w:rPr>
      <w:rFonts w:asciiTheme="majorHAnsi" w:eastAsiaTheme="majorEastAsia" w:hAnsiTheme="majorHAnsi" w:cstheme="majorBidi"/>
      <w:spacing w:val="-10"/>
      <w:kern w:val="28"/>
      <w:sz w:val="72"/>
      <w:szCs w:val="72"/>
      <w:lang w:eastAsia="zh-CN"/>
    </w:rPr>
  </w:style>
  <w:style w:type="paragraph" w:styleId="ac">
    <w:name w:val="Subtitle"/>
    <w:basedOn w:val="a6"/>
    <w:next w:val="a6"/>
    <w:link w:val="ad"/>
    <w:uiPriority w:val="11"/>
    <w:qFormat/>
    <w:pPr>
      <w:numPr>
        <w:ilvl w:val="1"/>
      </w:numPr>
      <w:ind w:firstLineChars="200" w:firstLine="480"/>
    </w:pPr>
    <w:rPr>
      <w:i/>
      <w:iCs/>
      <w:color w:val="5A5A5A" w:themeColor="text1" w:themeTint="A5"/>
    </w:rPr>
  </w:style>
  <w:style w:type="character" w:customStyle="1" w:styleId="ad">
    <w:name w:val="副标题 字符"/>
    <w:basedOn w:val="a7"/>
    <w:link w:val="ac"/>
    <w:uiPriority w:val="11"/>
    <w:rPr>
      <w:i/>
      <w:iCs/>
      <w:color w:val="5A5A5A" w:themeColor="text1" w:themeTint="A5"/>
    </w:rPr>
  </w:style>
  <w:style w:type="paragraph" w:styleId="ae">
    <w:name w:val="List Paragraph"/>
    <w:basedOn w:val="a6"/>
    <w:uiPriority w:val="34"/>
    <w:qFormat/>
    <w:pPr>
      <w:ind w:left="720"/>
      <w:contextualSpacing/>
    </w:pPr>
  </w:style>
  <w:style w:type="character" w:styleId="af">
    <w:name w:val="Subtle Reference"/>
    <w:basedOn w:val="a7"/>
    <w:uiPriority w:val="31"/>
    <w:qFormat/>
    <w:rPr>
      <w:smallCaps/>
      <w:color w:val="5A5A5A" w:themeColor="text1" w:themeTint="A5"/>
    </w:rPr>
  </w:style>
  <w:style w:type="character" w:styleId="af0">
    <w:name w:val="Subtle Emphasis"/>
    <w:basedOn w:val="a7"/>
    <w:uiPriority w:val="19"/>
    <w:qFormat/>
    <w:rPr>
      <w:i/>
      <w:iCs/>
      <w:color w:val="404040" w:themeColor="text1" w:themeTint="BF"/>
    </w:rPr>
  </w:style>
  <w:style w:type="character" w:styleId="af1">
    <w:name w:val="Emphasis"/>
    <w:basedOn w:val="a7"/>
    <w:uiPriority w:val="20"/>
    <w:qFormat/>
    <w:rPr>
      <w:i/>
      <w:iCs/>
    </w:rPr>
  </w:style>
  <w:style w:type="paragraph" w:styleId="af2">
    <w:name w:val="Quote"/>
    <w:basedOn w:val="a6"/>
    <w:next w:val="a6"/>
    <w:link w:val="af3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af3">
    <w:name w:val="引用 字符"/>
    <w:basedOn w:val="a7"/>
    <w:link w:val="af2"/>
    <w:uiPriority w:val="29"/>
    <w:rPr>
      <w:i/>
      <w:iCs/>
      <w:shd w:val="clear" w:color="auto" w:fill="F2F2F2" w:themeFill="background1" w:themeFillShade="F2"/>
    </w:rPr>
  </w:style>
  <w:style w:type="character" w:styleId="af4">
    <w:name w:val="Intense Emphasis"/>
    <w:basedOn w:val="a7"/>
    <w:uiPriority w:val="21"/>
    <w:qFormat/>
    <w:rPr>
      <w:i/>
      <w:iCs/>
      <w:color w:val="1CADE4" w:themeColor="accent1"/>
    </w:rPr>
  </w:style>
  <w:style w:type="paragraph" w:styleId="af5">
    <w:name w:val="Intense Quote"/>
    <w:basedOn w:val="a6"/>
    <w:next w:val="a6"/>
    <w:link w:val="af6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</w:pPr>
    <w:rPr>
      <w:i/>
      <w:iCs/>
    </w:rPr>
  </w:style>
  <w:style w:type="character" w:customStyle="1" w:styleId="af6">
    <w:name w:val="明显引用 字符"/>
    <w:basedOn w:val="a7"/>
    <w:link w:val="af5"/>
    <w:uiPriority w:val="30"/>
    <w:rPr>
      <w:i/>
      <w:iCs/>
      <w:shd w:val="clear" w:color="auto" w:fill="D1EEF9" w:themeFill="accent1" w:themeFillTint="33"/>
    </w:rPr>
  </w:style>
  <w:style w:type="paragraph" w:styleId="af7">
    <w:name w:val="No Spacing"/>
    <w:link w:val="af8"/>
    <w:uiPriority w:val="1"/>
    <w:qFormat/>
    <w:pPr>
      <w:spacing w:after="0" w:line="240" w:lineRule="auto"/>
    </w:pPr>
  </w:style>
  <w:style w:type="character" w:styleId="af9">
    <w:name w:val="Book Title"/>
    <w:basedOn w:val="a7"/>
    <w:uiPriority w:val="33"/>
    <w:qFormat/>
    <w:rPr>
      <w:b/>
      <w:bCs/>
      <w:i/>
      <w:iCs/>
      <w:spacing w:val="5"/>
    </w:rPr>
  </w:style>
  <w:style w:type="paragraph" w:styleId="afa">
    <w:name w:val="caption"/>
    <w:basedOn w:val="a6"/>
    <w:next w:val="a6"/>
    <w:uiPriority w:val="35"/>
    <w:unhideWhenUsed/>
    <w:qFormat/>
    <w:rsid w:val="006129AD"/>
    <w:pPr>
      <w:spacing w:beforeLines="100" w:before="240"/>
      <w:ind w:firstLineChars="0" w:firstLine="0"/>
      <w:jc w:val="center"/>
    </w:pPr>
    <w:rPr>
      <w:rFonts w:ascii="黑体" w:eastAsia="黑体" w:hAnsi="黑体"/>
      <w:iCs/>
    </w:rPr>
  </w:style>
  <w:style w:type="character" w:styleId="afb">
    <w:name w:val="Intense Reference"/>
    <w:basedOn w:val="a7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af8">
    <w:name w:val="无间隔 字符"/>
    <w:basedOn w:val="a7"/>
    <w:link w:val="af7"/>
    <w:uiPriority w:val="1"/>
  </w:style>
  <w:style w:type="character" w:styleId="afc">
    <w:name w:val="Strong"/>
    <w:basedOn w:val="a7"/>
    <w:uiPriority w:val="22"/>
    <w:qFormat/>
    <w:rPr>
      <w:b/>
      <w:bCs/>
    </w:rPr>
  </w:style>
  <w:style w:type="paragraph" w:styleId="TOC">
    <w:name w:val="TOC Heading"/>
    <w:basedOn w:val="1"/>
    <w:next w:val="a6"/>
    <w:uiPriority w:val="39"/>
    <w:semiHidden/>
    <w:unhideWhenUsed/>
    <w:qFormat/>
    <w:pPr>
      <w:outlineLvl w:val="9"/>
    </w:pPr>
  </w:style>
  <w:style w:type="paragraph" w:styleId="afd">
    <w:name w:val="header"/>
    <w:basedOn w:val="a6"/>
    <w:link w:val="afe"/>
    <w:uiPriority w:val="99"/>
    <w:unhideWhenUsed/>
    <w:rsid w:val="00575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e">
    <w:name w:val="页眉 字符"/>
    <w:basedOn w:val="a7"/>
    <w:link w:val="afd"/>
    <w:uiPriority w:val="99"/>
    <w:rsid w:val="00575809"/>
    <w:rPr>
      <w:rFonts w:ascii="宋体" w:eastAsia="宋体" w:hAnsi="宋体"/>
      <w:sz w:val="18"/>
      <w:szCs w:val="18"/>
      <w:lang w:eastAsia="zh-CN"/>
    </w:rPr>
  </w:style>
  <w:style w:type="paragraph" w:styleId="aff">
    <w:name w:val="footer"/>
    <w:basedOn w:val="a6"/>
    <w:link w:val="aff0"/>
    <w:uiPriority w:val="99"/>
    <w:unhideWhenUsed/>
    <w:rsid w:val="005758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0">
    <w:name w:val="页脚 字符"/>
    <w:basedOn w:val="a7"/>
    <w:link w:val="aff"/>
    <w:uiPriority w:val="99"/>
    <w:rsid w:val="00575809"/>
    <w:rPr>
      <w:rFonts w:ascii="宋体" w:eastAsia="宋体" w:hAnsi="宋体"/>
      <w:sz w:val="18"/>
      <w:szCs w:val="18"/>
      <w:lang w:eastAsia="zh-CN"/>
    </w:rPr>
  </w:style>
  <w:style w:type="table" w:styleId="aff1">
    <w:name w:val="Table Grid"/>
    <w:basedOn w:val="a8"/>
    <w:uiPriority w:val="59"/>
    <w:rsid w:val="00612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前言、引言标题"/>
    <w:next w:val="a6"/>
    <w:rsid w:val="00A60358"/>
    <w:pPr>
      <w:numPr>
        <w:numId w:val="2"/>
      </w:numPr>
      <w:shd w:val="clear" w:color="FFFFFF" w:fill="FFFFFF"/>
      <w:spacing w:before="640" w:after="560" w:line="240" w:lineRule="auto"/>
      <w:jc w:val="center"/>
      <w:outlineLvl w:val="0"/>
    </w:pPr>
    <w:rPr>
      <w:rFonts w:ascii="黑体" w:eastAsia="黑体" w:hAnsi="Times New Roman" w:cs="Times New Roman"/>
      <w:sz w:val="32"/>
      <w:szCs w:val="20"/>
      <w:lang w:eastAsia="zh-CN"/>
    </w:rPr>
  </w:style>
  <w:style w:type="paragraph" w:customStyle="1" w:styleId="a0">
    <w:name w:val="章标题"/>
    <w:next w:val="a6"/>
    <w:rsid w:val="00A60358"/>
    <w:pPr>
      <w:numPr>
        <w:ilvl w:val="1"/>
        <w:numId w:val="2"/>
      </w:numPr>
      <w:spacing w:before="50" w:after="50" w:line="240" w:lineRule="auto"/>
      <w:jc w:val="both"/>
      <w:outlineLvl w:val="1"/>
    </w:pPr>
    <w:rPr>
      <w:rFonts w:ascii="黑体" w:eastAsia="黑体" w:hAnsi="Times New Roman" w:cs="Times New Roman"/>
      <w:sz w:val="21"/>
      <w:szCs w:val="20"/>
      <w:lang w:eastAsia="zh-CN"/>
    </w:rPr>
  </w:style>
  <w:style w:type="paragraph" w:customStyle="1" w:styleId="a1">
    <w:name w:val="一级条标题"/>
    <w:basedOn w:val="a0"/>
    <w:next w:val="a6"/>
    <w:rsid w:val="00A60358"/>
    <w:pPr>
      <w:numPr>
        <w:ilvl w:val="2"/>
      </w:numPr>
      <w:spacing w:before="0" w:after="0"/>
      <w:outlineLvl w:val="2"/>
    </w:pPr>
  </w:style>
  <w:style w:type="paragraph" w:customStyle="1" w:styleId="a2">
    <w:name w:val="二级条标题"/>
    <w:basedOn w:val="a1"/>
    <w:next w:val="a6"/>
    <w:rsid w:val="00A60358"/>
    <w:pPr>
      <w:numPr>
        <w:ilvl w:val="3"/>
      </w:numPr>
      <w:tabs>
        <w:tab w:val="num" w:pos="360"/>
      </w:tabs>
      <w:outlineLvl w:val="3"/>
    </w:pPr>
  </w:style>
  <w:style w:type="paragraph" w:customStyle="1" w:styleId="a3">
    <w:name w:val="三级条标题"/>
    <w:basedOn w:val="a2"/>
    <w:next w:val="a6"/>
    <w:rsid w:val="00A60358"/>
    <w:pPr>
      <w:numPr>
        <w:ilvl w:val="4"/>
      </w:numPr>
      <w:tabs>
        <w:tab w:val="num" w:pos="360"/>
      </w:tabs>
      <w:outlineLvl w:val="4"/>
    </w:pPr>
  </w:style>
  <w:style w:type="paragraph" w:customStyle="1" w:styleId="a4">
    <w:name w:val="四级条标题"/>
    <w:basedOn w:val="a3"/>
    <w:next w:val="a6"/>
    <w:rsid w:val="00A60358"/>
    <w:pPr>
      <w:numPr>
        <w:ilvl w:val="5"/>
      </w:numPr>
      <w:tabs>
        <w:tab w:val="num" w:pos="360"/>
      </w:tabs>
      <w:outlineLvl w:val="5"/>
    </w:pPr>
  </w:style>
  <w:style w:type="paragraph" w:customStyle="1" w:styleId="a5">
    <w:name w:val="五级条标题"/>
    <w:basedOn w:val="a4"/>
    <w:next w:val="a6"/>
    <w:rsid w:val="00A60358"/>
    <w:pPr>
      <w:numPr>
        <w:ilvl w:val="6"/>
      </w:numPr>
      <w:tabs>
        <w:tab w:val="num" w:pos="360"/>
      </w:tabs>
      <w:outlineLvl w:val="6"/>
    </w:pPr>
  </w:style>
  <w:style w:type="paragraph" w:customStyle="1" w:styleId="aff2">
    <w:name w:val="标准段"/>
    <w:basedOn w:val="a6"/>
    <w:link w:val="Char"/>
    <w:rsid w:val="00A60358"/>
    <w:pPr>
      <w:widowControl w:val="0"/>
      <w:ind w:firstLine="420"/>
    </w:pPr>
    <w:rPr>
      <w:rFonts w:cs="宋体"/>
      <w:kern w:val="21"/>
      <w:sz w:val="21"/>
      <w:szCs w:val="20"/>
    </w:rPr>
  </w:style>
  <w:style w:type="character" w:customStyle="1" w:styleId="Char">
    <w:name w:val="标准段 Char"/>
    <w:basedOn w:val="a7"/>
    <w:link w:val="aff2"/>
    <w:rsid w:val="00A60358"/>
    <w:rPr>
      <w:rFonts w:ascii="宋体" w:eastAsia="宋体" w:hAnsi="宋体" w:cs="宋体"/>
      <w:kern w:val="21"/>
      <w:sz w:val="21"/>
      <w:szCs w:val="20"/>
      <w:lang w:eastAsia="zh-CN"/>
    </w:rPr>
  </w:style>
  <w:style w:type="paragraph" w:styleId="aff3">
    <w:name w:val="Balloon Text"/>
    <w:basedOn w:val="a6"/>
    <w:link w:val="aff4"/>
    <w:uiPriority w:val="99"/>
    <w:semiHidden/>
    <w:unhideWhenUsed/>
    <w:rsid w:val="00063CBA"/>
    <w:pPr>
      <w:spacing w:before="0" w:after="0" w:line="240" w:lineRule="auto"/>
    </w:pPr>
    <w:rPr>
      <w:sz w:val="18"/>
      <w:szCs w:val="18"/>
    </w:rPr>
  </w:style>
  <w:style w:type="character" w:customStyle="1" w:styleId="aff4">
    <w:name w:val="批注框文本 字符"/>
    <w:basedOn w:val="a7"/>
    <w:link w:val="aff3"/>
    <w:uiPriority w:val="99"/>
    <w:semiHidden/>
    <w:rsid w:val="00063CBA"/>
    <w:rPr>
      <w:rFonts w:ascii="宋体" w:eastAsia="宋体" w:hAnsi="宋体"/>
      <w:sz w:val="18"/>
      <w:szCs w:val="18"/>
      <w:lang w:eastAsia="zh-CN"/>
    </w:rPr>
  </w:style>
  <w:style w:type="character" w:styleId="aff5">
    <w:name w:val="annotation reference"/>
    <w:basedOn w:val="a7"/>
    <w:uiPriority w:val="99"/>
    <w:semiHidden/>
    <w:unhideWhenUsed/>
    <w:rsid w:val="003621C4"/>
    <w:rPr>
      <w:sz w:val="21"/>
      <w:szCs w:val="21"/>
    </w:rPr>
  </w:style>
  <w:style w:type="paragraph" w:styleId="aff6">
    <w:name w:val="annotation text"/>
    <w:basedOn w:val="a6"/>
    <w:link w:val="aff7"/>
    <w:uiPriority w:val="99"/>
    <w:semiHidden/>
    <w:unhideWhenUsed/>
    <w:rsid w:val="003621C4"/>
    <w:pPr>
      <w:jc w:val="left"/>
    </w:pPr>
  </w:style>
  <w:style w:type="character" w:customStyle="1" w:styleId="aff7">
    <w:name w:val="批注文字 字符"/>
    <w:basedOn w:val="a7"/>
    <w:link w:val="aff6"/>
    <w:uiPriority w:val="99"/>
    <w:semiHidden/>
    <w:rsid w:val="003621C4"/>
    <w:rPr>
      <w:rFonts w:ascii="宋体" w:eastAsia="宋体" w:hAnsi="宋体"/>
      <w:sz w:val="24"/>
      <w:szCs w:val="24"/>
      <w:lang w:eastAsia="zh-CN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3621C4"/>
    <w:rPr>
      <w:b/>
      <w:bCs/>
    </w:rPr>
  </w:style>
  <w:style w:type="character" w:customStyle="1" w:styleId="aff9">
    <w:name w:val="批注主题 字符"/>
    <w:basedOn w:val="aff7"/>
    <w:link w:val="aff8"/>
    <w:uiPriority w:val="99"/>
    <w:semiHidden/>
    <w:rsid w:val="003621C4"/>
    <w:rPr>
      <w:rFonts w:ascii="宋体" w:eastAsia="宋体" w:hAnsi="宋体"/>
      <w:b/>
      <w:bCs/>
      <w:sz w:val="24"/>
      <w:szCs w:val="24"/>
      <w:lang w:eastAsia="zh-CN"/>
    </w:rPr>
  </w:style>
  <w:style w:type="character" w:styleId="affa">
    <w:name w:val="Hyperlink"/>
    <w:basedOn w:val="a7"/>
    <w:uiPriority w:val="99"/>
    <w:unhideWhenUsed/>
    <w:rsid w:val="00E455B2"/>
    <w:rPr>
      <w:color w:val="0000FF"/>
      <w:u w:val="single"/>
    </w:rPr>
  </w:style>
  <w:style w:type="character" w:styleId="affb">
    <w:name w:val="Unresolved Mention"/>
    <w:basedOn w:val="a7"/>
    <w:uiPriority w:val="99"/>
    <w:semiHidden/>
    <w:unhideWhenUsed/>
    <w:rsid w:val="007012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4.vsdx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emf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6.vsdx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nkpad\Documents\Custom%20Office%20Templates\Smartspace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CCC625-58F4-4E2F-A9E8-3EAB60CF9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Smartspace.dotx</Template>
  <TotalTime>2186</TotalTime>
  <Pages>39</Pages>
  <Words>1896</Words>
  <Characters>10810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产品设计（模板）</vt:lpstr>
    </vt:vector>
  </TitlesOfParts>
  <Company/>
  <LinksUpToDate>false</LinksUpToDate>
  <CharactersWithSpaces>12681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产品设计（模板）</dc:title>
  <dc:subject/>
  <dc:creator>LIU JUN QIANG</dc:creator>
  <cp:keywords/>
  <dc:description/>
  <cp:lastModifiedBy>Mg</cp:lastModifiedBy>
  <cp:revision>433</cp:revision>
  <cp:lastPrinted>2017-10-16T10:45:00Z</cp:lastPrinted>
  <dcterms:created xsi:type="dcterms:W3CDTF">2017-04-29T06:44:00Z</dcterms:created>
  <dcterms:modified xsi:type="dcterms:W3CDTF">2018-07-20T04:31:00Z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