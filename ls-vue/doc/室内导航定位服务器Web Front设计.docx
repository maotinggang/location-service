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41BAD" w14:textId="77777777" w:rsidR="001B5638" w:rsidRDefault="001B5638" w:rsidP="001B5638">
      <w:pPr>
        <w:spacing w:beforeLines="0" w:before="0" w:afterLines="0" w:after="0" w:line="240" w:lineRule="auto"/>
        <w:ind w:firstLineChars="0" w:firstLine="0"/>
        <w:jc w:val="center"/>
        <w:rPr>
          <w:rFonts w:ascii="Calibri" w:eastAsia="华文楷体" w:hAnsi="Calibri"/>
          <w:sz w:val="56"/>
          <w:szCs w:val="56"/>
        </w:rPr>
      </w:pPr>
    </w:p>
    <w:p w14:paraId="49668B7F" w14:textId="77777777" w:rsidR="001B5638" w:rsidRDefault="001B5638" w:rsidP="001B5638">
      <w:pPr>
        <w:spacing w:beforeLines="0" w:before="0" w:afterLines="0" w:after="0" w:line="240" w:lineRule="auto"/>
        <w:ind w:firstLineChars="0" w:firstLine="0"/>
        <w:jc w:val="center"/>
        <w:rPr>
          <w:rFonts w:ascii="Calibri" w:eastAsia="华文楷体" w:hAnsi="Calibri"/>
          <w:sz w:val="56"/>
          <w:szCs w:val="56"/>
        </w:rPr>
      </w:pPr>
    </w:p>
    <w:p w14:paraId="7E026432" w14:textId="77777777" w:rsidR="00934EEA" w:rsidRPr="00B45273" w:rsidRDefault="00934EEA" w:rsidP="001B5638">
      <w:pPr>
        <w:spacing w:beforeLines="0" w:before="0" w:afterLines="0" w:after="0" w:line="240" w:lineRule="auto"/>
        <w:ind w:firstLineChars="0" w:firstLine="0"/>
        <w:jc w:val="center"/>
        <w:rPr>
          <w:rFonts w:ascii="Calibri" w:eastAsia="华文楷体" w:hAnsi="Calibri"/>
          <w:sz w:val="56"/>
          <w:szCs w:val="56"/>
        </w:rPr>
      </w:pPr>
      <w:r w:rsidRPr="00B45273">
        <w:rPr>
          <w:rFonts w:ascii="Calibri" w:eastAsia="华文楷体" w:hAnsi="Calibri" w:hint="eastAsia"/>
          <w:sz w:val="56"/>
          <w:szCs w:val="56"/>
        </w:rPr>
        <w:t>北京</w:t>
      </w:r>
      <w:r w:rsidRPr="00B45273">
        <w:rPr>
          <w:rFonts w:ascii="Calibri" w:eastAsia="华文楷体" w:hAnsi="Calibri"/>
          <w:sz w:val="56"/>
          <w:szCs w:val="56"/>
        </w:rPr>
        <w:t>智汇空间科技有限公司</w:t>
      </w:r>
    </w:p>
    <w:p w14:paraId="3CCAC2EF" w14:textId="77777777" w:rsidR="00934EEA" w:rsidRPr="00B45273" w:rsidRDefault="00AE6E98" w:rsidP="001B5638">
      <w:pPr>
        <w:spacing w:beforeLines="0" w:before="0" w:afterLines="0" w:after="0" w:line="240" w:lineRule="auto"/>
        <w:ind w:firstLineChars="0" w:firstLine="0"/>
        <w:jc w:val="center"/>
        <w:rPr>
          <w:rFonts w:ascii="Calibri" w:eastAsia="华文楷体" w:hAnsi="Calibri"/>
          <w:sz w:val="56"/>
          <w:szCs w:val="56"/>
        </w:rPr>
      </w:pPr>
      <w:r w:rsidRPr="00B45273">
        <w:rPr>
          <w:rFonts w:ascii="Calibri" w:eastAsia="华文楷体" w:hAnsi="Calibri" w:hint="eastAsia"/>
          <w:sz w:val="56"/>
          <w:szCs w:val="56"/>
        </w:rPr>
        <w:t>产品设计文档</w:t>
      </w:r>
    </w:p>
    <w:p w14:paraId="49A50C89" w14:textId="77777777" w:rsidR="00934EEA" w:rsidRPr="00B45273" w:rsidRDefault="00934EEA" w:rsidP="001B5638">
      <w:pPr>
        <w:spacing w:beforeLines="0" w:before="0" w:afterLines="0" w:after="0" w:line="240" w:lineRule="auto"/>
        <w:ind w:firstLineChars="0" w:firstLine="0"/>
        <w:jc w:val="center"/>
        <w:rPr>
          <w:rFonts w:ascii="Calibri" w:eastAsia="华文楷体" w:hAnsi="Calibri"/>
          <w:sz w:val="48"/>
          <w:szCs w:val="48"/>
        </w:rPr>
      </w:pPr>
      <w:r w:rsidRPr="00B45273">
        <w:rPr>
          <w:rFonts w:ascii="Calibri" w:eastAsia="华文楷体" w:hAnsi="Calibri"/>
          <w:sz w:val="48"/>
          <w:szCs w:val="48"/>
        </w:rPr>
        <w:t>(</w:t>
      </w:r>
      <w:r w:rsidR="00AE6E98" w:rsidRPr="00B45273">
        <w:rPr>
          <w:rFonts w:ascii="Calibri" w:eastAsia="华文楷体" w:hAnsi="Calibri"/>
          <w:sz w:val="48"/>
          <w:szCs w:val="48"/>
        </w:rPr>
        <w:t>Product / Feature Design</w:t>
      </w:r>
      <w:r w:rsidR="00E271FE" w:rsidRPr="00B45273">
        <w:rPr>
          <w:rFonts w:ascii="Calibri" w:eastAsia="华文楷体" w:hAnsi="Calibri"/>
          <w:sz w:val="48"/>
          <w:szCs w:val="48"/>
        </w:rPr>
        <w:t xml:space="preserve"> Document</w:t>
      </w:r>
      <w:r w:rsidRPr="00B45273">
        <w:rPr>
          <w:rFonts w:ascii="Calibri" w:eastAsia="华文楷体" w:hAnsi="Calibri"/>
          <w:sz w:val="48"/>
          <w:szCs w:val="48"/>
        </w:rPr>
        <w:t>)</w:t>
      </w:r>
    </w:p>
    <w:p w14:paraId="5BDEC912" w14:textId="77777777" w:rsidR="001B5638" w:rsidRPr="00B45273" w:rsidRDefault="001B5638" w:rsidP="001B5638">
      <w:pPr>
        <w:spacing w:beforeLines="0" w:before="0" w:afterLines="0" w:after="0" w:line="240" w:lineRule="auto"/>
        <w:ind w:firstLineChars="0" w:firstLine="0"/>
        <w:jc w:val="center"/>
        <w:rPr>
          <w:rFonts w:ascii="Calibri" w:eastAsia="华文楷体" w:hAnsi="Calibri"/>
          <w:sz w:val="56"/>
          <w:szCs w:val="56"/>
        </w:rPr>
      </w:pPr>
    </w:p>
    <w:p w14:paraId="0CD4A78F" w14:textId="77777777" w:rsidR="001B5638" w:rsidRPr="00B45273" w:rsidRDefault="001B5638" w:rsidP="001B5638">
      <w:pPr>
        <w:spacing w:beforeLines="0" w:before="0" w:afterLines="0" w:after="0" w:line="240" w:lineRule="auto"/>
        <w:ind w:firstLineChars="0" w:firstLine="0"/>
        <w:jc w:val="center"/>
        <w:rPr>
          <w:rFonts w:ascii="Calibri" w:eastAsia="华文楷体" w:hAnsi="Calibri"/>
          <w:sz w:val="56"/>
          <w:szCs w:val="56"/>
        </w:rPr>
      </w:pPr>
    </w:p>
    <w:p w14:paraId="57179683" w14:textId="2106532B" w:rsidR="0069486F" w:rsidRPr="00B45273" w:rsidRDefault="00944721" w:rsidP="0069486F">
      <w:pPr>
        <w:pStyle w:val="aa"/>
        <w:spacing w:beforeLines="0" w:before="0" w:afterLines="0" w:after="0" w:line="240" w:lineRule="auto"/>
        <w:ind w:firstLineChars="0" w:firstLine="0"/>
        <w:rPr>
          <w:rFonts w:ascii="Calibri" w:eastAsia="华文楷体" w:hAnsi="Calibri"/>
        </w:rPr>
      </w:pPr>
      <w:r w:rsidRPr="00944721">
        <w:rPr>
          <w:rFonts w:ascii="Calibri" w:eastAsia="华文楷体" w:hAnsi="Calibri" w:hint="eastAsia"/>
          <w:sz w:val="56"/>
        </w:rPr>
        <w:t>室内导航定位服务器</w:t>
      </w:r>
      <w:r w:rsidR="008C1564">
        <w:rPr>
          <w:rFonts w:ascii="Calibri" w:eastAsia="华文楷体" w:hAnsi="Calibri" w:hint="eastAsia"/>
          <w:sz w:val="56"/>
        </w:rPr>
        <w:t>Web</w:t>
      </w:r>
      <w:r w:rsidR="008C1564">
        <w:rPr>
          <w:rFonts w:ascii="Calibri" w:eastAsia="华文楷体" w:hAnsi="Calibri"/>
          <w:sz w:val="56"/>
        </w:rPr>
        <w:t xml:space="preserve"> </w:t>
      </w:r>
      <w:r w:rsidR="008C1564">
        <w:rPr>
          <w:rFonts w:ascii="Calibri" w:eastAsia="华文楷体" w:hAnsi="Calibri" w:hint="eastAsia"/>
          <w:sz w:val="56"/>
        </w:rPr>
        <w:t>Front</w:t>
      </w:r>
      <w:r w:rsidRPr="00944721">
        <w:rPr>
          <w:rFonts w:ascii="Calibri" w:eastAsia="华文楷体" w:hAnsi="Calibri" w:hint="eastAsia"/>
          <w:sz w:val="56"/>
        </w:rPr>
        <w:t>设计</w:t>
      </w:r>
    </w:p>
    <w:p w14:paraId="3EF60B1D" w14:textId="77777777" w:rsidR="0069486F" w:rsidRPr="00B45273" w:rsidRDefault="0069486F" w:rsidP="0069486F">
      <w:pPr>
        <w:pStyle w:val="aa"/>
        <w:spacing w:beforeLines="0" w:before="0" w:afterLines="0" w:after="0" w:line="240" w:lineRule="auto"/>
        <w:ind w:firstLineChars="0" w:firstLine="0"/>
        <w:rPr>
          <w:rFonts w:ascii="Calibri" w:eastAsia="华文楷体" w:hAnsi="Calibri"/>
        </w:rPr>
      </w:pPr>
    </w:p>
    <w:p w14:paraId="0015241E" w14:textId="77777777" w:rsidR="0069486F" w:rsidRPr="00B45273" w:rsidRDefault="0069486F" w:rsidP="0069486F">
      <w:pPr>
        <w:pStyle w:val="aa"/>
        <w:spacing w:beforeLines="0" w:before="0" w:afterLines="0" w:after="0" w:line="240" w:lineRule="auto"/>
        <w:ind w:firstLineChars="0" w:firstLine="0"/>
        <w:rPr>
          <w:rFonts w:ascii="Calibri" w:eastAsia="华文楷体" w:hAnsi="Calibri"/>
        </w:rPr>
      </w:pPr>
    </w:p>
    <w:p w14:paraId="46173870" w14:textId="77777777" w:rsidR="001B5638" w:rsidRPr="00B45273" w:rsidRDefault="001B5638" w:rsidP="001B5638">
      <w:pPr>
        <w:pStyle w:val="aa"/>
        <w:spacing w:beforeLines="0" w:before="0" w:afterLines="0" w:after="0" w:line="240" w:lineRule="auto"/>
        <w:ind w:firstLineChars="0" w:firstLine="0"/>
        <w:rPr>
          <w:rFonts w:ascii="Calibri" w:eastAsia="华文楷体" w:hAnsi="Calibri"/>
        </w:rPr>
      </w:pPr>
    </w:p>
    <w:tbl>
      <w:tblPr>
        <w:tblStyle w:val="aff1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6"/>
      </w:tblGrid>
      <w:tr w:rsidR="001B5638" w:rsidRPr="00B45273" w14:paraId="01557E3A" w14:textId="77777777" w:rsidTr="001331FC">
        <w:trPr>
          <w:trHeight w:val="199"/>
        </w:trPr>
        <w:tc>
          <w:tcPr>
            <w:tcW w:w="4670" w:type="dxa"/>
            <w:vAlign w:val="center"/>
          </w:tcPr>
          <w:p w14:paraId="03DCFA9B" w14:textId="77777777" w:rsidR="001B5638" w:rsidRPr="00B45273" w:rsidRDefault="001B5638" w:rsidP="001B5638">
            <w:pPr>
              <w:spacing w:beforeLines="0" w:before="0" w:afterLines="0" w:after="0" w:line="240" w:lineRule="auto"/>
              <w:ind w:firstLineChars="0" w:firstLine="0"/>
              <w:jc w:val="right"/>
              <w:rPr>
                <w:rFonts w:ascii="Calibri" w:eastAsia="华文楷体" w:hAnsi="Calibri"/>
              </w:rPr>
            </w:pPr>
            <w:r w:rsidRPr="00B45273">
              <w:rPr>
                <w:rFonts w:ascii="Calibri" w:eastAsia="华文楷体" w:hAnsi="Calibri"/>
              </w:rPr>
              <w:t>文档编号：</w:t>
            </w:r>
          </w:p>
        </w:tc>
        <w:tc>
          <w:tcPr>
            <w:tcW w:w="4671" w:type="dxa"/>
            <w:vAlign w:val="center"/>
          </w:tcPr>
          <w:p w14:paraId="4F86CC39" w14:textId="37254A03" w:rsidR="001B5638" w:rsidRPr="00B45273" w:rsidRDefault="00AE6E98" w:rsidP="00CE4EAA">
            <w:pPr>
              <w:spacing w:beforeLines="0" w:before="0" w:afterLines="0" w:after="0" w:line="240" w:lineRule="auto"/>
              <w:ind w:firstLineChars="0" w:firstLine="0"/>
              <w:rPr>
                <w:rFonts w:ascii="Calibri" w:eastAsia="华文楷体" w:hAnsi="Calibri"/>
              </w:rPr>
            </w:pPr>
            <w:bookmarkStart w:id="0" w:name="DOC_NO"/>
            <w:r w:rsidRPr="00B45273">
              <w:rPr>
                <w:rFonts w:ascii="Calibri" w:eastAsia="华文楷体" w:hAnsi="Calibri"/>
              </w:rPr>
              <w:t>DD</w:t>
            </w:r>
            <w:r w:rsidR="001B5638" w:rsidRPr="00B45273">
              <w:rPr>
                <w:rFonts w:ascii="Calibri" w:eastAsia="华文楷体" w:hAnsi="Calibri"/>
              </w:rPr>
              <w:t>-</w:t>
            </w:r>
            <w:r w:rsidR="00CE4EAA" w:rsidRPr="00B45273">
              <w:rPr>
                <w:rFonts w:ascii="Calibri" w:eastAsia="华文楷体" w:hAnsi="Calibri"/>
              </w:rPr>
              <w:t>W</w:t>
            </w:r>
            <w:bookmarkEnd w:id="0"/>
            <w:r w:rsidR="000A1172">
              <w:rPr>
                <w:rFonts w:ascii="Calibri" w:eastAsia="华文楷体" w:hAnsi="Calibri"/>
              </w:rPr>
              <w:t>001</w:t>
            </w:r>
          </w:p>
        </w:tc>
      </w:tr>
      <w:tr w:rsidR="001B5638" w:rsidRPr="00B45273" w14:paraId="466C7383" w14:textId="77777777" w:rsidTr="001331FC">
        <w:tc>
          <w:tcPr>
            <w:tcW w:w="4670" w:type="dxa"/>
            <w:vAlign w:val="center"/>
          </w:tcPr>
          <w:p w14:paraId="47D8308A" w14:textId="77777777" w:rsidR="001B5638" w:rsidRPr="00B45273" w:rsidRDefault="001B5638" w:rsidP="001B5638">
            <w:pPr>
              <w:spacing w:beforeLines="0" w:before="0" w:afterLines="0" w:after="0" w:line="240" w:lineRule="auto"/>
              <w:ind w:firstLineChars="0" w:firstLine="0"/>
              <w:jc w:val="right"/>
              <w:rPr>
                <w:rFonts w:ascii="Calibri" w:eastAsia="华文楷体" w:hAnsi="Calibri"/>
              </w:rPr>
            </w:pPr>
            <w:r w:rsidRPr="00B45273">
              <w:rPr>
                <w:rFonts w:ascii="Calibri" w:eastAsia="华文楷体" w:hAnsi="Calibri"/>
              </w:rPr>
              <w:t>文档版本：</w:t>
            </w:r>
          </w:p>
        </w:tc>
        <w:tc>
          <w:tcPr>
            <w:tcW w:w="4671" w:type="dxa"/>
            <w:vAlign w:val="center"/>
          </w:tcPr>
          <w:p w14:paraId="4BCB0430" w14:textId="38C12186" w:rsidR="001B5638" w:rsidRPr="00B45273" w:rsidRDefault="001B5638" w:rsidP="006956ED">
            <w:pPr>
              <w:spacing w:beforeLines="0" w:before="0" w:afterLines="0" w:after="0" w:line="240" w:lineRule="auto"/>
              <w:ind w:firstLineChars="0" w:firstLine="0"/>
              <w:rPr>
                <w:rFonts w:ascii="Calibri" w:eastAsia="华文楷体" w:hAnsi="Calibri"/>
              </w:rPr>
            </w:pPr>
            <w:bookmarkStart w:id="1" w:name="DOC_VERSION"/>
            <w:r w:rsidRPr="00B45273">
              <w:rPr>
                <w:rFonts w:ascii="Calibri" w:eastAsia="华文楷体" w:hAnsi="Calibri" w:hint="eastAsia"/>
              </w:rPr>
              <w:t>V1.0 201</w:t>
            </w:r>
            <w:r w:rsidR="000A1172">
              <w:rPr>
                <w:rFonts w:ascii="Calibri" w:eastAsia="华文楷体" w:hAnsi="Calibri"/>
              </w:rPr>
              <w:t>8</w:t>
            </w:r>
            <w:r w:rsidRPr="00B45273">
              <w:rPr>
                <w:rFonts w:ascii="Calibri" w:eastAsia="华文楷体" w:hAnsi="Calibri" w:hint="eastAsia"/>
              </w:rPr>
              <w:t>-</w:t>
            </w:r>
            <w:r w:rsidR="000A1172">
              <w:rPr>
                <w:rFonts w:ascii="Calibri" w:eastAsia="华文楷体" w:hAnsi="Calibri"/>
              </w:rPr>
              <w:t>04</w:t>
            </w:r>
            <w:r w:rsidRPr="00B45273">
              <w:rPr>
                <w:rFonts w:ascii="Calibri" w:eastAsia="华文楷体" w:hAnsi="Calibri" w:hint="eastAsia"/>
              </w:rPr>
              <w:t>-</w:t>
            </w:r>
            <w:bookmarkEnd w:id="1"/>
            <w:r w:rsidR="006956ED">
              <w:rPr>
                <w:rFonts w:ascii="Calibri" w:eastAsia="华文楷体" w:hAnsi="Calibri"/>
              </w:rPr>
              <w:t>1</w:t>
            </w:r>
            <w:r w:rsidR="000A1172">
              <w:rPr>
                <w:rFonts w:ascii="Calibri" w:eastAsia="华文楷体" w:hAnsi="Calibri"/>
              </w:rPr>
              <w:t>8</w:t>
            </w:r>
          </w:p>
        </w:tc>
      </w:tr>
    </w:tbl>
    <w:p w14:paraId="49984CC5" w14:textId="77777777" w:rsidR="00934EEA" w:rsidRPr="00B45273" w:rsidRDefault="00934EEA" w:rsidP="001B5638">
      <w:pPr>
        <w:spacing w:beforeLines="0" w:before="0" w:afterLines="0" w:after="0" w:line="240" w:lineRule="auto"/>
        <w:ind w:firstLineChars="0" w:firstLine="0"/>
        <w:jc w:val="center"/>
        <w:rPr>
          <w:rFonts w:ascii="Calibri" w:eastAsia="华文楷体" w:hAnsi="Calibri"/>
        </w:rPr>
      </w:pPr>
      <w:r w:rsidRPr="00B45273">
        <w:rPr>
          <w:rFonts w:ascii="Calibri" w:eastAsia="华文楷体" w:hAnsi="Calibri"/>
        </w:rPr>
        <w:br w:type="page"/>
      </w:r>
    </w:p>
    <w:p w14:paraId="72C5F5C8" w14:textId="77777777" w:rsidR="003A56CB" w:rsidRPr="00B45273" w:rsidRDefault="003A56CB" w:rsidP="003A56CB">
      <w:pPr>
        <w:spacing w:beforeLines="0" w:before="0" w:afterLines="0" w:after="0" w:line="240" w:lineRule="auto"/>
        <w:ind w:firstLineChars="0" w:firstLine="0"/>
        <w:jc w:val="center"/>
        <w:rPr>
          <w:rFonts w:ascii="黑体" w:eastAsia="黑体" w:hAnsi="黑体"/>
          <w:sz w:val="56"/>
          <w:szCs w:val="56"/>
        </w:rPr>
      </w:pPr>
    </w:p>
    <w:p w14:paraId="69D9B3CE" w14:textId="6F3C459C" w:rsidR="003A56CB" w:rsidRPr="001A1244" w:rsidRDefault="00944721" w:rsidP="003A56CB">
      <w:pPr>
        <w:spacing w:beforeLines="0" w:before="0" w:afterLines="0" w:after="0" w:line="240" w:lineRule="auto"/>
        <w:ind w:firstLineChars="0" w:firstLine="0"/>
        <w:jc w:val="center"/>
        <w:rPr>
          <w:rFonts w:ascii="黑体" w:eastAsia="黑体" w:hAnsi="黑体"/>
          <w:sz w:val="48"/>
          <w:szCs w:val="56"/>
        </w:rPr>
      </w:pPr>
      <w:r w:rsidRPr="00944721">
        <w:rPr>
          <w:rFonts w:ascii="黑体" w:eastAsia="黑体" w:hAnsi="黑体" w:hint="eastAsia"/>
          <w:sz w:val="48"/>
          <w:szCs w:val="56"/>
        </w:rPr>
        <w:t>室内导航定位服务器</w:t>
      </w:r>
      <w:r w:rsidR="001D1A56">
        <w:rPr>
          <w:rFonts w:ascii="Calibri" w:eastAsia="华文楷体" w:hAnsi="Calibri" w:hint="eastAsia"/>
          <w:sz w:val="56"/>
        </w:rPr>
        <w:t>Web</w:t>
      </w:r>
      <w:r w:rsidR="001D1A56">
        <w:rPr>
          <w:rFonts w:ascii="Calibri" w:eastAsia="华文楷体" w:hAnsi="Calibri"/>
          <w:sz w:val="56"/>
        </w:rPr>
        <w:t xml:space="preserve"> </w:t>
      </w:r>
      <w:r w:rsidR="001D1A56">
        <w:rPr>
          <w:rFonts w:ascii="Calibri" w:eastAsia="华文楷体" w:hAnsi="Calibri" w:hint="eastAsia"/>
          <w:sz w:val="56"/>
        </w:rPr>
        <w:t>Front</w:t>
      </w:r>
      <w:r w:rsidRPr="00944721">
        <w:rPr>
          <w:rFonts w:ascii="黑体" w:eastAsia="黑体" w:hAnsi="黑体" w:hint="eastAsia"/>
          <w:sz w:val="48"/>
          <w:szCs w:val="56"/>
        </w:rPr>
        <w:t>设计</w:t>
      </w:r>
    </w:p>
    <w:p w14:paraId="5FD3C54B" w14:textId="77777777" w:rsidR="00B5626E" w:rsidRPr="00B45273" w:rsidRDefault="00575809" w:rsidP="002A29AC">
      <w:pPr>
        <w:pStyle w:val="1"/>
      </w:pPr>
      <w:r w:rsidRPr="00B45273">
        <w:rPr>
          <w:rFonts w:hint="eastAsia"/>
        </w:rPr>
        <w:t>前言</w:t>
      </w:r>
    </w:p>
    <w:p w14:paraId="5A44B7D2" w14:textId="6C6881EA" w:rsidR="00995102" w:rsidRPr="00B45273" w:rsidRDefault="00C377D0" w:rsidP="00063CBA">
      <w:pPr>
        <w:ind w:left="240"/>
      </w:pPr>
      <w:r>
        <w:rPr>
          <w:rFonts w:hint="eastAsia"/>
        </w:rPr>
        <w:t>公司预测未来几年，室内定位将会进入大规模应用时期</w:t>
      </w:r>
      <w:r w:rsidR="00344574" w:rsidRPr="00B45273">
        <w:rPr>
          <w:rFonts w:hint="eastAsia"/>
        </w:rPr>
        <w:t>。</w:t>
      </w:r>
      <w:r>
        <w:rPr>
          <w:rFonts w:hint="eastAsia"/>
        </w:rPr>
        <w:t>基于</w:t>
      </w:r>
      <w:r w:rsidR="003A056C">
        <w:t>BLE</w:t>
      </w:r>
      <w:r>
        <w:rPr>
          <w:rFonts w:hint="eastAsia"/>
        </w:rPr>
        <w:t>的室内定位技术是如今应用最广泛一项技术，发展潜力较大。由于所有的手机都带有</w:t>
      </w:r>
      <w:r w:rsidR="003A056C">
        <w:t>BLE</w:t>
      </w:r>
      <w:r>
        <w:rPr>
          <w:rFonts w:hint="eastAsia"/>
        </w:rPr>
        <w:t>传感器，采用</w:t>
      </w:r>
      <w:r w:rsidR="003A056C">
        <w:t>BLE</w:t>
      </w:r>
      <w:r>
        <w:rPr>
          <w:rFonts w:hint="eastAsia"/>
        </w:rPr>
        <w:t>定位技术进行室内导航定位有着天然的优势。在行业应用方面，使用</w:t>
      </w:r>
      <w:r w:rsidR="003A056C">
        <w:t>BLE</w:t>
      </w:r>
      <w:r>
        <w:rPr>
          <w:rFonts w:hint="eastAsia"/>
        </w:rPr>
        <w:t>技术在无动力车定位方面也有较大优势。Node</w:t>
      </w:r>
      <w:r>
        <w:t>.js</w:t>
      </w:r>
      <w:r w:rsidR="00783706">
        <w:rPr>
          <w:rFonts w:hint="eastAsia"/>
        </w:rPr>
        <w:t>是一种高性能的异步事件服务器框架，内核采用C/</w:t>
      </w:r>
      <w:r w:rsidR="00783706">
        <w:t>C++</w:t>
      </w:r>
      <w:r w:rsidR="00783706">
        <w:rPr>
          <w:rFonts w:hint="eastAsia"/>
        </w:rPr>
        <w:t>编写，上层使用JavaScript封装和编程，支持大规模并发访问，综合分析比较适合</w:t>
      </w:r>
      <w:r w:rsidR="003A056C">
        <w:t>BLE</w:t>
      </w:r>
      <w:r w:rsidR="00783706">
        <w:rPr>
          <w:rFonts w:hint="eastAsia"/>
        </w:rPr>
        <w:t>定位服务器的应用环境</w:t>
      </w:r>
      <w:r w:rsidR="00EA65E9">
        <w:rPr>
          <w:rFonts w:hint="eastAsia"/>
        </w:rPr>
        <w:t>。室内导航</w:t>
      </w:r>
      <w:r w:rsidR="00783706">
        <w:rPr>
          <w:rFonts w:hint="eastAsia"/>
        </w:rPr>
        <w:t>定位系统如图所示。</w:t>
      </w:r>
    </w:p>
    <w:p w14:paraId="3201A130" w14:textId="742E475C" w:rsidR="00344574" w:rsidRPr="00B45273" w:rsidRDefault="001D1A56" w:rsidP="009F31A6">
      <w:pPr>
        <w:ind w:left="240" w:firstLineChars="0" w:firstLine="0"/>
      </w:pPr>
      <w:r>
        <w:object w:dxaOrig="11056" w:dyaOrig="6990" w14:anchorId="2645A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5.5pt" o:ole="">
            <v:imagedata r:id="rId9" o:title=""/>
          </v:shape>
          <o:OLEObject Type="Embed" ProgID="Visio.Drawing.15" ShapeID="_x0000_i1025" DrawAspect="Content" ObjectID="_1594114498" r:id="rId10"/>
        </w:object>
      </w:r>
      <w:r w:rsidR="00344574" w:rsidRPr="00B45273">
        <w:br w:type="page"/>
      </w:r>
    </w:p>
    <w:p w14:paraId="03917E9D" w14:textId="77777777" w:rsidR="00CB01A6" w:rsidRPr="00B45273" w:rsidRDefault="00AD7E57" w:rsidP="002A29AC">
      <w:pPr>
        <w:pStyle w:val="1"/>
      </w:pPr>
      <w:r w:rsidRPr="00B45273">
        <w:rPr>
          <w:rFonts w:hint="eastAsia"/>
        </w:rPr>
        <w:lastRenderedPageBreak/>
        <w:t>总体</w:t>
      </w:r>
      <w:r w:rsidRPr="00B45273">
        <w:t>设计</w:t>
      </w:r>
    </w:p>
    <w:p w14:paraId="4F4982D7" w14:textId="774F6683" w:rsidR="002624D5" w:rsidRPr="002624D5" w:rsidRDefault="00781A97" w:rsidP="00525EE5">
      <w:pPr>
        <w:pStyle w:val="2"/>
      </w:pPr>
      <w:r>
        <w:rPr>
          <w:rFonts w:hint="eastAsia"/>
        </w:rPr>
        <w:t>主要</w:t>
      </w:r>
      <w:r>
        <w:t>功能</w:t>
      </w:r>
      <w:r w:rsidR="00434882">
        <w:t>列表</w:t>
      </w:r>
    </w:p>
    <w:tbl>
      <w:tblPr>
        <w:tblStyle w:val="aff1"/>
        <w:tblW w:w="5000" w:type="pct"/>
        <w:tblLook w:val="04A0" w:firstRow="1" w:lastRow="0" w:firstColumn="1" w:lastColumn="0" w:noHBand="0" w:noVBand="1"/>
      </w:tblPr>
      <w:tblGrid>
        <w:gridCol w:w="817"/>
        <w:gridCol w:w="7326"/>
        <w:gridCol w:w="1433"/>
      </w:tblGrid>
      <w:tr w:rsidR="008864F6" w:rsidRPr="008E16AC" w14:paraId="583F6A5A" w14:textId="77777777" w:rsidTr="001D0DD0">
        <w:trPr>
          <w:trHeight w:val="510"/>
        </w:trPr>
        <w:tc>
          <w:tcPr>
            <w:tcW w:w="427" w:type="pct"/>
            <w:vAlign w:val="center"/>
          </w:tcPr>
          <w:p w14:paraId="3A8FD54A" w14:textId="77777777" w:rsidR="008864F6" w:rsidRDefault="008864F6" w:rsidP="001D0DD0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序号</w:t>
            </w:r>
          </w:p>
        </w:tc>
        <w:tc>
          <w:tcPr>
            <w:tcW w:w="3825" w:type="pct"/>
            <w:vAlign w:val="center"/>
          </w:tcPr>
          <w:p w14:paraId="3AF65B2A" w14:textId="77777777" w:rsidR="008864F6" w:rsidRDefault="008864F6" w:rsidP="001D0DD0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功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能</w:t>
            </w:r>
          </w:p>
        </w:tc>
        <w:tc>
          <w:tcPr>
            <w:tcW w:w="748" w:type="pct"/>
            <w:vAlign w:val="center"/>
          </w:tcPr>
          <w:p w14:paraId="18142796" w14:textId="77777777" w:rsidR="008864F6" w:rsidRDefault="008864F6" w:rsidP="001D0DD0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添加日期</w:t>
            </w:r>
          </w:p>
        </w:tc>
      </w:tr>
      <w:tr w:rsidR="002C29AB" w:rsidRPr="008E16AC" w14:paraId="22618273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3B0488C7" w14:textId="77777777" w:rsidR="002C29AB" w:rsidRDefault="002C29AB" w:rsidP="0015497D">
            <w:pPr>
              <w:pStyle w:val="af7"/>
              <w:numPr>
                <w:ilvl w:val="0"/>
                <w:numId w:val="4"/>
              </w:numPr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825" w:type="pct"/>
            <w:vAlign w:val="center"/>
          </w:tcPr>
          <w:p w14:paraId="37FFFC3B" w14:textId="7F562F12" w:rsidR="002C29AB" w:rsidRDefault="002C29AB" w:rsidP="002C29AB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采用vue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.js</w:t>
            </w:r>
            <w:r w:rsidR="00E104B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前端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框架</w:t>
            </w:r>
          </w:p>
        </w:tc>
        <w:tc>
          <w:tcPr>
            <w:tcW w:w="748" w:type="pct"/>
          </w:tcPr>
          <w:p w14:paraId="727C3747" w14:textId="59F76B43" w:rsidR="002C29AB" w:rsidRDefault="002C29AB" w:rsidP="002C29AB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4706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54706D">
              <w:rPr>
                <w:rFonts w:ascii="宋体" w:eastAsia="宋体" w:hAnsi="宋体"/>
                <w:sz w:val="24"/>
                <w:szCs w:val="24"/>
                <w:lang w:eastAsia="zh-CN"/>
              </w:rPr>
              <w:t>0180418</w:t>
            </w:r>
          </w:p>
        </w:tc>
      </w:tr>
      <w:tr w:rsidR="00E104BE" w:rsidRPr="008E16AC" w14:paraId="3E32E74D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28A0ED64" w14:textId="77777777" w:rsidR="00E104BE" w:rsidRDefault="00E104BE" w:rsidP="0015497D">
            <w:pPr>
              <w:pStyle w:val="af7"/>
              <w:numPr>
                <w:ilvl w:val="0"/>
                <w:numId w:val="4"/>
              </w:numPr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825" w:type="pct"/>
            <w:vAlign w:val="center"/>
          </w:tcPr>
          <w:p w14:paraId="40BFE102" w14:textId="726A6677" w:rsidR="00E104BE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采用bootstrap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UI框架</w:t>
            </w:r>
          </w:p>
        </w:tc>
        <w:tc>
          <w:tcPr>
            <w:tcW w:w="748" w:type="pct"/>
          </w:tcPr>
          <w:p w14:paraId="1C27CEBD" w14:textId="39312F84" w:rsidR="00E104BE" w:rsidRPr="0054706D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4706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54706D">
              <w:rPr>
                <w:rFonts w:ascii="宋体" w:eastAsia="宋体" w:hAnsi="宋体"/>
                <w:sz w:val="24"/>
                <w:szCs w:val="24"/>
                <w:lang w:eastAsia="zh-CN"/>
              </w:rPr>
              <w:t>0180418</w:t>
            </w:r>
          </w:p>
        </w:tc>
      </w:tr>
      <w:tr w:rsidR="00E104BE" w:rsidRPr="008E16AC" w14:paraId="697EB513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5622F724" w14:textId="77777777" w:rsidR="00E104BE" w:rsidRDefault="00E104BE" w:rsidP="0015497D">
            <w:pPr>
              <w:pStyle w:val="af7"/>
              <w:numPr>
                <w:ilvl w:val="0"/>
                <w:numId w:val="4"/>
              </w:numPr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825" w:type="pct"/>
            <w:vAlign w:val="center"/>
          </w:tcPr>
          <w:p w14:paraId="166FFF9D" w14:textId="76437764" w:rsidR="00E104BE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采用axios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.js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库通信</w:t>
            </w:r>
          </w:p>
        </w:tc>
        <w:tc>
          <w:tcPr>
            <w:tcW w:w="748" w:type="pct"/>
          </w:tcPr>
          <w:p w14:paraId="61ADF436" w14:textId="0B3103D1" w:rsidR="00E104BE" w:rsidRPr="0054706D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4706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54706D">
              <w:rPr>
                <w:rFonts w:ascii="宋体" w:eastAsia="宋体" w:hAnsi="宋体"/>
                <w:sz w:val="24"/>
                <w:szCs w:val="24"/>
                <w:lang w:eastAsia="zh-CN"/>
              </w:rPr>
              <w:t>0180418</w:t>
            </w:r>
          </w:p>
        </w:tc>
      </w:tr>
      <w:tr w:rsidR="00E104BE" w:rsidRPr="008E16AC" w14:paraId="150181FE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4A3294FD" w14:textId="77777777" w:rsidR="00E104BE" w:rsidRDefault="00E104BE" w:rsidP="0015497D">
            <w:pPr>
              <w:pStyle w:val="af7"/>
              <w:numPr>
                <w:ilvl w:val="0"/>
                <w:numId w:val="4"/>
              </w:numPr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825" w:type="pct"/>
            <w:vAlign w:val="center"/>
          </w:tcPr>
          <w:p w14:paraId="118A9743" w14:textId="4181DD2A" w:rsidR="00E104BE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采用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amap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为默认地图UI</w:t>
            </w:r>
          </w:p>
        </w:tc>
        <w:tc>
          <w:tcPr>
            <w:tcW w:w="748" w:type="pct"/>
          </w:tcPr>
          <w:p w14:paraId="0CD9A7A8" w14:textId="726C1AC0" w:rsidR="00E104BE" w:rsidRPr="0054706D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4706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54706D">
              <w:rPr>
                <w:rFonts w:ascii="宋体" w:eastAsia="宋体" w:hAnsi="宋体"/>
                <w:sz w:val="24"/>
                <w:szCs w:val="24"/>
                <w:lang w:eastAsia="zh-CN"/>
              </w:rPr>
              <w:t>0180418</w:t>
            </w:r>
          </w:p>
        </w:tc>
      </w:tr>
      <w:tr w:rsidR="00E104BE" w:rsidRPr="008E16AC" w14:paraId="12AE1A91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61DED53D" w14:textId="77777777" w:rsidR="00E104BE" w:rsidRDefault="00E104BE" w:rsidP="0015497D">
            <w:pPr>
              <w:pStyle w:val="af7"/>
              <w:numPr>
                <w:ilvl w:val="0"/>
                <w:numId w:val="4"/>
              </w:numPr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825" w:type="pct"/>
            <w:vAlign w:val="center"/>
          </w:tcPr>
          <w:p w14:paraId="3CA75FE6" w14:textId="044533DA" w:rsidR="00E104BE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实时地图多种设备显示</w:t>
            </w:r>
          </w:p>
        </w:tc>
        <w:tc>
          <w:tcPr>
            <w:tcW w:w="748" w:type="pct"/>
          </w:tcPr>
          <w:p w14:paraId="7C16D31E" w14:textId="03DAE14E" w:rsidR="00E104BE" w:rsidRPr="003D0CD9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4706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54706D">
              <w:rPr>
                <w:rFonts w:ascii="宋体" w:eastAsia="宋体" w:hAnsi="宋体"/>
                <w:sz w:val="24"/>
                <w:szCs w:val="24"/>
                <w:lang w:eastAsia="zh-CN"/>
              </w:rPr>
              <w:t>0180418</w:t>
            </w:r>
          </w:p>
        </w:tc>
      </w:tr>
      <w:tr w:rsidR="00E104BE" w:rsidRPr="008E16AC" w14:paraId="3CBF39C5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29160968" w14:textId="77777777" w:rsidR="00E104BE" w:rsidRDefault="00E104BE" w:rsidP="0015497D">
            <w:pPr>
              <w:pStyle w:val="af7"/>
              <w:numPr>
                <w:ilvl w:val="0"/>
                <w:numId w:val="4"/>
              </w:numPr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825" w:type="pct"/>
            <w:vAlign w:val="center"/>
          </w:tcPr>
          <w:p w14:paraId="4D73A8EE" w14:textId="319F8AC6" w:rsidR="00E104BE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实时显示全部设备</w:t>
            </w:r>
          </w:p>
        </w:tc>
        <w:tc>
          <w:tcPr>
            <w:tcW w:w="748" w:type="pct"/>
          </w:tcPr>
          <w:p w14:paraId="69249D9B" w14:textId="0E950A0A" w:rsidR="00E104BE" w:rsidRPr="00421142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4706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54706D">
              <w:rPr>
                <w:rFonts w:ascii="宋体" w:eastAsia="宋体" w:hAnsi="宋体"/>
                <w:sz w:val="24"/>
                <w:szCs w:val="24"/>
                <w:lang w:eastAsia="zh-CN"/>
              </w:rPr>
              <w:t>0180418</w:t>
            </w:r>
          </w:p>
        </w:tc>
      </w:tr>
      <w:tr w:rsidR="00E104BE" w:rsidRPr="008E16AC" w14:paraId="6FAA9C59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2A3A6DB2" w14:textId="77777777" w:rsidR="00E104BE" w:rsidRDefault="00E104BE" w:rsidP="0015497D">
            <w:pPr>
              <w:pStyle w:val="af7"/>
              <w:numPr>
                <w:ilvl w:val="0"/>
                <w:numId w:val="4"/>
              </w:numPr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825" w:type="pct"/>
            <w:vAlign w:val="center"/>
          </w:tcPr>
          <w:p w14:paraId="1E8F06B4" w14:textId="24F7C9DA" w:rsidR="00E104BE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实时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显示单类设备</w:t>
            </w:r>
            <w:proofErr w:type="gramEnd"/>
          </w:p>
        </w:tc>
        <w:tc>
          <w:tcPr>
            <w:tcW w:w="748" w:type="pct"/>
          </w:tcPr>
          <w:p w14:paraId="7000F457" w14:textId="06AEED17" w:rsidR="00E104BE" w:rsidRPr="003D0CD9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4706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54706D">
              <w:rPr>
                <w:rFonts w:ascii="宋体" w:eastAsia="宋体" w:hAnsi="宋体"/>
                <w:sz w:val="24"/>
                <w:szCs w:val="24"/>
                <w:lang w:eastAsia="zh-CN"/>
              </w:rPr>
              <w:t>0180418</w:t>
            </w:r>
          </w:p>
        </w:tc>
      </w:tr>
      <w:tr w:rsidR="00E104BE" w:rsidRPr="008E16AC" w14:paraId="4479C38A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44535B83" w14:textId="77777777" w:rsidR="00E104BE" w:rsidRDefault="00E104BE" w:rsidP="0015497D">
            <w:pPr>
              <w:pStyle w:val="af7"/>
              <w:numPr>
                <w:ilvl w:val="0"/>
                <w:numId w:val="4"/>
              </w:numPr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825" w:type="pct"/>
            <w:vAlign w:val="center"/>
          </w:tcPr>
          <w:p w14:paraId="4CEA88DB" w14:textId="39A629BF" w:rsidR="00E104BE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实时显示自定义设备</w:t>
            </w:r>
          </w:p>
        </w:tc>
        <w:tc>
          <w:tcPr>
            <w:tcW w:w="748" w:type="pct"/>
          </w:tcPr>
          <w:p w14:paraId="5C911259" w14:textId="7FCA3B75" w:rsidR="00E104BE" w:rsidRPr="003D0CD9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4706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54706D">
              <w:rPr>
                <w:rFonts w:ascii="宋体" w:eastAsia="宋体" w:hAnsi="宋体"/>
                <w:sz w:val="24"/>
                <w:szCs w:val="24"/>
                <w:lang w:eastAsia="zh-CN"/>
              </w:rPr>
              <w:t>0180418</w:t>
            </w:r>
          </w:p>
        </w:tc>
      </w:tr>
      <w:tr w:rsidR="00E104BE" w:rsidRPr="008E16AC" w14:paraId="21272AA9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207AE0A7" w14:textId="77777777" w:rsidR="00E104BE" w:rsidRDefault="00E104BE" w:rsidP="0015497D">
            <w:pPr>
              <w:pStyle w:val="af7"/>
              <w:numPr>
                <w:ilvl w:val="0"/>
                <w:numId w:val="4"/>
              </w:numPr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825" w:type="pct"/>
            <w:vAlign w:val="center"/>
          </w:tcPr>
          <w:p w14:paraId="2509345F" w14:textId="09DE6BDE" w:rsidR="00E104BE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实时更新显示列表</w:t>
            </w:r>
          </w:p>
        </w:tc>
        <w:tc>
          <w:tcPr>
            <w:tcW w:w="748" w:type="pct"/>
          </w:tcPr>
          <w:p w14:paraId="6D2AE1D9" w14:textId="0C57E8E0" w:rsidR="00E104BE" w:rsidRPr="003D0CD9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4706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54706D">
              <w:rPr>
                <w:rFonts w:ascii="宋体" w:eastAsia="宋体" w:hAnsi="宋体"/>
                <w:sz w:val="24"/>
                <w:szCs w:val="24"/>
                <w:lang w:eastAsia="zh-CN"/>
              </w:rPr>
              <w:t>0180418</w:t>
            </w:r>
          </w:p>
        </w:tc>
      </w:tr>
      <w:tr w:rsidR="00E104BE" w:rsidRPr="008E16AC" w14:paraId="6A138343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1E3805E6" w14:textId="77777777" w:rsidR="00E104BE" w:rsidRDefault="00E104BE" w:rsidP="0015497D">
            <w:pPr>
              <w:pStyle w:val="af7"/>
              <w:numPr>
                <w:ilvl w:val="0"/>
                <w:numId w:val="4"/>
              </w:numPr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825" w:type="pct"/>
            <w:vAlign w:val="center"/>
          </w:tcPr>
          <w:p w14:paraId="66471CD9" w14:textId="1F968ACF" w:rsidR="00E104BE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显示列表可显示设备数量和状态</w:t>
            </w:r>
          </w:p>
        </w:tc>
        <w:tc>
          <w:tcPr>
            <w:tcW w:w="748" w:type="pct"/>
          </w:tcPr>
          <w:p w14:paraId="512A97EF" w14:textId="238D861C" w:rsidR="00E104BE" w:rsidRPr="003D0CD9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4706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54706D">
              <w:rPr>
                <w:rFonts w:ascii="宋体" w:eastAsia="宋体" w:hAnsi="宋体"/>
                <w:sz w:val="24"/>
                <w:szCs w:val="24"/>
                <w:lang w:eastAsia="zh-CN"/>
              </w:rPr>
              <w:t>0180418</w:t>
            </w:r>
          </w:p>
        </w:tc>
      </w:tr>
      <w:tr w:rsidR="00E104BE" w:rsidRPr="008E16AC" w14:paraId="23EB5148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184872A9" w14:textId="77777777" w:rsidR="00E104BE" w:rsidRDefault="00E104BE" w:rsidP="0015497D">
            <w:pPr>
              <w:pStyle w:val="af7"/>
              <w:numPr>
                <w:ilvl w:val="0"/>
                <w:numId w:val="4"/>
              </w:numPr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825" w:type="pct"/>
            <w:vAlign w:val="center"/>
          </w:tcPr>
          <w:p w14:paraId="2E6374C5" w14:textId="61A6CE96" w:rsidR="00E104BE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设备地图搜索</w:t>
            </w:r>
          </w:p>
        </w:tc>
        <w:tc>
          <w:tcPr>
            <w:tcW w:w="748" w:type="pct"/>
          </w:tcPr>
          <w:p w14:paraId="388365F6" w14:textId="075EA483" w:rsidR="00E104BE" w:rsidRPr="003D0CD9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4706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54706D">
              <w:rPr>
                <w:rFonts w:ascii="宋体" w:eastAsia="宋体" w:hAnsi="宋体"/>
                <w:sz w:val="24"/>
                <w:szCs w:val="24"/>
                <w:lang w:eastAsia="zh-CN"/>
              </w:rPr>
              <w:t>0180418</w:t>
            </w:r>
          </w:p>
        </w:tc>
      </w:tr>
      <w:tr w:rsidR="00E104BE" w:rsidRPr="008E16AC" w14:paraId="3BA814AC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31FB04BF" w14:textId="77777777" w:rsidR="00E104BE" w:rsidRDefault="00E104BE" w:rsidP="0015497D">
            <w:pPr>
              <w:pStyle w:val="af7"/>
              <w:numPr>
                <w:ilvl w:val="0"/>
                <w:numId w:val="4"/>
              </w:numPr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825" w:type="pct"/>
            <w:vAlign w:val="center"/>
          </w:tcPr>
          <w:p w14:paraId="05F1DBEC" w14:textId="79333669" w:rsidR="00E104BE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记录统计历史轨迹查询</w:t>
            </w:r>
          </w:p>
        </w:tc>
        <w:tc>
          <w:tcPr>
            <w:tcW w:w="748" w:type="pct"/>
          </w:tcPr>
          <w:p w14:paraId="2A8E999E" w14:textId="44D5199C" w:rsidR="00E104BE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4706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54706D">
              <w:rPr>
                <w:rFonts w:ascii="宋体" w:eastAsia="宋体" w:hAnsi="宋体"/>
                <w:sz w:val="24"/>
                <w:szCs w:val="24"/>
                <w:lang w:eastAsia="zh-CN"/>
              </w:rPr>
              <w:t>0180418</w:t>
            </w:r>
          </w:p>
        </w:tc>
      </w:tr>
      <w:tr w:rsidR="00E104BE" w:rsidRPr="008E16AC" w14:paraId="02162749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641B4A1F" w14:textId="77777777" w:rsidR="00E104BE" w:rsidRDefault="00E104BE" w:rsidP="0015497D">
            <w:pPr>
              <w:pStyle w:val="af7"/>
              <w:numPr>
                <w:ilvl w:val="0"/>
                <w:numId w:val="4"/>
              </w:numPr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825" w:type="pct"/>
            <w:vAlign w:val="center"/>
          </w:tcPr>
          <w:p w14:paraId="05F7739D" w14:textId="4EC6B359" w:rsidR="00E104BE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bookmarkStart w:id="2" w:name="OLE_LINK1"/>
            <w:bookmarkStart w:id="3" w:name="OLE_LINK2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用户管理</w:t>
            </w:r>
            <w:bookmarkEnd w:id="2"/>
            <w:bookmarkEnd w:id="3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登录</w:t>
            </w:r>
          </w:p>
        </w:tc>
        <w:tc>
          <w:tcPr>
            <w:tcW w:w="748" w:type="pct"/>
          </w:tcPr>
          <w:p w14:paraId="011AF42E" w14:textId="5D0FED3E" w:rsidR="00E104BE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4706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54706D">
              <w:rPr>
                <w:rFonts w:ascii="宋体" w:eastAsia="宋体" w:hAnsi="宋体"/>
                <w:sz w:val="24"/>
                <w:szCs w:val="24"/>
                <w:lang w:eastAsia="zh-CN"/>
              </w:rPr>
              <w:t>0180418</w:t>
            </w:r>
          </w:p>
        </w:tc>
      </w:tr>
      <w:tr w:rsidR="00E104BE" w:rsidRPr="008E16AC" w14:paraId="03BB6F78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31FA9F50" w14:textId="77777777" w:rsidR="00E104BE" w:rsidRDefault="00E104BE" w:rsidP="0015497D">
            <w:pPr>
              <w:pStyle w:val="af7"/>
              <w:numPr>
                <w:ilvl w:val="0"/>
                <w:numId w:val="4"/>
              </w:numPr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825" w:type="pct"/>
            <w:vAlign w:val="center"/>
          </w:tcPr>
          <w:p w14:paraId="76BE9FF8" w14:textId="5B6FDBC8" w:rsidR="00E104BE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用户管理退出</w:t>
            </w:r>
          </w:p>
        </w:tc>
        <w:tc>
          <w:tcPr>
            <w:tcW w:w="748" w:type="pct"/>
          </w:tcPr>
          <w:p w14:paraId="0A0BDA1E" w14:textId="470D5BA2" w:rsidR="00E104BE" w:rsidRPr="003D0CD9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4706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54706D">
              <w:rPr>
                <w:rFonts w:ascii="宋体" w:eastAsia="宋体" w:hAnsi="宋体"/>
                <w:sz w:val="24"/>
                <w:szCs w:val="24"/>
                <w:lang w:eastAsia="zh-CN"/>
              </w:rPr>
              <w:t>0180418</w:t>
            </w:r>
          </w:p>
        </w:tc>
      </w:tr>
      <w:tr w:rsidR="00E104BE" w:rsidRPr="008E16AC" w14:paraId="7E0A6547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188FCC5B" w14:textId="77777777" w:rsidR="00E104BE" w:rsidRDefault="00E104BE" w:rsidP="0015497D">
            <w:pPr>
              <w:pStyle w:val="af7"/>
              <w:numPr>
                <w:ilvl w:val="0"/>
                <w:numId w:val="4"/>
              </w:numPr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825" w:type="pct"/>
            <w:vAlign w:val="center"/>
          </w:tcPr>
          <w:p w14:paraId="5F9F6BCA" w14:textId="6D4F7400" w:rsidR="00E104BE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用户管理注册</w:t>
            </w:r>
          </w:p>
        </w:tc>
        <w:tc>
          <w:tcPr>
            <w:tcW w:w="748" w:type="pct"/>
          </w:tcPr>
          <w:p w14:paraId="01F70F16" w14:textId="66813635" w:rsidR="00E104BE" w:rsidRPr="003D0CD9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4706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54706D">
              <w:rPr>
                <w:rFonts w:ascii="宋体" w:eastAsia="宋体" w:hAnsi="宋体"/>
                <w:sz w:val="24"/>
                <w:szCs w:val="24"/>
                <w:lang w:eastAsia="zh-CN"/>
              </w:rPr>
              <w:t>0180418</w:t>
            </w:r>
          </w:p>
        </w:tc>
      </w:tr>
      <w:tr w:rsidR="00E104BE" w:rsidRPr="008E16AC" w14:paraId="7B0A4F52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1E73D6C8" w14:textId="77777777" w:rsidR="00E104BE" w:rsidRDefault="00E104BE" w:rsidP="0015497D">
            <w:pPr>
              <w:pStyle w:val="af7"/>
              <w:numPr>
                <w:ilvl w:val="0"/>
                <w:numId w:val="4"/>
              </w:numPr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825" w:type="pct"/>
            <w:vAlign w:val="center"/>
          </w:tcPr>
          <w:p w14:paraId="5D037286" w14:textId="1C2216DE" w:rsidR="00E104BE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用户管理设置</w:t>
            </w:r>
          </w:p>
        </w:tc>
        <w:tc>
          <w:tcPr>
            <w:tcW w:w="748" w:type="pct"/>
          </w:tcPr>
          <w:p w14:paraId="684D5D89" w14:textId="06097FBA" w:rsidR="00E104BE" w:rsidRPr="003D0CD9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4706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54706D">
              <w:rPr>
                <w:rFonts w:ascii="宋体" w:eastAsia="宋体" w:hAnsi="宋体"/>
                <w:sz w:val="24"/>
                <w:szCs w:val="24"/>
                <w:lang w:eastAsia="zh-CN"/>
              </w:rPr>
              <w:t>0180418</w:t>
            </w:r>
          </w:p>
        </w:tc>
      </w:tr>
      <w:tr w:rsidR="00E104BE" w:rsidRPr="008E16AC" w14:paraId="261D0D04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5BAA6FC1" w14:textId="77777777" w:rsidR="00E104BE" w:rsidRDefault="00E104BE" w:rsidP="0015497D">
            <w:pPr>
              <w:pStyle w:val="af7"/>
              <w:numPr>
                <w:ilvl w:val="0"/>
                <w:numId w:val="4"/>
              </w:numPr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825" w:type="pct"/>
            <w:vAlign w:val="center"/>
          </w:tcPr>
          <w:p w14:paraId="348E355A" w14:textId="45B108C9" w:rsidR="00E104BE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账号管理</w:t>
            </w:r>
          </w:p>
        </w:tc>
        <w:tc>
          <w:tcPr>
            <w:tcW w:w="748" w:type="pct"/>
          </w:tcPr>
          <w:p w14:paraId="4EA1894C" w14:textId="3575A856" w:rsidR="00E104BE" w:rsidRPr="003D0CD9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4706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54706D">
              <w:rPr>
                <w:rFonts w:ascii="宋体" w:eastAsia="宋体" w:hAnsi="宋体"/>
                <w:sz w:val="24"/>
                <w:szCs w:val="24"/>
                <w:lang w:eastAsia="zh-CN"/>
              </w:rPr>
              <w:t>0180418</w:t>
            </w:r>
          </w:p>
        </w:tc>
      </w:tr>
      <w:tr w:rsidR="00E104BE" w:rsidRPr="008E16AC" w14:paraId="1E743CD1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5C6A954B" w14:textId="77777777" w:rsidR="00E104BE" w:rsidRDefault="00E104BE" w:rsidP="0015497D">
            <w:pPr>
              <w:pStyle w:val="af7"/>
              <w:numPr>
                <w:ilvl w:val="0"/>
                <w:numId w:val="4"/>
              </w:numPr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825" w:type="pct"/>
            <w:vAlign w:val="center"/>
          </w:tcPr>
          <w:p w14:paraId="7FEE4AD0" w14:textId="152DCA07" w:rsidR="00E104BE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账号批量管理</w:t>
            </w:r>
          </w:p>
        </w:tc>
        <w:tc>
          <w:tcPr>
            <w:tcW w:w="748" w:type="pct"/>
          </w:tcPr>
          <w:p w14:paraId="73B91554" w14:textId="7DC7B3B2" w:rsidR="00E104BE" w:rsidRPr="003D0CD9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4706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54706D">
              <w:rPr>
                <w:rFonts w:ascii="宋体" w:eastAsia="宋体" w:hAnsi="宋体"/>
                <w:sz w:val="24"/>
                <w:szCs w:val="24"/>
                <w:lang w:eastAsia="zh-CN"/>
              </w:rPr>
              <w:t>0180418</w:t>
            </w:r>
          </w:p>
        </w:tc>
      </w:tr>
      <w:tr w:rsidR="00E104BE" w:rsidRPr="008E16AC" w14:paraId="0674E6E6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3DCFF2B7" w14:textId="77777777" w:rsidR="00E104BE" w:rsidRDefault="00E104BE" w:rsidP="0015497D">
            <w:pPr>
              <w:pStyle w:val="af7"/>
              <w:numPr>
                <w:ilvl w:val="0"/>
                <w:numId w:val="4"/>
              </w:numPr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825" w:type="pct"/>
            <w:vAlign w:val="center"/>
          </w:tcPr>
          <w:p w14:paraId="6D9F1ABD" w14:textId="3D4A8C0D" w:rsidR="00E104BE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设备管理</w:t>
            </w:r>
          </w:p>
        </w:tc>
        <w:tc>
          <w:tcPr>
            <w:tcW w:w="748" w:type="pct"/>
          </w:tcPr>
          <w:p w14:paraId="0BD1B0B6" w14:textId="7145A64D" w:rsidR="00E104BE" w:rsidRPr="003D0CD9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4706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54706D">
              <w:rPr>
                <w:rFonts w:ascii="宋体" w:eastAsia="宋体" w:hAnsi="宋体"/>
                <w:sz w:val="24"/>
                <w:szCs w:val="24"/>
                <w:lang w:eastAsia="zh-CN"/>
              </w:rPr>
              <w:t>0180418</w:t>
            </w:r>
          </w:p>
        </w:tc>
      </w:tr>
      <w:tr w:rsidR="00E104BE" w:rsidRPr="008E16AC" w14:paraId="5561B638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22636362" w14:textId="77777777" w:rsidR="00E104BE" w:rsidRDefault="00E104BE" w:rsidP="0015497D">
            <w:pPr>
              <w:pStyle w:val="af7"/>
              <w:numPr>
                <w:ilvl w:val="0"/>
                <w:numId w:val="4"/>
              </w:numPr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825" w:type="pct"/>
            <w:vAlign w:val="center"/>
          </w:tcPr>
          <w:p w14:paraId="59E86341" w14:textId="281EA151" w:rsidR="00E104BE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设备批量管理</w:t>
            </w:r>
          </w:p>
        </w:tc>
        <w:tc>
          <w:tcPr>
            <w:tcW w:w="748" w:type="pct"/>
          </w:tcPr>
          <w:p w14:paraId="4334A318" w14:textId="1809D4E2" w:rsidR="00E104BE" w:rsidRPr="003D0CD9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4706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54706D">
              <w:rPr>
                <w:rFonts w:ascii="宋体" w:eastAsia="宋体" w:hAnsi="宋体"/>
                <w:sz w:val="24"/>
                <w:szCs w:val="24"/>
                <w:lang w:eastAsia="zh-CN"/>
              </w:rPr>
              <w:t>0180418</w:t>
            </w:r>
          </w:p>
        </w:tc>
      </w:tr>
      <w:tr w:rsidR="00E104BE" w:rsidRPr="008E16AC" w14:paraId="61169141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25EE1AD6" w14:textId="77777777" w:rsidR="00E104BE" w:rsidRDefault="00E104BE" w:rsidP="0015497D">
            <w:pPr>
              <w:pStyle w:val="af7"/>
              <w:numPr>
                <w:ilvl w:val="0"/>
                <w:numId w:val="4"/>
              </w:numPr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825" w:type="pct"/>
            <w:vAlign w:val="center"/>
          </w:tcPr>
          <w:p w14:paraId="3A8843F5" w14:textId="34C853D7" w:rsidR="00E104BE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管理消息操作提示</w:t>
            </w:r>
          </w:p>
        </w:tc>
        <w:tc>
          <w:tcPr>
            <w:tcW w:w="748" w:type="pct"/>
          </w:tcPr>
          <w:p w14:paraId="18A3DB08" w14:textId="4C388DC9" w:rsidR="00E104BE" w:rsidRPr="003D0CD9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4706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54706D">
              <w:rPr>
                <w:rFonts w:ascii="宋体" w:eastAsia="宋体" w:hAnsi="宋体"/>
                <w:sz w:val="24"/>
                <w:szCs w:val="24"/>
                <w:lang w:eastAsia="zh-CN"/>
              </w:rPr>
              <w:t>0180418</w:t>
            </w:r>
          </w:p>
        </w:tc>
      </w:tr>
      <w:tr w:rsidR="00E104BE" w:rsidRPr="008E16AC" w14:paraId="0C630149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630AF5EE" w14:textId="77777777" w:rsidR="00E104BE" w:rsidRDefault="00E104BE" w:rsidP="0015497D">
            <w:pPr>
              <w:pStyle w:val="af7"/>
              <w:numPr>
                <w:ilvl w:val="0"/>
                <w:numId w:val="4"/>
              </w:numPr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825" w:type="pct"/>
            <w:vAlign w:val="center"/>
          </w:tcPr>
          <w:p w14:paraId="36899F60" w14:textId="6FEBA9AF" w:rsidR="00E104BE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设备地图标记显示</w:t>
            </w:r>
          </w:p>
        </w:tc>
        <w:tc>
          <w:tcPr>
            <w:tcW w:w="748" w:type="pct"/>
          </w:tcPr>
          <w:p w14:paraId="58B3FFA3" w14:textId="30A42DE3" w:rsidR="00E104BE" w:rsidRPr="003D0CD9" w:rsidRDefault="00E104BE" w:rsidP="00E104BE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4706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54706D">
              <w:rPr>
                <w:rFonts w:ascii="宋体" w:eastAsia="宋体" w:hAnsi="宋体"/>
                <w:sz w:val="24"/>
                <w:szCs w:val="24"/>
                <w:lang w:eastAsia="zh-CN"/>
              </w:rPr>
              <w:t>0180418</w:t>
            </w:r>
          </w:p>
        </w:tc>
      </w:tr>
    </w:tbl>
    <w:p w14:paraId="2148B2E2" w14:textId="77777777" w:rsidR="00587D17" w:rsidRDefault="00587D17">
      <w:r>
        <w:br w:type="page"/>
      </w:r>
    </w:p>
    <w:p w14:paraId="7FB30E25" w14:textId="77777777" w:rsidR="00CB01A6" w:rsidRPr="00B45273" w:rsidRDefault="00D720D4" w:rsidP="00525EE5">
      <w:pPr>
        <w:pStyle w:val="2"/>
      </w:pPr>
      <w:r w:rsidRPr="00B45273">
        <w:rPr>
          <w:rFonts w:hint="eastAsia"/>
        </w:rPr>
        <w:lastRenderedPageBreak/>
        <w:t>设计</w:t>
      </w:r>
      <w:r w:rsidRPr="00B45273">
        <w:t>原则</w:t>
      </w:r>
    </w:p>
    <w:p w14:paraId="13329BBA" w14:textId="0BD47A27" w:rsidR="00C247B7" w:rsidRPr="00A3181C" w:rsidRDefault="00C247B7" w:rsidP="00CF1C68">
      <w:pPr>
        <w:pStyle w:val="ae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r w:rsidRPr="00A3181C">
        <w:rPr>
          <w:rFonts w:cs="Times New Roman"/>
        </w:rPr>
        <w:t>设计平台为：Visual Studio</w:t>
      </w:r>
      <w:r w:rsidR="00B53277">
        <w:rPr>
          <w:rFonts w:cs="Times New Roman"/>
        </w:rPr>
        <w:t xml:space="preserve"> Code</w:t>
      </w:r>
      <w:r w:rsidRPr="00A3181C">
        <w:rPr>
          <w:rFonts w:cs="Times New Roman"/>
        </w:rPr>
        <w:t>；</w:t>
      </w:r>
    </w:p>
    <w:p w14:paraId="178CF2D5" w14:textId="0F3C5AA3" w:rsidR="00C247B7" w:rsidRDefault="00C247B7" w:rsidP="00CF1C68">
      <w:pPr>
        <w:pStyle w:val="ae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r w:rsidRPr="00A3181C">
        <w:rPr>
          <w:rFonts w:cs="Times New Roman"/>
        </w:rPr>
        <w:t>运行平台：</w:t>
      </w:r>
      <w:proofErr w:type="spellStart"/>
      <w:r w:rsidRPr="00A3181C">
        <w:rPr>
          <w:rFonts w:cs="Times New Roman"/>
        </w:rPr>
        <w:t>Windows</w:t>
      </w:r>
      <w:r w:rsidR="00B53277">
        <w:rPr>
          <w:rFonts w:cs="Times New Roman"/>
        </w:rPr>
        <w:t>,Linux,macOS</w:t>
      </w:r>
      <w:proofErr w:type="spellEnd"/>
      <w:r w:rsidRPr="00A3181C">
        <w:rPr>
          <w:rFonts w:cs="Times New Roman"/>
        </w:rPr>
        <w:t>；</w:t>
      </w:r>
    </w:p>
    <w:p w14:paraId="196DDB89" w14:textId="0F79F3AA" w:rsidR="00DF7B43" w:rsidRPr="00A3181C" w:rsidRDefault="006A1818" w:rsidP="00CF1C68">
      <w:pPr>
        <w:pStyle w:val="ae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r>
        <w:rPr>
          <w:rFonts w:cs="Times New Roman" w:hint="eastAsia"/>
        </w:rPr>
        <w:t>浏览器</w:t>
      </w:r>
      <w:r w:rsidR="00DF7B43">
        <w:rPr>
          <w:rFonts w:cs="Times New Roman" w:hint="eastAsia"/>
        </w:rPr>
        <w:t>：</w:t>
      </w:r>
      <w:r>
        <w:rPr>
          <w:rFonts w:cs="Times New Roman" w:hint="eastAsia"/>
        </w:rPr>
        <w:t>Firefox，Chrome，Microsoft Edge</w:t>
      </w:r>
      <w:r w:rsidR="00E65FAE">
        <w:rPr>
          <w:rFonts w:cs="Times New Roman"/>
        </w:rPr>
        <w:t>,360</w:t>
      </w:r>
      <w:proofErr w:type="gramStart"/>
      <w:r w:rsidR="00E65FAE">
        <w:rPr>
          <w:rFonts w:cs="Times New Roman" w:hint="eastAsia"/>
        </w:rPr>
        <w:t>极</w:t>
      </w:r>
      <w:proofErr w:type="gramEnd"/>
      <w:r w:rsidR="00E65FAE">
        <w:rPr>
          <w:rFonts w:cs="Times New Roman" w:hint="eastAsia"/>
        </w:rPr>
        <w:t>速浏览器</w:t>
      </w:r>
    </w:p>
    <w:p w14:paraId="154C9B11" w14:textId="27ABE8CD" w:rsidR="00C247B7" w:rsidRPr="00A3181C" w:rsidRDefault="00C247B7" w:rsidP="00CF1C68">
      <w:pPr>
        <w:pStyle w:val="ae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r w:rsidRPr="00A3181C">
        <w:rPr>
          <w:rFonts w:cs="Times New Roman"/>
        </w:rPr>
        <w:t>编程语言：</w:t>
      </w:r>
      <w:r w:rsidR="00B53277">
        <w:rPr>
          <w:rFonts w:cs="Times New Roman" w:hint="eastAsia"/>
        </w:rPr>
        <w:t>JavaScript</w:t>
      </w:r>
      <w:r w:rsidRPr="00A3181C">
        <w:rPr>
          <w:rFonts w:cs="Times New Roman"/>
        </w:rPr>
        <w:t>；</w:t>
      </w:r>
    </w:p>
    <w:p w14:paraId="36E58BCE" w14:textId="3CA426DB" w:rsidR="00C247B7" w:rsidRDefault="00C247B7" w:rsidP="00CF1C68">
      <w:pPr>
        <w:pStyle w:val="ae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r w:rsidRPr="00A3181C">
        <w:rPr>
          <w:rFonts w:cs="Times New Roman"/>
        </w:rPr>
        <w:t>通信协议：</w:t>
      </w:r>
      <w:r w:rsidR="00B53277">
        <w:rPr>
          <w:rFonts w:hint="eastAsia"/>
        </w:rPr>
        <w:t>HT</w:t>
      </w:r>
      <w:r w:rsidR="006A1818">
        <w:rPr>
          <w:rFonts w:hint="eastAsia"/>
        </w:rPr>
        <w:t>TP</w:t>
      </w:r>
      <w:r w:rsidRPr="00A3181C">
        <w:rPr>
          <w:rFonts w:cs="Times New Roman"/>
        </w:rPr>
        <w:t>；</w:t>
      </w:r>
    </w:p>
    <w:p w14:paraId="00738697" w14:textId="083110F8" w:rsidR="006A1818" w:rsidRDefault="00F377E6" w:rsidP="00CF1C68">
      <w:pPr>
        <w:pStyle w:val="ae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r>
        <w:rPr>
          <w:rFonts w:cs="Times New Roman" w:hint="eastAsia"/>
        </w:rPr>
        <w:t>JavaScript</w:t>
      </w:r>
      <w:r w:rsidR="006A1818">
        <w:rPr>
          <w:rFonts w:cs="Times New Roman" w:hint="eastAsia"/>
        </w:rPr>
        <w:t>框架：vue</w:t>
      </w:r>
      <w:r w:rsidR="006A1818">
        <w:rPr>
          <w:rFonts w:cs="Times New Roman"/>
        </w:rPr>
        <w:t>.js</w:t>
      </w:r>
    </w:p>
    <w:p w14:paraId="77B3ECC8" w14:textId="6F042CF1" w:rsidR="006A1818" w:rsidRDefault="006A1818" w:rsidP="00CF1C68">
      <w:pPr>
        <w:pStyle w:val="ae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r>
        <w:rPr>
          <w:rFonts w:cs="Times New Roman" w:hint="eastAsia"/>
        </w:rPr>
        <w:t>U</w:t>
      </w:r>
      <w:r>
        <w:rPr>
          <w:rFonts w:cs="Times New Roman"/>
        </w:rPr>
        <w:t>I</w:t>
      </w:r>
      <w:r>
        <w:rPr>
          <w:rFonts w:cs="Times New Roman" w:hint="eastAsia"/>
        </w:rPr>
        <w:t>框架：bootstrap</w:t>
      </w:r>
    </w:p>
    <w:p w14:paraId="6541252F" w14:textId="19A09C5F" w:rsidR="00DF7B43" w:rsidRDefault="00C247B7" w:rsidP="00E65FAE">
      <w:pPr>
        <w:pStyle w:val="ae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r w:rsidRPr="00A3181C">
        <w:rPr>
          <w:rFonts w:cs="Times New Roman"/>
        </w:rPr>
        <w:t>数据接口协议：</w:t>
      </w:r>
      <w:r w:rsidR="00DF7B43">
        <w:rPr>
          <w:rFonts w:hint="eastAsia"/>
        </w:rPr>
        <w:t>见</w:t>
      </w:r>
      <w:r w:rsidR="006A1818">
        <w:rPr>
          <w:rFonts w:hint="eastAsia"/>
        </w:rPr>
        <w:t>服务器</w:t>
      </w:r>
      <w:r w:rsidR="00DF7B43">
        <w:rPr>
          <w:rFonts w:hint="eastAsia"/>
        </w:rPr>
        <w:t>接口</w:t>
      </w:r>
      <w:r w:rsidR="00205B54">
        <w:rPr>
          <w:rFonts w:hint="eastAsia"/>
        </w:rPr>
        <w:t>文档数据接口</w:t>
      </w:r>
      <w:r w:rsidR="00DF7B43">
        <w:rPr>
          <w:rFonts w:hint="eastAsia"/>
        </w:rPr>
        <w:t>协议部分</w:t>
      </w:r>
      <w:r w:rsidRPr="00A3181C">
        <w:rPr>
          <w:rFonts w:cs="Times New Roman"/>
        </w:rPr>
        <w:t>；</w:t>
      </w:r>
    </w:p>
    <w:p w14:paraId="13B27F1F" w14:textId="41C37E36" w:rsidR="009D37C4" w:rsidRDefault="009D37C4">
      <w:pPr>
        <w:spacing w:beforeLines="0" w:before="0" w:afterLines="0" w:after="160" w:line="259" w:lineRule="auto"/>
        <w:ind w:firstLineChars="0"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357A5A56" w14:textId="27CDEB8A" w:rsidR="00AC7A51" w:rsidRPr="00AC7A51" w:rsidRDefault="00D720D4" w:rsidP="00525EE5">
      <w:pPr>
        <w:pStyle w:val="2"/>
      </w:pPr>
      <w:r w:rsidRPr="00B45273">
        <w:rPr>
          <w:rFonts w:hint="eastAsia"/>
        </w:rPr>
        <w:lastRenderedPageBreak/>
        <w:t>系统流程图</w:t>
      </w:r>
    </w:p>
    <w:p w14:paraId="602364AB" w14:textId="5B747C4C" w:rsidR="008B2BDD" w:rsidRDefault="00C55D8E" w:rsidP="00706D5C">
      <w:pPr>
        <w:jc w:val="center"/>
      </w:pPr>
      <w:r>
        <w:object w:dxaOrig="6301" w:dyaOrig="12675" w14:anchorId="616342F9">
          <v:shape id="_x0000_i1026" type="#_x0000_t75" style="width:275.25pt;height:554.25pt" o:ole="">
            <v:imagedata r:id="rId11" o:title=""/>
          </v:shape>
          <o:OLEObject Type="Embed" ProgID="Visio.Drawing.15" ShapeID="_x0000_i1026" DrawAspect="Content" ObjectID="_1594114499" r:id="rId12"/>
        </w:object>
      </w:r>
    </w:p>
    <w:p w14:paraId="3228E01E" w14:textId="652AA614" w:rsidR="00271A5C" w:rsidRDefault="00271A5C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076D31F8" w14:textId="3165D290" w:rsidR="00DD49F1" w:rsidRDefault="00DD49F1" w:rsidP="002A29AC">
      <w:pPr>
        <w:pStyle w:val="1"/>
      </w:pPr>
      <w:r>
        <w:rPr>
          <w:rFonts w:hint="eastAsia"/>
        </w:rPr>
        <w:lastRenderedPageBreak/>
        <w:t>界面设计</w:t>
      </w:r>
    </w:p>
    <w:p w14:paraId="2A4BA353" w14:textId="1B01F45F" w:rsidR="00DD49F1" w:rsidRDefault="00DD49F1" w:rsidP="00525EE5">
      <w:pPr>
        <w:pStyle w:val="2"/>
      </w:pPr>
      <w:r>
        <w:rPr>
          <w:rFonts w:hint="eastAsia"/>
        </w:rPr>
        <w:t>主页</w:t>
      </w:r>
    </w:p>
    <w:p w14:paraId="3508AA3E" w14:textId="153F190C" w:rsidR="004567A3" w:rsidRDefault="00070FFD" w:rsidP="004A2603">
      <w:pPr>
        <w:pStyle w:val="3"/>
      </w:pPr>
      <w:r>
        <w:rPr>
          <w:rFonts w:hint="eastAsia"/>
        </w:rPr>
        <w:t>导航栏</w:t>
      </w:r>
    </w:p>
    <w:p w14:paraId="30B08BC5" w14:textId="0F07A1F8" w:rsidR="00070FFD" w:rsidRDefault="00070FFD" w:rsidP="0015497D">
      <w:pPr>
        <w:pStyle w:val="ae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公司logo：采用图片或者</w:t>
      </w:r>
      <w:r w:rsidR="00B959DF">
        <w:rPr>
          <w:rFonts w:hint="eastAsia"/>
        </w:rPr>
        <w:t>名称</w:t>
      </w:r>
      <w:r>
        <w:rPr>
          <w:rFonts w:hint="eastAsia"/>
        </w:rPr>
        <w:t>，可点击，连接地址为主页</w:t>
      </w:r>
    </w:p>
    <w:p w14:paraId="65414771" w14:textId="4BE17274" w:rsidR="00070FFD" w:rsidRDefault="00070FFD" w:rsidP="0015497D">
      <w:pPr>
        <w:pStyle w:val="ae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实时显示下拉菜单：用于操作显示列表和在地图上显示的设备，包括全部显示，自定义组合显示，是否打开列表，</w:t>
      </w:r>
      <w:proofErr w:type="gramStart"/>
      <w:r>
        <w:rPr>
          <w:rFonts w:hint="eastAsia"/>
        </w:rPr>
        <w:t>以及单类交通工具</w:t>
      </w:r>
      <w:proofErr w:type="gramEnd"/>
      <w:r>
        <w:rPr>
          <w:rFonts w:hint="eastAsia"/>
        </w:rPr>
        <w:t>显示选择。</w:t>
      </w:r>
    </w:p>
    <w:p w14:paraId="7BC2780C" w14:textId="11FB317D" w:rsidR="00070FFD" w:rsidRDefault="00070FFD" w:rsidP="0015497D">
      <w:pPr>
        <w:pStyle w:val="ae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记录统计下拉菜单：用于设备相关数据的查询和统计。</w:t>
      </w:r>
    </w:p>
    <w:p w14:paraId="53E79EF6" w14:textId="53999A62" w:rsidR="00070FFD" w:rsidRDefault="00070FFD" w:rsidP="0015497D">
      <w:pPr>
        <w:pStyle w:val="ae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用户管理下拉菜单：用于用户的管理设置，包括登录，注册，注销，设置；管理员可以进行设备的管理，账户管理操作。</w:t>
      </w:r>
    </w:p>
    <w:p w14:paraId="6894D8D0" w14:textId="1906B8FD" w:rsidR="00070FFD" w:rsidRDefault="00070FFD" w:rsidP="0015497D">
      <w:pPr>
        <w:pStyle w:val="ae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搜索框和搜索按钮：由于搜索地图上的设备</w:t>
      </w:r>
      <w:r w:rsidR="00B341CB">
        <w:rPr>
          <w:rFonts w:hint="eastAsia"/>
        </w:rPr>
        <w:t>。</w:t>
      </w:r>
    </w:p>
    <w:p w14:paraId="7CA0DA44" w14:textId="21681AF5" w:rsidR="00070FFD" w:rsidRDefault="00070FFD" w:rsidP="004A2603">
      <w:pPr>
        <w:pStyle w:val="3"/>
        <w:rPr>
          <w:rFonts w:eastAsia="MS Mincho"/>
        </w:rPr>
      </w:pPr>
      <w:r>
        <w:rPr>
          <w:rFonts w:hint="eastAsia"/>
        </w:rPr>
        <w:t>地图</w:t>
      </w:r>
    </w:p>
    <w:p w14:paraId="31DEDC55" w14:textId="4738EAE7" w:rsidR="00B341CB" w:rsidRPr="00B341CB" w:rsidRDefault="00B341CB" w:rsidP="0015497D">
      <w:pPr>
        <w:pStyle w:val="ae"/>
        <w:numPr>
          <w:ilvl w:val="0"/>
          <w:numId w:val="7"/>
        </w:numPr>
        <w:spacing w:line="360" w:lineRule="auto"/>
        <w:ind w:firstLineChars="0"/>
        <w:rPr>
          <w:lang w:eastAsia="ja-JP"/>
        </w:rPr>
      </w:pPr>
      <w:proofErr w:type="spellStart"/>
      <w:r w:rsidRPr="00B341CB">
        <w:t>A</w:t>
      </w:r>
      <w:r w:rsidRPr="00B341CB">
        <w:rPr>
          <w:rFonts w:hint="eastAsia"/>
        </w:rPr>
        <w:t>map</w:t>
      </w:r>
      <w:proofErr w:type="spellEnd"/>
      <w:r w:rsidRPr="00B341CB">
        <w:rPr>
          <w:rFonts w:hint="eastAsia"/>
        </w:rPr>
        <w:t>地图：注册时默认加载</w:t>
      </w:r>
      <w:proofErr w:type="spellStart"/>
      <w:r w:rsidRPr="00B341CB">
        <w:rPr>
          <w:rFonts w:hint="eastAsia"/>
        </w:rPr>
        <w:t>amap</w:t>
      </w:r>
      <w:proofErr w:type="spellEnd"/>
      <w:r w:rsidRPr="00B341CB">
        <w:rPr>
          <w:rFonts w:hint="eastAsia"/>
        </w:rPr>
        <w:t>地图。</w:t>
      </w:r>
    </w:p>
    <w:p w14:paraId="4BAA6BC8" w14:textId="583912C1" w:rsidR="00B341CB" w:rsidRPr="00B341CB" w:rsidRDefault="00B341CB" w:rsidP="0015497D">
      <w:pPr>
        <w:pStyle w:val="ae"/>
        <w:numPr>
          <w:ilvl w:val="0"/>
          <w:numId w:val="7"/>
        </w:numPr>
        <w:spacing w:line="360" w:lineRule="auto"/>
        <w:ind w:firstLineChars="0"/>
        <w:rPr>
          <w:lang w:eastAsia="ja-JP"/>
        </w:rPr>
      </w:pPr>
      <w:r w:rsidRPr="00B341CB">
        <w:rPr>
          <w:rFonts w:hint="eastAsia"/>
        </w:rPr>
        <w:t>用户地图：用户修改地图设置后，加载用户自定义地图。</w:t>
      </w:r>
    </w:p>
    <w:p w14:paraId="20916888" w14:textId="1E2F36E2" w:rsidR="00B341CB" w:rsidRPr="00B341CB" w:rsidRDefault="00B341CB" w:rsidP="0015497D">
      <w:pPr>
        <w:pStyle w:val="ae"/>
        <w:numPr>
          <w:ilvl w:val="0"/>
          <w:numId w:val="7"/>
        </w:numPr>
        <w:spacing w:line="360" w:lineRule="auto"/>
        <w:ind w:firstLineChars="0"/>
        <w:rPr>
          <w:lang w:eastAsia="ja-JP"/>
        </w:rPr>
      </w:pPr>
      <w:r w:rsidRPr="00B341CB">
        <w:rPr>
          <w:rFonts w:cs="微软雅黑" w:hint="eastAsia"/>
        </w:rPr>
        <w:t>显示方式：全屏显示，界面最低层，初始位置为城市</w:t>
      </w:r>
      <w:r w:rsidR="00B56A6B">
        <w:rPr>
          <w:rFonts w:cs="微软雅黑" w:hint="eastAsia"/>
        </w:rPr>
        <w:t>或地图</w:t>
      </w:r>
      <w:r w:rsidRPr="00B341CB">
        <w:rPr>
          <w:rFonts w:cs="微软雅黑" w:hint="eastAsia"/>
        </w:rPr>
        <w:t>中心。</w:t>
      </w:r>
    </w:p>
    <w:p w14:paraId="2A6A07E1" w14:textId="3637E7C5" w:rsidR="00B341CB" w:rsidRDefault="00B341CB" w:rsidP="004A2603">
      <w:pPr>
        <w:pStyle w:val="3"/>
      </w:pPr>
      <w:r w:rsidRPr="00B341CB">
        <w:t>D</w:t>
      </w:r>
      <w:r w:rsidRPr="00B341CB">
        <w:rPr>
          <w:rFonts w:hint="eastAsia"/>
        </w:rPr>
        <w:t>emo</w:t>
      </w:r>
    </w:p>
    <w:p w14:paraId="19C33B6C" w14:textId="33093E76" w:rsidR="00B341CB" w:rsidRPr="00B341CB" w:rsidRDefault="00B341CB" w:rsidP="00B341CB">
      <w:pPr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 wp14:anchorId="04AE0B57" wp14:editId="793347DC">
            <wp:extent cx="5943600" cy="12338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862E" w14:textId="3F1E5DA4" w:rsidR="00B95B69" w:rsidRDefault="00B95B69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463ADB53" w14:textId="6DF6A543" w:rsidR="00DD49F1" w:rsidRDefault="00DD49F1" w:rsidP="00525EE5">
      <w:pPr>
        <w:pStyle w:val="2"/>
      </w:pPr>
      <w:r>
        <w:rPr>
          <w:rFonts w:hint="eastAsia"/>
        </w:rPr>
        <w:lastRenderedPageBreak/>
        <w:t>实时设备列表</w:t>
      </w:r>
    </w:p>
    <w:p w14:paraId="2A2EEE0F" w14:textId="799F720A" w:rsidR="00C922D0" w:rsidRDefault="00C922D0" w:rsidP="004A2603">
      <w:pPr>
        <w:pStyle w:val="3"/>
      </w:pPr>
      <w:r>
        <w:rPr>
          <w:rFonts w:hint="eastAsia"/>
        </w:rPr>
        <w:t>图标</w:t>
      </w:r>
      <w:r w:rsidR="00B56A6B">
        <w:rPr>
          <w:rFonts w:hint="eastAsia"/>
        </w:rPr>
        <w:t>列</w:t>
      </w:r>
    </w:p>
    <w:p w14:paraId="74E6F1D9" w14:textId="5F2BF8F7" w:rsidR="00B56A6B" w:rsidRDefault="00B56A6B" w:rsidP="0015497D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设备图标位于最左侧，可点击，点击后显示相关设备列表id；</w:t>
      </w:r>
    </w:p>
    <w:p w14:paraId="3C62C7CB" w14:textId="34ED725D" w:rsidR="00B56A6B" w:rsidRDefault="00B56A6B" w:rsidP="0015497D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鼠标悬停图标上显示提示信息；</w:t>
      </w:r>
    </w:p>
    <w:p w14:paraId="3FDAEF42" w14:textId="19CADCC4" w:rsidR="00B56A6B" w:rsidRDefault="00B56A6B" w:rsidP="0015497D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根据用户设置可定制</w:t>
      </w:r>
      <w:r w:rsidR="00271821">
        <w:rPr>
          <w:rFonts w:hint="eastAsia"/>
        </w:rPr>
        <w:t>设备图标</w:t>
      </w:r>
      <w:r w:rsidR="006C3890">
        <w:rPr>
          <w:rFonts w:hint="eastAsia"/>
        </w:rPr>
        <w:t>列表</w:t>
      </w:r>
      <w:r>
        <w:rPr>
          <w:rFonts w:hint="eastAsia"/>
        </w:rPr>
        <w:t>样式、数量、显示内容等；</w:t>
      </w:r>
    </w:p>
    <w:p w14:paraId="1684128A" w14:textId="68D5B74C" w:rsidR="006C3890" w:rsidRPr="00B56A6B" w:rsidRDefault="006C3890" w:rsidP="0015497D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图标第一个为所有设备图标，其次为各种类型设备图标；</w:t>
      </w:r>
    </w:p>
    <w:p w14:paraId="51CBC2B5" w14:textId="4828644E" w:rsidR="00C922D0" w:rsidRDefault="00B56A6B" w:rsidP="004A2603">
      <w:pPr>
        <w:pStyle w:val="3"/>
      </w:pPr>
      <w:r>
        <w:rPr>
          <w:rFonts w:hint="eastAsia"/>
        </w:rPr>
        <w:t>设备</w:t>
      </w:r>
      <w:r w:rsidR="00C922D0">
        <w:rPr>
          <w:rFonts w:hint="eastAsia"/>
        </w:rPr>
        <w:t>列表</w:t>
      </w:r>
    </w:p>
    <w:p w14:paraId="509CDD93" w14:textId="7A1328F3" w:rsidR="006C3890" w:rsidRDefault="006C3890" w:rsidP="0015497D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表格形式显示设备序号和账号id；</w:t>
      </w:r>
    </w:p>
    <w:p w14:paraId="35705A6A" w14:textId="3875BC89" w:rsidR="006C3890" w:rsidRDefault="006C3890" w:rsidP="0015497D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设备账号id可点击，点击后地图中心移动并突出显示该设备；</w:t>
      </w:r>
    </w:p>
    <w:p w14:paraId="104BAE68" w14:textId="62FE0BA4" w:rsidR="006C3890" w:rsidRDefault="006C3890" w:rsidP="0015497D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列表数据自动更新；</w:t>
      </w:r>
    </w:p>
    <w:p w14:paraId="161719D1" w14:textId="03DAA6A4" w:rsidR="00C922D0" w:rsidRDefault="00C922D0" w:rsidP="004A2603">
      <w:pPr>
        <w:pStyle w:val="3"/>
      </w:pPr>
      <w:r>
        <w:rPr>
          <w:rFonts w:hint="eastAsia"/>
        </w:rPr>
        <w:t>状态和数量</w:t>
      </w:r>
    </w:p>
    <w:p w14:paraId="76378C6F" w14:textId="11728E6D" w:rsidR="006C3890" w:rsidRDefault="006C3890" w:rsidP="0015497D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选择一种设备类型后，更新相应设备类型的状态和数量，以彩色</w:t>
      </w:r>
      <w:r w:rsidRPr="006C3890">
        <w:rPr>
          <w:rFonts w:hint="eastAsia"/>
        </w:rPr>
        <w:t>徽章显示标记</w:t>
      </w:r>
      <w:r>
        <w:rPr>
          <w:rFonts w:hint="eastAsia"/>
        </w:rPr>
        <w:t>；</w:t>
      </w:r>
    </w:p>
    <w:p w14:paraId="61095030" w14:textId="255BD68A" w:rsidR="006C3890" w:rsidRDefault="006C3890" w:rsidP="0015497D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状态类型：全部（</w:t>
      </w:r>
      <w:r w:rsidR="002E3F73">
        <w:rPr>
          <w:rFonts w:hint="eastAsia"/>
        </w:rPr>
        <w:t>蓝色</w:t>
      </w:r>
      <w:r>
        <w:rPr>
          <w:rFonts w:hint="eastAsia"/>
        </w:rPr>
        <w:t>），在线</w:t>
      </w:r>
      <w:r w:rsidR="002E3F73">
        <w:rPr>
          <w:rFonts w:hint="eastAsia"/>
        </w:rPr>
        <w:t>（绿色）</w:t>
      </w:r>
      <w:r>
        <w:rPr>
          <w:rFonts w:hint="eastAsia"/>
        </w:rPr>
        <w:t>，离线</w:t>
      </w:r>
      <w:r w:rsidR="002E3F73">
        <w:rPr>
          <w:rFonts w:hint="eastAsia"/>
        </w:rPr>
        <w:t>（灰色）</w:t>
      </w:r>
      <w:r>
        <w:rPr>
          <w:rFonts w:hint="eastAsia"/>
        </w:rPr>
        <w:t>，警告</w:t>
      </w:r>
      <w:r w:rsidR="002E3F73">
        <w:rPr>
          <w:rFonts w:hint="eastAsia"/>
        </w:rPr>
        <w:t>（黄色）</w:t>
      </w:r>
      <w:r>
        <w:rPr>
          <w:rFonts w:hint="eastAsia"/>
        </w:rPr>
        <w:t>；</w:t>
      </w:r>
    </w:p>
    <w:p w14:paraId="7ED6F4EB" w14:textId="503D6E32" w:rsidR="006C3890" w:rsidRPr="006C3890" w:rsidRDefault="006C3890" w:rsidP="0015497D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徽章内部显示同类型各状态设备数量</w:t>
      </w:r>
    </w:p>
    <w:p w14:paraId="70E94860" w14:textId="54A5C8DE" w:rsidR="001917EB" w:rsidRDefault="001917EB" w:rsidP="004A2603">
      <w:pPr>
        <w:pStyle w:val="3"/>
      </w:pPr>
      <w:r>
        <w:lastRenderedPageBreak/>
        <w:t>D</w:t>
      </w:r>
      <w:r>
        <w:rPr>
          <w:rFonts w:hint="eastAsia"/>
        </w:rPr>
        <w:t>emo</w:t>
      </w:r>
    </w:p>
    <w:p w14:paraId="7717D59F" w14:textId="79A0DB45" w:rsidR="00C922D0" w:rsidRPr="00C922D0" w:rsidRDefault="00C922D0" w:rsidP="00C922D0">
      <w:pPr>
        <w:jc w:val="center"/>
      </w:pPr>
      <w:r>
        <w:rPr>
          <w:noProof/>
        </w:rPr>
        <w:drawing>
          <wp:inline distT="0" distB="0" distL="0" distR="0" wp14:anchorId="2B08E6B8" wp14:editId="0F87F60A">
            <wp:extent cx="2971800" cy="5505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2A01" w14:textId="4EF03E61" w:rsidR="00B95B69" w:rsidRDefault="00B95B69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58CC33FE" w14:textId="4F424107" w:rsidR="00DD49F1" w:rsidRDefault="00DD49F1" w:rsidP="00525EE5">
      <w:pPr>
        <w:pStyle w:val="2"/>
      </w:pPr>
      <w:r>
        <w:rPr>
          <w:rFonts w:hint="eastAsia"/>
        </w:rPr>
        <w:lastRenderedPageBreak/>
        <w:t>登录</w:t>
      </w:r>
    </w:p>
    <w:p w14:paraId="787AE72A" w14:textId="53BCD31C" w:rsidR="002E3F73" w:rsidRDefault="002E3F73" w:rsidP="004A2603">
      <w:pPr>
        <w:pStyle w:val="3"/>
      </w:pPr>
      <w:r>
        <w:rPr>
          <w:rFonts w:hint="eastAsia"/>
        </w:rPr>
        <w:t>输入</w:t>
      </w:r>
    </w:p>
    <w:p w14:paraId="0DFBC333" w14:textId="6A704B42" w:rsidR="002E3F73" w:rsidRDefault="002E3F73" w:rsidP="0015497D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用户名：支持数字、字母、符号，唯一性；</w:t>
      </w:r>
    </w:p>
    <w:p w14:paraId="71041FCE" w14:textId="2947A6A2" w:rsidR="002E3F73" w:rsidRDefault="002E3F73" w:rsidP="0015497D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密码：支持数字、字母、符号，不小于8位，加密后发送给服务器；</w:t>
      </w:r>
    </w:p>
    <w:p w14:paraId="3CD066C0" w14:textId="5FE4EA90" w:rsidR="002E3F73" w:rsidRPr="002E3F73" w:rsidRDefault="002E3F73" w:rsidP="0015497D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登录按钮：点击后进行用户登录操作，失败后显示失败原因；</w:t>
      </w:r>
    </w:p>
    <w:p w14:paraId="7AF63937" w14:textId="3F702369" w:rsidR="002E3F73" w:rsidRDefault="002E3F73" w:rsidP="004A2603">
      <w:pPr>
        <w:pStyle w:val="3"/>
      </w:pPr>
      <w:r>
        <w:rPr>
          <w:rFonts w:hint="eastAsia"/>
        </w:rPr>
        <w:t>链接</w:t>
      </w:r>
    </w:p>
    <w:p w14:paraId="758B8CA5" w14:textId="1BB5E233" w:rsidR="002E3F73" w:rsidRDefault="002E3F73" w:rsidP="0015497D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公司logo为图片，可点击，地址为主页；</w:t>
      </w:r>
    </w:p>
    <w:p w14:paraId="2BB36CAF" w14:textId="2FAC7E19" w:rsidR="002E3F73" w:rsidRDefault="002E3F73" w:rsidP="0015497D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立即注册：用户注册链接，地址注册页；</w:t>
      </w:r>
    </w:p>
    <w:p w14:paraId="076E4FCA" w14:textId="14509208" w:rsidR="002E3F73" w:rsidRDefault="002E3F73" w:rsidP="0015497D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忘记密码：用户找回密码链接，地址</w:t>
      </w:r>
      <w:r w:rsidR="00D358E4">
        <w:rPr>
          <w:rFonts w:hint="eastAsia"/>
        </w:rPr>
        <w:t>找回密码页；</w:t>
      </w:r>
    </w:p>
    <w:p w14:paraId="71FF000A" w14:textId="0B7136B6" w:rsidR="00D358E4" w:rsidRDefault="00D358E4" w:rsidP="0015497D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关于我们：公司网站关于我们页链接地址；</w:t>
      </w:r>
    </w:p>
    <w:p w14:paraId="114C9B31" w14:textId="569E13F5" w:rsidR="00D358E4" w:rsidRPr="002E3F73" w:rsidRDefault="00D358E4" w:rsidP="0015497D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联系我们：公司网站联系我们页链接地址；</w:t>
      </w:r>
    </w:p>
    <w:p w14:paraId="3BC57BAA" w14:textId="1003AFC6" w:rsidR="002E3F73" w:rsidRDefault="002E3F73" w:rsidP="004A2603">
      <w:pPr>
        <w:pStyle w:val="3"/>
      </w:pPr>
      <w:r>
        <w:t>D</w:t>
      </w:r>
      <w:r>
        <w:rPr>
          <w:rFonts w:hint="eastAsia"/>
        </w:rPr>
        <w:t>emo</w:t>
      </w:r>
    </w:p>
    <w:p w14:paraId="4D29A35E" w14:textId="2801B328" w:rsidR="002E3F73" w:rsidRPr="002E3F73" w:rsidRDefault="002E3F73" w:rsidP="00D358E4">
      <w:pPr>
        <w:ind w:left="-480"/>
        <w:jc w:val="center"/>
      </w:pPr>
      <w:r>
        <w:rPr>
          <w:noProof/>
        </w:rPr>
        <w:drawing>
          <wp:inline distT="0" distB="0" distL="0" distR="0" wp14:anchorId="6442D015" wp14:editId="6AAEC06C">
            <wp:extent cx="2905125" cy="3330266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0406" cy="33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2C6C" w14:textId="2B981F13" w:rsidR="00B95B69" w:rsidRDefault="00B95B69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6A92091D" w14:textId="39F3CB17" w:rsidR="00DD49F1" w:rsidRDefault="00DD49F1" w:rsidP="00525EE5">
      <w:pPr>
        <w:pStyle w:val="2"/>
      </w:pPr>
      <w:r>
        <w:rPr>
          <w:rFonts w:hint="eastAsia"/>
        </w:rPr>
        <w:lastRenderedPageBreak/>
        <w:t>注册</w:t>
      </w:r>
    </w:p>
    <w:p w14:paraId="6826E901" w14:textId="5BC7DE2F" w:rsidR="00506A2B" w:rsidRDefault="00506A2B" w:rsidP="004A2603">
      <w:pPr>
        <w:pStyle w:val="3"/>
      </w:pPr>
      <w:r>
        <w:rPr>
          <w:rFonts w:hint="eastAsia"/>
        </w:rPr>
        <w:t>输入</w:t>
      </w:r>
    </w:p>
    <w:p w14:paraId="1DA39B7A" w14:textId="6890DE5A" w:rsidR="00506A2B" w:rsidRDefault="00506A2B" w:rsidP="0015497D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用户名：</w:t>
      </w:r>
      <w:r w:rsidR="009D0E0B">
        <w:rPr>
          <w:rFonts w:hint="eastAsia"/>
        </w:rPr>
        <w:t>支持数字、字母、符号，唯一性</w:t>
      </w:r>
      <w:r w:rsidR="00E17AA5">
        <w:rPr>
          <w:rFonts w:hint="eastAsia"/>
        </w:rPr>
        <w:t>；</w:t>
      </w:r>
    </w:p>
    <w:p w14:paraId="56259B3B" w14:textId="0A696EEF" w:rsidR="00506A2B" w:rsidRDefault="00506A2B" w:rsidP="0015497D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密码：</w:t>
      </w:r>
      <w:r w:rsidR="009D0E0B">
        <w:rPr>
          <w:rFonts w:hint="eastAsia"/>
        </w:rPr>
        <w:t>支持数字、字母、符号，不小于8位</w:t>
      </w:r>
      <w:r w:rsidR="00E17AA5">
        <w:rPr>
          <w:rFonts w:hint="eastAsia"/>
        </w:rPr>
        <w:t>；</w:t>
      </w:r>
    </w:p>
    <w:p w14:paraId="47EB5728" w14:textId="4DA20E1C" w:rsidR="00506A2B" w:rsidRDefault="00506A2B" w:rsidP="0015497D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确认密码：</w:t>
      </w:r>
      <w:r w:rsidR="009D0E0B">
        <w:rPr>
          <w:rFonts w:hint="eastAsia"/>
        </w:rPr>
        <w:t>与密码相同</w:t>
      </w:r>
      <w:r w:rsidR="00E17AA5">
        <w:rPr>
          <w:rFonts w:hint="eastAsia"/>
        </w:rPr>
        <w:t>；</w:t>
      </w:r>
    </w:p>
    <w:p w14:paraId="6E79B1B8" w14:textId="2AFCC8B9" w:rsidR="00506A2B" w:rsidRDefault="00506A2B" w:rsidP="0015497D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用户类型：</w:t>
      </w:r>
      <w:r w:rsidR="009D0E0B">
        <w:rPr>
          <w:rFonts w:hint="eastAsia"/>
        </w:rPr>
        <w:t>普通用户（只能操作自己），监控员（不能进行添加修改操作），管理员（所有操作，暂未开放注册）</w:t>
      </w:r>
      <w:r w:rsidR="00E17AA5">
        <w:rPr>
          <w:rFonts w:hint="eastAsia"/>
        </w:rPr>
        <w:t>；</w:t>
      </w:r>
    </w:p>
    <w:p w14:paraId="3A21566B" w14:textId="65B0BBFB" w:rsidR="00506A2B" w:rsidRDefault="00506A2B" w:rsidP="0015497D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注册码：</w:t>
      </w:r>
      <w:r w:rsidR="00E17AA5">
        <w:rPr>
          <w:rFonts w:hint="eastAsia"/>
        </w:rPr>
        <w:t>管理员提供，用于账号管理；</w:t>
      </w:r>
    </w:p>
    <w:p w14:paraId="3D28FC15" w14:textId="2E0B91FE" w:rsidR="00506A2B" w:rsidRDefault="00506A2B" w:rsidP="0015497D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邮箱：</w:t>
      </w:r>
      <w:r w:rsidR="00E17AA5">
        <w:rPr>
          <w:rFonts w:hint="eastAsia"/>
        </w:rPr>
        <w:t>用于找回密码和消息推送；</w:t>
      </w:r>
    </w:p>
    <w:p w14:paraId="6F53FEE6" w14:textId="2255CC8C" w:rsidR="00506A2B" w:rsidRDefault="00506A2B" w:rsidP="0015497D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手机：</w:t>
      </w:r>
      <w:r w:rsidR="00E17AA5">
        <w:rPr>
          <w:rFonts w:hint="eastAsia"/>
        </w:rPr>
        <w:t>用于找回密码和消息推送；</w:t>
      </w:r>
    </w:p>
    <w:p w14:paraId="564FBD0B" w14:textId="46F04FE4" w:rsidR="00506A2B" w:rsidRDefault="00506A2B" w:rsidP="0015497D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其它信息：</w:t>
      </w:r>
      <w:r w:rsidR="00E17AA5">
        <w:rPr>
          <w:rFonts w:hint="eastAsia"/>
        </w:rPr>
        <w:t>用户其它信息；</w:t>
      </w:r>
    </w:p>
    <w:p w14:paraId="277189E8" w14:textId="7F995984" w:rsidR="00506A2B" w:rsidRDefault="00506A2B" w:rsidP="0015497D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注册按钮：</w:t>
      </w:r>
      <w:r w:rsidR="00E17AA5">
        <w:rPr>
          <w:rFonts w:hint="eastAsia"/>
        </w:rPr>
        <w:t>点击进行用户注册；</w:t>
      </w:r>
    </w:p>
    <w:p w14:paraId="45A75207" w14:textId="757B061A" w:rsidR="00506A2B" w:rsidRDefault="00506A2B" w:rsidP="0015497D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取消按钮</w:t>
      </w:r>
      <w:r w:rsidR="00E17AA5">
        <w:rPr>
          <w:rFonts w:hint="eastAsia"/>
        </w:rPr>
        <w:t>：点击退出注册页面，返回主页；</w:t>
      </w:r>
    </w:p>
    <w:p w14:paraId="383377CA" w14:textId="6F171ACD" w:rsidR="00506A2B" w:rsidRDefault="00506A2B" w:rsidP="004A2603">
      <w:pPr>
        <w:pStyle w:val="3"/>
      </w:pPr>
      <w:r>
        <w:rPr>
          <w:rFonts w:hint="eastAsia"/>
        </w:rPr>
        <w:t>提示信息</w:t>
      </w:r>
    </w:p>
    <w:p w14:paraId="646C0E80" w14:textId="0CA3532C" w:rsidR="00506A2B" w:rsidRDefault="00506A2B" w:rsidP="0015497D">
      <w:pPr>
        <w:pStyle w:val="ae"/>
        <w:numPr>
          <w:ilvl w:val="0"/>
          <w:numId w:val="14"/>
        </w:numPr>
        <w:ind w:firstLineChars="0"/>
      </w:pPr>
      <w:r>
        <w:rPr>
          <w:rFonts w:hint="eastAsia"/>
        </w:rPr>
        <w:t>输入提示</w:t>
      </w:r>
      <w:r w:rsidR="00E17AA5">
        <w:rPr>
          <w:rFonts w:hint="eastAsia"/>
        </w:rPr>
        <w:t>：在输入框下显示输入信息基本要求；</w:t>
      </w:r>
    </w:p>
    <w:p w14:paraId="4CFEBE65" w14:textId="1CDED41E" w:rsidR="00506A2B" w:rsidRDefault="00506A2B" w:rsidP="0015497D">
      <w:pPr>
        <w:pStyle w:val="ae"/>
        <w:numPr>
          <w:ilvl w:val="0"/>
          <w:numId w:val="14"/>
        </w:numPr>
        <w:ind w:firstLineChars="0"/>
      </w:pPr>
      <w:r>
        <w:rPr>
          <w:rFonts w:hint="eastAsia"/>
        </w:rPr>
        <w:t>错误提示</w:t>
      </w:r>
      <w:r w:rsidR="00E17AA5">
        <w:rPr>
          <w:rFonts w:hint="eastAsia"/>
        </w:rPr>
        <w:t>：实时显示错误输入信息提示，注册失败信息提示；</w:t>
      </w:r>
    </w:p>
    <w:p w14:paraId="20D21C24" w14:textId="5E6CCE4D" w:rsidR="00506A2B" w:rsidRDefault="00506A2B" w:rsidP="004A2603">
      <w:pPr>
        <w:pStyle w:val="3"/>
      </w:pPr>
      <w:r>
        <w:rPr>
          <w:rFonts w:hint="eastAsia"/>
        </w:rPr>
        <w:t>注册条款</w:t>
      </w:r>
    </w:p>
    <w:p w14:paraId="6FEE528A" w14:textId="005B9D0E" w:rsidR="00506A2B" w:rsidRDefault="009D0E0B" w:rsidP="0015497D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链接：</w:t>
      </w:r>
      <w:r w:rsidR="00E17AA5">
        <w:rPr>
          <w:rFonts w:hint="eastAsia"/>
        </w:rPr>
        <w:t>可点击，以对话框形式显示；</w:t>
      </w:r>
    </w:p>
    <w:p w14:paraId="02A6A3D9" w14:textId="66B2C4A1" w:rsidR="009D0E0B" w:rsidRDefault="009D0E0B" w:rsidP="0015497D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内容：</w:t>
      </w:r>
      <w:r w:rsidR="00E17AA5">
        <w:rPr>
          <w:rFonts w:hint="eastAsia"/>
        </w:rPr>
        <w:t>条款内容为静态资源形式实时加载，格式为html，便于实时修改和格式控制；</w:t>
      </w:r>
    </w:p>
    <w:p w14:paraId="0F335A2F" w14:textId="5C83E4F6" w:rsidR="00506A2B" w:rsidRDefault="00506A2B" w:rsidP="0015497D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拒绝按钮</w:t>
      </w:r>
      <w:r w:rsidR="002E1FBD">
        <w:rPr>
          <w:rFonts w:hint="eastAsia"/>
        </w:rPr>
        <w:t>：点击拒绝按钮，关闭对话框，不允许注册；</w:t>
      </w:r>
    </w:p>
    <w:p w14:paraId="76D4A0EA" w14:textId="3265FA91" w:rsidR="00506A2B" w:rsidRDefault="007354E8" w:rsidP="0015497D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同意</w:t>
      </w:r>
      <w:r w:rsidR="00506A2B">
        <w:rPr>
          <w:rFonts w:hint="eastAsia"/>
        </w:rPr>
        <w:t>按钮</w:t>
      </w:r>
      <w:r w:rsidR="002E1FBD">
        <w:rPr>
          <w:rFonts w:hint="eastAsia"/>
        </w:rPr>
        <w:t>：</w:t>
      </w:r>
      <w:r>
        <w:rPr>
          <w:rFonts w:hint="eastAsia"/>
        </w:rPr>
        <w:t>点击同意按钮，关闭对话框，许注册；</w:t>
      </w:r>
    </w:p>
    <w:p w14:paraId="78AA3CAD" w14:textId="77777777" w:rsidR="00506A2B" w:rsidRPr="00506A2B" w:rsidRDefault="00506A2B" w:rsidP="00506A2B">
      <w:pPr>
        <w:ind w:left="240"/>
      </w:pPr>
    </w:p>
    <w:p w14:paraId="58C3110A" w14:textId="29958548" w:rsidR="00506A2B" w:rsidRDefault="00506A2B" w:rsidP="004A2603">
      <w:pPr>
        <w:pStyle w:val="3"/>
      </w:pPr>
      <w:r>
        <w:lastRenderedPageBreak/>
        <w:t>D</w:t>
      </w:r>
      <w:r>
        <w:rPr>
          <w:rFonts w:hint="eastAsia"/>
        </w:rPr>
        <w:t>emo</w:t>
      </w:r>
    </w:p>
    <w:p w14:paraId="55D11FF5" w14:textId="1162A739" w:rsidR="00506A2B" w:rsidRPr="00506A2B" w:rsidRDefault="00506A2B" w:rsidP="00506A2B">
      <w:r>
        <w:rPr>
          <w:noProof/>
        </w:rPr>
        <w:drawing>
          <wp:inline distT="0" distB="0" distL="0" distR="0" wp14:anchorId="10B5F4E0" wp14:editId="6E6EBEAA">
            <wp:extent cx="5377245" cy="70961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935" cy="71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B71C" w14:textId="57F7A5BB" w:rsidR="00B95B69" w:rsidRDefault="00B95B69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0FAB5BA2" w14:textId="4980C2CF" w:rsidR="00DD49F1" w:rsidRDefault="00DD49F1" w:rsidP="00525EE5">
      <w:pPr>
        <w:pStyle w:val="2"/>
      </w:pPr>
      <w:r>
        <w:rPr>
          <w:rFonts w:hint="eastAsia"/>
        </w:rPr>
        <w:lastRenderedPageBreak/>
        <w:t>账号管理</w:t>
      </w:r>
    </w:p>
    <w:p w14:paraId="33C70CE5" w14:textId="045FEA21" w:rsidR="008A0FE2" w:rsidRDefault="008A0FE2" w:rsidP="004A2603">
      <w:pPr>
        <w:pStyle w:val="3"/>
      </w:pPr>
      <w:r>
        <w:rPr>
          <w:rFonts w:hint="eastAsia"/>
        </w:rPr>
        <w:t>导航栏</w:t>
      </w:r>
    </w:p>
    <w:p w14:paraId="6EA5A404" w14:textId="0EFEFB2A" w:rsidR="00B92408" w:rsidRDefault="00B92408" w:rsidP="0015497D">
      <w:pPr>
        <w:pStyle w:val="ae"/>
        <w:numPr>
          <w:ilvl w:val="0"/>
          <w:numId w:val="16"/>
        </w:numPr>
        <w:ind w:firstLineChars="0"/>
      </w:pPr>
      <w:r>
        <w:t>L</w:t>
      </w:r>
      <w:r>
        <w:rPr>
          <w:rFonts w:hint="eastAsia"/>
        </w:rPr>
        <w:t>ogo：公司图标或者名称，可点击，连接地址主页；</w:t>
      </w:r>
    </w:p>
    <w:p w14:paraId="46FFDF4A" w14:textId="52525A55" w:rsidR="00B92408" w:rsidRDefault="00B92408" w:rsidP="0015497D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账号管理：可点击，用于刷新此页内容；</w:t>
      </w:r>
    </w:p>
    <w:p w14:paraId="1054A900" w14:textId="52AB5BAE" w:rsidR="00B92408" w:rsidRDefault="00B92408" w:rsidP="0015497D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清空列表：可点击，清空账号列表所有账号；</w:t>
      </w:r>
    </w:p>
    <w:p w14:paraId="231BA0BB" w14:textId="65ED3618" w:rsidR="00B92408" w:rsidRDefault="00B92408" w:rsidP="0015497D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批量操作：</w:t>
      </w:r>
      <w:r w:rsidR="00AC47DC">
        <w:rPr>
          <w:rFonts w:hint="eastAsia"/>
        </w:rPr>
        <w:t>可点击，普通操作和批量操作切换；</w:t>
      </w:r>
    </w:p>
    <w:p w14:paraId="43758235" w14:textId="043729F6" w:rsidR="00B92408" w:rsidRPr="00B92408" w:rsidRDefault="00B92408" w:rsidP="0015497D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操作提示：</w:t>
      </w:r>
      <w:r w:rsidR="00AC47DC">
        <w:rPr>
          <w:rFonts w:hint="eastAsia"/>
        </w:rPr>
        <w:t>显示操作结果，根据文字颜色代表不同等级，灰色表示普通提示，绿色文字代表在操作成功，黄色代表警告操作，红色代表错误消息；</w:t>
      </w:r>
    </w:p>
    <w:p w14:paraId="6ACAEB17" w14:textId="53516C54" w:rsidR="008A0FE2" w:rsidRDefault="008A0FE2" w:rsidP="004A2603">
      <w:pPr>
        <w:pStyle w:val="3"/>
      </w:pPr>
      <w:r>
        <w:rPr>
          <w:rFonts w:hint="eastAsia"/>
        </w:rPr>
        <w:t>账号列表</w:t>
      </w:r>
    </w:p>
    <w:p w14:paraId="75B5A190" w14:textId="0E0E5F29" w:rsidR="00AC47DC" w:rsidRDefault="00AC47DC" w:rsidP="0015497D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形式：</w:t>
      </w:r>
      <w:r w:rsidR="0074591E">
        <w:rPr>
          <w:rFonts w:hint="eastAsia"/>
        </w:rPr>
        <w:t>表格形式显示</w:t>
      </w:r>
      <w:r w:rsidR="00D26EF0">
        <w:rPr>
          <w:rFonts w:hint="eastAsia"/>
        </w:rPr>
        <w:t>账号列表；</w:t>
      </w:r>
    </w:p>
    <w:p w14:paraId="5FCEDA7F" w14:textId="3DC46026" w:rsidR="00AC47DC" w:rsidRDefault="00AC47DC" w:rsidP="0015497D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内容：</w:t>
      </w:r>
      <w:r w:rsidR="00D26EF0">
        <w:rPr>
          <w:rFonts w:hint="eastAsia"/>
        </w:rPr>
        <w:t>序号，账号类型，账号id</w:t>
      </w:r>
    </w:p>
    <w:p w14:paraId="58D8A295" w14:textId="7B43683E" w:rsidR="00AC47DC" w:rsidRPr="00AC47DC" w:rsidRDefault="00D26EF0" w:rsidP="0015497D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操作</w:t>
      </w:r>
      <w:r w:rsidR="00AC47DC">
        <w:rPr>
          <w:rFonts w:hint="eastAsia"/>
        </w:rPr>
        <w:t>：</w:t>
      </w:r>
      <w:r w:rsidR="00B55826">
        <w:rPr>
          <w:rFonts w:hint="eastAsia"/>
        </w:rPr>
        <w:t>点击</w:t>
      </w:r>
      <w:r>
        <w:rPr>
          <w:rFonts w:hint="eastAsia"/>
        </w:rPr>
        <w:t>type</w:t>
      </w:r>
      <w:r w:rsidR="00B55826">
        <w:rPr>
          <w:rFonts w:hint="eastAsia"/>
        </w:rPr>
        <w:t>或</w:t>
      </w:r>
      <w:r>
        <w:rPr>
          <w:rFonts w:hint="eastAsia"/>
        </w:rPr>
        <w:t>id</w:t>
      </w:r>
      <w:r w:rsidR="00B55826">
        <w:rPr>
          <w:rFonts w:hint="eastAsia"/>
        </w:rPr>
        <w:t>标题，可</w:t>
      </w:r>
      <w:r>
        <w:rPr>
          <w:rFonts w:hint="eastAsia"/>
        </w:rPr>
        <w:t>进行降序或</w:t>
      </w:r>
      <w:r w:rsidR="00502A44">
        <w:rPr>
          <w:rFonts w:hint="eastAsia"/>
        </w:rPr>
        <w:t>升序排列</w:t>
      </w:r>
      <w:r>
        <w:rPr>
          <w:rFonts w:hint="eastAsia"/>
        </w:rPr>
        <w:t>，</w:t>
      </w:r>
      <w:r w:rsidR="00B55826">
        <w:rPr>
          <w:rFonts w:hint="eastAsia"/>
        </w:rPr>
        <w:t>点击设备id可查看账号所有参数；</w:t>
      </w:r>
    </w:p>
    <w:p w14:paraId="2D04D6A8" w14:textId="6402FE0B" w:rsidR="008A0FE2" w:rsidRDefault="008A0FE2" w:rsidP="004A2603">
      <w:pPr>
        <w:pStyle w:val="3"/>
      </w:pPr>
      <w:r>
        <w:rPr>
          <w:rFonts w:hint="eastAsia"/>
        </w:rPr>
        <w:t>账号参数</w:t>
      </w:r>
    </w:p>
    <w:p w14:paraId="61D8DF02" w14:textId="2D739009" w:rsidR="00B55826" w:rsidRDefault="00B55826" w:rsidP="0015497D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账号：支持数字、字母、符号，唯一性；</w:t>
      </w:r>
    </w:p>
    <w:p w14:paraId="05838CEA" w14:textId="3A17A94F" w:rsidR="00B55826" w:rsidRDefault="00B55826" w:rsidP="0015497D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密码：支持数字、字母、符号，至少8位；</w:t>
      </w:r>
    </w:p>
    <w:p w14:paraId="36266E0B" w14:textId="38C7049B" w:rsidR="00B55826" w:rsidRDefault="00B55826" w:rsidP="0015497D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账号类型：user</w:t>
      </w:r>
    </w:p>
    <w:p w14:paraId="2A17B3E1" w14:textId="7FEA01AA" w:rsidR="00B55826" w:rsidRDefault="00B55826" w:rsidP="0015497D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电话：</w:t>
      </w:r>
      <w:r w:rsidR="00B87F2D">
        <w:rPr>
          <w:rFonts w:hint="eastAsia"/>
        </w:rPr>
        <w:t>用于找回密码和消息推送；</w:t>
      </w:r>
    </w:p>
    <w:p w14:paraId="56A1CE08" w14:textId="508F1232" w:rsidR="00B55826" w:rsidRDefault="00B55826" w:rsidP="0015497D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邮箱：</w:t>
      </w:r>
      <w:r w:rsidR="00B87F2D">
        <w:rPr>
          <w:rFonts w:hint="eastAsia"/>
        </w:rPr>
        <w:t>用于找回密码和消息推送；</w:t>
      </w:r>
    </w:p>
    <w:p w14:paraId="74FBF988" w14:textId="114927D3" w:rsidR="00B55826" w:rsidRDefault="00B55826" w:rsidP="0015497D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权限：</w:t>
      </w:r>
      <w:r w:rsidR="00B87F2D">
        <w:rPr>
          <w:rFonts w:hint="eastAsia"/>
        </w:rPr>
        <w:t>普通用户（只能操作自己），监控员（不能进行添加修改操作），管理员（所有操作，暂未开放注册）；</w:t>
      </w:r>
    </w:p>
    <w:p w14:paraId="083674BF" w14:textId="033A820B" w:rsidR="00B55826" w:rsidRDefault="00B55826" w:rsidP="0015497D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注册码：</w:t>
      </w:r>
      <w:r w:rsidR="00B87F2D">
        <w:rPr>
          <w:rFonts w:hint="eastAsia"/>
        </w:rPr>
        <w:t>管理员提供，用于账号管理；</w:t>
      </w:r>
    </w:p>
    <w:p w14:paraId="1E9A2386" w14:textId="6DE44878" w:rsidR="00B55826" w:rsidRDefault="00B55826" w:rsidP="0015497D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其它信息：</w:t>
      </w:r>
      <w:r w:rsidR="00B87F2D">
        <w:rPr>
          <w:rFonts w:hint="eastAsia"/>
        </w:rPr>
        <w:t>用户其它信息；</w:t>
      </w:r>
    </w:p>
    <w:p w14:paraId="2BDB1F12" w14:textId="5AE541BD" w:rsidR="00B55826" w:rsidRPr="00B55826" w:rsidRDefault="00B55826" w:rsidP="0015497D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注册时间：</w:t>
      </w:r>
      <w:r w:rsidR="00B87F2D">
        <w:rPr>
          <w:rFonts w:hint="eastAsia"/>
        </w:rPr>
        <w:t>由服务器自动生成；</w:t>
      </w:r>
    </w:p>
    <w:p w14:paraId="4DCBCA56" w14:textId="37458637" w:rsidR="008A0FE2" w:rsidRDefault="008A0FE2" w:rsidP="004A2603">
      <w:pPr>
        <w:pStyle w:val="3"/>
      </w:pPr>
      <w:r>
        <w:rPr>
          <w:rFonts w:hint="eastAsia"/>
        </w:rPr>
        <w:lastRenderedPageBreak/>
        <w:t>操作</w:t>
      </w:r>
    </w:p>
    <w:p w14:paraId="013ABF74" w14:textId="2AA41D6A" w:rsidR="00AC47DC" w:rsidRDefault="00AC47DC" w:rsidP="00AC47DC">
      <w:pPr>
        <w:pStyle w:val="4"/>
      </w:pPr>
      <w:r>
        <w:rPr>
          <w:rFonts w:hint="eastAsia"/>
        </w:rPr>
        <w:t>普通操作</w:t>
      </w:r>
    </w:p>
    <w:p w14:paraId="750945B8" w14:textId="3D1C3436" w:rsidR="009636F9" w:rsidRDefault="009636F9" w:rsidP="0015497D">
      <w:pPr>
        <w:pStyle w:val="ae"/>
        <w:numPr>
          <w:ilvl w:val="0"/>
          <w:numId w:val="19"/>
        </w:numPr>
        <w:ind w:firstLineChars="0"/>
      </w:pPr>
      <w:r>
        <w:rPr>
          <w:rFonts w:hint="eastAsia"/>
        </w:rPr>
        <w:t>查询：填写账号和账号类型，查询账号信息，_</w:t>
      </w:r>
      <w:r>
        <w:t>_all</w:t>
      </w:r>
      <w:r>
        <w:rPr>
          <w:rFonts w:hint="eastAsia"/>
        </w:rPr>
        <w:t>可查看所有账号；</w:t>
      </w:r>
    </w:p>
    <w:p w14:paraId="3F7BAEF7" w14:textId="1C59BBD4" w:rsidR="009636F9" w:rsidRDefault="009636F9" w:rsidP="0015497D">
      <w:pPr>
        <w:pStyle w:val="ae"/>
        <w:numPr>
          <w:ilvl w:val="0"/>
          <w:numId w:val="19"/>
        </w:numPr>
        <w:ind w:firstLineChars="0"/>
      </w:pPr>
      <w:r>
        <w:rPr>
          <w:rFonts w:hint="eastAsia"/>
        </w:rPr>
        <w:t>添加：填写必填信息后，点击添加账号；</w:t>
      </w:r>
    </w:p>
    <w:p w14:paraId="07DC872D" w14:textId="7238DD0C" w:rsidR="009636F9" w:rsidRDefault="009636F9" w:rsidP="0015497D">
      <w:pPr>
        <w:pStyle w:val="ae"/>
        <w:numPr>
          <w:ilvl w:val="0"/>
          <w:numId w:val="19"/>
        </w:numPr>
        <w:ind w:firstLineChars="0"/>
      </w:pPr>
      <w:r>
        <w:rPr>
          <w:rFonts w:hint="eastAsia"/>
        </w:rPr>
        <w:t>修改：填写需要修改的信息后，点击修改账号；</w:t>
      </w:r>
    </w:p>
    <w:p w14:paraId="776DE5D9" w14:textId="2C6563A3" w:rsidR="009636F9" w:rsidRDefault="009636F9" w:rsidP="0015497D">
      <w:pPr>
        <w:pStyle w:val="ae"/>
        <w:numPr>
          <w:ilvl w:val="0"/>
          <w:numId w:val="19"/>
        </w:numPr>
        <w:ind w:firstLineChars="0"/>
      </w:pPr>
      <w:r>
        <w:rPr>
          <w:rFonts w:hint="eastAsia"/>
        </w:rPr>
        <w:t>删除：填写账号和账号类型，点击删除账号；</w:t>
      </w:r>
    </w:p>
    <w:p w14:paraId="1C5959FE" w14:textId="1CC90D6A" w:rsidR="009636F9" w:rsidRPr="009636F9" w:rsidRDefault="009636F9" w:rsidP="0015497D">
      <w:pPr>
        <w:pStyle w:val="ae"/>
        <w:numPr>
          <w:ilvl w:val="0"/>
          <w:numId w:val="19"/>
        </w:numPr>
        <w:ind w:firstLineChars="0"/>
      </w:pPr>
      <w:r>
        <w:rPr>
          <w:rFonts w:hint="eastAsia"/>
        </w:rPr>
        <w:t>提示：以上操作完成后，显示操作完成或失败信息；</w:t>
      </w:r>
    </w:p>
    <w:p w14:paraId="687796FD" w14:textId="7E0BD993" w:rsidR="00AC47DC" w:rsidRDefault="00AC47DC" w:rsidP="00AC47DC">
      <w:pPr>
        <w:pStyle w:val="4"/>
      </w:pPr>
      <w:r>
        <w:rPr>
          <w:rFonts w:hint="eastAsia"/>
        </w:rPr>
        <w:t>批量操作</w:t>
      </w:r>
    </w:p>
    <w:p w14:paraId="27A6D411" w14:textId="67C84FB9" w:rsidR="009636F9" w:rsidRDefault="009636F9" w:rsidP="0015497D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点击导航栏批量操作，切换到批量操作，添加批量操作醒目提示；</w:t>
      </w:r>
    </w:p>
    <w:p w14:paraId="0AA74C92" w14:textId="24EBA561" w:rsidR="009636F9" w:rsidRDefault="009636F9" w:rsidP="0015497D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批量操作时，所有信息不能修改，只能查看；</w:t>
      </w:r>
    </w:p>
    <w:p w14:paraId="77DE6393" w14:textId="2C553341" w:rsidR="009636F9" w:rsidRDefault="009636F9" w:rsidP="0015497D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选择批量操作文件：</w:t>
      </w:r>
      <w:r w:rsidR="004B0D9D">
        <w:rPr>
          <w:rFonts w:hint="eastAsia"/>
        </w:rPr>
        <w:t>按照严格格式填写批量操作文件，选择文件后加载，账号列表显示所有待处理账号；</w:t>
      </w:r>
    </w:p>
    <w:p w14:paraId="5450AA8C" w14:textId="4E2F7B86" w:rsidR="009636F9" w:rsidRDefault="009636F9" w:rsidP="0015497D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批量查询：</w:t>
      </w:r>
      <w:r w:rsidR="004B0D9D">
        <w:rPr>
          <w:rFonts w:hint="eastAsia"/>
        </w:rPr>
        <w:t>查询所有批量文件账号；</w:t>
      </w:r>
    </w:p>
    <w:p w14:paraId="61EE6301" w14:textId="38B5C0E8" w:rsidR="009636F9" w:rsidRDefault="009636F9" w:rsidP="0015497D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批量添加：</w:t>
      </w:r>
      <w:r w:rsidR="004B0D9D">
        <w:rPr>
          <w:rFonts w:hint="eastAsia"/>
        </w:rPr>
        <w:t>添加所有批量文件账号；</w:t>
      </w:r>
    </w:p>
    <w:p w14:paraId="4F3D522A" w14:textId="23DDD505" w:rsidR="009636F9" w:rsidRDefault="009636F9" w:rsidP="0015497D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批量修改：</w:t>
      </w:r>
      <w:r w:rsidR="004B0D9D">
        <w:rPr>
          <w:rFonts w:hint="eastAsia"/>
        </w:rPr>
        <w:t>修改所有批量文件账号；</w:t>
      </w:r>
    </w:p>
    <w:p w14:paraId="1AD43159" w14:textId="1DE82FB4" w:rsidR="009636F9" w:rsidRDefault="009636F9" w:rsidP="0015497D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批量删除：</w:t>
      </w:r>
      <w:r w:rsidR="004B0D9D">
        <w:rPr>
          <w:rFonts w:hint="eastAsia"/>
        </w:rPr>
        <w:t>删除所有批量文件账号；</w:t>
      </w:r>
    </w:p>
    <w:p w14:paraId="11FF3349" w14:textId="62069959" w:rsidR="009636F9" w:rsidRDefault="009636F9" w:rsidP="004A2603">
      <w:pPr>
        <w:pStyle w:val="3"/>
      </w:pPr>
      <w:r>
        <w:rPr>
          <w:rFonts w:hint="eastAsia"/>
        </w:rPr>
        <w:t>批量操作文件格式</w:t>
      </w:r>
    </w:p>
    <w:p w14:paraId="3235C732" w14:textId="30588135" w:rsidR="00521137" w:rsidRDefault="00521137" w:rsidP="0015497D">
      <w:pPr>
        <w:pStyle w:val="ae"/>
        <w:numPr>
          <w:ilvl w:val="0"/>
          <w:numId w:val="21"/>
        </w:numPr>
        <w:ind w:firstLineChars="0"/>
      </w:pPr>
      <w:r>
        <w:rPr>
          <w:rFonts w:hint="eastAsia"/>
        </w:rPr>
        <w:t>文件类型：txt或者csv</w:t>
      </w:r>
    </w:p>
    <w:p w14:paraId="4F05B295" w14:textId="2761A087" w:rsidR="00521137" w:rsidRDefault="00521137" w:rsidP="0015497D">
      <w:pPr>
        <w:pStyle w:val="ae"/>
        <w:numPr>
          <w:ilvl w:val="0"/>
          <w:numId w:val="21"/>
        </w:numPr>
        <w:ind w:firstLineChars="0"/>
      </w:pPr>
      <w:r>
        <w:rPr>
          <w:rFonts w:hint="eastAsia"/>
        </w:rPr>
        <w:t>格式示例：</w:t>
      </w:r>
      <w:r w:rsidR="00B94BD8">
        <w:rPr>
          <w:rFonts w:hint="eastAsia"/>
        </w:rPr>
        <w:t>第一行为标题行，必须存在，需要满足</w:t>
      </w:r>
      <w:r w:rsidR="00521325">
        <w:rPr>
          <w:rFonts w:hint="eastAsia"/>
        </w:rPr>
        <w:t>各项操作</w:t>
      </w:r>
      <w:r w:rsidR="00B94BD8">
        <w:rPr>
          <w:rFonts w:hint="eastAsia"/>
        </w:rPr>
        <w:t>的最低要求提供参数，数据行列数必须与标题行相同，没有参数逗号必须存在。</w:t>
      </w:r>
    </w:p>
    <w:p w14:paraId="1AD353B9" w14:textId="77777777" w:rsidR="00521137" w:rsidRPr="00B94BD8" w:rsidRDefault="00521137" w:rsidP="00B94BD8">
      <w:pPr>
        <w:pStyle w:val="af7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4BD8">
        <w:rPr>
          <w:rFonts w:ascii="Times New Roman" w:hAnsi="Times New Roman" w:cs="Times New Roman"/>
          <w:sz w:val="28"/>
          <w:szCs w:val="28"/>
        </w:rPr>
        <w:t>id,code</w:t>
      </w:r>
      <w:proofErr w:type="gramEnd"/>
      <w:r w:rsidRPr="00B94BD8">
        <w:rPr>
          <w:rFonts w:ascii="Times New Roman" w:hAnsi="Times New Roman" w:cs="Times New Roman"/>
          <w:sz w:val="28"/>
          <w:szCs w:val="28"/>
        </w:rPr>
        <w:t>,type,phone,email,privilege,regist_code,info</w:t>
      </w:r>
      <w:proofErr w:type="spellEnd"/>
    </w:p>
    <w:p w14:paraId="383F95B5" w14:textId="77777777" w:rsidR="00521137" w:rsidRPr="00B94BD8" w:rsidRDefault="00521137" w:rsidP="00B94BD8">
      <w:pPr>
        <w:pStyle w:val="af7"/>
        <w:ind w:firstLine="720"/>
        <w:rPr>
          <w:rFonts w:ascii="Times New Roman" w:hAnsi="Times New Roman" w:cs="Times New Roman"/>
          <w:sz w:val="28"/>
          <w:szCs w:val="28"/>
        </w:rPr>
      </w:pPr>
      <w:r w:rsidRPr="00B94BD8">
        <w:rPr>
          <w:rFonts w:ascii="Times New Roman" w:hAnsi="Times New Roman" w:cs="Times New Roman"/>
          <w:sz w:val="28"/>
          <w:szCs w:val="28"/>
        </w:rPr>
        <w:t>test,</w:t>
      </w:r>
      <w:proofErr w:type="gramStart"/>
      <w:r w:rsidRPr="00B94BD8">
        <w:rPr>
          <w:rFonts w:ascii="Times New Roman" w:hAnsi="Times New Roman" w:cs="Times New Roman"/>
          <w:sz w:val="28"/>
          <w:szCs w:val="28"/>
        </w:rPr>
        <w:t>12345678,user</w:t>
      </w:r>
      <w:proofErr w:type="gramEnd"/>
      <w:r w:rsidRPr="00B94BD8">
        <w:rPr>
          <w:rFonts w:ascii="Times New Roman" w:hAnsi="Times New Roman" w:cs="Times New Roman"/>
          <w:sz w:val="28"/>
          <w:szCs w:val="28"/>
        </w:rPr>
        <w:t>,13987654321,send@126.com,user,test1234,my test</w:t>
      </w:r>
    </w:p>
    <w:p w14:paraId="0C10B55F" w14:textId="7A5F0EC0" w:rsidR="00521137" w:rsidRPr="00B94BD8" w:rsidRDefault="00521137" w:rsidP="00B94BD8">
      <w:pPr>
        <w:pStyle w:val="af7"/>
        <w:ind w:firstLine="720"/>
        <w:rPr>
          <w:rFonts w:ascii="Times New Roman" w:hAnsi="Times New Roman" w:cs="Times New Roman"/>
          <w:sz w:val="28"/>
          <w:szCs w:val="28"/>
        </w:rPr>
      </w:pPr>
      <w:r w:rsidRPr="00B94BD8">
        <w:rPr>
          <w:rFonts w:ascii="Times New Roman" w:hAnsi="Times New Roman" w:cs="Times New Roman"/>
          <w:sz w:val="28"/>
          <w:szCs w:val="28"/>
        </w:rPr>
        <w:t>test</w:t>
      </w:r>
      <w:proofErr w:type="gramStart"/>
      <w:r w:rsidRPr="00B94BD8">
        <w:rPr>
          <w:rFonts w:ascii="Times New Roman" w:hAnsi="Times New Roman" w:cs="Times New Roman"/>
          <w:sz w:val="28"/>
          <w:szCs w:val="28"/>
        </w:rPr>
        <w:t>2,123,user,,,,</w:t>
      </w:r>
      <w:proofErr w:type="gramEnd"/>
      <w:r w:rsidRPr="00B94BD8">
        <w:rPr>
          <w:rFonts w:ascii="Times New Roman" w:hAnsi="Times New Roman" w:cs="Times New Roman"/>
          <w:sz w:val="28"/>
          <w:szCs w:val="28"/>
        </w:rPr>
        <w:t>test1234,</w:t>
      </w:r>
    </w:p>
    <w:p w14:paraId="6BBE6A6B" w14:textId="063A9794" w:rsidR="008A0FE2" w:rsidRDefault="008A0FE2" w:rsidP="004A2603">
      <w:pPr>
        <w:pStyle w:val="3"/>
      </w:pPr>
      <w:r>
        <w:lastRenderedPageBreak/>
        <w:t>D</w:t>
      </w:r>
      <w:r>
        <w:rPr>
          <w:rFonts w:hint="eastAsia"/>
        </w:rPr>
        <w:t>emo</w:t>
      </w:r>
    </w:p>
    <w:p w14:paraId="10D5CAA1" w14:textId="0FF2491A" w:rsidR="008A0FE2" w:rsidRDefault="008A0FE2" w:rsidP="008A0FE2">
      <w:pPr>
        <w:pStyle w:val="4"/>
      </w:pPr>
      <w:r>
        <w:rPr>
          <w:rFonts w:hint="eastAsia"/>
        </w:rPr>
        <w:t>普通操作</w:t>
      </w:r>
    </w:p>
    <w:p w14:paraId="5CEB1381" w14:textId="69585289" w:rsidR="008A0FE2" w:rsidRDefault="008A0FE2" w:rsidP="008A0FE2">
      <w:pPr>
        <w:ind w:firstLineChars="0" w:firstLine="0"/>
      </w:pPr>
      <w:r>
        <w:rPr>
          <w:noProof/>
        </w:rPr>
        <w:drawing>
          <wp:inline distT="0" distB="0" distL="0" distR="0" wp14:anchorId="7C633AD1" wp14:editId="2527DEDB">
            <wp:extent cx="5943600" cy="44786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5608" w14:textId="00B7382A" w:rsidR="008A0FE2" w:rsidRDefault="008A0FE2" w:rsidP="008A0FE2">
      <w:pPr>
        <w:pStyle w:val="4"/>
      </w:pPr>
      <w:r>
        <w:rPr>
          <w:rFonts w:hint="eastAsia"/>
        </w:rPr>
        <w:lastRenderedPageBreak/>
        <w:t>批量操作</w:t>
      </w:r>
    </w:p>
    <w:p w14:paraId="1B7B1A66" w14:textId="19A22F67" w:rsidR="008A0FE2" w:rsidRPr="008A0FE2" w:rsidRDefault="008A0FE2" w:rsidP="008A0FE2">
      <w:pPr>
        <w:ind w:firstLineChars="0" w:firstLine="0"/>
      </w:pPr>
      <w:r>
        <w:rPr>
          <w:noProof/>
        </w:rPr>
        <w:drawing>
          <wp:inline distT="0" distB="0" distL="0" distR="0" wp14:anchorId="7E0149D2" wp14:editId="064039F6">
            <wp:extent cx="5943600" cy="48691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A9CC" w14:textId="5034AA6F" w:rsidR="00B95B69" w:rsidRDefault="00B95B69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46BDEC49" w14:textId="087C66DF" w:rsidR="00DD49F1" w:rsidRDefault="00DD49F1" w:rsidP="00525EE5">
      <w:pPr>
        <w:pStyle w:val="2"/>
      </w:pPr>
      <w:r>
        <w:rPr>
          <w:rFonts w:hint="eastAsia"/>
        </w:rPr>
        <w:lastRenderedPageBreak/>
        <w:t>设备管理</w:t>
      </w:r>
    </w:p>
    <w:p w14:paraId="24981171" w14:textId="77777777" w:rsidR="00521325" w:rsidRDefault="00521325" w:rsidP="004A2603">
      <w:pPr>
        <w:pStyle w:val="3"/>
      </w:pPr>
      <w:r>
        <w:rPr>
          <w:rFonts w:hint="eastAsia"/>
        </w:rPr>
        <w:t>导航栏</w:t>
      </w:r>
    </w:p>
    <w:p w14:paraId="78E1F01F" w14:textId="77777777" w:rsidR="00521325" w:rsidRDefault="00521325" w:rsidP="0015497D">
      <w:pPr>
        <w:pStyle w:val="ae"/>
        <w:numPr>
          <w:ilvl w:val="0"/>
          <w:numId w:val="16"/>
        </w:numPr>
        <w:ind w:firstLineChars="0"/>
      </w:pPr>
      <w:r>
        <w:t>L</w:t>
      </w:r>
      <w:r>
        <w:rPr>
          <w:rFonts w:hint="eastAsia"/>
        </w:rPr>
        <w:t>ogo：公司图标或者名称，可点击，连接地址主页；</w:t>
      </w:r>
    </w:p>
    <w:p w14:paraId="0EC5BE77" w14:textId="77777777" w:rsidR="00521325" w:rsidRDefault="00521325" w:rsidP="0015497D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账号管理：可点击，用于刷新此页内容；</w:t>
      </w:r>
    </w:p>
    <w:p w14:paraId="53288F9B" w14:textId="77777777" w:rsidR="00521325" w:rsidRDefault="00521325" w:rsidP="0015497D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清空列表：可点击，清空账号列表所有账号；</w:t>
      </w:r>
    </w:p>
    <w:p w14:paraId="561A05DF" w14:textId="77777777" w:rsidR="00521325" w:rsidRDefault="00521325" w:rsidP="0015497D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批量操作：可点击，普通操作和批量操作切换；</w:t>
      </w:r>
    </w:p>
    <w:p w14:paraId="3F6030AD" w14:textId="77777777" w:rsidR="00521325" w:rsidRPr="00B92408" w:rsidRDefault="00521325" w:rsidP="0015497D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操作提示：显示操作结果，根据文字颜色代表不同等级，灰色表示普通提示，绿色文字代表在操作成功，黄色代表警告操作，红色代表错误消息；</w:t>
      </w:r>
    </w:p>
    <w:p w14:paraId="68382F91" w14:textId="77777777" w:rsidR="00521325" w:rsidRDefault="00521325" w:rsidP="004A2603">
      <w:pPr>
        <w:pStyle w:val="3"/>
      </w:pPr>
      <w:r>
        <w:rPr>
          <w:rFonts w:hint="eastAsia"/>
        </w:rPr>
        <w:t>账号列表</w:t>
      </w:r>
    </w:p>
    <w:p w14:paraId="4E85BBE5" w14:textId="77777777" w:rsidR="00521325" w:rsidRDefault="00521325" w:rsidP="0015497D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形式：表格形式显示账号列表；</w:t>
      </w:r>
    </w:p>
    <w:p w14:paraId="7B862172" w14:textId="77777777" w:rsidR="00521325" w:rsidRDefault="00521325" w:rsidP="0015497D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内容：序号，账号类型，账号id</w:t>
      </w:r>
    </w:p>
    <w:p w14:paraId="63BE09C6" w14:textId="77777777" w:rsidR="00521325" w:rsidRPr="00AC47DC" w:rsidRDefault="00521325" w:rsidP="0015497D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操作：点击type或id标题，可进行降序或升序排列，点击设备id可查看账号所有参数；</w:t>
      </w:r>
    </w:p>
    <w:p w14:paraId="0C89D869" w14:textId="77777777" w:rsidR="00521325" w:rsidRDefault="00521325" w:rsidP="004A2603">
      <w:pPr>
        <w:pStyle w:val="3"/>
      </w:pPr>
      <w:r>
        <w:rPr>
          <w:rFonts w:hint="eastAsia"/>
        </w:rPr>
        <w:t>账号参数</w:t>
      </w:r>
    </w:p>
    <w:p w14:paraId="1F3FE1B4" w14:textId="77777777" w:rsidR="00521325" w:rsidRDefault="00521325" w:rsidP="0015497D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账号：支持数字、字母、符号，唯一性；</w:t>
      </w:r>
    </w:p>
    <w:p w14:paraId="70C27AA6" w14:textId="77777777" w:rsidR="00521325" w:rsidRDefault="00521325" w:rsidP="0015497D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密码：支持数字、字母、符号，至少8位；</w:t>
      </w:r>
    </w:p>
    <w:p w14:paraId="6FE81E59" w14:textId="77777777" w:rsidR="00521325" w:rsidRDefault="00521325" w:rsidP="0015497D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账号类型：user</w:t>
      </w:r>
    </w:p>
    <w:p w14:paraId="36E139D6" w14:textId="77777777" w:rsidR="00521325" w:rsidRDefault="00521325" w:rsidP="0015497D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电话：用于找回密码和消息推送；</w:t>
      </w:r>
    </w:p>
    <w:p w14:paraId="7974AA2B" w14:textId="77777777" w:rsidR="00521325" w:rsidRDefault="00521325" w:rsidP="0015497D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邮箱：用于找回密码和消息推送；</w:t>
      </w:r>
    </w:p>
    <w:p w14:paraId="0BB13540" w14:textId="77777777" w:rsidR="00521325" w:rsidRDefault="00521325" w:rsidP="0015497D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权限：普通用户（只能操作自己），监控员（不能进行添加修改操作），管理员（所有操作，暂未开放注册）；</w:t>
      </w:r>
    </w:p>
    <w:p w14:paraId="28549505" w14:textId="77777777" w:rsidR="00521325" w:rsidRDefault="00521325" w:rsidP="0015497D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注册码：管理员提供，用于账号管理；</w:t>
      </w:r>
    </w:p>
    <w:p w14:paraId="4FE5A035" w14:textId="77777777" w:rsidR="00521325" w:rsidRDefault="00521325" w:rsidP="0015497D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其它信息：用户其它信息；</w:t>
      </w:r>
    </w:p>
    <w:p w14:paraId="373FDE5B" w14:textId="77777777" w:rsidR="00521325" w:rsidRPr="00B55826" w:rsidRDefault="00521325" w:rsidP="0015497D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注册时间：由服务器自动生成；</w:t>
      </w:r>
    </w:p>
    <w:p w14:paraId="28421F61" w14:textId="77777777" w:rsidR="00521325" w:rsidRDefault="00521325" w:rsidP="004A2603">
      <w:pPr>
        <w:pStyle w:val="3"/>
      </w:pPr>
      <w:r>
        <w:rPr>
          <w:rFonts w:hint="eastAsia"/>
        </w:rPr>
        <w:lastRenderedPageBreak/>
        <w:t>操作</w:t>
      </w:r>
    </w:p>
    <w:p w14:paraId="0BBA894F" w14:textId="77777777" w:rsidR="00521325" w:rsidRDefault="00521325" w:rsidP="00521325">
      <w:pPr>
        <w:pStyle w:val="4"/>
      </w:pPr>
      <w:r>
        <w:rPr>
          <w:rFonts w:hint="eastAsia"/>
        </w:rPr>
        <w:t>普通操作</w:t>
      </w:r>
    </w:p>
    <w:p w14:paraId="0E32509A" w14:textId="77777777" w:rsidR="00521325" w:rsidRDefault="00521325" w:rsidP="0015497D">
      <w:pPr>
        <w:pStyle w:val="ae"/>
        <w:numPr>
          <w:ilvl w:val="0"/>
          <w:numId w:val="19"/>
        </w:numPr>
        <w:ind w:firstLineChars="0"/>
      </w:pPr>
      <w:r>
        <w:rPr>
          <w:rFonts w:hint="eastAsia"/>
        </w:rPr>
        <w:t>查询：填写账号和账号类型，查询账号信息，_</w:t>
      </w:r>
      <w:r>
        <w:t>_all</w:t>
      </w:r>
      <w:r>
        <w:rPr>
          <w:rFonts w:hint="eastAsia"/>
        </w:rPr>
        <w:t>可查看所有账号；</w:t>
      </w:r>
    </w:p>
    <w:p w14:paraId="3B4AE090" w14:textId="77777777" w:rsidR="00521325" w:rsidRDefault="00521325" w:rsidP="0015497D">
      <w:pPr>
        <w:pStyle w:val="ae"/>
        <w:numPr>
          <w:ilvl w:val="0"/>
          <w:numId w:val="19"/>
        </w:numPr>
        <w:ind w:firstLineChars="0"/>
      </w:pPr>
      <w:r>
        <w:rPr>
          <w:rFonts w:hint="eastAsia"/>
        </w:rPr>
        <w:t>添加：填写必填信息后，点击添加账号；</w:t>
      </w:r>
    </w:p>
    <w:p w14:paraId="4295CC21" w14:textId="77777777" w:rsidR="00521325" w:rsidRDefault="00521325" w:rsidP="0015497D">
      <w:pPr>
        <w:pStyle w:val="ae"/>
        <w:numPr>
          <w:ilvl w:val="0"/>
          <w:numId w:val="19"/>
        </w:numPr>
        <w:ind w:firstLineChars="0"/>
      </w:pPr>
      <w:r>
        <w:rPr>
          <w:rFonts w:hint="eastAsia"/>
        </w:rPr>
        <w:t>修改：填写需要修改的信息后，点击修改账号；</w:t>
      </w:r>
    </w:p>
    <w:p w14:paraId="07C4E356" w14:textId="77777777" w:rsidR="00521325" w:rsidRDefault="00521325" w:rsidP="0015497D">
      <w:pPr>
        <w:pStyle w:val="ae"/>
        <w:numPr>
          <w:ilvl w:val="0"/>
          <w:numId w:val="19"/>
        </w:numPr>
        <w:ind w:firstLineChars="0"/>
      </w:pPr>
      <w:r>
        <w:rPr>
          <w:rFonts w:hint="eastAsia"/>
        </w:rPr>
        <w:t>删除：填写账号和账号类型，点击删除账号；</w:t>
      </w:r>
    </w:p>
    <w:p w14:paraId="27520973" w14:textId="77777777" w:rsidR="00521325" w:rsidRPr="009636F9" w:rsidRDefault="00521325" w:rsidP="0015497D">
      <w:pPr>
        <w:pStyle w:val="ae"/>
        <w:numPr>
          <w:ilvl w:val="0"/>
          <w:numId w:val="19"/>
        </w:numPr>
        <w:ind w:firstLineChars="0"/>
      </w:pPr>
      <w:r>
        <w:rPr>
          <w:rFonts w:hint="eastAsia"/>
        </w:rPr>
        <w:t>提示：以上操作完成后，显示操作完成或失败信息；</w:t>
      </w:r>
    </w:p>
    <w:p w14:paraId="114144E4" w14:textId="77777777" w:rsidR="00521325" w:rsidRDefault="00521325" w:rsidP="00521325">
      <w:pPr>
        <w:pStyle w:val="4"/>
      </w:pPr>
      <w:r>
        <w:rPr>
          <w:rFonts w:hint="eastAsia"/>
        </w:rPr>
        <w:t>批量操作</w:t>
      </w:r>
    </w:p>
    <w:p w14:paraId="0FFC9694" w14:textId="77777777" w:rsidR="00521325" w:rsidRDefault="00521325" w:rsidP="0015497D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点击导航栏批量操作，切换到批量操作，添加批量操作醒目提示；</w:t>
      </w:r>
    </w:p>
    <w:p w14:paraId="682964A2" w14:textId="77777777" w:rsidR="00521325" w:rsidRDefault="00521325" w:rsidP="0015497D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批量操作时，所有信息不能修改，只能查看；</w:t>
      </w:r>
    </w:p>
    <w:p w14:paraId="170695E3" w14:textId="77777777" w:rsidR="00521325" w:rsidRDefault="00521325" w:rsidP="0015497D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选择批量操作文件：按照严格格式填写批量操作文件，选择文件后加载，账号列表显示所有待处理账号；</w:t>
      </w:r>
    </w:p>
    <w:p w14:paraId="72B0E2AE" w14:textId="77777777" w:rsidR="00521325" w:rsidRDefault="00521325" w:rsidP="0015497D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批量查询：查询所有批量文件账号；</w:t>
      </w:r>
    </w:p>
    <w:p w14:paraId="06F5166A" w14:textId="77777777" w:rsidR="00521325" w:rsidRDefault="00521325" w:rsidP="0015497D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批量添加：添加所有批量文件账号；</w:t>
      </w:r>
    </w:p>
    <w:p w14:paraId="036994E3" w14:textId="77777777" w:rsidR="00521325" w:rsidRDefault="00521325" w:rsidP="0015497D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批量修改：修改所有批量文件账号；</w:t>
      </w:r>
    </w:p>
    <w:p w14:paraId="04817AAC" w14:textId="77777777" w:rsidR="00521325" w:rsidRDefault="00521325" w:rsidP="0015497D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批量删除：删除所有批量文件账号；</w:t>
      </w:r>
    </w:p>
    <w:p w14:paraId="764BC06B" w14:textId="77777777" w:rsidR="00521325" w:rsidRDefault="00521325" w:rsidP="004A2603">
      <w:pPr>
        <w:pStyle w:val="3"/>
      </w:pPr>
      <w:r>
        <w:rPr>
          <w:rFonts w:hint="eastAsia"/>
        </w:rPr>
        <w:t>批量操作文件格式</w:t>
      </w:r>
    </w:p>
    <w:p w14:paraId="5321C1F4" w14:textId="77777777" w:rsidR="00521325" w:rsidRDefault="00521325" w:rsidP="0015497D">
      <w:pPr>
        <w:pStyle w:val="ae"/>
        <w:numPr>
          <w:ilvl w:val="0"/>
          <w:numId w:val="21"/>
        </w:numPr>
        <w:ind w:firstLineChars="0"/>
      </w:pPr>
      <w:r>
        <w:rPr>
          <w:rFonts w:hint="eastAsia"/>
        </w:rPr>
        <w:t>文件类型：txt或者csv</w:t>
      </w:r>
    </w:p>
    <w:p w14:paraId="511A9BDC" w14:textId="7A499087" w:rsidR="00521325" w:rsidRDefault="00521325" w:rsidP="0015497D">
      <w:pPr>
        <w:pStyle w:val="ae"/>
        <w:numPr>
          <w:ilvl w:val="0"/>
          <w:numId w:val="21"/>
        </w:numPr>
        <w:ind w:firstLineChars="0"/>
      </w:pPr>
      <w:r>
        <w:rPr>
          <w:rFonts w:hint="eastAsia"/>
        </w:rPr>
        <w:t>格式示例：第一行为标题行，必须存在，需要满足各项操作的最低要求提供参数，数据行列数必须与标题行相同，没有参数逗号必须存在。</w:t>
      </w:r>
    </w:p>
    <w:p w14:paraId="13245DC6" w14:textId="77777777" w:rsidR="00BC543E" w:rsidRPr="00F8743A" w:rsidRDefault="00BC543E" w:rsidP="00F8743A">
      <w:pPr>
        <w:pStyle w:val="af7"/>
        <w:rPr>
          <w:rFonts w:ascii="Times New Roman" w:hAnsi="Times New Roman" w:cs="Times New Roman"/>
        </w:rPr>
      </w:pPr>
      <w:proofErr w:type="gramStart"/>
      <w:r w:rsidRPr="00F8743A">
        <w:rPr>
          <w:rFonts w:ascii="Times New Roman" w:hAnsi="Times New Roman" w:cs="Times New Roman"/>
        </w:rPr>
        <w:t>id,lati</w:t>
      </w:r>
      <w:proofErr w:type="gramEnd"/>
      <w:r w:rsidRPr="00F8743A">
        <w:rPr>
          <w:rFonts w:ascii="Times New Roman" w:hAnsi="Times New Roman" w:cs="Times New Roman"/>
        </w:rPr>
        <w:t>,longi,accuracy,alti,alti_accuracy,calibration,soc,location,type,company,info,regist_code</w:t>
      </w:r>
    </w:p>
    <w:p w14:paraId="752E428D" w14:textId="77777777" w:rsidR="00BC543E" w:rsidRPr="00F8743A" w:rsidRDefault="00BC543E" w:rsidP="00F8743A">
      <w:pPr>
        <w:pStyle w:val="af7"/>
        <w:rPr>
          <w:rFonts w:ascii="Times New Roman" w:hAnsi="Times New Roman" w:cs="Times New Roman"/>
        </w:rPr>
      </w:pPr>
      <w:r w:rsidRPr="00F8743A">
        <w:rPr>
          <w:rFonts w:ascii="Times New Roman" w:hAnsi="Times New Roman" w:cs="Times New Roman"/>
        </w:rPr>
        <w:t>test,123.123,234.234,1.23,45.6,1.</w:t>
      </w:r>
      <w:proofErr w:type="gramStart"/>
      <w:r w:rsidRPr="00F8743A">
        <w:rPr>
          <w:rFonts w:ascii="Times New Roman" w:hAnsi="Times New Roman" w:cs="Times New Roman"/>
        </w:rPr>
        <w:t>23,-</w:t>
      </w:r>
      <w:proofErr w:type="gramEnd"/>
      <w:r w:rsidRPr="00F8743A">
        <w:rPr>
          <w:rFonts w:ascii="Times New Roman" w:hAnsi="Times New Roman" w:cs="Times New Roman"/>
        </w:rPr>
        <w:t xml:space="preserve">61,99,china,beacon,smartspace,my </w:t>
      </w:r>
      <w:proofErr w:type="spellStart"/>
      <w:r w:rsidRPr="00F8743A">
        <w:rPr>
          <w:rFonts w:ascii="Times New Roman" w:hAnsi="Times New Roman" w:cs="Times New Roman"/>
        </w:rPr>
        <w:t>beacon,test</w:t>
      </w:r>
      <w:proofErr w:type="spellEnd"/>
    </w:p>
    <w:p w14:paraId="733A8480" w14:textId="0ABC2252" w:rsidR="00BC543E" w:rsidRPr="00F8743A" w:rsidRDefault="00BC543E" w:rsidP="00F8743A">
      <w:pPr>
        <w:pStyle w:val="af7"/>
        <w:rPr>
          <w:rFonts w:ascii="Times New Roman" w:hAnsi="Times New Roman" w:cs="Times New Roman"/>
        </w:rPr>
      </w:pPr>
      <w:r w:rsidRPr="00F8743A">
        <w:rPr>
          <w:rFonts w:ascii="Times New Roman" w:hAnsi="Times New Roman" w:cs="Times New Roman"/>
        </w:rPr>
        <w:t>test2,223.123,</w:t>
      </w:r>
      <w:proofErr w:type="gramStart"/>
      <w:r w:rsidRPr="00F8743A">
        <w:rPr>
          <w:rFonts w:ascii="Times New Roman" w:hAnsi="Times New Roman" w:cs="Times New Roman"/>
        </w:rPr>
        <w:t>334.234,,,,</w:t>
      </w:r>
      <w:proofErr w:type="gramEnd"/>
      <w:r w:rsidRPr="00F8743A">
        <w:rPr>
          <w:rFonts w:ascii="Times New Roman" w:hAnsi="Times New Roman" w:cs="Times New Roman"/>
        </w:rPr>
        <w:t>-61,,,beacon,,,test</w:t>
      </w:r>
    </w:p>
    <w:p w14:paraId="43443B7C" w14:textId="77777777" w:rsidR="00521325" w:rsidRDefault="00521325" w:rsidP="004A2603">
      <w:pPr>
        <w:pStyle w:val="3"/>
      </w:pPr>
      <w:r>
        <w:lastRenderedPageBreak/>
        <w:t>D</w:t>
      </w:r>
      <w:r>
        <w:rPr>
          <w:rFonts w:hint="eastAsia"/>
        </w:rPr>
        <w:t>emo</w:t>
      </w:r>
    </w:p>
    <w:p w14:paraId="2BAACC6E" w14:textId="77777777" w:rsidR="00521325" w:rsidRDefault="00521325" w:rsidP="00521325">
      <w:pPr>
        <w:pStyle w:val="4"/>
      </w:pPr>
      <w:r>
        <w:rPr>
          <w:rFonts w:hint="eastAsia"/>
        </w:rPr>
        <w:t>普通操作</w:t>
      </w:r>
    </w:p>
    <w:p w14:paraId="52715D45" w14:textId="1DAC3F66" w:rsidR="00521325" w:rsidRDefault="00F8743A" w:rsidP="00521325">
      <w:pPr>
        <w:ind w:firstLineChars="0" w:firstLine="0"/>
      </w:pPr>
      <w:r>
        <w:rPr>
          <w:noProof/>
        </w:rPr>
        <w:drawing>
          <wp:inline distT="0" distB="0" distL="0" distR="0" wp14:anchorId="7408E4D9" wp14:editId="0C3498E2">
            <wp:extent cx="5943600" cy="61163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FA94" w14:textId="58D9D783" w:rsidR="00521325" w:rsidRDefault="00521325" w:rsidP="00521325">
      <w:pPr>
        <w:pStyle w:val="4"/>
      </w:pPr>
      <w:r>
        <w:rPr>
          <w:rFonts w:hint="eastAsia"/>
        </w:rPr>
        <w:lastRenderedPageBreak/>
        <w:t>批量操作</w:t>
      </w:r>
    </w:p>
    <w:p w14:paraId="382DAC62" w14:textId="7F7D1FAE" w:rsidR="00F8743A" w:rsidRPr="00F8743A" w:rsidRDefault="00F8743A" w:rsidP="00F8743A">
      <w:pPr>
        <w:ind w:firstLineChars="0" w:firstLine="0"/>
      </w:pPr>
      <w:r>
        <w:rPr>
          <w:noProof/>
        </w:rPr>
        <w:drawing>
          <wp:inline distT="0" distB="0" distL="0" distR="0" wp14:anchorId="7E3546C0" wp14:editId="1D73B76A">
            <wp:extent cx="5943600" cy="603313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E9CA" w14:textId="55A4DD66" w:rsidR="00521325" w:rsidRPr="008A0FE2" w:rsidRDefault="00227005" w:rsidP="00227005">
      <w:pPr>
        <w:pStyle w:val="4"/>
      </w:pPr>
      <w:r>
        <w:rPr>
          <w:rFonts w:hint="eastAsia"/>
          <w:noProof/>
        </w:rPr>
        <w:lastRenderedPageBreak/>
        <w:t>地图显示</w:t>
      </w:r>
    </w:p>
    <w:p w14:paraId="27832020" w14:textId="0E520E77" w:rsidR="00B95B69" w:rsidRPr="00B95B69" w:rsidRDefault="00F8743A" w:rsidP="00F8743A">
      <w:pPr>
        <w:ind w:firstLineChars="0" w:firstLine="0"/>
      </w:pPr>
      <w:r>
        <w:rPr>
          <w:noProof/>
        </w:rPr>
        <w:drawing>
          <wp:inline distT="0" distB="0" distL="0" distR="0" wp14:anchorId="7D01A812" wp14:editId="1AD692B4">
            <wp:extent cx="5943600" cy="584327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5293" w14:textId="631C8C5E" w:rsidR="00DD49F1" w:rsidRDefault="00DD49F1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7C3467A7" w14:textId="0BF13B72" w:rsidR="00B845E5" w:rsidRDefault="00045FF2" w:rsidP="002A29AC">
      <w:pPr>
        <w:pStyle w:val="1"/>
      </w:pPr>
      <w:r>
        <w:rPr>
          <w:rFonts w:hint="eastAsia"/>
        </w:rPr>
        <w:lastRenderedPageBreak/>
        <w:t>组件</w:t>
      </w:r>
      <w:r w:rsidR="00B845E5" w:rsidRPr="00B45273">
        <w:t>设计</w:t>
      </w:r>
    </w:p>
    <w:p w14:paraId="299D2AA0" w14:textId="06031D19" w:rsidR="00F462CD" w:rsidRDefault="004A2603" w:rsidP="00525EE5">
      <w:pPr>
        <w:pStyle w:val="2"/>
      </w:pPr>
      <w:r w:rsidRPr="00045FF2">
        <w:t>I</w:t>
      </w:r>
      <w:r w:rsidR="00045FF2" w:rsidRPr="00045FF2">
        <w:t>ndex</w:t>
      </w:r>
    </w:p>
    <w:p w14:paraId="146BC5FA" w14:textId="2ED52013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功能</w:t>
      </w:r>
    </w:p>
    <w:p w14:paraId="413C3D3D" w14:textId="7AD950D0" w:rsidR="00A60EDF" w:rsidRPr="00B10AF8" w:rsidRDefault="00A60EDF" w:rsidP="005353DB">
      <w:pPr>
        <w:pStyle w:val="ae"/>
        <w:numPr>
          <w:ilvl w:val="0"/>
          <w:numId w:val="26"/>
        </w:numPr>
        <w:ind w:firstLineChars="0"/>
        <w:rPr>
          <w:rFonts w:eastAsia="MS Mincho"/>
          <w:lang w:eastAsia="ja-JP"/>
        </w:rPr>
      </w:pPr>
      <w:r w:rsidRPr="00B10AF8">
        <w:rPr>
          <w:rFonts w:asciiTheme="minorEastAsia" w:eastAsiaTheme="minorEastAsia" w:hAnsiTheme="minorEastAsia" w:hint="eastAsia"/>
        </w:rPr>
        <w:t>服务器Web</w:t>
      </w:r>
      <w:r w:rsidRPr="00B10AF8">
        <w:rPr>
          <w:rFonts w:asciiTheme="minorEastAsia" w:eastAsiaTheme="minorEastAsia" w:hAnsiTheme="minorEastAsia"/>
        </w:rPr>
        <w:t xml:space="preserve"> </w:t>
      </w:r>
      <w:r w:rsidRPr="00B10AF8">
        <w:rPr>
          <w:rFonts w:asciiTheme="minorEastAsia" w:eastAsiaTheme="minorEastAsia" w:hAnsiTheme="minorEastAsia" w:hint="eastAsia"/>
        </w:rPr>
        <w:t>Front</w:t>
      </w:r>
      <w:r w:rsidRPr="00B10AF8">
        <w:rPr>
          <w:rFonts w:asciiTheme="minorEastAsia" w:eastAsiaTheme="minorEastAsia" w:hAnsiTheme="minorEastAsia"/>
        </w:rPr>
        <w:t xml:space="preserve"> </w:t>
      </w:r>
      <w:r w:rsidRPr="00B10AF8">
        <w:rPr>
          <w:rFonts w:asciiTheme="minorEastAsia" w:eastAsiaTheme="minorEastAsia" w:hAnsiTheme="minorEastAsia" w:hint="eastAsia"/>
        </w:rPr>
        <w:t>主页</w:t>
      </w:r>
      <w:r w:rsidR="00B10AF8" w:rsidRPr="00B10AF8">
        <w:rPr>
          <w:rFonts w:asciiTheme="minorEastAsia" w:eastAsiaTheme="minorEastAsia" w:hAnsiTheme="minorEastAsia" w:hint="eastAsia"/>
        </w:rPr>
        <w:t>组件</w:t>
      </w:r>
    </w:p>
    <w:p w14:paraId="2D8CBF6B" w14:textId="27060BD8" w:rsidR="004A2603" w:rsidRDefault="004A2603" w:rsidP="004A2603">
      <w:pPr>
        <w:pStyle w:val="3"/>
        <w:rPr>
          <w:rFonts w:eastAsia="MS Mincho"/>
        </w:rPr>
      </w:pPr>
      <w:r w:rsidRPr="004A2603">
        <w:rPr>
          <w:rFonts w:hint="eastAsia"/>
        </w:rPr>
        <w:t>构成</w:t>
      </w:r>
    </w:p>
    <w:p w14:paraId="2E0126FA" w14:textId="15192218" w:rsidR="00B10AF8" w:rsidRPr="009A4CCC" w:rsidRDefault="00C04B2D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template</w:t>
      </w:r>
    </w:p>
    <w:p w14:paraId="5BD7290E" w14:textId="4E99CFC1" w:rsidR="009A4CCC" w:rsidRPr="009A4CCC" w:rsidRDefault="009A4CCC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</w:rPr>
        <w:t>地图显示</w:t>
      </w:r>
    </w:p>
    <w:p w14:paraId="7DC3EE3C" w14:textId="61AAA2A5" w:rsidR="009A4CCC" w:rsidRPr="009A4CCC" w:rsidRDefault="009A4CCC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="微软雅黑" w:eastAsia="微软雅黑" w:hAnsi="微软雅黑" w:cs="微软雅黑" w:hint="eastAsia"/>
        </w:rPr>
        <w:t>导航条</w:t>
      </w:r>
    </w:p>
    <w:p w14:paraId="6A2E8109" w14:textId="5CA28BD4" w:rsidR="009A4CCC" w:rsidRDefault="003E5174" w:rsidP="005353DB">
      <w:pPr>
        <w:pStyle w:val="ae"/>
        <w:numPr>
          <w:ilvl w:val="2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Theme="minorEastAsia" w:eastAsiaTheme="minorEastAsia" w:hAnsiTheme="minorEastAsia" w:cs="Times New Roman"/>
        </w:rPr>
        <w:t>L</w:t>
      </w:r>
      <w:r>
        <w:rPr>
          <w:rFonts w:asciiTheme="minorEastAsia" w:eastAsiaTheme="minorEastAsia" w:hAnsiTheme="minorEastAsia" w:cs="Times New Roman" w:hint="eastAsia"/>
        </w:rPr>
        <w:t>ogo</w:t>
      </w:r>
    </w:p>
    <w:p w14:paraId="62DB19A8" w14:textId="5B9EC9FD" w:rsidR="003E5174" w:rsidRPr="003359FE" w:rsidRDefault="003E5174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 w:rsidRPr="003359FE">
        <w:rPr>
          <w:rFonts w:asciiTheme="minorEastAsia" w:eastAsiaTheme="minorEastAsia" w:hAnsiTheme="minorEastAsia" w:cs="Times New Roman" w:hint="eastAsia"/>
        </w:rPr>
        <w:t>实时显示下拉菜单</w:t>
      </w:r>
    </w:p>
    <w:p w14:paraId="75B7D9FB" w14:textId="0E4DEB3D" w:rsidR="003E5174" w:rsidRPr="003359FE" w:rsidRDefault="003E5174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 w:rsidRPr="003359FE">
        <w:rPr>
          <w:rFonts w:asciiTheme="minorEastAsia" w:eastAsiaTheme="minorEastAsia" w:hAnsiTheme="minorEastAsia" w:cs="Times New Roman" w:hint="eastAsia"/>
        </w:rPr>
        <w:t>记录统计下拉菜单</w:t>
      </w:r>
    </w:p>
    <w:p w14:paraId="5E464685" w14:textId="2EF5A626" w:rsidR="003E5174" w:rsidRDefault="003E5174" w:rsidP="005353DB">
      <w:pPr>
        <w:pStyle w:val="ae"/>
        <w:numPr>
          <w:ilvl w:val="2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Theme="minorEastAsia" w:eastAsiaTheme="minorEastAsia" w:hAnsiTheme="minorEastAsia" w:cs="Times New Roman" w:hint="eastAsia"/>
        </w:rPr>
        <w:t>用户管理下拉菜单</w:t>
      </w:r>
    </w:p>
    <w:p w14:paraId="20F3CEC8" w14:textId="3DBEF66C" w:rsidR="003E5174" w:rsidRPr="009A4CCC" w:rsidRDefault="003E5174" w:rsidP="005353DB">
      <w:pPr>
        <w:pStyle w:val="ae"/>
        <w:numPr>
          <w:ilvl w:val="2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Theme="minorEastAsia" w:eastAsiaTheme="minorEastAsia" w:hAnsiTheme="minorEastAsia" w:cs="Times New Roman" w:hint="eastAsia"/>
        </w:rPr>
        <w:t>设备搜索控件</w:t>
      </w:r>
    </w:p>
    <w:p w14:paraId="585F78D0" w14:textId="2CAEC72B" w:rsidR="009A4CCC" w:rsidRPr="003E5174" w:rsidRDefault="003E5174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Theme="minorEastAsia" w:eastAsiaTheme="minorEastAsia" w:hAnsiTheme="minorEastAsia" w:cs="Times New Roman" w:hint="eastAsia"/>
        </w:rPr>
        <w:t>设备列表</w:t>
      </w:r>
    </w:p>
    <w:p w14:paraId="09BA0118" w14:textId="62DB7BE5" w:rsidR="003E5174" w:rsidRPr="00C04B2D" w:rsidRDefault="003E5174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Theme="minorEastAsia" w:eastAsiaTheme="minorEastAsia" w:hAnsiTheme="minorEastAsia" w:cs="Times New Roman" w:hint="eastAsia"/>
        </w:rPr>
        <w:t>用户自定义列表选择对话框</w:t>
      </w:r>
    </w:p>
    <w:p w14:paraId="5AB44089" w14:textId="44E97D4E" w:rsidR="00C04B2D" w:rsidRDefault="003E5174" w:rsidP="005353DB">
      <w:pPr>
        <w:pStyle w:val="ae"/>
        <w:numPr>
          <w:ilvl w:val="0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</w:t>
      </w:r>
      <w:r w:rsidR="00C04B2D" w:rsidRPr="00C04B2D">
        <w:rPr>
          <w:rFonts w:ascii="Times New Roman" w:eastAsiaTheme="minorEastAsia" w:hAnsi="Times New Roman" w:cs="Times New Roman"/>
        </w:rPr>
        <w:t>cript</w:t>
      </w:r>
    </w:p>
    <w:p w14:paraId="07CF1964" w14:textId="4C78E324" w:rsidR="003E5174" w:rsidRDefault="003E5174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 w:hint="eastAsia"/>
        </w:rPr>
        <w:t>data</w:t>
      </w:r>
      <w:r>
        <w:rPr>
          <w:rFonts w:ascii="Times New Roman" w:eastAsiaTheme="minorEastAsia" w:hAnsi="Times New Roman" w:cs="Times New Roman"/>
        </w:rPr>
        <w:t>(</w:t>
      </w:r>
      <w:proofErr w:type="gramEnd"/>
      <w:r>
        <w:rPr>
          <w:rFonts w:ascii="Times New Roman" w:eastAsiaTheme="minorEastAsia" w:hAnsi="Times New Roman" w:cs="Times New Roman"/>
        </w:rPr>
        <w:t>)</w:t>
      </w:r>
    </w:p>
    <w:p w14:paraId="54AEB2B2" w14:textId="48286FDA" w:rsidR="003E5174" w:rsidRDefault="003E5174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 w:hint="eastAsia"/>
        </w:rPr>
        <w:t>c</w:t>
      </w:r>
      <w:r>
        <w:rPr>
          <w:rFonts w:ascii="Times New Roman" w:eastAsiaTheme="minorEastAsia" w:hAnsi="Times New Roman" w:cs="Times New Roman"/>
        </w:rPr>
        <w:t>omonents</w:t>
      </w:r>
      <w:proofErr w:type="spellEnd"/>
    </w:p>
    <w:p w14:paraId="5257C6E0" w14:textId="0749FDC2" w:rsidR="003E5174" w:rsidRPr="00C04B2D" w:rsidRDefault="003E5174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m</w:t>
      </w:r>
      <w:r>
        <w:rPr>
          <w:rFonts w:ascii="Times New Roman" w:eastAsiaTheme="minorEastAsia" w:hAnsi="Times New Roman" w:cs="Times New Roman"/>
        </w:rPr>
        <w:t>ethods</w:t>
      </w:r>
    </w:p>
    <w:p w14:paraId="33C9B105" w14:textId="3C98AA62" w:rsidR="00C04B2D" w:rsidRPr="003E5174" w:rsidRDefault="00C04B2D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style</w:t>
      </w:r>
    </w:p>
    <w:p w14:paraId="5D9DB48D" w14:textId="7289A833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相关路由</w:t>
      </w:r>
    </w:p>
    <w:p w14:paraId="26069C8C" w14:textId="352D778E" w:rsidR="009A4CCC" w:rsidRPr="009A4CCC" w:rsidRDefault="009A4CCC" w:rsidP="005353DB">
      <w:pPr>
        <w:pStyle w:val="ae"/>
        <w:numPr>
          <w:ilvl w:val="0"/>
          <w:numId w:val="27"/>
        </w:numPr>
        <w:ind w:firstLineChars="0"/>
        <w:rPr>
          <w:rFonts w:eastAsiaTheme="minorEastAsia"/>
        </w:rPr>
      </w:pPr>
      <w:r w:rsidRPr="009A4CCC">
        <w:rPr>
          <w:rFonts w:eastAsiaTheme="minorEastAsia" w:hint="eastAsia"/>
        </w:rPr>
        <w:t>/</w:t>
      </w:r>
      <w:r>
        <w:rPr>
          <w:rFonts w:eastAsiaTheme="minorEastAsia"/>
        </w:rPr>
        <w:t>:</w:t>
      </w:r>
      <w:r w:rsidR="00FC2E96">
        <w:rPr>
          <w:rFonts w:eastAsiaTheme="minorEastAsia" w:hint="eastAsia"/>
        </w:rPr>
        <w:t>logo</w:t>
      </w:r>
      <w:r w:rsidR="00322E83">
        <w:rPr>
          <w:rFonts w:eastAsiaTheme="minorEastAsia" w:hint="eastAsia"/>
        </w:rPr>
        <w:t>链接</w:t>
      </w:r>
    </w:p>
    <w:p w14:paraId="13447159" w14:textId="7F96CAA4" w:rsidR="009A4CCC" w:rsidRPr="009A4CCC" w:rsidRDefault="009A4CCC" w:rsidP="005353DB">
      <w:pPr>
        <w:pStyle w:val="ae"/>
        <w:numPr>
          <w:ilvl w:val="0"/>
          <w:numId w:val="27"/>
        </w:numPr>
        <w:ind w:firstLineChars="0"/>
        <w:rPr>
          <w:rFonts w:eastAsiaTheme="minorEastAsia"/>
        </w:rPr>
      </w:pPr>
      <w:proofErr w:type="spellStart"/>
      <w:r w:rsidRPr="009A4CCC">
        <w:rPr>
          <w:rFonts w:eastAsiaTheme="minorEastAsia" w:hint="eastAsia"/>
        </w:rPr>
        <w:t>u</w:t>
      </w:r>
      <w:r w:rsidRPr="009A4CCC">
        <w:rPr>
          <w:rFonts w:eastAsiaTheme="minorEastAsia"/>
        </w:rPr>
        <w:t>serLogin</w:t>
      </w:r>
      <w:proofErr w:type="spellEnd"/>
      <w:r>
        <w:rPr>
          <w:rFonts w:eastAsiaTheme="minorEastAsia"/>
        </w:rPr>
        <w:t>:</w:t>
      </w:r>
      <w:r w:rsidR="006E533B">
        <w:rPr>
          <w:rFonts w:eastAsiaTheme="minorEastAsia" w:hint="eastAsia"/>
        </w:rPr>
        <w:t>登录</w:t>
      </w:r>
      <w:r w:rsidR="00322E83">
        <w:rPr>
          <w:rFonts w:eastAsiaTheme="minorEastAsia" w:hint="eastAsia"/>
        </w:rPr>
        <w:t>链接</w:t>
      </w:r>
    </w:p>
    <w:p w14:paraId="6557AB1B" w14:textId="56E8FAA6" w:rsidR="009A4CCC" w:rsidRPr="009A4CCC" w:rsidRDefault="009A4CCC" w:rsidP="005353DB">
      <w:pPr>
        <w:pStyle w:val="ae"/>
        <w:numPr>
          <w:ilvl w:val="0"/>
          <w:numId w:val="27"/>
        </w:numPr>
        <w:ind w:firstLineChars="0"/>
        <w:rPr>
          <w:rFonts w:eastAsiaTheme="minorEastAsia"/>
        </w:rPr>
      </w:pPr>
      <w:proofErr w:type="spellStart"/>
      <w:r w:rsidRPr="009A4CCC">
        <w:rPr>
          <w:rFonts w:eastAsiaTheme="minorEastAsia" w:hint="eastAsia"/>
        </w:rPr>
        <w:t>u</w:t>
      </w:r>
      <w:r w:rsidRPr="009A4CCC">
        <w:rPr>
          <w:rFonts w:eastAsiaTheme="minorEastAsia"/>
        </w:rPr>
        <w:t>serRegist</w:t>
      </w:r>
      <w:proofErr w:type="spellEnd"/>
      <w:r>
        <w:rPr>
          <w:rFonts w:eastAsiaTheme="minorEastAsia"/>
        </w:rPr>
        <w:t>:</w:t>
      </w:r>
      <w:r w:rsidR="006E533B">
        <w:rPr>
          <w:rFonts w:eastAsiaTheme="minorEastAsia" w:hint="eastAsia"/>
        </w:rPr>
        <w:t>注册</w:t>
      </w:r>
      <w:r w:rsidR="00322E83">
        <w:rPr>
          <w:rFonts w:eastAsiaTheme="minorEastAsia" w:hint="eastAsia"/>
        </w:rPr>
        <w:t>链接</w:t>
      </w:r>
    </w:p>
    <w:p w14:paraId="70749950" w14:textId="42E4A2EC" w:rsidR="009A4CCC" w:rsidRPr="009A4CCC" w:rsidRDefault="009A4CCC" w:rsidP="005353DB">
      <w:pPr>
        <w:pStyle w:val="ae"/>
        <w:numPr>
          <w:ilvl w:val="0"/>
          <w:numId w:val="27"/>
        </w:numPr>
        <w:ind w:firstLineChars="0"/>
        <w:rPr>
          <w:rFonts w:eastAsiaTheme="minorEastAsia"/>
        </w:rPr>
      </w:pPr>
      <w:proofErr w:type="spellStart"/>
      <w:r w:rsidRPr="009A4CCC">
        <w:rPr>
          <w:rFonts w:eastAsiaTheme="minorEastAsia" w:hint="eastAsia"/>
        </w:rPr>
        <w:t>u</w:t>
      </w:r>
      <w:r w:rsidRPr="009A4CCC">
        <w:rPr>
          <w:rFonts w:eastAsiaTheme="minorEastAsia"/>
        </w:rPr>
        <w:t>serSet</w:t>
      </w:r>
      <w:proofErr w:type="spellEnd"/>
      <w:r>
        <w:rPr>
          <w:rFonts w:eastAsiaTheme="minorEastAsia"/>
        </w:rPr>
        <w:t>:</w:t>
      </w:r>
      <w:r w:rsidR="006E533B">
        <w:rPr>
          <w:rFonts w:eastAsiaTheme="minorEastAsia" w:hint="eastAsia"/>
        </w:rPr>
        <w:t>设置</w:t>
      </w:r>
      <w:r w:rsidR="00322E83">
        <w:rPr>
          <w:rFonts w:eastAsiaTheme="minorEastAsia" w:hint="eastAsia"/>
        </w:rPr>
        <w:t>链接</w:t>
      </w:r>
    </w:p>
    <w:p w14:paraId="6371B926" w14:textId="584B11CC" w:rsidR="009A4CCC" w:rsidRPr="009A4CCC" w:rsidRDefault="009A4CCC" w:rsidP="005353DB">
      <w:pPr>
        <w:pStyle w:val="ae"/>
        <w:numPr>
          <w:ilvl w:val="0"/>
          <w:numId w:val="27"/>
        </w:numPr>
        <w:ind w:firstLineChars="0"/>
        <w:rPr>
          <w:rFonts w:eastAsiaTheme="minorEastAsia"/>
        </w:rPr>
      </w:pPr>
      <w:proofErr w:type="spellStart"/>
      <w:r w:rsidRPr="009A4CCC">
        <w:rPr>
          <w:rFonts w:eastAsiaTheme="minorEastAsia" w:hint="eastAsia"/>
        </w:rPr>
        <w:lastRenderedPageBreak/>
        <w:t>m</w:t>
      </w:r>
      <w:r w:rsidRPr="009A4CCC">
        <w:rPr>
          <w:rFonts w:eastAsiaTheme="minorEastAsia"/>
        </w:rPr>
        <w:t>anageAccount</w:t>
      </w:r>
      <w:proofErr w:type="spellEnd"/>
      <w:r>
        <w:rPr>
          <w:rFonts w:eastAsiaTheme="minorEastAsia"/>
        </w:rPr>
        <w:t>:</w:t>
      </w:r>
      <w:r w:rsidR="006E533B">
        <w:rPr>
          <w:rFonts w:eastAsiaTheme="minorEastAsia" w:hint="eastAsia"/>
        </w:rPr>
        <w:t>账号管理</w:t>
      </w:r>
      <w:r w:rsidR="00322E83">
        <w:rPr>
          <w:rFonts w:eastAsiaTheme="minorEastAsia" w:hint="eastAsia"/>
        </w:rPr>
        <w:t>链接</w:t>
      </w:r>
    </w:p>
    <w:p w14:paraId="11D2F858" w14:textId="52F6A5AF" w:rsidR="009A4CCC" w:rsidRPr="009A4CCC" w:rsidRDefault="009A4CCC" w:rsidP="005353DB">
      <w:pPr>
        <w:pStyle w:val="ae"/>
        <w:numPr>
          <w:ilvl w:val="0"/>
          <w:numId w:val="27"/>
        </w:numPr>
        <w:ind w:firstLineChars="0"/>
        <w:rPr>
          <w:rFonts w:eastAsiaTheme="minorEastAsia"/>
        </w:rPr>
      </w:pPr>
      <w:proofErr w:type="spellStart"/>
      <w:r w:rsidRPr="009A4CCC">
        <w:rPr>
          <w:rFonts w:eastAsiaTheme="minorEastAsia" w:hint="eastAsia"/>
        </w:rPr>
        <w:t>m</w:t>
      </w:r>
      <w:r w:rsidRPr="009A4CCC">
        <w:rPr>
          <w:rFonts w:eastAsiaTheme="minorEastAsia"/>
        </w:rPr>
        <w:t>anageDevice</w:t>
      </w:r>
      <w:proofErr w:type="spellEnd"/>
      <w:r>
        <w:rPr>
          <w:rFonts w:eastAsiaTheme="minorEastAsia"/>
        </w:rPr>
        <w:t>:</w:t>
      </w:r>
      <w:r w:rsidR="006E533B">
        <w:rPr>
          <w:rFonts w:eastAsiaTheme="minorEastAsia" w:hint="eastAsia"/>
        </w:rPr>
        <w:t>设备管理</w:t>
      </w:r>
      <w:r w:rsidR="00322E83">
        <w:rPr>
          <w:rFonts w:eastAsiaTheme="minorEastAsia" w:hint="eastAsia"/>
        </w:rPr>
        <w:t>链接</w:t>
      </w:r>
    </w:p>
    <w:p w14:paraId="473EABF7" w14:textId="30C98A9A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相关组件</w:t>
      </w:r>
    </w:p>
    <w:p w14:paraId="3ED71495" w14:textId="2E26E782" w:rsidR="009A4CCC" w:rsidRPr="009A4CCC" w:rsidRDefault="009A4CCC" w:rsidP="005353DB">
      <w:pPr>
        <w:pStyle w:val="ae"/>
        <w:numPr>
          <w:ilvl w:val="0"/>
          <w:numId w:val="28"/>
        </w:numPr>
        <w:ind w:firstLineChars="0"/>
        <w:rPr>
          <w:rFonts w:eastAsiaTheme="minorEastAsia"/>
        </w:rPr>
      </w:pPr>
      <w:proofErr w:type="spellStart"/>
      <w:r w:rsidRPr="009A4CCC">
        <w:rPr>
          <w:rFonts w:eastAsiaTheme="minorEastAsia" w:hint="eastAsia"/>
        </w:rPr>
        <w:t>d</w:t>
      </w:r>
      <w:r w:rsidRPr="009A4CCC">
        <w:rPr>
          <w:rFonts w:eastAsiaTheme="minorEastAsia"/>
        </w:rPr>
        <w:t>isplayMap</w:t>
      </w:r>
      <w:proofErr w:type="spellEnd"/>
      <w:r w:rsidRPr="009A4CCC">
        <w:rPr>
          <w:rFonts w:eastAsiaTheme="minorEastAsia"/>
        </w:rPr>
        <w:t>:</w:t>
      </w:r>
      <w:r w:rsidR="006E533B">
        <w:rPr>
          <w:rFonts w:eastAsiaTheme="minorEastAsia" w:hint="eastAsia"/>
        </w:rPr>
        <w:t>地图组件</w:t>
      </w:r>
    </w:p>
    <w:p w14:paraId="6A9E57B2" w14:textId="43E11D1E" w:rsidR="009A4CCC" w:rsidRPr="009A4CCC" w:rsidRDefault="009A4CCC" w:rsidP="005353DB">
      <w:pPr>
        <w:pStyle w:val="ae"/>
        <w:numPr>
          <w:ilvl w:val="0"/>
          <w:numId w:val="28"/>
        </w:numPr>
        <w:ind w:firstLineChars="0"/>
        <w:rPr>
          <w:rFonts w:eastAsiaTheme="minorEastAsia"/>
        </w:rPr>
      </w:pPr>
      <w:proofErr w:type="spellStart"/>
      <w:r w:rsidRPr="009A4CCC">
        <w:rPr>
          <w:rFonts w:eastAsiaTheme="minorEastAsia"/>
        </w:rPr>
        <w:t>displayListUser</w:t>
      </w:r>
      <w:proofErr w:type="spellEnd"/>
      <w:r w:rsidRPr="009A4CCC">
        <w:rPr>
          <w:rFonts w:eastAsiaTheme="minorEastAsia"/>
        </w:rPr>
        <w:t>:</w:t>
      </w:r>
      <w:r w:rsidR="006E533B">
        <w:rPr>
          <w:rFonts w:eastAsiaTheme="minorEastAsia" w:hint="eastAsia"/>
        </w:rPr>
        <w:t>用户自定义设备列表组件</w:t>
      </w:r>
    </w:p>
    <w:p w14:paraId="3922405D" w14:textId="06066BE9" w:rsidR="009A4CCC" w:rsidRPr="009A4CCC" w:rsidRDefault="009A4CCC" w:rsidP="005353DB">
      <w:pPr>
        <w:pStyle w:val="ae"/>
        <w:numPr>
          <w:ilvl w:val="0"/>
          <w:numId w:val="28"/>
        </w:numPr>
        <w:ind w:firstLineChars="0"/>
        <w:rPr>
          <w:rFonts w:eastAsiaTheme="minorEastAsia"/>
        </w:rPr>
      </w:pPr>
      <w:r w:rsidRPr="009A4CCC">
        <w:rPr>
          <w:rFonts w:eastAsiaTheme="minorEastAsia"/>
        </w:rPr>
        <w:t>display:</w:t>
      </w:r>
      <w:r w:rsidR="006E533B">
        <w:rPr>
          <w:rFonts w:eastAsiaTheme="minorEastAsia" w:hint="eastAsia"/>
        </w:rPr>
        <w:t>设备列表组件</w:t>
      </w:r>
    </w:p>
    <w:p w14:paraId="5D8C1046" w14:textId="60AEF91E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方法</w:t>
      </w:r>
    </w:p>
    <w:p w14:paraId="3397D814" w14:textId="4DDA9EC3" w:rsidR="009A4CCC" w:rsidRPr="006E533B" w:rsidRDefault="009A4CCC" w:rsidP="005353DB">
      <w:pPr>
        <w:pStyle w:val="ae"/>
        <w:numPr>
          <w:ilvl w:val="0"/>
          <w:numId w:val="29"/>
        </w:numPr>
        <w:ind w:firstLineChars="0"/>
        <w:rPr>
          <w:rFonts w:asciiTheme="minorEastAsia" w:eastAsiaTheme="minorEastAsia" w:hAnsiTheme="minorEastAsia"/>
        </w:rPr>
      </w:pPr>
      <w:r w:rsidRPr="009A4CCC">
        <w:rPr>
          <w:rFonts w:eastAsia="MS Mincho"/>
          <w:lang w:eastAsia="ja-JP"/>
        </w:rPr>
        <w:t>$_logout()</w:t>
      </w:r>
      <w:r w:rsidR="006E533B">
        <w:rPr>
          <w:rFonts w:asciiTheme="minorEastAsia" w:eastAsiaTheme="minorEastAsia" w:hAnsiTheme="minorEastAsia" w:hint="eastAsia"/>
        </w:rPr>
        <w:t>：退出函数，</w:t>
      </w:r>
      <w:r w:rsidR="006E533B" w:rsidRPr="006E533B">
        <w:rPr>
          <w:rFonts w:asciiTheme="minorEastAsia" w:eastAsiaTheme="minorEastAsia" w:hAnsiTheme="minorEastAsia" w:hint="eastAsia"/>
        </w:rPr>
        <w:t>删除保存的用户信息</w:t>
      </w:r>
    </w:p>
    <w:p w14:paraId="33DE69EC" w14:textId="0FE3E11B" w:rsidR="009A4CCC" w:rsidRPr="006E533B" w:rsidRDefault="009A4CCC" w:rsidP="005353DB">
      <w:pPr>
        <w:pStyle w:val="ae"/>
        <w:numPr>
          <w:ilvl w:val="0"/>
          <w:numId w:val="29"/>
        </w:numPr>
        <w:ind w:firstLineChars="0"/>
        <w:rPr>
          <w:rFonts w:asciiTheme="minorEastAsia" w:eastAsiaTheme="minorEastAsia" w:hAnsiTheme="minorEastAsia"/>
        </w:rPr>
      </w:pPr>
      <w:r w:rsidRPr="006E533B">
        <w:rPr>
          <w:rFonts w:asciiTheme="minorEastAsia" w:eastAsiaTheme="minorEastAsia" w:hAnsiTheme="minorEastAsia"/>
        </w:rPr>
        <w:t>$_search()</w:t>
      </w:r>
      <w:r w:rsidR="006E533B">
        <w:rPr>
          <w:rFonts w:asciiTheme="minorEastAsia" w:eastAsiaTheme="minorEastAsia" w:hAnsiTheme="minorEastAsia" w:hint="eastAsia"/>
        </w:rPr>
        <w:t>：搜索地图</w:t>
      </w:r>
      <w:r w:rsidR="006E533B" w:rsidRPr="006E533B">
        <w:rPr>
          <w:rFonts w:asciiTheme="minorEastAsia" w:eastAsiaTheme="minorEastAsia" w:hAnsiTheme="minorEastAsia" w:hint="eastAsia"/>
        </w:rPr>
        <w:t>设备</w:t>
      </w:r>
    </w:p>
    <w:p w14:paraId="7E07A574" w14:textId="04C49BBE" w:rsidR="009A4CCC" w:rsidRPr="006E533B" w:rsidRDefault="009A4CCC" w:rsidP="005353DB">
      <w:pPr>
        <w:pStyle w:val="ae"/>
        <w:numPr>
          <w:ilvl w:val="0"/>
          <w:numId w:val="29"/>
        </w:numPr>
        <w:ind w:firstLineChars="0"/>
        <w:rPr>
          <w:rFonts w:asciiTheme="minorEastAsia" w:eastAsiaTheme="minorEastAsia" w:hAnsiTheme="minorEastAsia"/>
        </w:rPr>
      </w:pPr>
      <w:r w:rsidRPr="006E533B">
        <w:rPr>
          <w:rFonts w:asciiTheme="minorEastAsia" w:eastAsiaTheme="minorEastAsia" w:hAnsiTheme="minorEastAsia"/>
        </w:rPr>
        <w:t>$_</w:t>
      </w:r>
      <w:proofErr w:type="spellStart"/>
      <w:r w:rsidRPr="006E533B">
        <w:rPr>
          <w:rFonts w:asciiTheme="minorEastAsia" w:eastAsiaTheme="minorEastAsia" w:hAnsiTheme="minorEastAsia"/>
        </w:rPr>
        <w:t>isLogin</w:t>
      </w:r>
      <w:proofErr w:type="spellEnd"/>
      <w:r w:rsidRPr="006E533B">
        <w:rPr>
          <w:rFonts w:asciiTheme="minorEastAsia" w:eastAsiaTheme="minorEastAsia" w:hAnsiTheme="minorEastAsia"/>
        </w:rPr>
        <w:t>(page)</w:t>
      </w:r>
      <w:r w:rsidR="006E533B">
        <w:rPr>
          <w:rFonts w:asciiTheme="minorEastAsia" w:eastAsiaTheme="minorEastAsia" w:hAnsiTheme="minorEastAsia" w:hint="eastAsia"/>
        </w:rPr>
        <w:t>：判断是否登录，登录后跳到page页面</w:t>
      </w:r>
    </w:p>
    <w:p w14:paraId="47EBB27A" w14:textId="13455B56" w:rsidR="009A4CCC" w:rsidRPr="006E533B" w:rsidRDefault="009A4CCC" w:rsidP="005353DB">
      <w:pPr>
        <w:pStyle w:val="ae"/>
        <w:numPr>
          <w:ilvl w:val="0"/>
          <w:numId w:val="29"/>
        </w:numPr>
        <w:ind w:firstLineChars="0"/>
        <w:rPr>
          <w:rFonts w:asciiTheme="minorEastAsia" w:eastAsiaTheme="minorEastAsia" w:hAnsiTheme="minorEastAsia"/>
        </w:rPr>
      </w:pPr>
      <w:r w:rsidRPr="006E533B">
        <w:rPr>
          <w:rFonts w:asciiTheme="minorEastAsia" w:eastAsiaTheme="minorEastAsia" w:hAnsiTheme="minorEastAsia"/>
        </w:rPr>
        <w:t>$_display()</w:t>
      </w:r>
      <w:r w:rsidR="006E533B">
        <w:rPr>
          <w:rFonts w:asciiTheme="minorEastAsia" w:eastAsiaTheme="minorEastAsia" w:hAnsiTheme="minorEastAsia" w:hint="eastAsia"/>
        </w:rPr>
        <w:t>：控制是否打开</w:t>
      </w:r>
      <w:r w:rsidR="006E533B" w:rsidRPr="006E533B">
        <w:rPr>
          <w:rFonts w:asciiTheme="minorEastAsia" w:eastAsiaTheme="minorEastAsia" w:hAnsiTheme="minorEastAsia" w:hint="eastAsia"/>
        </w:rPr>
        <w:t>设备列表</w:t>
      </w:r>
    </w:p>
    <w:p w14:paraId="66D625B7" w14:textId="175D26B7" w:rsidR="004A2603" w:rsidRPr="004A2603" w:rsidRDefault="004A2603" w:rsidP="004A2603">
      <w:pPr>
        <w:spacing w:beforeLines="0" w:before="0" w:afterLines="0" w:after="160" w:line="259" w:lineRule="auto"/>
        <w:ind w:firstLineChars="0" w:firstLine="0"/>
        <w:jc w:val="left"/>
        <w:rPr>
          <w:rFonts w:ascii="Calibri" w:eastAsia="黑体" w:hAnsi="Calibri" w:cs="Calibri"/>
          <w:bCs/>
          <w:color w:val="000000"/>
          <w:sz w:val="32"/>
          <w:szCs w:val="32"/>
          <w:lang w:eastAsia="ja-JP"/>
        </w:rPr>
      </w:pPr>
      <w:r>
        <w:br w:type="page"/>
      </w:r>
    </w:p>
    <w:p w14:paraId="1CDA0515" w14:textId="4667CDB5" w:rsidR="00F462CD" w:rsidRDefault="00045FF2" w:rsidP="00525EE5">
      <w:pPr>
        <w:pStyle w:val="2"/>
      </w:pPr>
      <w:proofErr w:type="spellStart"/>
      <w:r w:rsidRPr="00045FF2">
        <w:lastRenderedPageBreak/>
        <w:t>userLogin</w:t>
      </w:r>
      <w:proofErr w:type="spellEnd"/>
    </w:p>
    <w:p w14:paraId="439D8CB8" w14:textId="3177B410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功能</w:t>
      </w:r>
    </w:p>
    <w:p w14:paraId="584384EE" w14:textId="67D39A7B" w:rsidR="00777828" w:rsidRPr="006F6414" w:rsidRDefault="006F6414" w:rsidP="005353DB">
      <w:pPr>
        <w:pStyle w:val="ae"/>
        <w:numPr>
          <w:ilvl w:val="0"/>
          <w:numId w:val="30"/>
        </w:numPr>
        <w:ind w:firstLineChars="0"/>
        <w:rPr>
          <w:rFonts w:eastAsia="MS Mincho"/>
          <w:lang w:eastAsia="ja-JP"/>
        </w:rPr>
      </w:pPr>
      <w:r w:rsidRPr="006F6414">
        <w:rPr>
          <w:rFonts w:asciiTheme="minorEastAsia" w:eastAsiaTheme="minorEastAsia" w:hAnsiTheme="minorEastAsia" w:hint="eastAsia"/>
        </w:rPr>
        <w:t>用户登录，获取用户配置</w:t>
      </w:r>
    </w:p>
    <w:p w14:paraId="0E2C4E88" w14:textId="46E0BC63" w:rsidR="004A2603" w:rsidRDefault="004A2603" w:rsidP="004A2603">
      <w:pPr>
        <w:pStyle w:val="3"/>
        <w:rPr>
          <w:rFonts w:eastAsia="MS Mincho"/>
        </w:rPr>
      </w:pPr>
      <w:r w:rsidRPr="004A2603">
        <w:rPr>
          <w:rFonts w:hint="eastAsia"/>
        </w:rPr>
        <w:t>构成</w:t>
      </w:r>
    </w:p>
    <w:p w14:paraId="67372B34" w14:textId="39BA6312" w:rsidR="00C04B2D" w:rsidRPr="006F6414" w:rsidRDefault="006F6414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</w:rPr>
        <w:t>t</w:t>
      </w:r>
      <w:r w:rsidR="00C04B2D" w:rsidRPr="00C04B2D">
        <w:rPr>
          <w:rFonts w:ascii="Times New Roman" w:eastAsiaTheme="minorEastAsia" w:hAnsi="Times New Roman" w:cs="Times New Roman"/>
        </w:rPr>
        <w:t>emplate</w:t>
      </w:r>
    </w:p>
    <w:p w14:paraId="12D4C0A0" w14:textId="606BAD26" w:rsidR="006F6414" w:rsidRPr="006F6414" w:rsidRDefault="006F6414" w:rsidP="005353DB">
      <w:pPr>
        <w:pStyle w:val="ae"/>
        <w:numPr>
          <w:ilvl w:val="1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L</w:t>
      </w:r>
      <w:r>
        <w:rPr>
          <w:rFonts w:asciiTheme="minorEastAsia" w:eastAsiaTheme="minorEastAsia" w:hAnsiTheme="minorEastAsia" w:cs="Times New Roman" w:hint="eastAsia"/>
        </w:rPr>
        <w:t>ogo</w:t>
      </w:r>
    </w:p>
    <w:p w14:paraId="1DDE653F" w14:textId="74879C84" w:rsidR="006F6414" w:rsidRPr="006F6414" w:rsidRDefault="006F6414" w:rsidP="005353DB">
      <w:pPr>
        <w:pStyle w:val="ae"/>
        <w:numPr>
          <w:ilvl w:val="1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系统名称</w:t>
      </w:r>
    </w:p>
    <w:p w14:paraId="118C773B" w14:textId="1A9AEBA8" w:rsidR="006F6414" w:rsidRPr="006F6414" w:rsidRDefault="006F6414" w:rsidP="005353DB">
      <w:pPr>
        <w:pStyle w:val="ae"/>
        <w:numPr>
          <w:ilvl w:val="1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表单：用户名，密码，提交按钮</w:t>
      </w:r>
    </w:p>
    <w:p w14:paraId="4F614F42" w14:textId="42ABC1C8" w:rsidR="006F6414" w:rsidRPr="006F6414" w:rsidRDefault="006F6414" w:rsidP="005353DB">
      <w:pPr>
        <w:pStyle w:val="ae"/>
        <w:numPr>
          <w:ilvl w:val="1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信息提示</w:t>
      </w:r>
    </w:p>
    <w:p w14:paraId="5235E1DC" w14:textId="177BB9A2" w:rsidR="006F6414" w:rsidRPr="006F6414" w:rsidRDefault="006F6414" w:rsidP="005353DB">
      <w:pPr>
        <w:pStyle w:val="ae"/>
        <w:numPr>
          <w:ilvl w:val="1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注册</w:t>
      </w:r>
      <w:r w:rsidRPr="006F6414">
        <w:rPr>
          <w:rFonts w:asciiTheme="minorEastAsia" w:eastAsiaTheme="minorEastAsia" w:hAnsiTheme="minorEastAsia" w:cs="Times New Roman" w:hint="eastAsia"/>
        </w:rPr>
        <w:t>链接</w:t>
      </w:r>
    </w:p>
    <w:p w14:paraId="008D3B65" w14:textId="0301FCE7" w:rsidR="006F6414" w:rsidRPr="006F6414" w:rsidRDefault="006F6414" w:rsidP="005353DB">
      <w:pPr>
        <w:pStyle w:val="ae"/>
        <w:numPr>
          <w:ilvl w:val="1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忘记密码</w:t>
      </w:r>
      <w:r w:rsidRPr="006F6414">
        <w:rPr>
          <w:rFonts w:asciiTheme="minorEastAsia" w:eastAsiaTheme="minorEastAsia" w:hAnsiTheme="minorEastAsia" w:cs="Times New Roman" w:hint="eastAsia"/>
        </w:rPr>
        <w:t>链接</w:t>
      </w:r>
    </w:p>
    <w:p w14:paraId="7E4FD2FA" w14:textId="100A3858" w:rsidR="006F6414" w:rsidRPr="006F6414" w:rsidRDefault="006F6414" w:rsidP="005353DB">
      <w:pPr>
        <w:pStyle w:val="ae"/>
        <w:numPr>
          <w:ilvl w:val="1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公司相关</w:t>
      </w:r>
      <w:r w:rsidRPr="006F6414">
        <w:rPr>
          <w:rFonts w:asciiTheme="minorEastAsia" w:eastAsiaTheme="minorEastAsia" w:hAnsiTheme="minorEastAsia" w:cs="Times New Roman" w:hint="eastAsia"/>
        </w:rPr>
        <w:t>连接</w:t>
      </w:r>
    </w:p>
    <w:p w14:paraId="4A814873" w14:textId="447369B6" w:rsidR="00C04B2D" w:rsidRDefault="006F6414" w:rsidP="005353DB">
      <w:pPr>
        <w:pStyle w:val="ae"/>
        <w:numPr>
          <w:ilvl w:val="0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</w:t>
      </w:r>
      <w:r w:rsidR="00C04B2D" w:rsidRPr="00C04B2D">
        <w:rPr>
          <w:rFonts w:ascii="Times New Roman" w:eastAsiaTheme="minorEastAsia" w:hAnsi="Times New Roman" w:cs="Times New Roman"/>
        </w:rPr>
        <w:t>cript</w:t>
      </w:r>
    </w:p>
    <w:p w14:paraId="337FDF25" w14:textId="303E1BA9" w:rsidR="006F6414" w:rsidRDefault="006F6414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 w:hint="eastAsia"/>
        </w:rPr>
        <w:t>data(</w:t>
      </w:r>
      <w:proofErr w:type="gramEnd"/>
      <w:r>
        <w:rPr>
          <w:rFonts w:ascii="Times New Roman" w:eastAsiaTheme="minorEastAsia" w:hAnsi="Times New Roman" w:cs="Times New Roman"/>
        </w:rPr>
        <w:t>)</w:t>
      </w:r>
    </w:p>
    <w:p w14:paraId="59B7FDF5" w14:textId="25ADB930" w:rsidR="006F6414" w:rsidRPr="00C04B2D" w:rsidRDefault="006F6414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m</w:t>
      </w:r>
      <w:r>
        <w:rPr>
          <w:rFonts w:ascii="Times New Roman" w:eastAsiaTheme="minorEastAsia" w:hAnsi="Times New Roman" w:cs="Times New Roman"/>
        </w:rPr>
        <w:t>ethods</w:t>
      </w:r>
    </w:p>
    <w:p w14:paraId="5CC54675" w14:textId="3E777897" w:rsidR="00C04B2D" w:rsidRPr="006F6414" w:rsidRDefault="00C04B2D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style</w:t>
      </w:r>
    </w:p>
    <w:p w14:paraId="085A0489" w14:textId="0B1321D2" w:rsidR="006F6414" w:rsidRPr="006F6414" w:rsidRDefault="006F6414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 w:hint="eastAsia"/>
        </w:rPr>
        <w:t>i</w:t>
      </w:r>
      <w:r>
        <w:rPr>
          <w:rFonts w:ascii="Times New Roman" w:eastAsiaTheme="minorEastAsia" w:hAnsi="Times New Roman" w:cs="Times New Roman"/>
        </w:rPr>
        <w:t>mg:logo</w:t>
      </w:r>
      <w:proofErr w:type="spellEnd"/>
      <w:r>
        <w:rPr>
          <w:rFonts w:ascii="Times New Roman" w:eastAsiaTheme="minorEastAsia" w:hAnsi="Times New Roman" w:cs="Times New Roman" w:hint="eastAsia"/>
        </w:rPr>
        <w:t>大小控制</w:t>
      </w:r>
    </w:p>
    <w:p w14:paraId="0CF032AD" w14:textId="78052D42" w:rsidR="006F6414" w:rsidRPr="006F6414" w:rsidRDefault="006F6414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login:</w:t>
      </w:r>
      <w:r>
        <w:rPr>
          <w:rFonts w:ascii="Times New Roman" w:eastAsiaTheme="minorEastAsia" w:hAnsi="Times New Roman" w:cs="Times New Roman" w:hint="eastAsia"/>
        </w:rPr>
        <w:t>表单宽度控制</w:t>
      </w:r>
    </w:p>
    <w:p w14:paraId="1830339F" w14:textId="00FBD303" w:rsidR="006F6414" w:rsidRPr="006F6414" w:rsidRDefault="006F6414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6F6414">
        <w:rPr>
          <w:rFonts w:ascii="Times New Roman" w:eastAsiaTheme="minorEastAsia" w:hAnsi="Times New Roman" w:cs="Times New Roman" w:hint="eastAsia"/>
        </w:rPr>
        <w:t>company-info</w:t>
      </w:r>
      <w:r w:rsidRPr="006F6414">
        <w:rPr>
          <w:rFonts w:ascii="Times New Roman" w:eastAsiaTheme="minorEastAsia" w:hAnsi="Times New Roman" w:cs="Times New Roman" w:hint="eastAsia"/>
        </w:rPr>
        <w:t>：叠加控制</w:t>
      </w:r>
    </w:p>
    <w:p w14:paraId="54CD6928" w14:textId="20DA7919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相关路由</w:t>
      </w:r>
    </w:p>
    <w:p w14:paraId="7AAAE238" w14:textId="321E5560" w:rsidR="006F6414" w:rsidRPr="006F6414" w:rsidRDefault="00322E83" w:rsidP="005353DB">
      <w:pPr>
        <w:pStyle w:val="ae"/>
        <w:numPr>
          <w:ilvl w:val="0"/>
          <w:numId w:val="31"/>
        </w:numPr>
        <w:ind w:firstLineChars="0"/>
        <w:rPr>
          <w:rFonts w:asciiTheme="minorEastAsia" w:eastAsiaTheme="minorEastAsia" w:hAnsiTheme="minorEastAsia" w:cs="微软雅黑"/>
        </w:rPr>
      </w:pPr>
      <w:proofErr w:type="spellStart"/>
      <w:r w:rsidRPr="00322E83">
        <w:rPr>
          <w:rFonts w:asciiTheme="minorEastAsia" w:eastAsiaTheme="minorEastAsia" w:hAnsiTheme="minorEastAsia" w:cs="微软雅黑"/>
        </w:rPr>
        <w:t>userRegist</w:t>
      </w:r>
      <w:proofErr w:type="spellEnd"/>
      <w:r>
        <w:rPr>
          <w:rFonts w:asciiTheme="minorEastAsia" w:eastAsiaTheme="minorEastAsia" w:hAnsiTheme="minorEastAsia" w:cs="微软雅黑" w:hint="eastAsia"/>
        </w:rPr>
        <w:t>：</w:t>
      </w:r>
      <w:r w:rsidR="006F6414" w:rsidRPr="006F6414">
        <w:rPr>
          <w:rFonts w:asciiTheme="minorEastAsia" w:eastAsiaTheme="minorEastAsia" w:hAnsiTheme="minorEastAsia" w:cs="微软雅黑" w:hint="eastAsia"/>
        </w:rPr>
        <w:t>立即注册</w:t>
      </w:r>
      <w:r>
        <w:rPr>
          <w:rFonts w:asciiTheme="minorEastAsia" w:eastAsiaTheme="minorEastAsia" w:hAnsiTheme="minorEastAsia" w:cs="微软雅黑" w:hint="eastAsia"/>
        </w:rPr>
        <w:t>链接</w:t>
      </w:r>
    </w:p>
    <w:p w14:paraId="205A87FC" w14:textId="36808FAC" w:rsidR="006F6414" w:rsidRPr="006F6414" w:rsidRDefault="00322E83" w:rsidP="005353DB">
      <w:pPr>
        <w:pStyle w:val="ae"/>
        <w:numPr>
          <w:ilvl w:val="0"/>
          <w:numId w:val="31"/>
        </w:numPr>
        <w:ind w:firstLineChars="0"/>
        <w:rPr>
          <w:rFonts w:asciiTheme="minorEastAsia" w:eastAsiaTheme="minorEastAsia" w:hAnsiTheme="minorEastAsia" w:cs="微软雅黑"/>
        </w:rPr>
      </w:pPr>
      <w:proofErr w:type="spellStart"/>
      <w:r w:rsidRPr="00322E83">
        <w:rPr>
          <w:rFonts w:asciiTheme="minorEastAsia" w:eastAsiaTheme="minorEastAsia" w:hAnsiTheme="minorEastAsia" w:cs="微软雅黑"/>
        </w:rPr>
        <w:t>userFindPassword</w:t>
      </w:r>
      <w:proofErr w:type="spellEnd"/>
      <w:r>
        <w:rPr>
          <w:rFonts w:asciiTheme="minorEastAsia" w:eastAsiaTheme="minorEastAsia" w:hAnsiTheme="minorEastAsia" w:cs="微软雅黑" w:hint="eastAsia"/>
        </w:rPr>
        <w:t>：</w:t>
      </w:r>
      <w:r w:rsidR="006F6414" w:rsidRPr="006F6414">
        <w:rPr>
          <w:rFonts w:asciiTheme="minorEastAsia" w:eastAsiaTheme="minorEastAsia" w:hAnsiTheme="minorEastAsia" w:cs="微软雅黑" w:hint="eastAsia"/>
        </w:rPr>
        <w:t>忘记密码</w:t>
      </w:r>
      <w:r>
        <w:rPr>
          <w:rFonts w:asciiTheme="minorEastAsia" w:eastAsiaTheme="minorEastAsia" w:hAnsiTheme="minorEastAsia" w:cs="微软雅黑" w:hint="eastAsia"/>
        </w:rPr>
        <w:t>链接</w:t>
      </w:r>
    </w:p>
    <w:p w14:paraId="7C484EEF" w14:textId="2045E9F7" w:rsidR="006F6414" w:rsidRPr="006F6414" w:rsidRDefault="006F6414" w:rsidP="005353DB">
      <w:pPr>
        <w:pStyle w:val="ae"/>
        <w:numPr>
          <w:ilvl w:val="0"/>
          <w:numId w:val="31"/>
        </w:numPr>
        <w:ind w:firstLineChars="0"/>
        <w:rPr>
          <w:rFonts w:asciiTheme="minorEastAsia" w:eastAsiaTheme="minorEastAsia" w:hAnsiTheme="minorEastAsia" w:cs="微软雅黑"/>
        </w:rPr>
      </w:pPr>
      <w:r w:rsidRPr="006F6414">
        <w:rPr>
          <w:rFonts w:asciiTheme="minorEastAsia" w:eastAsiaTheme="minorEastAsia" w:hAnsiTheme="minorEastAsia" w:cs="微软雅黑" w:hint="eastAsia"/>
        </w:rPr>
        <w:t>/</w:t>
      </w:r>
      <w:r w:rsidR="00322E83">
        <w:rPr>
          <w:rFonts w:asciiTheme="minorEastAsia" w:eastAsiaTheme="minorEastAsia" w:hAnsiTheme="minorEastAsia" w:cs="微软雅黑" w:hint="eastAsia"/>
        </w:rPr>
        <w:t>：logo链接</w:t>
      </w:r>
    </w:p>
    <w:p w14:paraId="674814BF" w14:textId="77777777" w:rsidR="004A2603" w:rsidRDefault="004A2603" w:rsidP="004A2603">
      <w:pPr>
        <w:pStyle w:val="3"/>
      </w:pPr>
      <w:r>
        <w:rPr>
          <w:rFonts w:hint="eastAsia"/>
        </w:rPr>
        <w:lastRenderedPageBreak/>
        <w:t>相关组件</w:t>
      </w:r>
    </w:p>
    <w:p w14:paraId="5350CED5" w14:textId="6C6BB3D4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方法</w:t>
      </w:r>
    </w:p>
    <w:p w14:paraId="7ADEC2B3" w14:textId="53044F03" w:rsidR="006F6414" w:rsidRPr="00107E91" w:rsidRDefault="006F6414" w:rsidP="005353DB">
      <w:pPr>
        <w:pStyle w:val="ae"/>
        <w:numPr>
          <w:ilvl w:val="0"/>
          <w:numId w:val="31"/>
        </w:numPr>
        <w:ind w:firstLineChars="0"/>
        <w:rPr>
          <w:rFonts w:asciiTheme="minorEastAsia" w:eastAsiaTheme="minorEastAsia" w:hAnsiTheme="minorEastAsia" w:cs="微软雅黑"/>
        </w:rPr>
      </w:pPr>
      <w:r w:rsidRPr="00107E91">
        <w:rPr>
          <w:rFonts w:asciiTheme="minorEastAsia" w:eastAsiaTheme="minorEastAsia" w:hAnsiTheme="minorEastAsia" w:cs="微软雅黑"/>
        </w:rPr>
        <w:t>$_login()</w:t>
      </w:r>
      <w:r w:rsidR="00107E91" w:rsidRPr="00107E91">
        <w:rPr>
          <w:rFonts w:asciiTheme="minorEastAsia" w:eastAsiaTheme="minorEastAsia" w:hAnsiTheme="minorEastAsia" w:cs="微软雅黑"/>
        </w:rPr>
        <w:t>:</w:t>
      </w:r>
      <w:r w:rsidR="00107E91" w:rsidRPr="00107E91">
        <w:rPr>
          <w:rFonts w:asciiTheme="minorEastAsia" w:eastAsiaTheme="minorEastAsia" w:hAnsiTheme="minorEastAsia" w:cs="微软雅黑" w:hint="eastAsia"/>
        </w:rPr>
        <w:t>登录按钮点击事件</w:t>
      </w:r>
    </w:p>
    <w:p w14:paraId="1BDF2273" w14:textId="35A58AF8" w:rsidR="006F6414" w:rsidRPr="00107E91" w:rsidRDefault="006F6414" w:rsidP="005353DB">
      <w:pPr>
        <w:pStyle w:val="ae"/>
        <w:numPr>
          <w:ilvl w:val="0"/>
          <w:numId w:val="31"/>
        </w:numPr>
        <w:ind w:firstLineChars="0"/>
        <w:rPr>
          <w:rFonts w:asciiTheme="minorEastAsia" w:eastAsiaTheme="minorEastAsia" w:hAnsiTheme="minorEastAsia" w:cs="微软雅黑"/>
        </w:rPr>
      </w:pPr>
      <w:proofErr w:type="spellStart"/>
      <w:r w:rsidRPr="00107E91">
        <w:rPr>
          <w:rFonts w:asciiTheme="minorEastAsia" w:eastAsiaTheme="minorEastAsia" w:hAnsiTheme="minorEastAsia" w:cs="微软雅黑"/>
        </w:rPr>
        <w:t>axios</w:t>
      </w:r>
      <w:proofErr w:type="spellEnd"/>
      <w:r w:rsidRPr="00107E91">
        <w:rPr>
          <w:rFonts w:asciiTheme="minorEastAsia" w:eastAsiaTheme="minorEastAsia" w:hAnsiTheme="minorEastAsia" w:cs="微软雅黑"/>
        </w:rPr>
        <w:t>()</w:t>
      </w:r>
      <w:r w:rsidR="00107E91" w:rsidRPr="00107E91">
        <w:rPr>
          <w:rFonts w:asciiTheme="minorEastAsia" w:eastAsiaTheme="minorEastAsia" w:hAnsiTheme="minorEastAsia" w:cs="微软雅黑" w:hint="eastAsia"/>
        </w:rPr>
        <w:t>：HTTP通信函数</w:t>
      </w:r>
    </w:p>
    <w:p w14:paraId="174B6CE7" w14:textId="6BA30748" w:rsidR="004A2603" w:rsidRDefault="004A2603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37885758" w14:textId="0E321249" w:rsidR="00F462CD" w:rsidRDefault="00045FF2" w:rsidP="00525EE5">
      <w:pPr>
        <w:pStyle w:val="2"/>
      </w:pPr>
      <w:proofErr w:type="spellStart"/>
      <w:r w:rsidRPr="00045FF2">
        <w:lastRenderedPageBreak/>
        <w:t>userRegist</w:t>
      </w:r>
      <w:proofErr w:type="spellEnd"/>
    </w:p>
    <w:p w14:paraId="7F92816F" w14:textId="2D14EDA4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功能</w:t>
      </w:r>
    </w:p>
    <w:p w14:paraId="16ED7569" w14:textId="5C6CB5A2" w:rsidR="003D1F6A" w:rsidRPr="007E0550" w:rsidRDefault="003D1F6A" w:rsidP="005353DB">
      <w:pPr>
        <w:pStyle w:val="ae"/>
        <w:numPr>
          <w:ilvl w:val="0"/>
          <w:numId w:val="33"/>
        </w:numPr>
        <w:ind w:firstLineChars="0"/>
        <w:rPr>
          <w:rFonts w:eastAsia="MS Mincho"/>
          <w:lang w:eastAsia="ja-JP"/>
        </w:rPr>
      </w:pPr>
      <w:r w:rsidRPr="007E0550">
        <w:rPr>
          <w:rFonts w:asciiTheme="minorEastAsia" w:eastAsiaTheme="minorEastAsia" w:hAnsiTheme="minorEastAsia" w:hint="eastAsia"/>
        </w:rPr>
        <w:t>用户注册</w:t>
      </w:r>
    </w:p>
    <w:p w14:paraId="327C8333" w14:textId="172CD8D0" w:rsidR="004A2603" w:rsidRDefault="004A2603" w:rsidP="004A2603">
      <w:pPr>
        <w:pStyle w:val="3"/>
        <w:rPr>
          <w:rFonts w:eastAsia="MS Mincho"/>
        </w:rPr>
      </w:pPr>
      <w:r w:rsidRPr="004A2603">
        <w:rPr>
          <w:rFonts w:hint="eastAsia"/>
        </w:rPr>
        <w:t>构成</w:t>
      </w:r>
    </w:p>
    <w:p w14:paraId="7491D79C" w14:textId="44A71154" w:rsidR="00C04B2D" w:rsidRPr="003D1F6A" w:rsidRDefault="003D1F6A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T</w:t>
      </w:r>
      <w:r w:rsidR="00C04B2D" w:rsidRPr="00C04B2D">
        <w:rPr>
          <w:rFonts w:ascii="Times New Roman" w:eastAsiaTheme="minorEastAsia" w:hAnsi="Times New Roman" w:cs="Times New Roman"/>
        </w:rPr>
        <w:t>emplate</w:t>
      </w:r>
    </w:p>
    <w:p w14:paraId="58A9D19C" w14:textId="203FDFEE" w:rsidR="003D1F6A" w:rsidRPr="003D1F6A" w:rsidRDefault="003D1F6A" w:rsidP="005353DB">
      <w:pPr>
        <w:pStyle w:val="ae"/>
        <w:numPr>
          <w:ilvl w:val="1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L</w:t>
      </w:r>
      <w:r>
        <w:rPr>
          <w:rFonts w:asciiTheme="minorEastAsia" w:eastAsiaTheme="minorEastAsia" w:hAnsiTheme="minorEastAsia" w:cs="Times New Roman" w:hint="eastAsia"/>
        </w:rPr>
        <w:t>ogo</w:t>
      </w:r>
    </w:p>
    <w:p w14:paraId="4D7E637C" w14:textId="241F6DA7" w:rsidR="003D1F6A" w:rsidRPr="003D1F6A" w:rsidRDefault="003D1F6A" w:rsidP="005353DB">
      <w:pPr>
        <w:pStyle w:val="ae"/>
        <w:numPr>
          <w:ilvl w:val="1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表单：用户名，密码，</w:t>
      </w:r>
      <w:r w:rsidRPr="003D1F6A">
        <w:rPr>
          <w:rFonts w:asciiTheme="minorEastAsia" w:eastAsiaTheme="minorEastAsia" w:hAnsiTheme="minorEastAsia" w:cs="Times New Roman" w:hint="eastAsia"/>
        </w:rPr>
        <w:t>确认密码，用户类型，注册码，邮箱，手机，其它信息，注册按钮，取消按钮</w:t>
      </w:r>
    </w:p>
    <w:p w14:paraId="64BE76F5" w14:textId="429F1528" w:rsidR="003D1F6A" w:rsidRPr="003D1F6A" w:rsidRDefault="003D1F6A" w:rsidP="005353DB">
      <w:pPr>
        <w:pStyle w:val="ae"/>
        <w:numPr>
          <w:ilvl w:val="1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填写提示信息</w:t>
      </w:r>
    </w:p>
    <w:p w14:paraId="6BFB7193" w14:textId="6327F6FC" w:rsidR="003D1F6A" w:rsidRPr="003D1F6A" w:rsidRDefault="003D1F6A" w:rsidP="005353DB">
      <w:pPr>
        <w:pStyle w:val="ae"/>
        <w:numPr>
          <w:ilvl w:val="1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注册条款</w:t>
      </w:r>
    </w:p>
    <w:p w14:paraId="1A09743C" w14:textId="1FDF6380" w:rsidR="00C04B2D" w:rsidRDefault="00FC2E96" w:rsidP="005353DB">
      <w:pPr>
        <w:pStyle w:val="ae"/>
        <w:numPr>
          <w:ilvl w:val="0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C04B2D">
        <w:rPr>
          <w:rFonts w:ascii="Times New Roman" w:eastAsiaTheme="minorEastAsia" w:hAnsi="Times New Roman" w:cs="Times New Roman"/>
        </w:rPr>
        <w:t>S</w:t>
      </w:r>
      <w:r w:rsidR="00C04B2D" w:rsidRPr="00C04B2D">
        <w:rPr>
          <w:rFonts w:ascii="Times New Roman" w:eastAsiaTheme="minorEastAsia" w:hAnsi="Times New Roman" w:cs="Times New Roman"/>
        </w:rPr>
        <w:t>cript</w:t>
      </w:r>
    </w:p>
    <w:p w14:paraId="4483407F" w14:textId="43546808" w:rsidR="00FC2E96" w:rsidRDefault="00FC2E96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data(</w:t>
      </w:r>
      <w:proofErr w:type="gramEnd"/>
      <w:r>
        <w:rPr>
          <w:rFonts w:ascii="Times New Roman" w:eastAsiaTheme="minorEastAsia" w:hAnsi="Times New Roman" w:cs="Times New Roman"/>
        </w:rPr>
        <w:t>)</w:t>
      </w:r>
    </w:p>
    <w:p w14:paraId="4890A72D" w14:textId="4830F68E" w:rsidR="00FC2E96" w:rsidRDefault="00FC2E96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</w:t>
      </w:r>
      <w:r w:rsidRPr="00FC2E96">
        <w:rPr>
          <w:rFonts w:ascii="Times New Roman" w:eastAsiaTheme="minorEastAsia" w:hAnsi="Times New Roman" w:cs="Times New Roman"/>
        </w:rPr>
        <w:t>omponents</w:t>
      </w:r>
    </w:p>
    <w:p w14:paraId="4E24171B" w14:textId="196F7829" w:rsidR="00FC2E96" w:rsidRDefault="00FC2E96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FC2E96">
        <w:rPr>
          <w:rFonts w:ascii="Times New Roman" w:eastAsiaTheme="minorEastAsia" w:hAnsi="Times New Roman" w:cs="Times New Roman"/>
        </w:rPr>
        <w:t>methods</w:t>
      </w:r>
    </w:p>
    <w:p w14:paraId="646176D0" w14:textId="19CE96E5" w:rsidR="00FC2E96" w:rsidRPr="00C04B2D" w:rsidRDefault="00FC2E96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FC2E96">
        <w:rPr>
          <w:rFonts w:ascii="Times New Roman" w:eastAsiaTheme="minorEastAsia" w:hAnsi="Times New Roman" w:cs="Times New Roman"/>
        </w:rPr>
        <w:t>computed</w:t>
      </w:r>
    </w:p>
    <w:p w14:paraId="77BCDF4F" w14:textId="2EFABB68" w:rsidR="00C04B2D" w:rsidRPr="00C04B2D" w:rsidRDefault="00C04B2D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style</w:t>
      </w:r>
    </w:p>
    <w:p w14:paraId="6DC20960" w14:textId="257F9EFE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相关路由</w:t>
      </w:r>
    </w:p>
    <w:p w14:paraId="2C033AE9" w14:textId="197A439D" w:rsidR="00FC2E96" w:rsidRPr="00E761DF" w:rsidRDefault="00FC2E96" w:rsidP="005353DB">
      <w:pPr>
        <w:pStyle w:val="ae"/>
        <w:numPr>
          <w:ilvl w:val="0"/>
          <w:numId w:val="32"/>
        </w:numPr>
        <w:ind w:firstLineChars="0"/>
        <w:rPr>
          <w:rFonts w:eastAsia="MS Mincho"/>
          <w:lang w:eastAsia="ja-JP"/>
        </w:rPr>
      </w:pPr>
      <w:r w:rsidRPr="00E761DF">
        <w:rPr>
          <w:rFonts w:asciiTheme="minorEastAsia" w:eastAsiaTheme="minorEastAsia" w:hAnsiTheme="minorEastAsia" w:hint="eastAsia"/>
        </w:rPr>
        <w:t>/</w:t>
      </w:r>
      <w:r w:rsidRPr="00E761DF">
        <w:rPr>
          <w:rFonts w:asciiTheme="minorEastAsia" w:eastAsiaTheme="minorEastAsia" w:hAnsiTheme="minorEastAsia"/>
        </w:rPr>
        <w:t>:</w:t>
      </w:r>
      <w:r w:rsidRPr="00E761DF">
        <w:rPr>
          <w:rFonts w:asciiTheme="minorEastAsia" w:eastAsiaTheme="minorEastAsia" w:hAnsiTheme="minorEastAsia" w:hint="eastAsia"/>
        </w:rPr>
        <w:t>取消按钮</w:t>
      </w:r>
      <w:r w:rsidR="00E761DF" w:rsidRPr="00E761DF">
        <w:rPr>
          <w:rFonts w:eastAsiaTheme="minorEastAsia" w:hint="eastAsia"/>
        </w:rPr>
        <w:t>链接，注册成功连接</w:t>
      </w:r>
    </w:p>
    <w:p w14:paraId="47EE9D83" w14:textId="0280A1C6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相关组件</w:t>
      </w:r>
    </w:p>
    <w:p w14:paraId="1BCAE433" w14:textId="3699244B" w:rsidR="00E761DF" w:rsidRPr="00E761DF" w:rsidRDefault="00E761DF" w:rsidP="005353DB">
      <w:pPr>
        <w:pStyle w:val="ae"/>
        <w:numPr>
          <w:ilvl w:val="0"/>
          <w:numId w:val="32"/>
        </w:numPr>
        <w:ind w:firstLineChars="0"/>
        <w:rPr>
          <w:rFonts w:eastAsia="MS Mincho"/>
          <w:lang w:eastAsia="ja-JP"/>
        </w:rPr>
      </w:pPr>
      <w:proofErr w:type="spellStart"/>
      <w:r w:rsidRPr="00E761DF">
        <w:rPr>
          <w:rFonts w:eastAsia="MS Mincho"/>
          <w:lang w:eastAsia="ja-JP"/>
        </w:rPr>
        <w:t>userRegistItem</w:t>
      </w:r>
      <w:proofErr w:type="spellEnd"/>
      <w:r w:rsidRPr="00E761DF">
        <w:rPr>
          <w:rFonts w:asciiTheme="minorEastAsia" w:eastAsiaTheme="minorEastAsia" w:hAnsiTheme="minorEastAsia" w:hint="eastAsia"/>
        </w:rPr>
        <w:t>：注册条款组件</w:t>
      </w:r>
    </w:p>
    <w:p w14:paraId="281D8B53" w14:textId="4990E1E9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方法</w:t>
      </w:r>
    </w:p>
    <w:p w14:paraId="563779EA" w14:textId="10D77215" w:rsidR="00E761DF" w:rsidRPr="00824E0E" w:rsidRDefault="00E761DF" w:rsidP="005353DB">
      <w:pPr>
        <w:pStyle w:val="ae"/>
        <w:numPr>
          <w:ilvl w:val="0"/>
          <w:numId w:val="32"/>
        </w:numPr>
        <w:ind w:firstLineChars="0"/>
        <w:rPr>
          <w:rFonts w:eastAsia="MS Mincho"/>
          <w:lang w:eastAsia="ja-JP"/>
        </w:rPr>
      </w:pPr>
      <w:r w:rsidRPr="00824E0E">
        <w:rPr>
          <w:rFonts w:eastAsia="MS Mincho"/>
          <w:lang w:eastAsia="ja-JP"/>
        </w:rPr>
        <w:t>$_</w:t>
      </w:r>
      <w:proofErr w:type="spellStart"/>
      <w:r w:rsidRPr="00824E0E">
        <w:rPr>
          <w:rFonts w:eastAsia="MS Mincho"/>
          <w:lang w:eastAsia="ja-JP"/>
        </w:rPr>
        <w:t>regist</w:t>
      </w:r>
      <w:proofErr w:type="spellEnd"/>
      <w:r w:rsidRPr="00824E0E">
        <w:rPr>
          <w:rFonts w:eastAsia="MS Mincho"/>
          <w:lang w:eastAsia="ja-JP"/>
        </w:rPr>
        <w:t>()</w:t>
      </w:r>
      <w:r w:rsidRPr="00824E0E">
        <w:rPr>
          <w:rFonts w:asciiTheme="minorEastAsia" w:eastAsiaTheme="minorEastAsia" w:hAnsiTheme="minorEastAsia" w:hint="eastAsia"/>
        </w:rPr>
        <w:t>：</w:t>
      </w:r>
      <w:r w:rsidR="00824E0E" w:rsidRPr="00824E0E">
        <w:rPr>
          <w:rFonts w:asciiTheme="minorEastAsia" w:eastAsiaTheme="minorEastAsia" w:hAnsiTheme="minorEastAsia" w:hint="eastAsia"/>
        </w:rPr>
        <w:t>注册按钮事件</w:t>
      </w:r>
    </w:p>
    <w:p w14:paraId="67A929D3" w14:textId="51FB5A94" w:rsidR="00E761DF" w:rsidRPr="00824E0E" w:rsidRDefault="00E761DF" w:rsidP="005353DB">
      <w:pPr>
        <w:pStyle w:val="ae"/>
        <w:numPr>
          <w:ilvl w:val="0"/>
          <w:numId w:val="32"/>
        </w:numPr>
        <w:ind w:firstLineChars="0"/>
        <w:rPr>
          <w:rFonts w:asciiTheme="minorEastAsia" w:eastAsiaTheme="minorEastAsia" w:hAnsiTheme="minorEastAsia"/>
        </w:rPr>
      </w:pPr>
      <w:proofErr w:type="spellStart"/>
      <w:r w:rsidRPr="00824E0E">
        <w:rPr>
          <w:rFonts w:asciiTheme="minorEastAsia" w:eastAsiaTheme="minorEastAsia" w:hAnsiTheme="minorEastAsia" w:hint="eastAsia"/>
        </w:rPr>
        <w:t>a</w:t>
      </w:r>
      <w:r w:rsidRPr="00824E0E">
        <w:rPr>
          <w:rFonts w:eastAsia="MS Mincho"/>
          <w:lang w:eastAsia="ja-JP"/>
        </w:rPr>
        <w:t>xios</w:t>
      </w:r>
      <w:proofErr w:type="spellEnd"/>
      <w:r w:rsidRPr="00824E0E">
        <w:rPr>
          <w:rFonts w:asciiTheme="minorEastAsia" w:eastAsiaTheme="minorEastAsia" w:hAnsiTheme="minorEastAsia" w:hint="eastAsia"/>
        </w:rPr>
        <w:t>(</w:t>
      </w:r>
      <w:r w:rsidRPr="00824E0E">
        <w:rPr>
          <w:rFonts w:asciiTheme="minorEastAsia" w:eastAsiaTheme="minorEastAsia" w:hAnsiTheme="minorEastAsia"/>
        </w:rPr>
        <w:t>)</w:t>
      </w:r>
      <w:r w:rsidRPr="00824E0E">
        <w:rPr>
          <w:rFonts w:asciiTheme="minorEastAsia" w:eastAsiaTheme="minorEastAsia" w:hAnsiTheme="minorEastAsia" w:hint="eastAsia"/>
        </w:rPr>
        <w:t>：</w:t>
      </w:r>
      <w:r w:rsidR="00824E0E" w:rsidRPr="00824E0E">
        <w:rPr>
          <w:rFonts w:asciiTheme="minorEastAsia" w:eastAsiaTheme="minorEastAsia" w:hAnsiTheme="minorEastAsia" w:hint="eastAsia"/>
        </w:rPr>
        <w:t>HTTP通信函数</w:t>
      </w:r>
    </w:p>
    <w:p w14:paraId="0E599D85" w14:textId="4A9E9E98" w:rsidR="00E761DF" w:rsidRPr="00824E0E" w:rsidRDefault="00E761DF" w:rsidP="005353DB">
      <w:pPr>
        <w:pStyle w:val="ae"/>
        <w:numPr>
          <w:ilvl w:val="0"/>
          <w:numId w:val="32"/>
        </w:numPr>
        <w:ind w:firstLineChars="0"/>
        <w:rPr>
          <w:rFonts w:eastAsia="MS Mincho"/>
          <w:lang w:eastAsia="ja-JP"/>
        </w:rPr>
      </w:pPr>
      <w:r w:rsidRPr="00824E0E">
        <w:rPr>
          <w:rFonts w:eastAsia="MS Mincho"/>
          <w:lang w:eastAsia="ja-JP"/>
        </w:rPr>
        <w:lastRenderedPageBreak/>
        <w:t>$_</w:t>
      </w:r>
      <w:proofErr w:type="spellStart"/>
      <w:r w:rsidRPr="00824E0E">
        <w:rPr>
          <w:rFonts w:eastAsia="MS Mincho"/>
          <w:lang w:eastAsia="ja-JP"/>
        </w:rPr>
        <w:t>checkInput</w:t>
      </w:r>
      <w:proofErr w:type="spellEnd"/>
      <w:r w:rsidRPr="00824E0E">
        <w:rPr>
          <w:rFonts w:eastAsia="MS Mincho"/>
          <w:lang w:eastAsia="ja-JP"/>
        </w:rPr>
        <w:t>()</w:t>
      </w:r>
      <w:r w:rsidRPr="00824E0E">
        <w:rPr>
          <w:rFonts w:asciiTheme="minorEastAsia" w:eastAsiaTheme="minorEastAsia" w:hAnsiTheme="minorEastAsia" w:hint="eastAsia"/>
        </w:rPr>
        <w:t>：</w:t>
      </w:r>
      <w:r w:rsidR="00824E0E" w:rsidRPr="00824E0E">
        <w:rPr>
          <w:rFonts w:asciiTheme="minorEastAsia" w:eastAsiaTheme="minorEastAsia" w:hAnsiTheme="minorEastAsia" w:hint="eastAsia"/>
        </w:rPr>
        <w:t>检查密码输入正确性</w:t>
      </w:r>
    </w:p>
    <w:p w14:paraId="31F42DEC" w14:textId="1076B5BD" w:rsidR="004A2603" w:rsidRDefault="004A2603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7DD731C4" w14:textId="2C4D9468" w:rsidR="0070556F" w:rsidRDefault="00045FF2" w:rsidP="00525EE5">
      <w:pPr>
        <w:pStyle w:val="2"/>
      </w:pPr>
      <w:proofErr w:type="spellStart"/>
      <w:r w:rsidRPr="00045FF2">
        <w:lastRenderedPageBreak/>
        <w:t>userRegistItem</w:t>
      </w:r>
      <w:proofErr w:type="spellEnd"/>
    </w:p>
    <w:p w14:paraId="2374623C" w14:textId="279AF5D8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功能</w:t>
      </w:r>
    </w:p>
    <w:p w14:paraId="7ED62346" w14:textId="3BA25E08" w:rsidR="004B0D73" w:rsidRPr="00BA1762" w:rsidRDefault="00BA1762" w:rsidP="004B0D73">
      <w:pPr>
        <w:ind w:left="2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注册条款展示</w:t>
      </w:r>
      <w:r w:rsidRPr="00BA1762">
        <w:rPr>
          <w:rFonts w:asciiTheme="minorEastAsia" w:eastAsiaTheme="minorEastAsia" w:hAnsiTheme="minorEastAsia" w:hint="eastAsia"/>
        </w:rPr>
        <w:t>对话框</w:t>
      </w:r>
    </w:p>
    <w:p w14:paraId="42E96533" w14:textId="23CFDEC6" w:rsidR="004A2603" w:rsidRDefault="004A2603" w:rsidP="004A2603">
      <w:pPr>
        <w:pStyle w:val="3"/>
        <w:rPr>
          <w:rFonts w:eastAsia="MS Mincho"/>
        </w:rPr>
      </w:pPr>
      <w:r w:rsidRPr="004A2603">
        <w:rPr>
          <w:rFonts w:hint="eastAsia"/>
        </w:rPr>
        <w:t>构成</w:t>
      </w:r>
    </w:p>
    <w:p w14:paraId="7E201122" w14:textId="04DEE298" w:rsidR="00C04B2D" w:rsidRPr="00BA1762" w:rsidRDefault="00BA1762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T</w:t>
      </w:r>
      <w:r w:rsidR="00C04B2D" w:rsidRPr="00C04B2D">
        <w:rPr>
          <w:rFonts w:ascii="Times New Roman" w:eastAsiaTheme="minorEastAsia" w:hAnsi="Times New Roman" w:cs="Times New Roman"/>
        </w:rPr>
        <w:t>emplate</w:t>
      </w:r>
    </w:p>
    <w:p w14:paraId="6F7D29CE" w14:textId="209724BE" w:rsidR="00BA1762" w:rsidRDefault="00BA1762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Theme="minorEastAsia" w:eastAsiaTheme="minorEastAsia" w:hAnsiTheme="minorEastAsia" w:cs="Times New Roman" w:hint="eastAsia"/>
        </w:rPr>
        <w:t>条款内容：由静态文件</w:t>
      </w:r>
      <w:r w:rsidRPr="00BA1762">
        <w:rPr>
          <w:rFonts w:ascii="Times New Roman" w:eastAsiaTheme="minorEastAsia" w:hAnsi="Times New Roman" w:cs="Times New Roman"/>
        </w:rPr>
        <w:t>registerItem.html</w:t>
      </w:r>
      <w:r>
        <w:rPr>
          <w:rFonts w:asciiTheme="minorEastAsia" w:eastAsiaTheme="minorEastAsia" w:hAnsiTheme="minorEastAsia" w:cs="Times New Roman" w:hint="eastAsia"/>
        </w:rPr>
        <w:t>提供</w:t>
      </w:r>
    </w:p>
    <w:p w14:paraId="03253E3A" w14:textId="3F29C16E" w:rsidR="00BA1762" w:rsidRPr="00BA1762" w:rsidRDefault="00BA1762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Theme="minorEastAsia" w:eastAsiaTheme="minorEastAsia" w:hAnsiTheme="minorEastAsia" w:cs="Times New Roman" w:hint="eastAsia"/>
        </w:rPr>
        <w:t>拒绝按钮</w:t>
      </w:r>
    </w:p>
    <w:p w14:paraId="3FEE6803" w14:textId="33257894" w:rsidR="00BA1762" w:rsidRPr="00C04B2D" w:rsidRDefault="00BA1762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Theme="minorEastAsia" w:eastAsiaTheme="minorEastAsia" w:hAnsiTheme="minorEastAsia" w:cs="Times New Roman" w:hint="eastAsia"/>
        </w:rPr>
        <w:t>同意按钮</w:t>
      </w:r>
    </w:p>
    <w:p w14:paraId="2F3E5271" w14:textId="1995C173" w:rsidR="00C04B2D" w:rsidRPr="00C04B2D" w:rsidRDefault="00C04B2D" w:rsidP="005353DB">
      <w:pPr>
        <w:pStyle w:val="ae"/>
        <w:numPr>
          <w:ilvl w:val="0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C04B2D">
        <w:rPr>
          <w:rFonts w:ascii="Times New Roman" w:eastAsiaTheme="minorEastAsia" w:hAnsi="Times New Roman" w:cs="Times New Roman"/>
        </w:rPr>
        <w:t>script</w:t>
      </w:r>
    </w:p>
    <w:p w14:paraId="04ED9418" w14:textId="0F15C241" w:rsidR="00C04B2D" w:rsidRPr="00C04B2D" w:rsidRDefault="00C04B2D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style</w:t>
      </w:r>
    </w:p>
    <w:p w14:paraId="0EDC215C" w14:textId="77777777" w:rsidR="004A2603" w:rsidRDefault="004A2603" w:rsidP="004A2603">
      <w:pPr>
        <w:pStyle w:val="3"/>
      </w:pPr>
      <w:r>
        <w:rPr>
          <w:rFonts w:hint="eastAsia"/>
        </w:rPr>
        <w:t>相关路由</w:t>
      </w:r>
    </w:p>
    <w:p w14:paraId="2DF87301" w14:textId="77777777" w:rsidR="004A2603" w:rsidRDefault="004A2603" w:rsidP="004A2603">
      <w:pPr>
        <w:pStyle w:val="3"/>
      </w:pPr>
      <w:r>
        <w:rPr>
          <w:rFonts w:hint="eastAsia"/>
        </w:rPr>
        <w:t>相关组件</w:t>
      </w:r>
    </w:p>
    <w:p w14:paraId="2F60CA20" w14:textId="77777777" w:rsidR="004A2603" w:rsidRPr="004A2603" w:rsidRDefault="004A2603" w:rsidP="004A2603">
      <w:pPr>
        <w:pStyle w:val="3"/>
      </w:pPr>
      <w:r>
        <w:rPr>
          <w:rFonts w:hint="eastAsia"/>
        </w:rPr>
        <w:t>方法</w:t>
      </w:r>
    </w:p>
    <w:p w14:paraId="37431473" w14:textId="2F370285" w:rsidR="004A2603" w:rsidRDefault="004A2603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27697407" w14:textId="72F28DA9" w:rsidR="00045FF2" w:rsidRDefault="00045FF2" w:rsidP="00525EE5">
      <w:pPr>
        <w:pStyle w:val="2"/>
      </w:pPr>
      <w:proofErr w:type="spellStart"/>
      <w:r w:rsidRPr="00045FF2">
        <w:lastRenderedPageBreak/>
        <w:t>userFindPassword</w:t>
      </w:r>
      <w:proofErr w:type="spellEnd"/>
    </w:p>
    <w:p w14:paraId="2E1C790F" w14:textId="6169467E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功能</w:t>
      </w:r>
    </w:p>
    <w:p w14:paraId="1EC235D4" w14:textId="6278C4B7" w:rsidR="00BA1762" w:rsidRPr="00BA1762" w:rsidRDefault="00BA1762" w:rsidP="00BA1762">
      <w:pPr>
        <w:ind w:left="240"/>
        <w:rPr>
          <w:rFonts w:eastAsia="MS Mincho"/>
          <w:lang w:eastAsia="ja-JP"/>
        </w:rPr>
      </w:pPr>
      <w:r>
        <w:rPr>
          <w:rFonts w:asciiTheme="minorEastAsia" w:eastAsiaTheme="minorEastAsia" w:hAnsiTheme="minorEastAsia" w:hint="eastAsia"/>
        </w:rPr>
        <w:t>找回用户密码</w:t>
      </w:r>
    </w:p>
    <w:p w14:paraId="155CEE26" w14:textId="2957046F" w:rsidR="004A2603" w:rsidRDefault="004A2603" w:rsidP="004A2603">
      <w:pPr>
        <w:pStyle w:val="3"/>
        <w:rPr>
          <w:rFonts w:eastAsia="MS Mincho"/>
        </w:rPr>
      </w:pPr>
      <w:r w:rsidRPr="004A2603">
        <w:rPr>
          <w:rFonts w:hint="eastAsia"/>
        </w:rPr>
        <w:t>构成</w:t>
      </w:r>
    </w:p>
    <w:p w14:paraId="00443D4D" w14:textId="2DB00F3C" w:rsidR="00C04B2D" w:rsidRPr="00BA1762" w:rsidRDefault="00BA1762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T</w:t>
      </w:r>
      <w:r w:rsidR="00C04B2D" w:rsidRPr="00C04B2D">
        <w:rPr>
          <w:rFonts w:ascii="Times New Roman" w:eastAsiaTheme="minorEastAsia" w:hAnsi="Times New Roman" w:cs="Times New Roman"/>
        </w:rPr>
        <w:t>emplate</w:t>
      </w:r>
    </w:p>
    <w:p w14:paraId="16FEB936" w14:textId="0D248D94" w:rsidR="00BA1762" w:rsidRPr="00BA1762" w:rsidRDefault="00BA1762" w:rsidP="005353DB">
      <w:pPr>
        <w:pStyle w:val="ae"/>
        <w:numPr>
          <w:ilvl w:val="1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L</w:t>
      </w:r>
      <w:r>
        <w:rPr>
          <w:rFonts w:asciiTheme="minorEastAsia" w:eastAsiaTheme="minorEastAsia" w:hAnsiTheme="minorEastAsia" w:cs="Times New Roman" w:hint="eastAsia"/>
        </w:rPr>
        <w:t>ogo</w:t>
      </w:r>
    </w:p>
    <w:p w14:paraId="4E582B06" w14:textId="42395576" w:rsidR="00BA1762" w:rsidRPr="00BA1762" w:rsidRDefault="00BA1762" w:rsidP="005353DB">
      <w:pPr>
        <w:pStyle w:val="ae"/>
        <w:numPr>
          <w:ilvl w:val="1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表单：用户名，</w:t>
      </w:r>
      <w:r w:rsidRPr="00BA1762">
        <w:rPr>
          <w:rFonts w:asciiTheme="minorEastAsia" w:eastAsiaTheme="minorEastAsia" w:hAnsiTheme="minorEastAsia" w:cs="Times New Roman" w:hint="eastAsia"/>
        </w:rPr>
        <w:t>邮箱，手机，确定按钮，取消按钮</w:t>
      </w:r>
    </w:p>
    <w:p w14:paraId="2C9063B7" w14:textId="624C15BB" w:rsidR="00BA1762" w:rsidRPr="00BA1762" w:rsidRDefault="00BA1762" w:rsidP="005353DB">
      <w:pPr>
        <w:pStyle w:val="ae"/>
        <w:numPr>
          <w:ilvl w:val="1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公司</w:t>
      </w:r>
      <w:r w:rsidRPr="00BA1762">
        <w:rPr>
          <w:rFonts w:asciiTheme="minorEastAsia" w:eastAsiaTheme="minorEastAsia" w:hAnsiTheme="minorEastAsia" w:cs="Times New Roman" w:hint="eastAsia"/>
        </w:rPr>
        <w:t>链接</w:t>
      </w:r>
    </w:p>
    <w:p w14:paraId="54F06CBE" w14:textId="2C7E611B" w:rsidR="00C04B2D" w:rsidRPr="00C04B2D" w:rsidRDefault="00C04B2D" w:rsidP="005353DB">
      <w:pPr>
        <w:pStyle w:val="ae"/>
        <w:numPr>
          <w:ilvl w:val="0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C04B2D">
        <w:rPr>
          <w:rFonts w:ascii="Times New Roman" w:eastAsiaTheme="minorEastAsia" w:hAnsi="Times New Roman" w:cs="Times New Roman"/>
        </w:rPr>
        <w:t>script</w:t>
      </w:r>
    </w:p>
    <w:p w14:paraId="26889097" w14:textId="076001C2" w:rsidR="00C04B2D" w:rsidRPr="00C04B2D" w:rsidRDefault="00C04B2D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style</w:t>
      </w:r>
    </w:p>
    <w:p w14:paraId="2928D60A" w14:textId="77777777" w:rsidR="004A2603" w:rsidRDefault="004A2603" w:rsidP="004A2603">
      <w:pPr>
        <w:pStyle w:val="3"/>
      </w:pPr>
      <w:r>
        <w:rPr>
          <w:rFonts w:hint="eastAsia"/>
        </w:rPr>
        <w:t>相关路由</w:t>
      </w:r>
    </w:p>
    <w:p w14:paraId="1EA7F3E2" w14:textId="77777777" w:rsidR="004A2603" w:rsidRDefault="004A2603" w:rsidP="004A2603">
      <w:pPr>
        <w:pStyle w:val="3"/>
      </w:pPr>
      <w:r>
        <w:rPr>
          <w:rFonts w:hint="eastAsia"/>
        </w:rPr>
        <w:t>相关组件</w:t>
      </w:r>
    </w:p>
    <w:p w14:paraId="2C43EC0F" w14:textId="77777777" w:rsidR="004A2603" w:rsidRPr="004A2603" w:rsidRDefault="004A2603" w:rsidP="004A2603">
      <w:pPr>
        <w:pStyle w:val="3"/>
      </w:pPr>
      <w:r>
        <w:rPr>
          <w:rFonts w:hint="eastAsia"/>
        </w:rPr>
        <w:t>方法</w:t>
      </w:r>
    </w:p>
    <w:p w14:paraId="44C3D5D0" w14:textId="77777777" w:rsidR="004A2603" w:rsidRDefault="004A2603" w:rsidP="004A2603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13095320" w14:textId="27EE68A7" w:rsidR="00045FF2" w:rsidRDefault="00045FF2" w:rsidP="00525EE5">
      <w:pPr>
        <w:pStyle w:val="2"/>
      </w:pPr>
      <w:proofErr w:type="spellStart"/>
      <w:r w:rsidRPr="00045FF2">
        <w:lastRenderedPageBreak/>
        <w:t>manageAccount</w:t>
      </w:r>
      <w:proofErr w:type="spellEnd"/>
    </w:p>
    <w:p w14:paraId="07B66778" w14:textId="5A90A9F0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功能</w:t>
      </w:r>
    </w:p>
    <w:p w14:paraId="7AD44CBA" w14:textId="49A28F0C" w:rsidR="006F2C44" w:rsidRPr="00442C7E" w:rsidRDefault="006F2C44" w:rsidP="006F2C44">
      <w:pPr>
        <w:ind w:left="2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用户</w:t>
      </w:r>
      <w:r w:rsidRPr="00442C7E">
        <w:rPr>
          <w:rFonts w:asciiTheme="minorEastAsia" w:eastAsiaTheme="minorEastAsia" w:hAnsiTheme="minorEastAsia" w:hint="eastAsia"/>
        </w:rPr>
        <w:t>账号管理</w:t>
      </w:r>
    </w:p>
    <w:p w14:paraId="7BAC19B1" w14:textId="601FB15E" w:rsidR="004A2603" w:rsidRDefault="004A2603" w:rsidP="004A2603">
      <w:pPr>
        <w:pStyle w:val="3"/>
        <w:rPr>
          <w:rFonts w:eastAsia="MS Mincho"/>
        </w:rPr>
      </w:pPr>
      <w:r w:rsidRPr="004A2603">
        <w:rPr>
          <w:rFonts w:hint="eastAsia"/>
        </w:rPr>
        <w:t>构成</w:t>
      </w:r>
    </w:p>
    <w:p w14:paraId="63464D96" w14:textId="780F60BF" w:rsidR="00C04B2D" w:rsidRPr="00442C7E" w:rsidRDefault="00442C7E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T</w:t>
      </w:r>
      <w:r w:rsidR="00C04B2D" w:rsidRPr="00C04B2D">
        <w:rPr>
          <w:rFonts w:ascii="Times New Roman" w:eastAsiaTheme="minorEastAsia" w:hAnsi="Times New Roman" w:cs="Times New Roman"/>
        </w:rPr>
        <w:t>emplate</w:t>
      </w:r>
    </w:p>
    <w:p w14:paraId="0F357A78" w14:textId="0F1AB2F5" w:rsidR="00442C7E" w:rsidRPr="00442C7E" w:rsidRDefault="00442C7E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="微软雅黑" w:eastAsia="微软雅黑" w:hAnsi="微软雅黑" w:cs="微软雅黑" w:hint="eastAsia"/>
        </w:rPr>
        <w:t>导航条</w:t>
      </w:r>
    </w:p>
    <w:p w14:paraId="0E501D66" w14:textId="11E1FB6B" w:rsidR="00442C7E" w:rsidRPr="00442C7E" w:rsidRDefault="00442C7E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 w:rsidRPr="00442C7E">
        <w:rPr>
          <w:rFonts w:asciiTheme="minorEastAsia" w:eastAsiaTheme="minorEastAsia" w:hAnsiTheme="minorEastAsia" w:cs="Times New Roman" w:hint="eastAsia"/>
        </w:rPr>
        <w:t>账号管理</w:t>
      </w:r>
      <w:r>
        <w:rPr>
          <w:rFonts w:asciiTheme="minorEastAsia" w:eastAsiaTheme="minorEastAsia" w:hAnsiTheme="minorEastAsia" w:cs="Times New Roman" w:hint="eastAsia"/>
        </w:rPr>
        <w:t>：链接到此页</w:t>
      </w:r>
    </w:p>
    <w:p w14:paraId="7196A106" w14:textId="4ED88790" w:rsidR="00442C7E" w:rsidRDefault="00442C7E" w:rsidP="005353DB">
      <w:pPr>
        <w:pStyle w:val="ae"/>
        <w:numPr>
          <w:ilvl w:val="2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Theme="minorEastAsia" w:eastAsiaTheme="minorEastAsia" w:hAnsiTheme="minorEastAsia" w:cs="Times New Roman" w:hint="eastAsia"/>
        </w:rPr>
        <w:t>清空列表：清除显示列表中所有数据</w:t>
      </w:r>
    </w:p>
    <w:p w14:paraId="44E7A99D" w14:textId="02918C85" w:rsidR="00442C7E" w:rsidRDefault="00442C7E" w:rsidP="005353DB">
      <w:pPr>
        <w:pStyle w:val="ae"/>
        <w:numPr>
          <w:ilvl w:val="2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Theme="minorEastAsia" w:eastAsiaTheme="minorEastAsia" w:hAnsiTheme="minorEastAsia" w:cs="Times New Roman" w:hint="eastAsia"/>
        </w:rPr>
        <w:t>批量操作：切换普通操作和批量操作</w:t>
      </w:r>
    </w:p>
    <w:p w14:paraId="4E5BE416" w14:textId="09E08CEA" w:rsidR="00442C7E" w:rsidRPr="00442C7E" w:rsidRDefault="00442C7E" w:rsidP="005353DB">
      <w:pPr>
        <w:pStyle w:val="ae"/>
        <w:numPr>
          <w:ilvl w:val="2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Theme="minorEastAsia" w:eastAsiaTheme="minorEastAsia" w:hAnsiTheme="minorEastAsia" w:cs="Times New Roman" w:hint="eastAsia"/>
        </w:rPr>
        <w:t>操作提示：显示相关操作信息</w:t>
      </w:r>
    </w:p>
    <w:p w14:paraId="472B98EF" w14:textId="3F52324A" w:rsidR="00442C7E" w:rsidRPr="00442C7E" w:rsidRDefault="00442C7E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="微软雅黑" w:eastAsia="微软雅黑" w:hAnsi="微软雅黑" w:cs="微软雅黑" w:hint="eastAsia"/>
        </w:rPr>
        <w:t>账号列表</w:t>
      </w:r>
    </w:p>
    <w:p w14:paraId="4F60110E" w14:textId="44E92E78" w:rsidR="00442C7E" w:rsidRPr="00442C7E" w:rsidRDefault="00442C7E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列表序号</w:t>
      </w:r>
    </w:p>
    <w:p w14:paraId="4D1E0822" w14:textId="563DDE76" w:rsidR="00442C7E" w:rsidRPr="00442C7E" w:rsidRDefault="00442C7E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 w:rsidRPr="00442C7E">
        <w:rPr>
          <w:rFonts w:asciiTheme="minorEastAsia" w:eastAsiaTheme="minorEastAsia" w:hAnsiTheme="minorEastAsia" w:cs="Times New Roman" w:hint="eastAsia"/>
        </w:rPr>
        <w:t>账号类型</w:t>
      </w:r>
    </w:p>
    <w:p w14:paraId="429E2820" w14:textId="7684B960" w:rsidR="00442C7E" w:rsidRPr="00442C7E" w:rsidRDefault="00442C7E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 w:rsidRPr="00442C7E">
        <w:rPr>
          <w:rFonts w:asciiTheme="minorEastAsia" w:eastAsiaTheme="minorEastAsia" w:hAnsiTheme="minorEastAsia" w:cs="Times New Roman" w:hint="eastAsia"/>
        </w:rPr>
        <w:t>账号id</w:t>
      </w:r>
    </w:p>
    <w:p w14:paraId="31F83D6D" w14:textId="5CC89DD8" w:rsidR="00442C7E" w:rsidRPr="00442C7E" w:rsidRDefault="00442C7E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="微软雅黑" w:eastAsia="微软雅黑" w:hAnsi="微软雅黑" w:cs="微软雅黑" w:hint="eastAsia"/>
        </w:rPr>
        <w:t>账号参数</w:t>
      </w:r>
    </w:p>
    <w:p w14:paraId="175C5EFB" w14:textId="2455A5F3" w:rsidR="00442C7E" w:rsidRPr="00442C7E" w:rsidRDefault="00442C7E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表单：</w:t>
      </w:r>
      <w:r w:rsidRPr="00442C7E">
        <w:rPr>
          <w:rFonts w:asciiTheme="minorEastAsia" w:eastAsiaTheme="minorEastAsia" w:hAnsiTheme="minorEastAsia" w:cs="Times New Roman" w:hint="eastAsia"/>
        </w:rPr>
        <w:t>账号，密码，账号类型，电话，邮箱，权限，注册码，其他信息，注册时间</w:t>
      </w:r>
    </w:p>
    <w:p w14:paraId="04CC2D67" w14:textId="66946E66" w:rsidR="00442C7E" w:rsidRPr="00442C7E" w:rsidRDefault="00442C7E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批量</w:t>
      </w:r>
      <w:r w:rsidRPr="00442C7E">
        <w:rPr>
          <w:rFonts w:asciiTheme="minorEastAsia" w:eastAsiaTheme="minorEastAsia" w:hAnsiTheme="minorEastAsia" w:cs="Times New Roman" w:hint="eastAsia"/>
        </w:rPr>
        <w:t>处理文件加载</w:t>
      </w:r>
    </w:p>
    <w:p w14:paraId="6809DF1D" w14:textId="5CAA3E6A" w:rsidR="00442C7E" w:rsidRPr="00442C7E" w:rsidRDefault="00442C7E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A65896">
        <w:rPr>
          <w:rFonts w:ascii="微软雅黑" w:eastAsia="微软雅黑" w:hAnsi="微软雅黑" w:cs="微软雅黑" w:hint="eastAsia"/>
        </w:rPr>
        <w:t>管理操作</w:t>
      </w:r>
    </w:p>
    <w:p w14:paraId="0A294845" w14:textId="0B57071E" w:rsidR="00442C7E" w:rsidRPr="00442C7E" w:rsidRDefault="00442C7E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 w:rsidRPr="00442C7E">
        <w:rPr>
          <w:rFonts w:asciiTheme="minorEastAsia" w:eastAsiaTheme="minorEastAsia" w:hAnsiTheme="minorEastAsia" w:cs="Times New Roman" w:hint="eastAsia"/>
        </w:rPr>
        <w:t>查询</w:t>
      </w:r>
    </w:p>
    <w:p w14:paraId="24B8CF5C" w14:textId="1B546303" w:rsidR="00442C7E" w:rsidRPr="00442C7E" w:rsidRDefault="00442C7E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修改</w:t>
      </w:r>
    </w:p>
    <w:p w14:paraId="0F671F24" w14:textId="7E94806C" w:rsidR="00442C7E" w:rsidRPr="00442C7E" w:rsidRDefault="00442C7E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更新</w:t>
      </w:r>
    </w:p>
    <w:p w14:paraId="220FABB2" w14:textId="4E3A8AD4" w:rsidR="00442C7E" w:rsidRPr="00442C7E" w:rsidRDefault="00442C7E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 w:rsidRPr="00442C7E">
        <w:rPr>
          <w:rFonts w:asciiTheme="minorEastAsia" w:eastAsiaTheme="minorEastAsia" w:hAnsiTheme="minorEastAsia" w:cs="Times New Roman" w:hint="eastAsia"/>
        </w:rPr>
        <w:t>删除</w:t>
      </w:r>
    </w:p>
    <w:p w14:paraId="1B1B5C8B" w14:textId="6070AA13" w:rsidR="00C04B2D" w:rsidRDefault="00C77657" w:rsidP="005353DB">
      <w:pPr>
        <w:pStyle w:val="ae"/>
        <w:numPr>
          <w:ilvl w:val="0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C04B2D">
        <w:rPr>
          <w:rFonts w:ascii="Times New Roman" w:eastAsiaTheme="minorEastAsia" w:hAnsi="Times New Roman" w:cs="Times New Roman"/>
        </w:rPr>
        <w:t>S</w:t>
      </w:r>
      <w:r w:rsidR="00C04B2D" w:rsidRPr="00C04B2D">
        <w:rPr>
          <w:rFonts w:ascii="Times New Roman" w:eastAsiaTheme="minorEastAsia" w:hAnsi="Times New Roman" w:cs="Times New Roman"/>
        </w:rPr>
        <w:t>cript</w:t>
      </w:r>
    </w:p>
    <w:p w14:paraId="31E1E86F" w14:textId="3DFF0A2E" w:rsidR="00C77657" w:rsidRDefault="00C77657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d</w:t>
      </w:r>
      <w:r>
        <w:rPr>
          <w:rFonts w:ascii="Times New Roman" w:eastAsiaTheme="minorEastAsia" w:hAnsi="Times New Roman" w:cs="Times New Roman" w:hint="eastAsia"/>
        </w:rPr>
        <w:t>ata</w:t>
      </w:r>
      <w:r>
        <w:rPr>
          <w:rFonts w:ascii="Times New Roman" w:eastAsiaTheme="minorEastAsia" w:hAnsi="Times New Roman" w:cs="Times New Roman"/>
        </w:rPr>
        <w:t>(</w:t>
      </w:r>
      <w:proofErr w:type="gramEnd"/>
      <w:r>
        <w:rPr>
          <w:rFonts w:ascii="Times New Roman" w:eastAsiaTheme="minorEastAsia" w:hAnsi="Times New Roman" w:cs="Times New Roman"/>
        </w:rPr>
        <w:t>)</w:t>
      </w:r>
    </w:p>
    <w:p w14:paraId="5BAE228E" w14:textId="2A6EFD84" w:rsidR="00C77657" w:rsidRPr="00C04B2D" w:rsidRDefault="00C77657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C77657">
        <w:rPr>
          <w:rFonts w:ascii="Times New Roman" w:eastAsiaTheme="minorEastAsia" w:hAnsi="Times New Roman" w:cs="Times New Roman"/>
        </w:rPr>
        <w:t>methods</w:t>
      </w:r>
    </w:p>
    <w:p w14:paraId="03BA0D4D" w14:textId="7F00761C" w:rsidR="00C04B2D" w:rsidRPr="00C77657" w:rsidRDefault="00C04B2D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style</w:t>
      </w:r>
    </w:p>
    <w:p w14:paraId="4FC0031C" w14:textId="4655F338" w:rsidR="00C77657" w:rsidRPr="00C04B2D" w:rsidRDefault="00C77657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77657">
        <w:rPr>
          <w:rFonts w:ascii="Times New Roman" w:eastAsia="MS Mincho" w:hAnsi="Times New Roman" w:cs="Times New Roman"/>
          <w:lang w:eastAsia="ja-JP"/>
        </w:rPr>
        <w:lastRenderedPageBreak/>
        <w:t>a:hover</w:t>
      </w:r>
      <w:r>
        <w:rPr>
          <w:rFonts w:ascii="Times New Roman" w:eastAsia="MS Mincho" w:hAnsi="Times New Roman" w:cs="Times New Roman"/>
          <w:lang w:eastAsia="ja-JP"/>
        </w:rPr>
        <w:t>:</w:t>
      </w:r>
      <w:r>
        <w:rPr>
          <w:rFonts w:asciiTheme="minorEastAsia" w:eastAsiaTheme="minorEastAsia" w:hAnsiTheme="minorEastAsia" w:cs="Times New Roman" w:hint="eastAsia"/>
        </w:rPr>
        <w:t>无下划线</w:t>
      </w:r>
    </w:p>
    <w:p w14:paraId="1462A53D" w14:textId="6A6076DF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相关路由</w:t>
      </w:r>
    </w:p>
    <w:p w14:paraId="11BD2673" w14:textId="31D89C34" w:rsidR="00C77657" w:rsidRPr="00A65896" w:rsidRDefault="00C77657" w:rsidP="005353DB">
      <w:pPr>
        <w:pStyle w:val="ae"/>
        <w:numPr>
          <w:ilvl w:val="0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A65896">
        <w:rPr>
          <w:rFonts w:ascii="Times New Roman" w:eastAsiaTheme="minorEastAsia" w:hAnsi="Times New Roman" w:cs="Times New Roman"/>
        </w:rPr>
        <w:t>L</w:t>
      </w:r>
      <w:r w:rsidRPr="00A65896">
        <w:rPr>
          <w:rFonts w:ascii="Times New Roman" w:eastAsiaTheme="minorEastAsia" w:hAnsi="Times New Roman" w:cs="Times New Roman" w:hint="eastAsia"/>
        </w:rPr>
        <w:t>ogo</w:t>
      </w:r>
      <w:r w:rsidRPr="00A65896">
        <w:rPr>
          <w:rFonts w:ascii="Times New Roman" w:eastAsiaTheme="minorEastAsia" w:hAnsi="Times New Roman" w:cs="Times New Roman" w:hint="eastAsia"/>
        </w:rPr>
        <w:t>：主页</w:t>
      </w:r>
    </w:p>
    <w:p w14:paraId="7F0BB254" w14:textId="05EA9178" w:rsidR="00C77657" w:rsidRPr="00A65896" w:rsidRDefault="00C77657" w:rsidP="005353DB">
      <w:pPr>
        <w:pStyle w:val="ae"/>
        <w:numPr>
          <w:ilvl w:val="0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A65896">
        <w:rPr>
          <w:rFonts w:ascii="Times New Roman" w:eastAsiaTheme="minorEastAsia" w:hAnsi="Times New Roman" w:cs="Times New Roman" w:hint="eastAsia"/>
        </w:rPr>
        <w:t>账号管理：此页</w:t>
      </w:r>
    </w:p>
    <w:p w14:paraId="2769C8CA" w14:textId="12DB64B0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相关组件</w:t>
      </w:r>
    </w:p>
    <w:p w14:paraId="2048A6A1" w14:textId="2C18B26F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方法</w:t>
      </w:r>
    </w:p>
    <w:p w14:paraId="4A821F45" w14:textId="29A2C76F" w:rsidR="00C77657" w:rsidRPr="00F63795" w:rsidRDefault="00F63795" w:rsidP="005353DB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F63795">
        <w:rPr>
          <w:rFonts w:asciiTheme="minorEastAsia" w:eastAsiaTheme="minorEastAsia" w:hAnsiTheme="minorEastAsia"/>
        </w:rPr>
        <w:t>$_</w:t>
      </w:r>
      <w:proofErr w:type="spellStart"/>
      <w:r w:rsidRPr="00F63795">
        <w:rPr>
          <w:rFonts w:asciiTheme="minorEastAsia" w:eastAsiaTheme="minorEastAsia" w:hAnsiTheme="minorEastAsia"/>
        </w:rPr>
        <w:t>getBatchData</w:t>
      </w:r>
      <w:proofErr w:type="spellEnd"/>
      <w:r w:rsidRPr="00F63795">
        <w:rPr>
          <w:rFonts w:asciiTheme="minorEastAsia" w:eastAsiaTheme="minorEastAsia" w:hAnsiTheme="minorEastAsia"/>
        </w:rPr>
        <w:t>(type)</w:t>
      </w:r>
      <w:r>
        <w:rPr>
          <w:rFonts w:asciiTheme="minorEastAsia" w:eastAsiaTheme="minorEastAsia" w:hAnsiTheme="minorEastAsia" w:hint="eastAsia"/>
        </w:rPr>
        <w:t>：</w:t>
      </w:r>
      <w:r w:rsidRPr="00F63795">
        <w:rPr>
          <w:rFonts w:asciiTheme="minorEastAsia" w:eastAsiaTheme="minorEastAsia" w:hAnsiTheme="minorEastAsia" w:hint="eastAsia"/>
        </w:rPr>
        <w:t>获得批量处理时数据</w:t>
      </w:r>
    </w:p>
    <w:p w14:paraId="29CB2BE0" w14:textId="6E123530" w:rsidR="00F63795" w:rsidRPr="00F63795" w:rsidRDefault="00F63795" w:rsidP="005353DB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F63795">
        <w:rPr>
          <w:rFonts w:asciiTheme="minorEastAsia" w:eastAsiaTheme="minorEastAsia" w:hAnsiTheme="minorEastAsia"/>
        </w:rPr>
        <w:t>$_</w:t>
      </w:r>
      <w:proofErr w:type="spellStart"/>
      <w:r w:rsidRPr="00F63795">
        <w:rPr>
          <w:rFonts w:asciiTheme="minorEastAsia" w:eastAsiaTheme="minorEastAsia" w:hAnsiTheme="minorEastAsia"/>
        </w:rPr>
        <w:t>getSendData</w:t>
      </w:r>
      <w:proofErr w:type="spellEnd"/>
      <w:r w:rsidRPr="00F63795">
        <w:rPr>
          <w:rFonts w:asciiTheme="minorEastAsia" w:eastAsiaTheme="minorEastAsia" w:hAnsiTheme="minorEastAsia"/>
        </w:rPr>
        <w:t>(type)</w:t>
      </w:r>
      <w:r>
        <w:rPr>
          <w:rFonts w:asciiTheme="minorEastAsia" w:eastAsiaTheme="minorEastAsia" w:hAnsiTheme="minorEastAsia" w:hint="eastAsia"/>
        </w:rPr>
        <w:t>：</w:t>
      </w:r>
      <w:r w:rsidRPr="00F63795">
        <w:rPr>
          <w:rFonts w:asciiTheme="minorEastAsia" w:eastAsiaTheme="minorEastAsia" w:hAnsiTheme="minorEastAsia" w:hint="eastAsia"/>
        </w:rPr>
        <w:t>获取发送数据</w:t>
      </w:r>
    </w:p>
    <w:p w14:paraId="69B96BFA" w14:textId="18E1CFCA" w:rsidR="00F63795" w:rsidRPr="00F63795" w:rsidRDefault="00F63795" w:rsidP="005353DB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F63795">
        <w:rPr>
          <w:rFonts w:asciiTheme="minorEastAsia" w:eastAsiaTheme="minorEastAsia" w:hAnsiTheme="minorEastAsia"/>
        </w:rPr>
        <w:t>$_</w:t>
      </w:r>
      <w:proofErr w:type="spellStart"/>
      <w:r w:rsidRPr="00F63795">
        <w:rPr>
          <w:rFonts w:asciiTheme="minorEastAsia" w:eastAsiaTheme="minorEastAsia" w:hAnsiTheme="minorEastAsia"/>
        </w:rPr>
        <w:t>clearList</w:t>
      </w:r>
      <w:proofErr w:type="spellEnd"/>
      <w:r w:rsidRPr="00F63795">
        <w:rPr>
          <w:rFonts w:asciiTheme="minorEastAsia" w:eastAsiaTheme="minorEastAsia" w:hAnsiTheme="minorEastAsia"/>
        </w:rPr>
        <w:t>()</w:t>
      </w:r>
      <w:r>
        <w:rPr>
          <w:rFonts w:asciiTheme="minorEastAsia" w:eastAsiaTheme="minorEastAsia" w:hAnsiTheme="minorEastAsia" w:hint="eastAsia"/>
        </w:rPr>
        <w:t>：清空</w:t>
      </w:r>
      <w:r w:rsidRPr="00F63795">
        <w:rPr>
          <w:rFonts w:asciiTheme="minorEastAsia" w:eastAsiaTheme="minorEastAsia" w:hAnsiTheme="minorEastAsia" w:hint="eastAsia"/>
        </w:rPr>
        <w:t>显示列表</w:t>
      </w:r>
    </w:p>
    <w:p w14:paraId="30D86CF2" w14:textId="64CECEC4" w:rsidR="00F63795" w:rsidRPr="00F63795" w:rsidRDefault="00F63795" w:rsidP="005353DB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F63795">
        <w:rPr>
          <w:rFonts w:asciiTheme="minorEastAsia" w:eastAsiaTheme="minorEastAsia" w:hAnsiTheme="minorEastAsia"/>
        </w:rPr>
        <w:t>$_</w:t>
      </w:r>
      <w:proofErr w:type="spellStart"/>
      <w:r w:rsidRPr="00F63795">
        <w:rPr>
          <w:rFonts w:asciiTheme="minorEastAsia" w:eastAsiaTheme="minorEastAsia" w:hAnsiTheme="minorEastAsia"/>
        </w:rPr>
        <w:t>orderType</w:t>
      </w:r>
      <w:proofErr w:type="spellEnd"/>
      <w:r w:rsidRPr="00F63795">
        <w:rPr>
          <w:rFonts w:asciiTheme="minorEastAsia" w:eastAsiaTheme="minorEastAsia" w:hAnsiTheme="minorEastAsia"/>
        </w:rPr>
        <w:t>()</w:t>
      </w:r>
      <w:r>
        <w:rPr>
          <w:rFonts w:asciiTheme="minorEastAsia" w:eastAsiaTheme="minorEastAsia" w:hAnsiTheme="minorEastAsia" w:hint="eastAsia"/>
        </w:rPr>
        <w:t>：</w:t>
      </w:r>
      <w:r w:rsidRPr="00F63795">
        <w:rPr>
          <w:rFonts w:asciiTheme="minorEastAsia" w:eastAsiaTheme="minorEastAsia" w:hAnsiTheme="minorEastAsia" w:hint="eastAsia"/>
        </w:rPr>
        <w:t>显示列表按照类型排序</w:t>
      </w:r>
    </w:p>
    <w:p w14:paraId="7A882356" w14:textId="2144C44C" w:rsidR="00F63795" w:rsidRPr="00F63795" w:rsidRDefault="00F63795" w:rsidP="005353DB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F63795">
        <w:rPr>
          <w:rFonts w:asciiTheme="minorEastAsia" w:eastAsiaTheme="minorEastAsia" w:hAnsiTheme="minorEastAsia"/>
        </w:rPr>
        <w:t>$_</w:t>
      </w:r>
      <w:proofErr w:type="spellStart"/>
      <w:r w:rsidRPr="00F63795">
        <w:rPr>
          <w:rFonts w:asciiTheme="minorEastAsia" w:eastAsiaTheme="minorEastAsia" w:hAnsiTheme="minorEastAsia"/>
        </w:rPr>
        <w:t>orderId</w:t>
      </w:r>
      <w:proofErr w:type="spellEnd"/>
      <w:r w:rsidRPr="00F63795">
        <w:rPr>
          <w:rFonts w:asciiTheme="minorEastAsia" w:eastAsiaTheme="minorEastAsia" w:hAnsiTheme="minorEastAsia"/>
        </w:rPr>
        <w:t>()</w:t>
      </w:r>
      <w:r>
        <w:rPr>
          <w:rFonts w:asciiTheme="minorEastAsia" w:eastAsiaTheme="minorEastAsia" w:hAnsiTheme="minorEastAsia" w:hint="eastAsia"/>
        </w:rPr>
        <w:t>：</w:t>
      </w:r>
      <w:r w:rsidRPr="00F63795">
        <w:rPr>
          <w:rFonts w:asciiTheme="minorEastAsia" w:eastAsiaTheme="minorEastAsia" w:hAnsiTheme="minorEastAsia" w:hint="eastAsia"/>
        </w:rPr>
        <w:t>显示列表按照id排序</w:t>
      </w:r>
    </w:p>
    <w:p w14:paraId="1D766A3C" w14:textId="75473A11" w:rsidR="00F63795" w:rsidRPr="00F63795" w:rsidRDefault="00F63795" w:rsidP="005353DB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F63795">
        <w:rPr>
          <w:rFonts w:asciiTheme="minorEastAsia" w:eastAsiaTheme="minorEastAsia" w:hAnsiTheme="minorEastAsia"/>
        </w:rPr>
        <w:t>$_select()</w:t>
      </w:r>
      <w:r>
        <w:rPr>
          <w:rFonts w:asciiTheme="minorEastAsia" w:eastAsiaTheme="minorEastAsia" w:hAnsiTheme="minorEastAsia" w:hint="eastAsia"/>
        </w:rPr>
        <w:t>：</w:t>
      </w:r>
      <w:r w:rsidRPr="00F63795">
        <w:rPr>
          <w:rFonts w:asciiTheme="minorEastAsia" w:eastAsiaTheme="minorEastAsia" w:hAnsiTheme="minorEastAsia" w:hint="eastAsia"/>
        </w:rPr>
        <w:t>查询事件</w:t>
      </w:r>
    </w:p>
    <w:p w14:paraId="507C5EF4" w14:textId="7BABA443" w:rsidR="00F63795" w:rsidRPr="00F63795" w:rsidRDefault="00F63795" w:rsidP="005353DB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F63795">
        <w:rPr>
          <w:rFonts w:asciiTheme="minorEastAsia" w:eastAsiaTheme="minorEastAsia" w:hAnsiTheme="minorEastAsia"/>
        </w:rPr>
        <w:t>$_insert()</w:t>
      </w:r>
      <w:r>
        <w:rPr>
          <w:rFonts w:asciiTheme="minorEastAsia" w:eastAsiaTheme="minorEastAsia" w:hAnsiTheme="minorEastAsia" w:hint="eastAsia"/>
        </w:rPr>
        <w:t>：添加事件</w:t>
      </w:r>
    </w:p>
    <w:p w14:paraId="75790042" w14:textId="27A7DB17" w:rsidR="00F63795" w:rsidRPr="00F63795" w:rsidRDefault="00F63795" w:rsidP="005353DB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F63795">
        <w:rPr>
          <w:rFonts w:asciiTheme="minorEastAsia" w:eastAsiaTheme="minorEastAsia" w:hAnsiTheme="minorEastAsia"/>
        </w:rPr>
        <w:t>$_update()</w:t>
      </w:r>
      <w:r>
        <w:rPr>
          <w:rFonts w:asciiTheme="minorEastAsia" w:eastAsiaTheme="minorEastAsia" w:hAnsiTheme="minorEastAsia" w:hint="eastAsia"/>
        </w:rPr>
        <w:t>：更新事件</w:t>
      </w:r>
    </w:p>
    <w:p w14:paraId="6A659D36" w14:textId="3455C22F" w:rsidR="00F63795" w:rsidRPr="00F63795" w:rsidRDefault="00F63795" w:rsidP="005353DB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F63795">
        <w:rPr>
          <w:rFonts w:asciiTheme="minorEastAsia" w:eastAsiaTheme="minorEastAsia" w:hAnsiTheme="minorEastAsia"/>
        </w:rPr>
        <w:t>$_delete()</w:t>
      </w:r>
      <w:r>
        <w:rPr>
          <w:rFonts w:asciiTheme="minorEastAsia" w:eastAsiaTheme="minorEastAsia" w:hAnsiTheme="minorEastAsia" w:hint="eastAsia"/>
        </w:rPr>
        <w:t>：</w:t>
      </w:r>
      <w:r w:rsidRPr="00F63795">
        <w:rPr>
          <w:rFonts w:asciiTheme="minorEastAsia" w:eastAsiaTheme="minorEastAsia" w:hAnsiTheme="minorEastAsia" w:hint="eastAsia"/>
        </w:rPr>
        <w:t>删除事件</w:t>
      </w:r>
    </w:p>
    <w:p w14:paraId="40D7B92A" w14:textId="639A1842" w:rsidR="00F63795" w:rsidRDefault="00F63795" w:rsidP="005353DB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F63795">
        <w:rPr>
          <w:rFonts w:asciiTheme="minorEastAsia" w:eastAsiaTheme="minorEastAsia" w:hAnsiTheme="minorEastAsia"/>
        </w:rPr>
        <w:t>$_</w:t>
      </w:r>
      <w:proofErr w:type="spellStart"/>
      <w:r w:rsidRPr="00F63795">
        <w:rPr>
          <w:rFonts w:asciiTheme="minorEastAsia" w:eastAsiaTheme="minorEastAsia" w:hAnsiTheme="minorEastAsia"/>
        </w:rPr>
        <w:t>pickOne</w:t>
      </w:r>
      <w:proofErr w:type="spellEnd"/>
      <w:r w:rsidRPr="00F63795">
        <w:rPr>
          <w:rFonts w:asciiTheme="minorEastAsia" w:eastAsiaTheme="minorEastAsia" w:hAnsiTheme="minorEastAsia"/>
        </w:rPr>
        <w:t>(device)</w:t>
      </w:r>
      <w:r w:rsidRPr="00F63795">
        <w:rPr>
          <w:rFonts w:asciiTheme="minorEastAsia" w:eastAsiaTheme="minorEastAsia" w:hAnsiTheme="minorEastAsia" w:hint="eastAsia"/>
        </w:rPr>
        <w:t>：点击列表查看信息</w:t>
      </w:r>
    </w:p>
    <w:p w14:paraId="32C43E01" w14:textId="77777777" w:rsidR="00A65896" w:rsidRPr="00F63795" w:rsidRDefault="00A65896" w:rsidP="005353DB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A65896">
        <w:rPr>
          <w:rFonts w:asciiTheme="minorEastAsia" w:eastAsiaTheme="minorEastAsia" w:hAnsiTheme="minorEastAsia"/>
        </w:rPr>
        <w:t>$_</w:t>
      </w:r>
      <w:proofErr w:type="spellStart"/>
      <w:r w:rsidRPr="00A65896">
        <w:rPr>
          <w:rFonts w:asciiTheme="minorEastAsia" w:eastAsiaTheme="minorEastAsia" w:hAnsiTheme="minorEastAsia"/>
        </w:rPr>
        <w:t>openBatch</w:t>
      </w:r>
      <w:proofErr w:type="spellEnd"/>
      <w:r w:rsidRPr="00A65896">
        <w:rPr>
          <w:rFonts w:asciiTheme="minorEastAsia" w:eastAsiaTheme="minorEastAsia" w:hAnsiTheme="minorEastAsia"/>
        </w:rPr>
        <w:t>()</w:t>
      </w:r>
      <w:r>
        <w:rPr>
          <w:rFonts w:asciiTheme="minorEastAsia" w:eastAsiaTheme="minorEastAsia" w:hAnsiTheme="minorEastAsia" w:hint="eastAsia"/>
        </w:rPr>
        <w:t>：批量操作相关状态设置</w:t>
      </w:r>
    </w:p>
    <w:p w14:paraId="576F6006" w14:textId="1776A446" w:rsidR="00F63795" w:rsidRPr="00F63795" w:rsidRDefault="00F63795" w:rsidP="005353DB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F63795">
        <w:rPr>
          <w:rFonts w:asciiTheme="minorEastAsia" w:eastAsiaTheme="minorEastAsia" w:hAnsiTheme="minorEastAsia"/>
        </w:rPr>
        <w:t>$_</w:t>
      </w:r>
      <w:proofErr w:type="spellStart"/>
      <w:r w:rsidRPr="00F63795">
        <w:rPr>
          <w:rFonts w:asciiTheme="minorEastAsia" w:eastAsiaTheme="minorEastAsia" w:hAnsiTheme="minorEastAsia"/>
        </w:rPr>
        <w:t>batchFile</w:t>
      </w:r>
      <w:proofErr w:type="spellEnd"/>
      <w:r w:rsidRPr="00F63795">
        <w:rPr>
          <w:rFonts w:asciiTheme="minorEastAsia" w:eastAsiaTheme="minorEastAsia" w:hAnsiTheme="minorEastAsia"/>
        </w:rPr>
        <w:t>()</w:t>
      </w:r>
      <w:r>
        <w:rPr>
          <w:rFonts w:asciiTheme="minorEastAsia" w:eastAsiaTheme="minorEastAsia" w:hAnsiTheme="minorEastAsia" w:hint="eastAsia"/>
        </w:rPr>
        <w:t>：</w:t>
      </w:r>
      <w:r w:rsidRPr="00F63795">
        <w:rPr>
          <w:rFonts w:asciiTheme="minorEastAsia" w:eastAsiaTheme="minorEastAsia" w:hAnsiTheme="minorEastAsia" w:hint="eastAsia"/>
        </w:rPr>
        <w:t>读取批处理文件</w:t>
      </w:r>
    </w:p>
    <w:p w14:paraId="1E2D3FA3" w14:textId="77777777" w:rsidR="004A2603" w:rsidRDefault="004A2603" w:rsidP="004A2603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4EC1FF33" w14:textId="29E26A7D" w:rsidR="00045FF2" w:rsidRDefault="00045FF2" w:rsidP="00525EE5">
      <w:pPr>
        <w:pStyle w:val="2"/>
      </w:pPr>
      <w:proofErr w:type="spellStart"/>
      <w:r w:rsidRPr="00045FF2">
        <w:lastRenderedPageBreak/>
        <w:t>manageDevice</w:t>
      </w:r>
      <w:proofErr w:type="spellEnd"/>
    </w:p>
    <w:p w14:paraId="43C9658C" w14:textId="77777777" w:rsidR="00204F6C" w:rsidRDefault="00204F6C" w:rsidP="00204F6C">
      <w:pPr>
        <w:pStyle w:val="3"/>
        <w:rPr>
          <w:rFonts w:eastAsia="MS Mincho"/>
        </w:rPr>
      </w:pPr>
      <w:r>
        <w:rPr>
          <w:rFonts w:hint="eastAsia"/>
        </w:rPr>
        <w:t>功能</w:t>
      </w:r>
    </w:p>
    <w:p w14:paraId="204982B4" w14:textId="7762336D" w:rsidR="00204F6C" w:rsidRPr="00442C7E" w:rsidRDefault="00937759" w:rsidP="00204F6C">
      <w:pPr>
        <w:ind w:left="2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设备</w:t>
      </w:r>
      <w:r w:rsidR="00204F6C" w:rsidRPr="00442C7E">
        <w:rPr>
          <w:rFonts w:asciiTheme="minorEastAsia" w:eastAsiaTheme="minorEastAsia" w:hAnsiTheme="minorEastAsia" w:hint="eastAsia"/>
        </w:rPr>
        <w:t>管理</w:t>
      </w:r>
    </w:p>
    <w:p w14:paraId="3F27FADF" w14:textId="77777777" w:rsidR="00204F6C" w:rsidRDefault="00204F6C" w:rsidP="00204F6C">
      <w:pPr>
        <w:pStyle w:val="3"/>
        <w:rPr>
          <w:rFonts w:eastAsia="MS Mincho"/>
        </w:rPr>
      </w:pPr>
      <w:r w:rsidRPr="004A2603">
        <w:rPr>
          <w:rFonts w:hint="eastAsia"/>
        </w:rPr>
        <w:t>构成</w:t>
      </w:r>
    </w:p>
    <w:p w14:paraId="7BD021C9" w14:textId="77777777" w:rsidR="00204F6C" w:rsidRPr="00442C7E" w:rsidRDefault="00204F6C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Template</w:t>
      </w:r>
    </w:p>
    <w:p w14:paraId="7AAD27FB" w14:textId="77777777" w:rsidR="00204F6C" w:rsidRPr="00442C7E" w:rsidRDefault="00204F6C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="微软雅黑" w:eastAsia="微软雅黑" w:hAnsi="微软雅黑" w:cs="微软雅黑" w:hint="eastAsia"/>
        </w:rPr>
        <w:t>导航条</w:t>
      </w:r>
    </w:p>
    <w:p w14:paraId="5FE3D413" w14:textId="048A97F7" w:rsidR="00204F6C" w:rsidRDefault="00937759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设备参数</w:t>
      </w:r>
      <w:r w:rsidR="00204F6C">
        <w:rPr>
          <w:rFonts w:asciiTheme="minorEastAsia" w:eastAsiaTheme="minorEastAsia" w:hAnsiTheme="minorEastAsia" w:cs="Times New Roman" w:hint="eastAsia"/>
        </w:rPr>
        <w:t>：链接到</w:t>
      </w:r>
      <w:r>
        <w:rPr>
          <w:rFonts w:asciiTheme="minorEastAsia" w:eastAsiaTheme="minorEastAsia" w:hAnsiTheme="minorEastAsia" w:cs="Times New Roman" w:hint="eastAsia"/>
        </w:rPr>
        <w:t>设备参数页</w:t>
      </w:r>
    </w:p>
    <w:p w14:paraId="53F49B0C" w14:textId="57612FD2" w:rsidR="00937759" w:rsidRPr="00442C7E" w:rsidRDefault="00937759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设备地图：链接到设备地图页</w:t>
      </w:r>
    </w:p>
    <w:p w14:paraId="424BBB89" w14:textId="77777777" w:rsidR="00204F6C" w:rsidRDefault="00204F6C" w:rsidP="005353DB">
      <w:pPr>
        <w:pStyle w:val="ae"/>
        <w:numPr>
          <w:ilvl w:val="2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Theme="minorEastAsia" w:eastAsiaTheme="minorEastAsia" w:hAnsiTheme="minorEastAsia" w:cs="Times New Roman" w:hint="eastAsia"/>
        </w:rPr>
        <w:t>清空列表：清除显示列表中所有数据</w:t>
      </w:r>
    </w:p>
    <w:p w14:paraId="6E66606A" w14:textId="77777777" w:rsidR="00204F6C" w:rsidRDefault="00204F6C" w:rsidP="005353DB">
      <w:pPr>
        <w:pStyle w:val="ae"/>
        <w:numPr>
          <w:ilvl w:val="2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Theme="minorEastAsia" w:eastAsiaTheme="minorEastAsia" w:hAnsiTheme="minorEastAsia" w:cs="Times New Roman" w:hint="eastAsia"/>
        </w:rPr>
        <w:t>批量操作：切换普通操作和批量操作</w:t>
      </w:r>
    </w:p>
    <w:p w14:paraId="688DC70E" w14:textId="77777777" w:rsidR="00204F6C" w:rsidRPr="00442C7E" w:rsidRDefault="00204F6C" w:rsidP="005353DB">
      <w:pPr>
        <w:pStyle w:val="ae"/>
        <w:numPr>
          <w:ilvl w:val="2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Theme="minorEastAsia" w:eastAsiaTheme="minorEastAsia" w:hAnsiTheme="minorEastAsia" w:cs="Times New Roman" w:hint="eastAsia"/>
        </w:rPr>
        <w:t>操作提示：显示相关操作信息</w:t>
      </w:r>
    </w:p>
    <w:p w14:paraId="221A4A5D" w14:textId="7762E314" w:rsidR="00204F6C" w:rsidRPr="00442C7E" w:rsidRDefault="00A65896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="微软雅黑" w:eastAsia="微软雅黑" w:hAnsi="微软雅黑" w:cs="微软雅黑" w:hint="eastAsia"/>
        </w:rPr>
        <w:t>设备</w:t>
      </w:r>
      <w:r w:rsidR="00204F6C">
        <w:rPr>
          <w:rFonts w:ascii="微软雅黑" w:eastAsia="微软雅黑" w:hAnsi="微软雅黑" w:cs="微软雅黑" w:hint="eastAsia"/>
        </w:rPr>
        <w:t>列表</w:t>
      </w:r>
    </w:p>
    <w:p w14:paraId="65A3A94D" w14:textId="77777777" w:rsidR="00204F6C" w:rsidRPr="00442C7E" w:rsidRDefault="00204F6C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列表序号</w:t>
      </w:r>
    </w:p>
    <w:p w14:paraId="52A2CECE" w14:textId="13334A34" w:rsidR="00204F6C" w:rsidRPr="00442C7E" w:rsidRDefault="00A65896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设备</w:t>
      </w:r>
      <w:r w:rsidR="00204F6C" w:rsidRPr="00442C7E">
        <w:rPr>
          <w:rFonts w:asciiTheme="minorEastAsia" w:eastAsiaTheme="minorEastAsia" w:hAnsiTheme="minorEastAsia" w:cs="Times New Roman" w:hint="eastAsia"/>
        </w:rPr>
        <w:t>类型</w:t>
      </w:r>
    </w:p>
    <w:p w14:paraId="4AE49AE3" w14:textId="43A125E9" w:rsidR="00204F6C" w:rsidRPr="00442C7E" w:rsidRDefault="00A65896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设备</w:t>
      </w:r>
      <w:r w:rsidR="00204F6C" w:rsidRPr="00442C7E">
        <w:rPr>
          <w:rFonts w:asciiTheme="minorEastAsia" w:eastAsiaTheme="minorEastAsia" w:hAnsiTheme="minorEastAsia" w:cs="Times New Roman" w:hint="eastAsia"/>
        </w:rPr>
        <w:t>id</w:t>
      </w:r>
    </w:p>
    <w:p w14:paraId="3F16DF71" w14:textId="2B2F5047" w:rsidR="00204F6C" w:rsidRPr="00442C7E" w:rsidRDefault="00A65896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="微软雅黑" w:eastAsia="微软雅黑" w:hAnsi="微软雅黑" w:cs="微软雅黑" w:hint="eastAsia"/>
        </w:rPr>
        <w:t>设备</w:t>
      </w:r>
      <w:r w:rsidR="00204F6C">
        <w:rPr>
          <w:rFonts w:ascii="微软雅黑" w:eastAsia="微软雅黑" w:hAnsi="微软雅黑" w:cs="微软雅黑" w:hint="eastAsia"/>
        </w:rPr>
        <w:t>参数</w:t>
      </w:r>
    </w:p>
    <w:p w14:paraId="6B86B7E2" w14:textId="57183EDC" w:rsidR="00204F6C" w:rsidRPr="00442C7E" w:rsidRDefault="00204F6C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表单：</w:t>
      </w:r>
      <w:r w:rsidR="00A65896" w:rsidRPr="00A65896">
        <w:rPr>
          <w:rFonts w:asciiTheme="minorEastAsia" w:eastAsiaTheme="minorEastAsia" w:hAnsiTheme="minorEastAsia" w:cs="Times New Roman" w:hint="eastAsia"/>
        </w:rPr>
        <w:t>设备号</w:t>
      </w:r>
      <w:r w:rsidRPr="00442C7E">
        <w:rPr>
          <w:rFonts w:asciiTheme="minorEastAsia" w:eastAsiaTheme="minorEastAsia" w:hAnsiTheme="minorEastAsia" w:cs="Times New Roman" w:hint="eastAsia"/>
        </w:rPr>
        <w:t>，</w:t>
      </w:r>
      <w:r w:rsidR="00A65896" w:rsidRPr="00A65896">
        <w:rPr>
          <w:rFonts w:asciiTheme="minorEastAsia" w:eastAsiaTheme="minorEastAsia" w:hAnsiTheme="minorEastAsia" w:cs="Times New Roman" w:hint="eastAsia"/>
        </w:rPr>
        <w:t>设备类型</w:t>
      </w:r>
      <w:r w:rsidRPr="00442C7E">
        <w:rPr>
          <w:rFonts w:asciiTheme="minorEastAsia" w:eastAsiaTheme="minorEastAsia" w:hAnsiTheme="minorEastAsia" w:cs="Times New Roman" w:hint="eastAsia"/>
        </w:rPr>
        <w:t>，</w:t>
      </w:r>
      <w:r w:rsidR="00A65896" w:rsidRPr="00A65896">
        <w:rPr>
          <w:rFonts w:asciiTheme="minorEastAsia" w:eastAsiaTheme="minorEastAsia" w:hAnsiTheme="minorEastAsia" w:cs="Times New Roman" w:hint="eastAsia"/>
        </w:rPr>
        <w:t>纬度</w:t>
      </w:r>
      <w:r w:rsidRPr="00442C7E">
        <w:rPr>
          <w:rFonts w:asciiTheme="minorEastAsia" w:eastAsiaTheme="minorEastAsia" w:hAnsiTheme="minorEastAsia" w:cs="Times New Roman" w:hint="eastAsia"/>
        </w:rPr>
        <w:t>，</w:t>
      </w:r>
      <w:r w:rsidR="00A65896" w:rsidRPr="00A65896">
        <w:rPr>
          <w:rFonts w:asciiTheme="minorEastAsia" w:eastAsiaTheme="minorEastAsia" w:hAnsiTheme="minorEastAsia" w:cs="Times New Roman" w:hint="eastAsia"/>
        </w:rPr>
        <w:t>经度</w:t>
      </w:r>
      <w:r w:rsidRPr="00442C7E">
        <w:rPr>
          <w:rFonts w:asciiTheme="minorEastAsia" w:eastAsiaTheme="minorEastAsia" w:hAnsiTheme="minorEastAsia" w:cs="Times New Roman" w:hint="eastAsia"/>
        </w:rPr>
        <w:t>，</w:t>
      </w:r>
      <w:r w:rsidR="00A65896" w:rsidRPr="00A65896">
        <w:rPr>
          <w:rFonts w:asciiTheme="minorEastAsia" w:eastAsiaTheme="minorEastAsia" w:hAnsiTheme="minorEastAsia" w:cs="Times New Roman" w:hint="eastAsia"/>
        </w:rPr>
        <w:t>水平精度</w:t>
      </w:r>
      <w:r w:rsidRPr="00442C7E">
        <w:rPr>
          <w:rFonts w:asciiTheme="minorEastAsia" w:eastAsiaTheme="minorEastAsia" w:hAnsiTheme="minorEastAsia" w:cs="Times New Roman" w:hint="eastAsia"/>
        </w:rPr>
        <w:t>，</w:t>
      </w:r>
      <w:r w:rsidR="00A65896" w:rsidRPr="00A65896">
        <w:rPr>
          <w:rFonts w:asciiTheme="minorEastAsia" w:eastAsiaTheme="minorEastAsia" w:hAnsiTheme="minorEastAsia" w:cs="Times New Roman" w:hint="eastAsia"/>
        </w:rPr>
        <w:t>海拔</w:t>
      </w:r>
      <w:r w:rsidR="00A65896">
        <w:rPr>
          <w:rFonts w:asciiTheme="minorEastAsia" w:eastAsiaTheme="minorEastAsia" w:hAnsiTheme="minorEastAsia" w:cs="Times New Roman" w:hint="eastAsia"/>
        </w:rPr>
        <w:t>，</w:t>
      </w:r>
      <w:r w:rsidR="00A65896" w:rsidRPr="00A65896">
        <w:rPr>
          <w:rFonts w:asciiTheme="minorEastAsia" w:eastAsiaTheme="minorEastAsia" w:hAnsiTheme="minorEastAsia" w:cs="Times New Roman" w:hint="eastAsia"/>
        </w:rPr>
        <w:t>高程精度</w:t>
      </w:r>
      <w:r w:rsidRPr="00442C7E">
        <w:rPr>
          <w:rFonts w:asciiTheme="minorEastAsia" w:eastAsiaTheme="minorEastAsia" w:hAnsiTheme="minorEastAsia" w:cs="Times New Roman" w:hint="eastAsia"/>
        </w:rPr>
        <w:t>，其他信息</w:t>
      </w:r>
      <w:r w:rsidR="00A65896">
        <w:rPr>
          <w:rFonts w:asciiTheme="minorEastAsia" w:eastAsiaTheme="minorEastAsia" w:hAnsiTheme="minorEastAsia" w:cs="Times New Roman" w:hint="eastAsia"/>
        </w:rPr>
        <w:t>，</w:t>
      </w:r>
      <w:r w:rsidR="00A65896" w:rsidRPr="00A65896">
        <w:rPr>
          <w:rFonts w:asciiTheme="minorEastAsia" w:eastAsiaTheme="minorEastAsia" w:hAnsiTheme="minorEastAsia" w:cs="Times New Roman" w:hint="eastAsia"/>
        </w:rPr>
        <w:t>信号强度校准</w:t>
      </w:r>
      <w:r w:rsidR="00A65896">
        <w:rPr>
          <w:rFonts w:asciiTheme="minorEastAsia" w:eastAsiaTheme="minorEastAsia" w:hAnsiTheme="minorEastAsia" w:cs="Times New Roman" w:hint="eastAsia"/>
        </w:rPr>
        <w:t>，</w:t>
      </w:r>
      <w:r w:rsidR="00A65896" w:rsidRPr="00A65896">
        <w:rPr>
          <w:rFonts w:asciiTheme="minorEastAsia" w:eastAsiaTheme="minorEastAsia" w:hAnsiTheme="minorEastAsia" w:cs="Times New Roman" w:hint="eastAsia"/>
        </w:rPr>
        <w:t>电量</w:t>
      </w:r>
      <w:r w:rsidR="00A65896">
        <w:rPr>
          <w:rFonts w:asciiTheme="minorEastAsia" w:eastAsiaTheme="minorEastAsia" w:hAnsiTheme="minorEastAsia" w:cs="Times New Roman" w:hint="eastAsia"/>
        </w:rPr>
        <w:t>，</w:t>
      </w:r>
      <w:r w:rsidR="00A65896" w:rsidRPr="00A65896">
        <w:rPr>
          <w:rFonts w:asciiTheme="minorEastAsia" w:eastAsiaTheme="minorEastAsia" w:hAnsiTheme="minorEastAsia" w:cs="Times New Roman" w:hint="eastAsia"/>
        </w:rPr>
        <w:t>具体位置</w:t>
      </w:r>
      <w:r w:rsidR="00A65896">
        <w:rPr>
          <w:rFonts w:asciiTheme="minorEastAsia" w:eastAsiaTheme="minorEastAsia" w:hAnsiTheme="minorEastAsia" w:cs="Times New Roman" w:hint="eastAsia"/>
        </w:rPr>
        <w:t>，</w:t>
      </w:r>
      <w:r w:rsidR="00A65896" w:rsidRPr="00A65896">
        <w:rPr>
          <w:rFonts w:asciiTheme="minorEastAsia" w:eastAsiaTheme="minorEastAsia" w:hAnsiTheme="minorEastAsia" w:cs="Times New Roman" w:hint="eastAsia"/>
        </w:rPr>
        <w:t>设备公司</w:t>
      </w:r>
      <w:r w:rsidR="00A65896">
        <w:rPr>
          <w:rFonts w:asciiTheme="minorEastAsia" w:eastAsiaTheme="minorEastAsia" w:hAnsiTheme="minorEastAsia" w:cs="Times New Roman" w:hint="eastAsia"/>
        </w:rPr>
        <w:t>，</w:t>
      </w:r>
      <w:r w:rsidR="00A65896" w:rsidRPr="00A65896">
        <w:rPr>
          <w:rFonts w:asciiTheme="minorEastAsia" w:eastAsiaTheme="minorEastAsia" w:hAnsiTheme="minorEastAsia" w:cs="Times New Roman" w:hint="eastAsia"/>
        </w:rPr>
        <w:t>注册码</w:t>
      </w:r>
      <w:r w:rsidR="00A65896">
        <w:rPr>
          <w:rFonts w:asciiTheme="minorEastAsia" w:eastAsiaTheme="minorEastAsia" w:hAnsiTheme="minorEastAsia" w:cs="Times New Roman" w:hint="eastAsia"/>
        </w:rPr>
        <w:t>，</w:t>
      </w:r>
      <w:r w:rsidR="00A65896" w:rsidRPr="00A65896">
        <w:rPr>
          <w:rFonts w:asciiTheme="minorEastAsia" w:eastAsiaTheme="minorEastAsia" w:hAnsiTheme="minorEastAsia" w:cs="Times New Roman" w:hint="eastAsia"/>
        </w:rPr>
        <w:t>其他信息</w:t>
      </w:r>
      <w:r w:rsidRPr="00442C7E">
        <w:rPr>
          <w:rFonts w:asciiTheme="minorEastAsia" w:eastAsiaTheme="minorEastAsia" w:hAnsiTheme="minorEastAsia" w:cs="Times New Roman" w:hint="eastAsia"/>
        </w:rPr>
        <w:t>，</w:t>
      </w:r>
      <w:r w:rsidR="00A65896" w:rsidRPr="00A65896">
        <w:rPr>
          <w:rFonts w:asciiTheme="minorEastAsia" w:eastAsiaTheme="minorEastAsia" w:hAnsiTheme="minorEastAsia" w:cs="Times New Roman" w:hint="eastAsia"/>
        </w:rPr>
        <w:t>安装时间</w:t>
      </w:r>
    </w:p>
    <w:p w14:paraId="2A493E08" w14:textId="2BE17B37" w:rsidR="00204F6C" w:rsidRDefault="00204F6C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批量</w:t>
      </w:r>
      <w:r w:rsidRPr="00442C7E">
        <w:rPr>
          <w:rFonts w:asciiTheme="minorEastAsia" w:eastAsiaTheme="minorEastAsia" w:hAnsiTheme="minorEastAsia" w:cs="Times New Roman" w:hint="eastAsia"/>
        </w:rPr>
        <w:t>处理文件加载</w:t>
      </w:r>
    </w:p>
    <w:p w14:paraId="0440C7B9" w14:textId="1B74A872" w:rsidR="00A65896" w:rsidRPr="00442C7E" w:rsidRDefault="00A65896" w:rsidP="005353DB">
      <w:pPr>
        <w:pStyle w:val="ae"/>
        <w:numPr>
          <w:ilvl w:val="1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 w:rsidRPr="00A65896">
        <w:rPr>
          <w:rFonts w:ascii="微软雅黑" w:eastAsia="微软雅黑" w:hAnsi="微软雅黑" w:cs="微软雅黑" w:hint="eastAsia"/>
        </w:rPr>
        <w:t>设备地图</w:t>
      </w:r>
    </w:p>
    <w:p w14:paraId="56DD8628" w14:textId="77777777" w:rsidR="00204F6C" w:rsidRPr="00442C7E" w:rsidRDefault="00204F6C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A65896">
        <w:rPr>
          <w:rFonts w:ascii="微软雅黑" w:eastAsia="微软雅黑" w:hAnsi="微软雅黑" w:cs="微软雅黑" w:hint="eastAsia"/>
        </w:rPr>
        <w:t>管理操作</w:t>
      </w:r>
    </w:p>
    <w:p w14:paraId="0B7090CA" w14:textId="77777777" w:rsidR="00204F6C" w:rsidRPr="00442C7E" w:rsidRDefault="00204F6C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 w:rsidRPr="00442C7E">
        <w:rPr>
          <w:rFonts w:asciiTheme="minorEastAsia" w:eastAsiaTheme="minorEastAsia" w:hAnsiTheme="minorEastAsia" w:cs="Times New Roman" w:hint="eastAsia"/>
        </w:rPr>
        <w:t>查询</w:t>
      </w:r>
    </w:p>
    <w:p w14:paraId="786F4A34" w14:textId="77777777" w:rsidR="00204F6C" w:rsidRPr="00442C7E" w:rsidRDefault="00204F6C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修改</w:t>
      </w:r>
    </w:p>
    <w:p w14:paraId="607EAF44" w14:textId="77777777" w:rsidR="00204F6C" w:rsidRPr="00442C7E" w:rsidRDefault="00204F6C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更新</w:t>
      </w:r>
    </w:p>
    <w:p w14:paraId="77169FA3" w14:textId="77777777" w:rsidR="00204F6C" w:rsidRPr="00442C7E" w:rsidRDefault="00204F6C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 w:rsidRPr="00442C7E">
        <w:rPr>
          <w:rFonts w:asciiTheme="minorEastAsia" w:eastAsiaTheme="minorEastAsia" w:hAnsiTheme="minorEastAsia" w:cs="Times New Roman" w:hint="eastAsia"/>
        </w:rPr>
        <w:t>删除</w:t>
      </w:r>
    </w:p>
    <w:p w14:paraId="39F72B8C" w14:textId="77777777" w:rsidR="00204F6C" w:rsidRDefault="00204F6C" w:rsidP="005353DB">
      <w:pPr>
        <w:pStyle w:val="ae"/>
        <w:numPr>
          <w:ilvl w:val="0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C04B2D">
        <w:rPr>
          <w:rFonts w:ascii="Times New Roman" w:eastAsiaTheme="minorEastAsia" w:hAnsi="Times New Roman" w:cs="Times New Roman"/>
        </w:rPr>
        <w:lastRenderedPageBreak/>
        <w:t>Script</w:t>
      </w:r>
    </w:p>
    <w:p w14:paraId="5A4E7319" w14:textId="583073C8" w:rsidR="00204F6C" w:rsidRDefault="00204F6C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d</w:t>
      </w:r>
      <w:r>
        <w:rPr>
          <w:rFonts w:ascii="Times New Roman" w:eastAsiaTheme="minorEastAsia" w:hAnsi="Times New Roman" w:cs="Times New Roman" w:hint="eastAsia"/>
        </w:rPr>
        <w:t>ata</w:t>
      </w:r>
      <w:r>
        <w:rPr>
          <w:rFonts w:ascii="Times New Roman" w:eastAsiaTheme="minorEastAsia" w:hAnsi="Times New Roman" w:cs="Times New Roman"/>
        </w:rPr>
        <w:t>(</w:t>
      </w:r>
      <w:proofErr w:type="gramEnd"/>
      <w:r>
        <w:rPr>
          <w:rFonts w:ascii="Times New Roman" w:eastAsiaTheme="minorEastAsia" w:hAnsi="Times New Roman" w:cs="Times New Roman"/>
        </w:rPr>
        <w:t>)</w:t>
      </w:r>
    </w:p>
    <w:p w14:paraId="55D6B525" w14:textId="63F60DE6" w:rsidR="00A65896" w:rsidRDefault="00A65896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A65896">
        <w:rPr>
          <w:rFonts w:ascii="Times New Roman" w:eastAsiaTheme="minorEastAsia" w:hAnsi="Times New Roman" w:cs="Times New Roman"/>
        </w:rPr>
        <w:t>components</w:t>
      </w:r>
    </w:p>
    <w:p w14:paraId="0EA26CBD" w14:textId="77777777" w:rsidR="00204F6C" w:rsidRPr="00C04B2D" w:rsidRDefault="00204F6C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C77657">
        <w:rPr>
          <w:rFonts w:ascii="Times New Roman" w:eastAsiaTheme="minorEastAsia" w:hAnsi="Times New Roman" w:cs="Times New Roman"/>
        </w:rPr>
        <w:t>methods</w:t>
      </w:r>
    </w:p>
    <w:p w14:paraId="08323C4C" w14:textId="77777777" w:rsidR="00204F6C" w:rsidRPr="00C77657" w:rsidRDefault="00204F6C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style</w:t>
      </w:r>
    </w:p>
    <w:p w14:paraId="0A3FD47A" w14:textId="77777777" w:rsidR="00204F6C" w:rsidRPr="00C04B2D" w:rsidRDefault="00204F6C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77657">
        <w:rPr>
          <w:rFonts w:ascii="Times New Roman" w:eastAsia="MS Mincho" w:hAnsi="Times New Roman" w:cs="Times New Roman"/>
          <w:lang w:eastAsia="ja-JP"/>
        </w:rPr>
        <w:t>a:hover</w:t>
      </w:r>
      <w:r>
        <w:rPr>
          <w:rFonts w:ascii="Times New Roman" w:eastAsia="MS Mincho" w:hAnsi="Times New Roman" w:cs="Times New Roman"/>
          <w:lang w:eastAsia="ja-JP"/>
        </w:rPr>
        <w:t>:</w:t>
      </w:r>
      <w:r>
        <w:rPr>
          <w:rFonts w:asciiTheme="minorEastAsia" w:eastAsiaTheme="minorEastAsia" w:hAnsiTheme="minorEastAsia" w:cs="Times New Roman" w:hint="eastAsia"/>
        </w:rPr>
        <w:t>无下划线</w:t>
      </w:r>
    </w:p>
    <w:p w14:paraId="4DC70DE2" w14:textId="77777777" w:rsidR="00204F6C" w:rsidRDefault="00204F6C" w:rsidP="00204F6C">
      <w:pPr>
        <w:pStyle w:val="3"/>
        <w:rPr>
          <w:rFonts w:eastAsia="MS Mincho"/>
        </w:rPr>
      </w:pPr>
      <w:r>
        <w:rPr>
          <w:rFonts w:hint="eastAsia"/>
        </w:rPr>
        <w:t>相关路由</w:t>
      </w:r>
    </w:p>
    <w:p w14:paraId="686C6E77" w14:textId="77777777" w:rsidR="00204F6C" w:rsidRPr="00A65896" w:rsidRDefault="00204F6C" w:rsidP="005353DB">
      <w:pPr>
        <w:pStyle w:val="ae"/>
        <w:numPr>
          <w:ilvl w:val="0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A65896">
        <w:rPr>
          <w:rFonts w:ascii="Times New Roman" w:eastAsiaTheme="minorEastAsia" w:hAnsi="Times New Roman" w:cs="Times New Roman"/>
        </w:rPr>
        <w:t>L</w:t>
      </w:r>
      <w:r w:rsidRPr="00A65896">
        <w:rPr>
          <w:rFonts w:ascii="Times New Roman" w:eastAsiaTheme="minorEastAsia" w:hAnsi="Times New Roman" w:cs="Times New Roman" w:hint="eastAsia"/>
        </w:rPr>
        <w:t>ogo</w:t>
      </w:r>
      <w:r w:rsidRPr="00A65896">
        <w:rPr>
          <w:rFonts w:ascii="Times New Roman" w:eastAsiaTheme="minorEastAsia" w:hAnsi="Times New Roman" w:cs="Times New Roman" w:hint="eastAsia"/>
        </w:rPr>
        <w:t>：主页</w:t>
      </w:r>
    </w:p>
    <w:p w14:paraId="22D6C37E" w14:textId="156DC5D9" w:rsidR="00204F6C" w:rsidRPr="00A65896" w:rsidRDefault="00A65896" w:rsidP="005353DB">
      <w:pPr>
        <w:pStyle w:val="ae"/>
        <w:numPr>
          <w:ilvl w:val="0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A65896">
        <w:rPr>
          <w:rFonts w:ascii="Times New Roman" w:eastAsiaTheme="minorEastAsia" w:hAnsi="Times New Roman" w:cs="Times New Roman" w:hint="eastAsia"/>
        </w:rPr>
        <w:t>设备参数</w:t>
      </w:r>
    </w:p>
    <w:p w14:paraId="22F3C1DA" w14:textId="3B2F0208" w:rsidR="00A65896" w:rsidRPr="00A65896" w:rsidRDefault="00A65896" w:rsidP="005353DB">
      <w:pPr>
        <w:pStyle w:val="ae"/>
        <w:numPr>
          <w:ilvl w:val="0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A65896">
        <w:rPr>
          <w:rFonts w:ascii="Times New Roman" w:eastAsiaTheme="minorEastAsia" w:hAnsi="Times New Roman" w:cs="Times New Roman" w:hint="eastAsia"/>
        </w:rPr>
        <w:t>设备地图</w:t>
      </w:r>
    </w:p>
    <w:p w14:paraId="241680B5" w14:textId="77777777" w:rsidR="00204F6C" w:rsidRDefault="00204F6C" w:rsidP="00204F6C">
      <w:pPr>
        <w:pStyle w:val="3"/>
        <w:rPr>
          <w:rFonts w:eastAsia="MS Mincho"/>
        </w:rPr>
      </w:pPr>
      <w:r>
        <w:rPr>
          <w:rFonts w:hint="eastAsia"/>
        </w:rPr>
        <w:t>相关组件</w:t>
      </w:r>
    </w:p>
    <w:p w14:paraId="0E54619F" w14:textId="77777777" w:rsidR="00204F6C" w:rsidRDefault="00204F6C" w:rsidP="00204F6C">
      <w:pPr>
        <w:pStyle w:val="3"/>
        <w:rPr>
          <w:rFonts w:eastAsia="MS Mincho"/>
        </w:rPr>
      </w:pPr>
      <w:r>
        <w:rPr>
          <w:rFonts w:hint="eastAsia"/>
        </w:rPr>
        <w:t>方法</w:t>
      </w:r>
    </w:p>
    <w:p w14:paraId="5631B746" w14:textId="77777777" w:rsidR="00204F6C" w:rsidRPr="00F63795" w:rsidRDefault="00204F6C" w:rsidP="005353DB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F63795">
        <w:rPr>
          <w:rFonts w:asciiTheme="minorEastAsia" w:eastAsiaTheme="minorEastAsia" w:hAnsiTheme="minorEastAsia"/>
        </w:rPr>
        <w:t>$_</w:t>
      </w:r>
      <w:proofErr w:type="spellStart"/>
      <w:r w:rsidRPr="00F63795">
        <w:rPr>
          <w:rFonts w:asciiTheme="minorEastAsia" w:eastAsiaTheme="minorEastAsia" w:hAnsiTheme="minorEastAsia"/>
        </w:rPr>
        <w:t>getBatchData</w:t>
      </w:r>
      <w:proofErr w:type="spellEnd"/>
      <w:r w:rsidRPr="00F63795">
        <w:rPr>
          <w:rFonts w:asciiTheme="minorEastAsia" w:eastAsiaTheme="minorEastAsia" w:hAnsiTheme="minorEastAsia"/>
        </w:rPr>
        <w:t>(type)</w:t>
      </w:r>
      <w:r>
        <w:rPr>
          <w:rFonts w:asciiTheme="minorEastAsia" w:eastAsiaTheme="minorEastAsia" w:hAnsiTheme="minorEastAsia" w:hint="eastAsia"/>
        </w:rPr>
        <w:t>：</w:t>
      </w:r>
      <w:r w:rsidRPr="00F63795">
        <w:rPr>
          <w:rFonts w:asciiTheme="minorEastAsia" w:eastAsiaTheme="minorEastAsia" w:hAnsiTheme="minorEastAsia" w:hint="eastAsia"/>
        </w:rPr>
        <w:t>获得批量处理时数据</w:t>
      </w:r>
    </w:p>
    <w:p w14:paraId="4C50E034" w14:textId="77777777" w:rsidR="00204F6C" w:rsidRPr="00F63795" w:rsidRDefault="00204F6C" w:rsidP="005353DB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F63795">
        <w:rPr>
          <w:rFonts w:asciiTheme="minorEastAsia" w:eastAsiaTheme="minorEastAsia" w:hAnsiTheme="minorEastAsia"/>
        </w:rPr>
        <w:t>$_</w:t>
      </w:r>
      <w:proofErr w:type="spellStart"/>
      <w:r w:rsidRPr="00F63795">
        <w:rPr>
          <w:rFonts w:asciiTheme="minorEastAsia" w:eastAsiaTheme="minorEastAsia" w:hAnsiTheme="minorEastAsia"/>
        </w:rPr>
        <w:t>getSendData</w:t>
      </w:r>
      <w:proofErr w:type="spellEnd"/>
      <w:r w:rsidRPr="00F63795">
        <w:rPr>
          <w:rFonts w:asciiTheme="minorEastAsia" w:eastAsiaTheme="minorEastAsia" w:hAnsiTheme="minorEastAsia"/>
        </w:rPr>
        <w:t>(type)</w:t>
      </w:r>
      <w:r>
        <w:rPr>
          <w:rFonts w:asciiTheme="minorEastAsia" w:eastAsiaTheme="minorEastAsia" w:hAnsiTheme="minorEastAsia" w:hint="eastAsia"/>
        </w:rPr>
        <w:t>：</w:t>
      </w:r>
      <w:r w:rsidRPr="00F63795">
        <w:rPr>
          <w:rFonts w:asciiTheme="minorEastAsia" w:eastAsiaTheme="minorEastAsia" w:hAnsiTheme="minorEastAsia" w:hint="eastAsia"/>
        </w:rPr>
        <w:t>获取发送数据</w:t>
      </w:r>
    </w:p>
    <w:p w14:paraId="55B61AAF" w14:textId="77777777" w:rsidR="00204F6C" w:rsidRPr="00F63795" w:rsidRDefault="00204F6C" w:rsidP="005353DB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F63795">
        <w:rPr>
          <w:rFonts w:asciiTheme="minorEastAsia" w:eastAsiaTheme="minorEastAsia" w:hAnsiTheme="minorEastAsia"/>
        </w:rPr>
        <w:t>$_</w:t>
      </w:r>
      <w:proofErr w:type="spellStart"/>
      <w:r w:rsidRPr="00F63795">
        <w:rPr>
          <w:rFonts w:asciiTheme="minorEastAsia" w:eastAsiaTheme="minorEastAsia" w:hAnsiTheme="minorEastAsia"/>
        </w:rPr>
        <w:t>clearList</w:t>
      </w:r>
      <w:proofErr w:type="spellEnd"/>
      <w:r w:rsidRPr="00F63795">
        <w:rPr>
          <w:rFonts w:asciiTheme="minorEastAsia" w:eastAsiaTheme="minorEastAsia" w:hAnsiTheme="minorEastAsia"/>
        </w:rPr>
        <w:t>()</w:t>
      </w:r>
      <w:r>
        <w:rPr>
          <w:rFonts w:asciiTheme="minorEastAsia" w:eastAsiaTheme="minorEastAsia" w:hAnsiTheme="minorEastAsia" w:hint="eastAsia"/>
        </w:rPr>
        <w:t>：清空</w:t>
      </w:r>
      <w:r w:rsidRPr="00F63795">
        <w:rPr>
          <w:rFonts w:asciiTheme="minorEastAsia" w:eastAsiaTheme="minorEastAsia" w:hAnsiTheme="minorEastAsia" w:hint="eastAsia"/>
        </w:rPr>
        <w:t>显示列表</w:t>
      </w:r>
    </w:p>
    <w:p w14:paraId="462A85B7" w14:textId="77777777" w:rsidR="00204F6C" w:rsidRPr="00F63795" w:rsidRDefault="00204F6C" w:rsidP="005353DB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F63795">
        <w:rPr>
          <w:rFonts w:asciiTheme="minorEastAsia" w:eastAsiaTheme="minorEastAsia" w:hAnsiTheme="minorEastAsia"/>
        </w:rPr>
        <w:t>$_</w:t>
      </w:r>
      <w:proofErr w:type="spellStart"/>
      <w:r w:rsidRPr="00F63795">
        <w:rPr>
          <w:rFonts w:asciiTheme="minorEastAsia" w:eastAsiaTheme="minorEastAsia" w:hAnsiTheme="minorEastAsia"/>
        </w:rPr>
        <w:t>orderType</w:t>
      </w:r>
      <w:proofErr w:type="spellEnd"/>
      <w:r w:rsidRPr="00F63795">
        <w:rPr>
          <w:rFonts w:asciiTheme="minorEastAsia" w:eastAsiaTheme="minorEastAsia" w:hAnsiTheme="minorEastAsia"/>
        </w:rPr>
        <w:t>()</w:t>
      </w:r>
      <w:r>
        <w:rPr>
          <w:rFonts w:asciiTheme="minorEastAsia" w:eastAsiaTheme="minorEastAsia" w:hAnsiTheme="minorEastAsia" w:hint="eastAsia"/>
        </w:rPr>
        <w:t>：</w:t>
      </w:r>
      <w:r w:rsidRPr="00F63795">
        <w:rPr>
          <w:rFonts w:asciiTheme="minorEastAsia" w:eastAsiaTheme="minorEastAsia" w:hAnsiTheme="minorEastAsia" w:hint="eastAsia"/>
        </w:rPr>
        <w:t>显示列表按照类型排序</w:t>
      </w:r>
    </w:p>
    <w:p w14:paraId="685884A9" w14:textId="77777777" w:rsidR="00204F6C" w:rsidRPr="00F63795" w:rsidRDefault="00204F6C" w:rsidP="005353DB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F63795">
        <w:rPr>
          <w:rFonts w:asciiTheme="minorEastAsia" w:eastAsiaTheme="minorEastAsia" w:hAnsiTheme="minorEastAsia"/>
        </w:rPr>
        <w:t>$_</w:t>
      </w:r>
      <w:proofErr w:type="spellStart"/>
      <w:r w:rsidRPr="00F63795">
        <w:rPr>
          <w:rFonts w:asciiTheme="minorEastAsia" w:eastAsiaTheme="minorEastAsia" w:hAnsiTheme="minorEastAsia"/>
        </w:rPr>
        <w:t>orderId</w:t>
      </w:r>
      <w:proofErr w:type="spellEnd"/>
      <w:r w:rsidRPr="00F63795">
        <w:rPr>
          <w:rFonts w:asciiTheme="minorEastAsia" w:eastAsiaTheme="minorEastAsia" w:hAnsiTheme="minorEastAsia"/>
        </w:rPr>
        <w:t>()</w:t>
      </w:r>
      <w:r>
        <w:rPr>
          <w:rFonts w:asciiTheme="minorEastAsia" w:eastAsiaTheme="minorEastAsia" w:hAnsiTheme="minorEastAsia" w:hint="eastAsia"/>
        </w:rPr>
        <w:t>：</w:t>
      </w:r>
      <w:r w:rsidRPr="00F63795">
        <w:rPr>
          <w:rFonts w:asciiTheme="minorEastAsia" w:eastAsiaTheme="minorEastAsia" w:hAnsiTheme="minorEastAsia" w:hint="eastAsia"/>
        </w:rPr>
        <w:t>显示列表按照id排序</w:t>
      </w:r>
    </w:p>
    <w:p w14:paraId="26E636AA" w14:textId="77777777" w:rsidR="00204F6C" w:rsidRPr="00F63795" w:rsidRDefault="00204F6C" w:rsidP="005353DB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F63795">
        <w:rPr>
          <w:rFonts w:asciiTheme="minorEastAsia" w:eastAsiaTheme="minorEastAsia" w:hAnsiTheme="minorEastAsia"/>
        </w:rPr>
        <w:t>$_select()</w:t>
      </w:r>
      <w:r>
        <w:rPr>
          <w:rFonts w:asciiTheme="minorEastAsia" w:eastAsiaTheme="minorEastAsia" w:hAnsiTheme="minorEastAsia" w:hint="eastAsia"/>
        </w:rPr>
        <w:t>：</w:t>
      </w:r>
      <w:r w:rsidRPr="00F63795">
        <w:rPr>
          <w:rFonts w:asciiTheme="minorEastAsia" w:eastAsiaTheme="minorEastAsia" w:hAnsiTheme="minorEastAsia" w:hint="eastAsia"/>
        </w:rPr>
        <w:t>查询事件</w:t>
      </w:r>
    </w:p>
    <w:p w14:paraId="68CBE77B" w14:textId="77777777" w:rsidR="00204F6C" w:rsidRPr="00F63795" w:rsidRDefault="00204F6C" w:rsidP="005353DB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F63795">
        <w:rPr>
          <w:rFonts w:asciiTheme="minorEastAsia" w:eastAsiaTheme="minorEastAsia" w:hAnsiTheme="minorEastAsia"/>
        </w:rPr>
        <w:t>$_insert()</w:t>
      </w:r>
      <w:r>
        <w:rPr>
          <w:rFonts w:asciiTheme="minorEastAsia" w:eastAsiaTheme="minorEastAsia" w:hAnsiTheme="minorEastAsia" w:hint="eastAsia"/>
        </w:rPr>
        <w:t>：添加事件</w:t>
      </w:r>
    </w:p>
    <w:p w14:paraId="717C3DB6" w14:textId="77777777" w:rsidR="00204F6C" w:rsidRPr="00F63795" w:rsidRDefault="00204F6C" w:rsidP="005353DB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F63795">
        <w:rPr>
          <w:rFonts w:asciiTheme="minorEastAsia" w:eastAsiaTheme="minorEastAsia" w:hAnsiTheme="minorEastAsia"/>
        </w:rPr>
        <w:t>$_update()</w:t>
      </w:r>
      <w:r>
        <w:rPr>
          <w:rFonts w:asciiTheme="minorEastAsia" w:eastAsiaTheme="minorEastAsia" w:hAnsiTheme="minorEastAsia" w:hint="eastAsia"/>
        </w:rPr>
        <w:t>：更新事件</w:t>
      </w:r>
    </w:p>
    <w:p w14:paraId="46585BC3" w14:textId="77777777" w:rsidR="00204F6C" w:rsidRPr="00F63795" w:rsidRDefault="00204F6C" w:rsidP="005353DB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F63795">
        <w:rPr>
          <w:rFonts w:asciiTheme="minorEastAsia" w:eastAsiaTheme="minorEastAsia" w:hAnsiTheme="minorEastAsia"/>
        </w:rPr>
        <w:t>$_delete()</w:t>
      </w:r>
      <w:r>
        <w:rPr>
          <w:rFonts w:asciiTheme="minorEastAsia" w:eastAsiaTheme="minorEastAsia" w:hAnsiTheme="minorEastAsia" w:hint="eastAsia"/>
        </w:rPr>
        <w:t>：</w:t>
      </w:r>
      <w:r w:rsidRPr="00F63795">
        <w:rPr>
          <w:rFonts w:asciiTheme="minorEastAsia" w:eastAsiaTheme="minorEastAsia" w:hAnsiTheme="minorEastAsia" w:hint="eastAsia"/>
        </w:rPr>
        <w:t>删除事件</w:t>
      </w:r>
    </w:p>
    <w:p w14:paraId="46C5305D" w14:textId="3254586B" w:rsidR="00204F6C" w:rsidRDefault="00204F6C" w:rsidP="005353DB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F63795">
        <w:rPr>
          <w:rFonts w:asciiTheme="minorEastAsia" w:eastAsiaTheme="minorEastAsia" w:hAnsiTheme="minorEastAsia"/>
        </w:rPr>
        <w:t>$_</w:t>
      </w:r>
      <w:proofErr w:type="spellStart"/>
      <w:r w:rsidRPr="00F63795">
        <w:rPr>
          <w:rFonts w:asciiTheme="minorEastAsia" w:eastAsiaTheme="minorEastAsia" w:hAnsiTheme="minorEastAsia"/>
        </w:rPr>
        <w:t>pickOne</w:t>
      </w:r>
      <w:proofErr w:type="spellEnd"/>
      <w:r w:rsidRPr="00F63795">
        <w:rPr>
          <w:rFonts w:asciiTheme="minorEastAsia" w:eastAsiaTheme="minorEastAsia" w:hAnsiTheme="minorEastAsia"/>
        </w:rPr>
        <w:t>(device)</w:t>
      </w:r>
      <w:r w:rsidRPr="00F63795">
        <w:rPr>
          <w:rFonts w:asciiTheme="minorEastAsia" w:eastAsiaTheme="minorEastAsia" w:hAnsiTheme="minorEastAsia" w:hint="eastAsia"/>
        </w:rPr>
        <w:t>：点击列表查看信息</w:t>
      </w:r>
    </w:p>
    <w:p w14:paraId="68D0BE16" w14:textId="111605E6" w:rsidR="00A65896" w:rsidRPr="00F63795" w:rsidRDefault="00A65896" w:rsidP="005353DB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A65896">
        <w:rPr>
          <w:rFonts w:asciiTheme="minorEastAsia" w:eastAsiaTheme="minorEastAsia" w:hAnsiTheme="minorEastAsia"/>
        </w:rPr>
        <w:t>$_</w:t>
      </w:r>
      <w:proofErr w:type="spellStart"/>
      <w:r w:rsidRPr="00A65896">
        <w:rPr>
          <w:rFonts w:asciiTheme="minorEastAsia" w:eastAsiaTheme="minorEastAsia" w:hAnsiTheme="minorEastAsia"/>
        </w:rPr>
        <w:t>openBatch</w:t>
      </w:r>
      <w:proofErr w:type="spellEnd"/>
      <w:r w:rsidRPr="00A65896">
        <w:rPr>
          <w:rFonts w:asciiTheme="minorEastAsia" w:eastAsiaTheme="minorEastAsia" w:hAnsiTheme="minorEastAsia"/>
        </w:rPr>
        <w:t>()</w:t>
      </w:r>
      <w:r>
        <w:rPr>
          <w:rFonts w:asciiTheme="minorEastAsia" w:eastAsiaTheme="minorEastAsia" w:hAnsiTheme="minorEastAsia" w:hint="eastAsia"/>
        </w:rPr>
        <w:t>：批量操作相关状态设置</w:t>
      </w:r>
    </w:p>
    <w:p w14:paraId="15DD488A" w14:textId="77777777" w:rsidR="00204F6C" w:rsidRPr="00F63795" w:rsidRDefault="00204F6C" w:rsidP="005353DB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F63795">
        <w:rPr>
          <w:rFonts w:asciiTheme="minorEastAsia" w:eastAsiaTheme="minorEastAsia" w:hAnsiTheme="minorEastAsia"/>
        </w:rPr>
        <w:t>$_</w:t>
      </w:r>
      <w:proofErr w:type="spellStart"/>
      <w:r w:rsidRPr="00F63795">
        <w:rPr>
          <w:rFonts w:asciiTheme="minorEastAsia" w:eastAsiaTheme="minorEastAsia" w:hAnsiTheme="minorEastAsia"/>
        </w:rPr>
        <w:t>batchFile</w:t>
      </w:r>
      <w:proofErr w:type="spellEnd"/>
      <w:r w:rsidRPr="00F63795">
        <w:rPr>
          <w:rFonts w:asciiTheme="minorEastAsia" w:eastAsiaTheme="minorEastAsia" w:hAnsiTheme="minorEastAsia"/>
        </w:rPr>
        <w:t>()</w:t>
      </w:r>
      <w:r>
        <w:rPr>
          <w:rFonts w:asciiTheme="minorEastAsia" w:eastAsiaTheme="minorEastAsia" w:hAnsiTheme="minorEastAsia" w:hint="eastAsia"/>
        </w:rPr>
        <w:t>：</w:t>
      </w:r>
      <w:r w:rsidRPr="00F63795">
        <w:rPr>
          <w:rFonts w:asciiTheme="minorEastAsia" w:eastAsiaTheme="minorEastAsia" w:hAnsiTheme="minorEastAsia" w:hint="eastAsia"/>
        </w:rPr>
        <w:t>读取批处理文件</w:t>
      </w:r>
    </w:p>
    <w:p w14:paraId="64A800B4" w14:textId="77777777" w:rsidR="004A2603" w:rsidRDefault="004A2603" w:rsidP="004A2603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6081D05A" w14:textId="0FC6C260" w:rsidR="00045FF2" w:rsidRDefault="004A2603" w:rsidP="00525EE5">
      <w:pPr>
        <w:pStyle w:val="2"/>
      </w:pPr>
      <w:r w:rsidRPr="00045FF2">
        <w:lastRenderedPageBreak/>
        <w:t>D</w:t>
      </w:r>
      <w:r w:rsidR="00045FF2" w:rsidRPr="00045FF2">
        <w:t>isplay</w:t>
      </w:r>
    </w:p>
    <w:p w14:paraId="571B8795" w14:textId="45398104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功能</w:t>
      </w:r>
    </w:p>
    <w:p w14:paraId="4A174A69" w14:textId="55417797" w:rsidR="00301F19" w:rsidRPr="00301F19" w:rsidRDefault="00301F19" w:rsidP="005353DB">
      <w:pPr>
        <w:pStyle w:val="ae"/>
        <w:numPr>
          <w:ilvl w:val="0"/>
          <w:numId w:val="35"/>
        </w:numPr>
        <w:ind w:firstLineChars="0"/>
        <w:rPr>
          <w:rFonts w:asciiTheme="minorEastAsia" w:eastAsiaTheme="minorEastAsia" w:hAnsiTheme="minorEastAsia" w:hint="eastAsia"/>
        </w:rPr>
      </w:pPr>
      <w:r w:rsidRPr="00301F19">
        <w:rPr>
          <w:rFonts w:asciiTheme="minorEastAsia" w:eastAsiaTheme="minorEastAsia" w:hAnsiTheme="minorEastAsia" w:hint="eastAsia"/>
        </w:rPr>
        <w:t>主页设备列表显示组件</w:t>
      </w:r>
    </w:p>
    <w:p w14:paraId="562D4D7F" w14:textId="4CF8DFC5" w:rsidR="004A2603" w:rsidRDefault="004A2603" w:rsidP="004A2603">
      <w:pPr>
        <w:pStyle w:val="3"/>
        <w:rPr>
          <w:rFonts w:eastAsia="MS Mincho"/>
        </w:rPr>
      </w:pPr>
      <w:r w:rsidRPr="004A2603">
        <w:rPr>
          <w:rFonts w:hint="eastAsia"/>
        </w:rPr>
        <w:t>构成</w:t>
      </w:r>
    </w:p>
    <w:p w14:paraId="4F0FCAB1" w14:textId="497AD47A" w:rsidR="00C04B2D" w:rsidRPr="00301F19" w:rsidRDefault="00301F19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T</w:t>
      </w:r>
      <w:r w:rsidR="00C04B2D" w:rsidRPr="00C04B2D">
        <w:rPr>
          <w:rFonts w:ascii="Times New Roman" w:eastAsiaTheme="minorEastAsia" w:hAnsi="Times New Roman" w:cs="Times New Roman"/>
        </w:rPr>
        <w:t>emplate</w:t>
      </w:r>
    </w:p>
    <w:p w14:paraId="4783D223" w14:textId="13852074" w:rsidR="00301F19" w:rsidRPr="00301F19" w:rsidRDefault="00301F19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="微软雅黑" w:eastAsia="微软雅黑" w:hAnsi="微软雅黑" w:cs="微软雅黑" w:hint="eastAsia"/>
        </w:rPr>
        <w:t>设备图标</w:t>
      </w:r>
    </w:p>
    <w:p w14:paraId="753AAE32" w14:textId="02CFACC2" w:rsidR="00301F19" w:rsidRPr="00301F19" w:rsidRDefault="00301F19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="微软雅黑" w:eastAsia="微软雅黑" w:hAnsi="微软雅黑" w:cs="微软雅黑" w:hint="eastAsia"/>
        </w:rPr>
        <w:t>选择设备状态和数量</w:t>
      </w:r>
    </w:p>
    <w:p w14:paraId="742338E2" w14:textId="66E0B520" w:rsidR="00301F19" w:rsidRPr="00301F19" w:rsidRDefault="00301F19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="微软雅黑" w:eastAsia="微软雅黑" w:hAnsi="微软雅黑" w:cs="微软雅黑" w:hint="eastAsia"/>
        </w:rPr>
        <w:t>设备列表</w:t>
      </w:r>
    </w:p>
    <w:p w14:paraId="559183AF" w14:textId="22B22CAB" w:rsidR="00301F19" w:rsidRPr="00301F19" w:rsidRDefault="00301F19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序号</w:t>
      </w:r>
    </w:p>
    <w:p w14:paraId="28686301" w14:textId="70109C2E" w:rsidR="00301F19" w:rsidRPr="00301F19" w:rsidRDefault="00301F19" w:rsidP="005353DB">
      <w:pPr>
        <w:pStyle w:val="ae"/>
        <w:numPr>
          <w:ilvl w:val="2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I</w:t>
      </w:r>
      <w:r>
        <w:rPr>
          <w:rFonts w:asciiTheme="minorEastAsia" w:eastAsiaTheme="minorEastAsia" w:hAnsiTheme="minorEastAsia" w:cs="Times New Roman" w:hint="eastAsia"/>
        </w:rPr>
        <w:t>d：可点击，地图上突出</w:t>
      </w:r>
      <w:r w:rsidRPr="00301F19">
        <w:rPr>
          <w:rFonts w:asciiTheme="minorEastAsia" w:eastAsiaTheme="minorEastAsia" w:hAnsiTheme="minorEastAsia" w:cs="Times New Roman" w:hint="eastAsia"/>
        </w:rPr>
        <w:t>显示</w:t>
      </w:r>
    </w:p>
    <w:p w14:paraId="2BDFBE3F" w14:textId="28746D90" w:rsidR="00C04B2D" w:rsidRDefault="00301F19" w:rsidP="005353DB">
      <w:pPr>
        <w:pStyle w:val="ae"/>
        <w:numPr>
          <w:ilvl w:val="0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C04B2D">
        <w:rPr>
          <w:rFonts w:ascii="Times New Roman" w:eastAsiaTheme="minorEastAsia" w:hAnsi="Times New Roman" w:cs="Times New Roman"/>
        </w:rPr>
        <w:t>S</w:t>
      </w:r>
      <w:r w:rsidR="00C04B2D" w:rsidRPr="00C04B2D">
        <w:rPr>
          <w:rFonts w:ascii="Times New Roman" w:eastAsiaTheme="minorEastAsia" w:hAnsi="Times New Roman" w:cs="Times New Roman"/>
        </w:rPr>
        <w:t>cript</w:t>
      </w:r>
    </w:p>
    <w:p w14:paraId="5B9380DF" w14:textId="73211BB7" w:rsidR="00301F19" w:rsidRDefault="00301F19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proofErr w:type="gramStart"/>
      <w:r w:rsidRPr="00301F19">
        <w:rPr>
          <w:rFonts w:ascii="Times New Roman" w:eastAsiaTheme="minorEastAsia" w:hAnsi="Times New Roman" w:cs="Times New Roman"/>
        </w:rPr>
        <w:t>data</w:t>
      </w:r>
      <w:r>
        <w:rPr>
          <w:rFonts w:ascii="Times New Roman" w:eastAsiaTheme="minorEastAsia" w:hAnsi="Times New Roman" w:cs="Times New Roman" w:hint="eastAsia"/>
        </w:rPr>
        <w:t>(</w:t>
      </w:r>
      <w:proofErr w:type="gramEnd"/>
      <w:r>
        <w:rPr>
          <w:rFonts w:ascii="Times New Roman" w:eastAsiaTheme="minorEastAsia" w:hAnsi="Times New Roman" w:cs="Times New Roman"/>
        </w:rPr>
        <w:t>)</w:t>
      </w:r>
    </w:p>
    <w:p w14:paraId="34801D1A" w14:textId="583126C7" w:rsidR="00301F19" w:rsidRDefault="00301F19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301F19">
        <w:rPr>
          <w:rFonts w:ascii="Times New Roman" w:eastAsiaTheme="minorEastAsia" w:hAnsi="Times New Roman" w:cs="Times New Roman"/>
        </w:rPr>
        <w:t>components</w:t>
      </w:r>
    </w:p>
    <w:p w14:paraId="70A97E53" w14:textId="6BA4795C" w:rsidR="00301F19" w:rsidRPr="00C04B2D" w:rsidRDefault="00301F19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301F19">
        <w:rPr>
          <w:rFonts w:ascii="Times New Roman" w:eastAsiaTheme="minorEastAsia" w:hAnsi="Times New Roman" w:cs="Times New Roman"/>
        </w:rPr>
        <w:t>methods</w:t>
      </w:r>
    </w:p>
    <w:p w14:paraId="41924E7A" w14:textId="1FD0A2E7" w:rsidR="00C04B2D" w:rsidRPr="00301F19" w:rsidRDefault="00C04B2D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style</w:t>
      </w:r>
    </w:p>
    <w:p w14:paraId="220641B9" w14:textId="48CFC892" w:rsidR="00301F19" w:rsidRPr="00301F19" w:rsidRDefault="00301F19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</w:rPr>
        <w:t>d</w:t>
      </w:r>
      <w:r>
        <w:rPr>
          <w:rFonts w:ascii="Times New Roman" w:eastAsiaTheme="minorEastAsia" w:hAnsi="Times New Roman" w:cs="Times New Roman"/>
        </w:rPr>
        <w:t>iv:</w:t>
      </w:r>
      <w:r>
        <w:rPr>
          <w:rFonts w:ascii="Times New Roman" w:eastAsiaTheme="minorEastAsia" w:hAnsi="Times New Roman" w:cs="Times New Roman" w:hint="eastAsia"/>
        </w:rPr>
        <w:t>左位置设置</w:t>
      </w:r>
    </w:p>
    <w:p w14:paraId="6F168071" w14:textId="01F44050" w:rsidR="00301F19" w:rsidRPr="00E21E92" w:rsidRDefault="00301F19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Theme="minorEastAsia" w:eastAsiaTheme="minorEastAsia" w:hAnsiTheme="minorEastAsia" w:cs="Times New Roman" w:hint="eastAsia"/>
        </w:rPr>
        <w:t>list-all</w:t>
      </w:r>
      <w:r>
        <w:rPr>
          <w:rFonts w:asciiTheme="minorEastAsia" w:eastAsiaTheme="minorEastAsia" w:hAnsiTheme="minorEastAsia" w:cs="Times New Roman"/>
        </w:rPr>
        <w:t>:</w:t>
      </w:r>
      <w:r w:rsidR="00E21E92">
        <w:rPr>
          <w:rFonts w:asciiTheme="minorEastAsia" w:eastAsiaTheme="minorEastAsia" w:hAnsiTheme="minorEastAsia" w:cs="Times New Roman" w:hint="eastAsia"/>
        </w:rPr>
        <w:t>盒子设置</w:t>
      </w:r>
    </w:p>
    <w:p w14:paraId="1253F8EF" w14:textId="6541851D" w:rsidR="00E21E92" w:rsidRPr="00C04B2D" w:rsidRDefault="00E21E92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Theme="minorEastAsia" w:eastAsiaTheme="minorEastAsia" w:hAnsiTheme="minorEastAsia" w:cs="Times New Roman" w:hint="eastAsia"/>
        </w:rPr>
        <w:t>display:组件宽度设置</w:t>
      </w:r>
    </w:p>
    <w:p w14:paraId="2302F055" w14:textId="77777777" w:rsidR="004A2603" w:rsidRDefault="004A2603" w:rsidP="004A2603">
      <w:pPr>
        <w:pStyle w:val="3"/>
      </w:pPr>
      <w:r>
        <w:rPr>
          <w:rFonts w:hint="eastAsia"/>
        </w:rPr>
        <w:t>相关路由</w:t>
      </w:r>
    </w:p>
    <w:p w14:paraId="42CAB5A2" w14:textId="1D9CA95E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相关组件</w:t>
      </w:r>
    </w:p>
    <w:p w14:paraId="1E1A29FB" w14:textId="70283E41" w:rsidR="00E21E92" w:rsidRPr="00E21E92" w:rsidRDefault="00E21E92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proofErr w:type="spellStart"/>
      <w:r w:rsidRPr="00E21E92">
        <w:rPr>
          <w:rFonts w:ascii="Times New Roman" w:eastAsiaTheme="minorEastAsia" w:hAnsi="Times New Roman" w:cs="Times New Roman"/>
        </w:rPr>
        <w:t>displayIcon</w:t>
      </w:r>
      <w:proofErr w:type="spellEnd"/>
      <w:r w:rsidRPr="00E21E92">
        <w:rPr>
          <w:rFonts w:ascii="Times New Roman" w:eastAsiaTheme="minorEastAsia" w:hAnsi="Times New Roman" w:cs="Times New Roman" w:hint="eastAsia"/>
        </w:rPr>
        <w:t>：设备图标</w:t>
      </w:r>
    </w:p>
    <w:p w14:paraId="2C18E052" w14:textId="4C8976A1" w:rsidR="00E21E92" w:rsidRPr="00E21E92" w:rsidRDefault="00E21E92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 w:hint="eastAsia"/>
        </w:rPr>
      </w:pPr>
      <w:proofErr w:type="spellStart"/>
      <w:r w:rsidRPr="00E21E92">
        <w:rPr>
          <w:rFonts w:ascii="Times New Roman" w:eastAsiaTheme="minorEastAsia" w:hAnsi="Times New Roman" w:cs="Times New Roman"/>
        </w:rPr>
        <w:t>displayCount</w:t>
      </w:r>
      <w:proofErr w:type="spellEnd"/>
      <w:r w:rsidRPr="00E21E92">
        <w:rPr>
          <w:rFonts w:ascii="Times New Roman" w:eastAsiaTheme="minorEastAsia" w:hAnsi="Times New Roman" w:cs="Times New Roman" w:hint="eastAsia"/>
        </w:rPr>
        <w:t>：选择设备状态和数量</w:t>
      </w:r>
    </w:p>
    <w:p w14:paraId="75A6F000" w14:textId="78588297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lastRenderedPageBreak/>
        <w:t>方法</w:t>
      </w:r>
    </w:p>
    <w:p w14:paraId="7696CF84" w14:textId="63590033" w:rsidR="00F85058" w:rsidRPr="00F85058" w:rsidRDefault="00F85058" w:rsidP="005353DB">
      <w:pPr>
        <w:pStyle w:val="ae"/>
        <w:numPr>
          <w:ilvl w:val="0"/>
          <w:numId w:val="36"/>
        </w:numPr>
        <w:ind w:firstLineChars="0"/>
        <w:rPr>
          <w:rFonts w:eastAsia="MS Mincho"/>
          <w:lang w:eastAsia="ja-JP"/>
        </w:rPr>
      </w:pPr>
      <w:r w:rsidRPr="00F85058">
        <w:rPr>
          <w:rFonts w:eastAsia="MS Mincho"/>
          <w:lang w:eastAsia="ja-JP"/>
        </w:rPr>
        <w:t>$_</w:t>
      </w:r>
      <w:proofErr w:type="spellStart"/>
      <w:r w:rsidRPr="00F85058">
        <w:rPr>
          <w:rFonts w:eastAsia="MS Mincho"/>
          <w:lang w:eastAsia="ja-JP"/>
        </w:rPr>
        <w:t>pickState</w:t>
      </w:r>
      <w:proofErr w:type="spellEnd"/>
      <w:r w:rsidRPr="00F85058">
        <w:rPr>
          <w:rFonts w:eastAsia="MS Mincho"/>
          <w:lang w:eastAsia="ja-JP"/>
        </w:rPr>
        <w:t>(state)</w:t>
      </w:r>
      <w:r>
        <w:rPr>
          <w:rFonts w:asciiTheme="minorEastAsia" w:eastAsiaTheme="minorEastAsia" w:hAnsiTheme="minorEastAsia" w:hint="eastAsia"/>
        </w:rPr>
        <w:t>：选择相应状态的设备点击事件</w:t>
      </w:r>
    </w:p>
    <w:p w14:paraId="63386111" w14:textId="6DE39353" w:rsidR="00F85058" w:rsidRPr="00F85058" w:rsidRDefault="00F85058" w:rsidP="005353DB">
      <w:pPr>
        <w:pStyle w:val="ae"/>
        <w:numPr>
          <w:ilvl w:val="0"/>
          <w:numId w:val="36"/>
        </w:numPr>
        <w:ind w:firstLineChars="0"/>
        <w:rPr>
          <w:rFonts w:eastAsia="MS Mincho" w:hint="eastAsia"/>
          <w:lang w:eastAsia="ja-JP"/>
        </w:rPr>
      </w:pPr>
      <w:r w:rsidRPr="00F85058">
        <w:rPr>
          <w:rFonts w:eastAsia="MS Mincho"/>
          <w:lang w:eastAsia="ja-JP"/>
        </w:rPr>
        <w:t>$_</w:t>
      </w:r>
      <w:proofErr w:type="spellStart"/>
      <w:r w:rsidRPr="00F85058">
        <w:rPr>
          <w:rFonts w:eastAsia="MS Mincho"/>
          <w:lang w:eastAsia="ja-JP"/>
        </w:rPr>
        <w:t>pickOne</w:t>
      </w:r>
      <w:proofErr w:type="spellEnd"/>
      <w:r w:rsidRPr="00F85058">
        <w:rPr>
          <w:rFonts w:eastAsia="MS Mincho"/>
          <w:lang w:eastAsia="ja-JP"/>
        </w:rPr>
        <w:t>(item)</w:t>
      </w:r>
      <w:r>
        <w:rPr>
          <w:rFonts w:asciiTheme="minorEastAsia" w:eastAsiaTheme="minorEastAsia" w:hAnsiTheme="minorEastAsia" w:hint="eastAsia"/>
        </w:rPr>
        <w:t>：选择某个设备地图标记点击事件</w:t>
      </w:r>
    </w:p>
    <w:p w14:paraId="20521C46" w14:textId="77777777" w:rsidR="004A2603" w:rsidRDefault="004A2603" w:rsidP="004A2603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765D6436" w14:textId="09136F0B" w:rsidR="00045FF2" w:rsidRDefault="00045FF2" w:rsidP="00525EE5">
      <w:pPr>
        <w:pStyle w:val="2"/>
      </w:pPr>
      <w:proofErr w:type="spellStart"/>
      <w:r w:rsidRPr="00045FF2">
        <w:lastRenderedPageBreak/>
        <w:t>displayCount</w:t>
      </w:r>
      <w:proofErr w:type="spellEnd"/>
    </w:p>
    <w:p w14:paraId="5947E092" w14:textId="620B4334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功能</w:t>
      </w:r>
    </w:p>
    <w:p w14:paraId="651E0B8A" w14:textId="29ABCF4C" w:rsidR="00CD4899" w:rsidRPr="00CD4899" w:rsidRDefault="00CD4899" w:rsidP="005353DB">
      <w:pPr>
        <w:pStyle w:val="ae"/>
        <w:numPr>
          <w:ilvl w:val="0"/>
          <w:numId w:val="37"/>
        </w:numPr>
        <w:ind w:firstLineChars="0"/>
        <w:rPr>
          <w:rFonts w:eastAsia="MS Mincho" w:hint="eastAsia"/>
          <w:lang w:eastAsia="ja-JP"/>
        </w:rPr>
      </w:pPr>
      <w:r w:rsidRPr="00CD4899">
        <w:rPr>
          <w:rFonts w:ascii="微软雅黑" w:eastAsia="微软雅黑" w:hAnsi="微软雅黑" w:cs="微软雅黑" w:hint="eastAsia"/>
        </w:rPr>
        <w:t>选择的设备状态和数量胶囊式显示</w:t>
      </w:r>
    </w:p>
    <w:p w14:paraId="357F1D34" w14:textId="24D98520" w:rsidR="004A2603" w:rsidRDefault="004A2603" w:rsidP="004A2603">
      <w:pPr>
        <w:pStyle w:val="3"/>
        <w:rPr>
          <w:rFonts w:eastAsia="MS Mincho"/>
        </w:rPr>
      </w:pPr>
      <w:r w:rsidRPr="004A2603">
        <w:rPr>
          <w:rFonts w:hint="eastAsia"/>
        </w:rPr>
        <w:t>构成</w:t>
      </w:r>
    </w:p>
    <w:p w14:paraId="4B76B926" w14:textId="4046EBCA" w:rsidR="00C04B2D" w:rsidRPr="00CD4899" w:rsidRDefault="00CD4899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T</w:t>
      </w:r>
      <w:r w:rsidR="00C04B2D" w:rsidRPr="00C04B2D">
        <w:rPr>
          <w:rFonts w:ascii="Times New Roman" w:eastAsiaTheme="minorEastAsia" w:hAnsi="Times New Roman" w:cs="Times New Roman"/>
        </w:rPr>
        <w:t>emplate</w:t>
      </w:r>
    </w:p>
    <w:p w14:paraId="69C39F24" w14:textId="64F2DA74" w:rsidR="00CD4899" w:rsidRPr="00CD4899" w:rsidRDefault="00CD4899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CD4899">
        <w:rPr>
          <w:rFonts w:ascii="Times New Roman" w:eastAsiaTheme="minorEastAsia" w:hAnsi="Times New Roman" w:cs="Times New Roman" w:hint="eastAsia"/>
        </w:rPr>
        <w:t>状态颜色：蓝</w:t>
      </w:r>
      <w:r w:rsidRPr="00CD4899">
        <w:rPr>
          <w:rFonts w:ascii="Times New Roman" w:eastAsiaTheme="minorEastAsia" w:hAnsi="Times New Roman" w:cs="Times New Roman" w:hint="eastAsia"/>
        </w:rPr>
        <w:t>(</w:t>
      </w:r>
      <w:r w:rsidRPr="00CD4899">
        <w:rPr>
          <w:rFonts w:ascii="Times New Roman" w:eastAsiaTheme="minorEastAsia" w:hAnsi="Times New Roman" w:cs="Times New Roman" w:hint="eastAsia"/>
        </w:rPr>
        <w:t>全部</w:t>
      </w:r>
      <w:r w:rsidRPr="00CD4899">
        <w:rPr>
          <w:rFonts w:ascii="Times New Roman" w:eastAsiaTheme="minorEastAsia" w:hAnsi="Times New Roman" w:cs="Times New Roman"/>
        </w:rPr>
        <w:t>)</w:t>
      </w:r>
      <w:r w:rsidRPr="00CD4899">
        <w:rPr>
          <w:rFonts w:ascii="Times New Roman" w:eastAsiaTheme="minorEastAsia" w:hAnsi="Times New Roman" w:cs="Times New Roman" w:hint="eastAsia"/>
        </w:rPr>
        <w:t>，绿</w:t>
      </w:r>
      <w:r w:rsidRPr="00CD4899">
        <w:rPr>
          <w:rFonts w:ascii="Times New Roman" w:eastAsiaTheme="minorEastAsia" w:hAnsi="Times New Roman" w:cs="Times New Roman" w:hint="eastAsia"/>
        </w:rPr>
        <w:t>(</w:t>
      </w:r>
      <w:r w:rsidRPr="00CD4899">
        <w:rPr>
          <w:rFonts w:ascii="Times New Roman" w:eastAsiaTheme="minorEastAsia" w:hAnsi="Times New Roman" w:cs="Times New Roman" w:hint="eastAsia"/>
        </w:rPr>
        <w:t>在线</w:t>
      </w:r>
      <w:r w:rsidRPr="00CD4899">
        <w:rPr>
          <w:rFonts w:ascii="Times New Roman" w:eastAsiaTheme="minorEastAsia" w:hAnsi="Times New Roman" w:cs="Times New Roman"/>
        </w:rPr>
        <w:t>)</w:t>
      </w:r>
      <w:r w:rsidRPr="00CD4899">
        <w:rPr>
          <w:rFonts w:ascii="Times New Roman" w:eastAsiaTheme="minorEastAsia" w:hAnsi="Times New Roman" w:cs="Times New Roman" w:hint="eastAsia"/>
        </w:rPr>
        <w:t>，灰</w:t>
      </w:r>
      <w:r w:rsidRPr="00CD4899">
        <w:rPr>
          <w:rFonts w:ascii="Times New Roman" w:eastAsiaTheme="minorEastAsia" w:hAnsi="Times New Roman" w:cs="Times New Roman" w:hint="eastAsia"/>
        </w:rPr>
        <w:t>(</w:t>
      </w:r>
      <w:r w:rsidRPr="00CD4899">
        <w:rPr>
          <w:rFonts w:ascii="Times New Roman" w:eastAsiaTheme="minorEastAsia" w:hAnsi="Times New Roman" w:cs="Times New Roman" w:hint="eastAsia"/>
        </w:rPr>
        <w:t>离线</w:t>
      </w:r>
      <w:r w:rsidRPr="00CD4899">
        <w:rPr>
          <w:rFonts w:ascii="Times New Roman" w:eastAsiaTheme="minorEastAsia" w:hAnsi="Times New Roman" w:cs="Times New Roman"/>
        </w:rPr>
        <w:t>)</w:t>
      </w:r>
      <w:r w:rsidRPr="00CD4899">
        <w:rPr>
          <w:rFonts w:ascii="Times New Roman" w:eastAsiaTheme="minorEastAsia" w:hAnsi="Times New Roman" w:cs="Times New Roman" w:hint="eastAsia"/>
        </w:rPr>
        <w:t>，黄</w:t>
      </w:r>
      <w:r w:rsidRPr="00CD4899">
        <w:rPr>
          <w:rFonts w:ascii="Times New Roman" w:eastAsiaTheme="minorEastAsia" w:hAnsi="Times New Roman" w:cs="Times New Roman" w:hint="eastAsia"/>
        </w:rPr>
        <w:t>(</w:t>
      </w:r>
      <w:r w:rsidRPr="00CD4899">
        <w:rPr>
          <w:rFonts w:ascii="Times New Roman" w:eastAsiaTheme="minorEastAsia" w:hAnsi="Times New Roman" w:cs="Times New Roman" w:hint="eastAsia"/>
        </w:rPr>
        <w:t>警告</w:t>
      </w:r>
      <w:r w:rsidRPr="00CD4899">
        <w:rPr>
          <w:rFonts w:ascii="Times New Roman" w:eastAsiaTheme="minorEastAsia" w:hAnsi="Times New Roman" w:cs="Times New Roman"/>
        </w:rPr>
        <w:t>)</w:t>
      </w:r>
    </w:p>
    <w:p w14:paraId="0B933D72" w14:textId="2E434A47" w:rsidR="00CD4899" w:rsidRPr="00CD4899" w:rsidRDefault="00CD4899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CD4899">
        <w:rPr>
          <w:rFonts w:ascii="Times New Roman" w:eastAsiaTheme="minorEastAsia" w:hAnsi="Times New Roman" w:cs="Times New Roman" w:hint="eastAsia"/>
        </w:rPr>
        <w:t>对应数量</w:t>
      </w:r>
    </w:p>
    <w:p w14:paraId="24A9CF7B" w14:textId="524684E5" w:rsidR="00C04B2D" w:rsidRDefault="00CD4899" w:rsidP="005353DB">
      <w:pPr>
        <w:pStyle w:val="ae"/>
        <w:numPr>
          <w:ilvl w:val="0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C04B2D">
        <w:rPr>
          <w:rFonts w:ascii="Times New Roman" w:eastAsiaTheme="minorEastAsia" w:hAnsi="Times New Roman" w:cs="Times New Roman"/>
        </w:rPr>
        <w:t>S</w:t>
      </w:r>
      <w:r w:rsidR="00C04B2D" w:rsidRPr="00C04B2D">
        <w:rPr>
          <w:rFonts w:ascii="Times New Roman" w:eastAsiaTheme="minorEastAsia" w:hAnsi="Times New Roman" w:cs="Times New Roman"/>
        </w:rPr>
        <w:t>cript</w:t>
      </w:r>
    </w:p>
    <w:p w14:paraId="27F62C2E" w14:textId="159D910B" w:rsidR="00CD4899" w:rsidRPr="00C04B2D" w:rsidRDefault="00CD4899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CD4899">
        <w:rPr>
          <w:rFonts w:ascii="Times New Roman" w:eastAsiaTheme="minorEastAsia" w:hAnsi="Times New Roman" w:cs="Times New Roman"/>
        </w:rPr>
        <w:t>props</w:t>
      </w:r>
      <w:r>
        <w:rPr>
          <w:rFonts w:ascii="Times New Roman" w:eastAsiaTheme="minorEastAsia" w:hAnsi="Times New Roman" w:cs="Times New Roman" w:hint="eastAsia"/>
        </w:rPr>
        <w:t>：传入参数颜色</w:t>
      </w:r>
    </w:p>
    <w:p w14:paraId="21897202" w14:textId="58D21A67" w:rsidR="00C04B2D" w:rsidRPr="00CD4899" w:rsidRDefault="00C04B2D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style</w:t>
      </w:r>
    </w:p>
    <w:p w14:paraId="0F4BBF3B" w14:textId="0EF3B9E1" w:rsidR="00CD4899" w:rsidRPr="00CD4899" w:rsidRDefault="00CD4899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CD4899">
        <w:rPr>
          <w:rFonts w:ascii="Times New Roman" w:eastAsiaTheme="minorEastAsia" w:hAnsi="Times New Roman" w:cs="Times New Roman" w:hint="eastAsia"/>
        </w:rPr>
        <w:t>div</w:t>
      </w:r>
      <w:r w:rsidRPr="00CD4899">
        <w:rPr>
          <w:rFonts w:ascii="Times New Roman" w:eastAsiaTheme="minorEastAsia" w:hAnsi="Times New Roman" w:cs="Times New Roman" w:hint="eastAsia"/>
        </w:rPr>
        <w:t>：显示方式</w:t>
      </w:r>
    </w:p>
    <w:p w14:paraId="68901766" w14:textId="77777777" w:rsidR="004A2603" w:rsidRDefault="004A2603" w:rsidP="004A2603">
      <w:pPr>
        <w:pStyle w:val="3"/>
      </w:pPr>
      <w:r>
        <w:rPr>
          <w:rFonts w:hint="eastAsia"/>
        </w:rPr>
        <w:t>相关路由</w:t>
      </w:r>
    </w:p>
    <w:p w14:paraId="7ADE9724" w14:textId="77777777" w:rsidR="004A2603" w:rsidRDefault="004A2603" w:rsidP="004A2603">
      <w:pPr>
        <w:pStyle w:val="3"/>
      </w:pPr>
      <w:r>
        <w:rPr>
          <w:rFonts w:hint="eastAsia"/>
        </w:rPr>
        <w:t>相关组件</w:t>
      </w:r>
    </w:p>
    <w:p w14:paraId="48594048" w14:textId="77777777" w:rsidR="004A2603" w:rsidRPr="004A2603" w:rsidRDefault="004A2603" w:rsidP="004A2603">
      <w:pPr>
        <w:pStyle w:val="3"/>
      </w:pPr>
      <w:r>
        <w:rPr>
          <w:rFonts w:hint="eastAsia"/>
        </w:rPr>
        <w:t>方法</w:t>
      </w:r>
    </w:p>
    <w:p w14:paraId="2303DBE8" w14:textId="77777777" w:rsidR="004A2603" w:rsidRDefault="004A2603" w:rsidP="004A2603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24251BE4" w14:textId="66180D46" w:rsidR="00045FF2" w:rsidRDefault="00045FF2" w:rsidP="00525EE5">
      <w:pPr>
        <w:pStyle w:val="2"/>
      </w:pPr>
      <w:proofErr w:type="spellStart"/>
      <w:r w:rsidRPr="00045FF2">
        <w:lastRenderedPageBreak/>
        <w:t>displayIcon</w:t>
      </w:r>
      <w:proofErr w:type="spellEnd"/>
    </w:p>
    <w:p w14:paraId="0A5B11AF" w14:textId="69FA3A05" w:rsidR="004A2603" w:rsidRDefault="004A2603" w:rsidP="003359FE">
      <w:pPr>
        <w:pStyle w:val="3"/>
        <w:rPr>
          <w:rFonts w:eastAsia="MS Mincho"/>
        </w:rPr>
      </w:pPr>
      <w:r>
        <w:rPr>
          <w:rFonts w:hint="eastAsia"/>
        </w:rPr>
        <w:t>功能</w:t>
      </w:r>
    </w:p>
    <w:p w14:paraId="3F90D2EB" w14:textId="1F098513" w:rsidR="003A5A56" w:rsidRPr="003359FE" w:rsidRDefault="003359FE" w:rsidP="005353DB">
      <w:pPr>
        <w:pStyle w:val="ae"/>
        <w:numPr>
          <w:ilvl w:val="0"/>
          <w:numId w:val="38"/>
        </w:numPr>
        <w:ind w:firstLineChars="0"/>
        <w:rPr>
          <w:rFonts w:eastAsia="MS Mincho" w:hint="eastAsia"/>
          <w:lang w:eastAsia="ja-JP"/>
        </w:rPr>
      </w:pPr>
      <w:r w:rsidRPr="003359FE">
        <w:rPr>
          <w:rFonts w:ascii="微软雅黑" w:eastAsia="微软雅黑" w:hAnsi="微软雅黑" w:cs="微软雅黑" w:hint="eastAsia"/>
        </w:rPr>
        <w:t>设备图标列显示</w:t>
      </w:r>
    </w:p>
    <w:p w14:paraId="62C22F07" w14:textId="30E785C7" w:rsidR="004A2603" w:rsidRDefault="004A2603" w:rsidP="004A2603">
      <w:pPr>
        <w:pStyle w:val="3"/>
        <w:rPr>
          <w:rFonts w:eastAsia="MS Mincho"/>
        </w:rPr>
      </w:pPr>
      <w:r w:rsidRPr="004A2603">
        <w:rPr>
          <w:rFonts w:hint="eastAsia"/>
        </w:rPr>
        <w:t>构成</w:t>
      </w:r>
    </w:p>
    <w:p w14:paraId="5AF38B77" w14:textId="2955A05B" w:rsidR="00C04B2D" w:rsidRPr="003359FE" w:rsidRDefault="003359FE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T</w:t>
      </w:r>
      <w:r w:rsidR="00C04B2D" w:rsidRPr="00C04B2D">
        <w:rPr>
          <w:rFonts w:ascii="Times New Roman" w:eastAsiaTheme="minorEastAsia" w:hAnsi="Times New Roman" w:cs="Times New Roman"/>
        </w:rPr>
        <w:t>emplate</w:t>
      </w:r>
    </w:p>
    <w:p w14:paraId="7693FC99" w14:textId="05960AB9" w:rsidR="003359FE" w:rsidRPr="003359FE" w:rsidRDefault="003359FE" w:rsidP="005353DB">
      <w:pPr>
        <w:pStyle w:val="ae"/>
        <w:numPr>
          <w:ilvl w:val="1"/>
          <w:numId w:val="26"/>
        </w:numPr>
        <w:ind w:firstLineChars="0"/>
        <w:rPr>
          <w:rFonts w:asciiTheme="minorEastAsia" w:eastAsiaTheme="minorEastAsia" w:hAnsiTheme="minorEastAsia" w:cs="Times New Roman"/>
          <w:lang w:eastAsia="ja-JP"/>
        </w:rPr>
      </w:pPr>
      <w:r w:rsidRPr="003359FE">
        <w:rPr>
          <w:rFonts w:asciiTheme="minorEastAsia" w:eastAsiaTheme="minorEastAsia" w:hAnsiTheme="minorEastAsia" w:cs="微软雅黑" w:hint="eastAsia"/>
        </w:rPr>
        <w:t>图标连接：全部、飞机、无人机、加油车、消防车、工程车、拖车、货车、叉车、大巴、摆渡车、电动车、自行车、手推车</w:t>
      </w:r>
    </w:p>
    <w:p w14:paraId="4C3A393C" w14:textId="484652E6" w:rsidR="00C04B2D" w:rsidRDefault="003359FE" w:rsidP="005353DB">
      <w:pPr>
        <w:pStyle w:val="ae"/>
        <w:numPr>
          <w:ilvl w:val="0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C04B2D">
        <w:rPr>
          <w:rFonts w:ascii="Times New Roman" w:eastAsiaTheme="minorEastAsia" w:hAnsi="Times New Roman" w:cs="Times New Roman"/>
        </w:rPr>
        <w:t>S</w:t>
      </w:r>
      <w:r w:rsidR="00C04B2D" w:rsidRPr="00C04B2D">
        <w:rPr>
          <w:rFonts w:ascii="Times New Roman" w:eastAsiaTheme="minorEastAsia" w:hAnsi="Times New Roman" w:cs="Times New Roman"/>
        </w:rPr>
        <w:t>cript</w:t>
      </w:r>
    </w:p>
    <w:p w14:paraId="17617D80" w14:textId="02DDF989" w:rsidR="003359FE" w:rsidRDefault="003359FE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proofErr w:type="gramStart"/>
      <w:r w:rsidRPr="003359FE">
        <w:rPr>
          <w:rFonts w:ascii="Times New Roman" w:eastAsiaTheme="minorEastAsia" w:hAnsi="Times New Roman" w:cs="Times New Roman"/>
        </w:rPr>
        <w:t>data(</w:t>
      </w:r>
      <w:proofErr w:type="gramEnd"/>
      <w:r w:rsidRPr="003359FE">
        <w:rPr>
          <w:rFonts w:ascii="Times New Roman" w:eastAsiaTheme="minorEastAsia" w:hAnsi="Times New Roman" w:cs="Times New Roman"/>
        </w:rPr>
        <w:t>)</w:t>
      </w:r>
    </w:p>
    <w:p w14:paraId="18BAB09F" w14:textId="7760EE23" w:rsidR="003359FE" w:rsidRPr="00C04B2D" w:rsidRDefault="003359FE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3359FE">
        <w:rPr>
          <w:rFonts w:ascii="Times New Roman" w:eastAsiaTheme="minorEastAsia" w:hAnsi="Times New Roman" w:cs="Times New Roman"/>
        </w:rPr>
        <w:t>components</w:t>
      </w:r>
    </w:p>
    <w:p w14:paraId="70B286F0" w14:textId="4075B155" w:rsidR="00C04B2D" w:rsidRPr="003359FE" w:rsidRDefault="00C04B2D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style</w:t>
      </w:r>
    </w:p>
    <w:p w14:paraId="7E20F147" w14:textId="289B5494" w:rsidR="003359FE" w:rsidRPr="00556573" w:rsidRDefault="003359FE" w:rsidP="005353DB">
      <w:pPr>
        <w:pStyle w:val="ae"/>
        <w:numPr>
          <w:ilvl w:val="1"/>
          <w:numId w:val="26"/>
        </w:numPr>
        <w:ind w:firstLineChars="0"/>
        <w:rPr>
          <w:rFonts w:asciiTheme="minorEastAsia" w:eastAsiaTheme="minorEastAsia" w:hAnsiTheme="minorEastAsia" w:cs="Times New Roman"/>
          <w:lang w:eastAsia="ja-JP"/>
        </w:rPr>
      </w:pPr>
      <w:proofErr w:type="spellStart"/>
      <w:r>
        <w:rPr>
          <w:rFonts w:asciiTheme="minorEastAsia" w:eastAsiaTheme="minorEastAsia" w:hAnsiTheme="minorEastAsia" w:cs="Times New Roman" w:hint="eastAsia"/>
        </w:rPr>
        <w:t>im</w:t>
      </w:r>
      <w:r w:rsidRPr="00556573">
        <w:rPr>
          <w:rFonts w:asciiTheme="minorEastAsia" w:eastAsiaTheme="minorEastAsia" w:hAnsiTheme="minorEastAsia" w:cs="Times New Roman" w:hint="eastAsia"/>
        </w:rPr>
        <w:t>g</w:t>
      </w:r>
      <w:proofErr w:type="spellEnd"/>
      <w:r w:rsidRPr="00556573">
        <w:rPr>
          <w:rFonts w:asciiTheme="minorEastAsia" w:eastAsiaTheme="minorEastAsia" w:hAnsiTheme="minorEastAsia" w:cs="Times New Roman" w:hint="eastAsia"/>
        </w:rPr>
        <w:t>：</w:t>
      </w:r>
      <w:r w:rsidRPr="00556573">
        <w:rPr>
          <w:rFonts w:asciiTheme="minorEastAsia" w:eastAsiaTheme="minorEastAsia" w:hAnsiTheme="minorEastAsia" w:cs="微软雅黑" w:hint="eastAsia"/>
        </w:rPr>
        <w:t>图片大小控制</w:t>
      </w:r>
    </w:p>
    <w:p w14:paraId="6A086E61" w14:textId="039243C2" w:rsidR="003359FE" w:rsidRPr="00556573" w:rsidRDefault="003359FE" w:rsidP="005353DB">
      <w:pPr>
        <w:pStyle w:val="ae"/>
        <w:numPr>
          <w:ilvl w:val="1"/>
          <w:numId w:val="26"/>
        </w:numPr>
        <w:ind w:firstLineChars="0"/>
        <w:rPr>
          <w:rFonts w:asciiTheme="minorEastAsia" w:eastAsiaTheme="minorEastAsia" w:hAnsiTheme="minorEastAsia" w:cs="Times New Roman"/>
          <w:lang w:eastAsia="ja-JP"/>
        </w:rPr>
      </w:pPr>
      <w:r w:rsidRPr="00556573">
        <w:rPr>
          <w:rFonts w:asciiTheme="minorEastAsia" w:eastAsiaTheme="minorEastAsia" w:hAnsiTheme="minorEastAsia" w:cs="Times New Roman" w:hint="eastAsia"/>
        </w:rPr>
        <w:t>a：</w:t>
      </w:r>
      <w:r w:rsidRPr="00556573">
        <w:rPr>
          <w:rFonts w:asciiTheme="minorEastAsia" w:eastAsiaTheme="minorEastAsia" w:hAnsiTheme="minorEastAsia" w:cs="微软雅黑" w:hint="eastAsia"/>
        </w:rPr>
        <w:t>图片连接控制</w:t>
      </w:r>
    </w:p>
    <w:p w14:paraId="1D3E1CF4" w14:textId="0B0BBA48" w:rsidR="003359FE" w:rsidRPr="00556573" w:rsidRDefault="003359FE" w:rsidP="005353DB">
      <w:pPr>
        <w:pStyle w:val="ae"/>
        <w:numPr>
          <w:ilvl w:val="1"/>
          <w:numId w:val="26"/>
        </w:numPr>
        <w:ind w:firstLineChars="0"/>
        <w:rPr>
          <w:rFonts w:asciiTheme="minorEastAsia" w:eastAsiaTheme="minorEastAsia" w:hAnsiTheme="minorEastAsia" w:cs="Times New Roman"/>
          <w:lang w:eastAsia="ja-JP"/>
        </w:rPr>
      </w:pPr>
      <w:r w:rsidRPr="00556573">
        <w:rPr>
          <w:rFonts w:asciiTheme="minorEastAsia" w:eastAsiaTheme="minorEastAsia" w:hAnsiTheme="minorEastAsia" w:cs="Times New Roman"/>
          <w:lang w:eastAsia="ja-JP"/>
        </w:rPr>
        <w:t>display-icon</w:t>
      </w:r>
      <w:r w:rsidRPr="00556573">
        <w:rPr>
          <w:rFonts w:asciiTheme="minorEastAsia" w:eastAsiaTheme="minorEastAsia" w:hAnsiTheme="minorEastAsia" w:cs="Times New Roman" w:hint="eastAsia"/>
        </w:rPr>
        <w:t>：</w:t>
      </w:r>
      <w:r w:rsidRPr="00556573">
        <w:rPr>
          <w:rFonts w:asciiTheme="minorEastAsia" w:eastAsiaTheme="minorEastAsia" w:hAnsiTheme="minorEastAsia" w:cs="微软雅黑" w:hint="eastAsia"/>
        </w:rPr>
        <w:t>组件布局控制</w:t>
      </w:r>
    </w:p>
    <w:p w14:paraId="4E93122F" w14:textId="77777777" w:rsidR="004A2603" w:rsidRDefault="004A2603" w:rsidP="004A2603">
      <w:pPr>
        <w:pStyle w:val="3"/>
      </w:pPr>
      <w:r>
        <w:rPr>
          <w:rFonts w:hint="eastAsia"/>
        </w:rPr>
        <w:t>相关路由</w:t>
      </w:r>
    </w:p>
    <w:p w14:paraId="7B2D6B77" w14:textId="5C9CBC69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相关组件</w:t>
      </w:r>
    </w:p>
    <w:p w14:paraId="03F4E030" w14:textId="4F512842" w:rsidR="003359FE" w:rsidRPr="003359FE" w:rsidRDefault="003359FE" w:rsidP="005353DB">
      <w:pPr>
        <w:pStyle w:val="ae"/>
        <w:numPr>
          <w:ilvl w:val="0"/>
          <w:numId w:val="39"/>
        </w:numPr>
        <w:ind w:firstLineChars="0"/>
        <w:rPr>
          <w:rFonts w:asciiTheme="minorEastAsia" w:eastAsiaTheme="minorEastAsia" w:hAnsiTheme="minorEastAsia" w:hint="eastAsia"/>
        </w:rPr>
      </w:pPr>
      <w:proofErr w:type="spellStart"/>
      <w:r w:rsidRPr="003359FE">
        <w:rPr>
          <w:rFonts w:asciiTheme="minorEastAsia" w:eastAsiaTheme="minorEastAsia" w:hAnsiTheme="minorEastAsia"/>
        </w:rPr>
        <w:t>displayCount</w:t>
      </w:r>
      <w:proofErr w:type="spellEnd"/>
      <w:r>
        <w:rPr>
          <w:rFonts w:asciiTheme="minorEastAsia" w:eastAsiaTheme="minorEastAsia" w:hAnsiTheme="minorEastAsia" w:hint="eastAsia"/>
        </w:rPr>
        <w:t>：状态和数量</w:t>
      </w:r>
      <w:r w:rsidRPr="003359FE">
        <w:rPr>
          <w:rFonts w:asciiTheme="minorEastAsia" w:eastAsiaTheme="minorEastAsia" w:hAnsiTheme="minorEastAsia" w:hint="eastAsia"/>
        </w:rPr>
        <w:t>组件</w:t>
      </w:r>
    </w:p>
    <w:p w14:paraId="18809EA2" w14:textId="77777777" w:rsidR="004A2603" w:rsidRPr="004A2603" w:rsidRDefault="004A2603" w:rsidP="004A2603">
      <w:pPr>
        <w:pStyle w:val="3"/>
      </w:pPr>
      <w:r>
        <w:rPr>
          <w:rFonts w:hint="eastAsia"/>
        </w:rPr>
        <w:t>方法</w:t>
      </w:r>
    </w:p>
    <w:p w14:paraId="19525DA2" w14:textId="77777777" w:rsidR="004A2603" w:rsidRDefault="004A2603" w:rsidP="004A2603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220CFD04" w14:textId="07DECCD9" w:rsidR="00045FF2" w:rsidRDefault="00045FF2" w:rsidP="00525EE5">
      <w:pPr>
        <w:pStyle w:val="2"/>
      </w:pPr>
      <w:proofErr w:type="spellStart"/>
      <w:r w:rsidRPr="00045FF2">
        <w:lastRenderedPageBreak/>
        <w:t>displayListUser</w:t>
      </w:r>
      <w:proofErr w:type="spellEnd"/>
    </w:p>
    <w:p w14:paraId="0E8B75F2" w14:textId="01DBC2ED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功能</w:t>
      </w:r>
    </w:p>
    <w:p w14:paraId="66D1A85B" w14:textId="3C3156DA" w:rsidR="00E44165" w:rsidRPr="00E44165" w:rsidRDefault="00E44165" w:rsidP="005353DB">
      <w:pPr>
        <w:pStyle w:val="ae"/>
        <w:numPr>
          <w:ilvl w:val="0"/>
          <w:numId w:val="39"/>
        </w:numPr>
        <w:ind w:firstLineChars="0"/>
        <w:rPr>
          <w:rFonts w:asciiTheme="minorEastAsia" w:eastAsiaTheme="minorEastAsia" w:hAnsiTheme="minorEastAsia" w:hint="eastAsia"/>
        </w:rPr>
      </w:pPr>
      <w:r w:rsidRPr="00E44165">
        <w:rPr>
          <w:rFonts w:asciiTheme="minorEastAsia" w:eastAsiaTheme="minorEastAsia" w:hAnsiTheme="minorEastAsia" w:hint="eastAsia"/>
        </w:rPr>
        <w:t>用户自定义设备列表显示</w:t>
      </w:r>
    </w:p>
    <w:p w14:paraId="173875FF" w14:textId="0BEFA4B8" w:rsidR="004A2603" w:rsidRDefault="004A2603" w:rsidP="004A2603">
      <w:pPr>
        <w:pStyle w:val="3"/>
        <w:rPr>
          <w:rFonts w:eastAsia="MS Mincho"/>
        </w:rPr>
      </w:pPr>
      <w:r w:rsidRPr="004A2603">
        <w:rPr>
          <w:rFonts w:hint="eastAsia"/>
        </w:rPr>
        <w:t>构成</w:t>
      </w:r>
    </w:p>
    <w:p w14:paraId="1B40431E" w14:textId="59456E86" w:rsidR="00C04B2D" w:rsidRPr="00E44165" w:rsidRDefault="00E44165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T</w:t>
      </w:r>
      <w:r w:rsidR="00C04B2D" w:rsidRPr="00C04B2D">
        <w:rPr>
          <w:rFonts w:ascii="Times New Roman" w:eastAsiaTheme="minorEastAsia" w:hAnsi="Times New Roman" w:cs="Times New Roman"/>
        </w:rPr>
        <w:t>emplate</w:t>
      </w:r>
    </w:p>
    <w:p w14:paraId="53F30E78" w14:textId="03EE4EDC" w:rsidR="00E44165" w:rsidRPr="00A25916" w:rsidRDefault="00A25916" w:rsidP="005353DB">
      <w:pPr>
        <w:pStyle w:val="ae"/>
        <w:numPr>
          <w:ilvl w:val="1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 w:rsidRPr="00A25916">
        <w:rPr>
          <w:rFonts w:asciiTheme="minorEastAsia" w:eastAsiaTheme="minorEastAsia" w:hAnsiTheme="minorEastAsia" w:cs="Times New Roman" w:hint="eastAsia"/>
        </w:rPr>
        <w:t>标题</w:t>
      </w:r>
    </w:p>
    <w:p w14:paraId="6853EF43" w14:textId="0F5BDA6C" w:rsidR="00A25916" w:rsidRPr="00A25916" w:rsidRDefault="00A25916" w:rsidP="005353DB">
      <w:pPr>
        <w:pStyle w:val="ae"/>
        <w:numPr>
          <w:ilvl w:val="1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 w:rsidRPr="00A25916">
        <w:rPr>
          <w:rFonts w:asciiTheme="minorEastAsia" w:eastAsiaTheme="minorEastAsia" w:hAnsiTheme="minorEastAsia" w:cs="Times New Roman" w:hint="eastAsia"/>
        </w:rPr>
        <w:t>选择表单</w:t>
      </w:r>
    </w:p>
    <w:p w14:paraId="44D7CC62" w14:textId="3ACCF5AE" w:rsidR="00A25916" w:rsidRPr="00A25916" w:rsidRDefault="00A25916" w:rsidP="005353DB">
      <w:pPr>
        <w:pStyle w:val="ae"/>
        <w:numPr>
          <w:ilvl w:val="1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 w:rsidRPr="00A25916">
        <w:rPr>
          <w:rFonts w:asciiTheme="minorEastAsia" w:eastAsiaTheme="minorEastAsia" w:hAnsiTheme="minorEastAsia" w:cs="Times New Roman" w:hint="eastAsia"/>
        </w:rPr>
        <w:t>关闭按钮</w:t>
      </w:r>
    </w:p>
    <w:p w14:paraId="63F9E4E8" w14:textId="4A61D11E" w:rsidR="00A25916" w:rsidRPr="00A25916" w:rsidRDefault="00A25916" w:rsidP="005353DB">
      <w:pPr>
        <w:pStyle w:val="ae"/>
        <w:numPr>
          <w:ilvl w:val="1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取消按钮</w:t>
      </w:r>
    </w:p>
    <w:p w14:paraId="25A03F4C" w14:textId="618344AB" w:rsidR="00A25916" w:rsidRPr="00A25916" w:rsidRDefault="00A25916" w:rsidP="005353DB">
      <w:pPr>
        <w:pStyle w:val="ae"/>
        <w:numPr>
          <w:ilvl w:val="1"/>
          <w:numId w:val="26"/>
        </w:numPr>
        <w:ind w:firstLineChars="0"/>
        <w:rPr>
          <w:rFonts w:asciiTheme="minorEastAsia" w:eastAsiaTheme="minorEastAsia" w:hAnsiTheme="minorEastAsia" w:cs="Times New Roman"/>
        </w:rPr>
      </w:pPr>
      <w:r w:rsidRPr="00A25916">
        <w:rPr>
          <w:rFonts w:asciiTheme="minorEastAsia" w:eastAsiaTheme="minorEastAsia" w:hAnsiTheme="minorEastAsia" w:cs="Times New Roman" w:hint="eastAsia"/>
        </w:rPr>
        <w:t>确定按钮</w:t>
      </w:r>
    </w:p>
    <w:p w14:paraId="0B5B9883" w14:textId="6C16518F" w:rsidR="00C04B2D" w:rsidRPr="00C04B2D" w:rsidRDefault="00C04B2D" w:rsidP="005353DB">
      <w:pPr>
        <w:pStyle w:val="ae"/>
        <w:numPr>
          <w:ilvl w:val="0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C04B2D">
        <w:rPr>
          <w:rFonts w:ascii="Times New Roman" w:eastAsiaTheme="minorEastAsia" w:hAnsi="Times New Roman" w:cs="Times New Roman"/>
        </w:rPr>
        <w:t>script</w:t>
      </w:r>
    </w:p>
    <w:p w14:paraId="53F69F6C" w14:textId="2F43DBAD" w:rsidR="00C04B2D" w:rsidRPr="00C04B2D" w:rsidRDefault="00C04B2D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style</w:t>
      </w:r>
    </w:p>
    <w:p w14:paraId="6C136A23" w14:textId="77777777" w:rsidR="004A2603" w:rsidRDefault="004A2603" w:rsidP="004A2603">
      <w:pPr>
        <w:pStyle w:val="3"/>
      </w:pPr>
      <w:r>
        <w:rPr>
          <w:rFonts w:hint="eastAsia"/>
        </w:rPr>
        <w:t>相关路由</w:t>
      </w:r>
    </w:p>
    <w:p w14:paraId="3FDBAAE3" w14:textId="77777777" w:rsidR="004A2603" w:rsidRDefault="004A2603" w:rsidP="004A2603">
      <w:pPr>
        <w:pStyle w:val="3"/>
      </w:pPr>
      <w:r>
        <w:rPr>
          <w:rFonts w:hint="eastAsia"/>
        </w:rPr>
        <w:t>相关组件</w:t>
      </w:r>
    </w:p>
    <w:p w14:paraId="6937AF23" w14:textId="77777777" w:rsidR="004A2603" w:rsidRPr="004A2603" w:rsidRDefault="004A2603" w:rsidP="004A2603">
      <w:pPr>
        <w:pStyle w:val="3"/>
      </w:pPr>
      <w:r>
        <w:rPr>
          <w:rFonts w:hint="eastAsia"/>
        </w:rPr>
        <w:t>方法</w:t>
      </w:r>
    </w:p>
    <w:p w14:paraId="1846C867" w14:textId="77777777" w:rsidR="004A2603" w:rsidRDefault="004A2603" w:rsidP="004A2603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51E6AAB3" w14:textId="6E82E677" w:rsidR="00045FF2" w:rsidRDefault="00045FF2" w:rsidP="00525EE5">
      <w:pPr>
        <w:pStyle w:val="2"/>
      </w:pPr>
      <w:proofErr w:type="spellStart"/>
      <w:r w:rsidRPr="00045FF2">
        <w:lastRenderedPageBreak/>
        <w:t>displayMap</w:t>
      </w:r>
      <w:proofErr w:type="spellEnd"/>
    </w:p>
    <w:p w14:paraId="09642398" w14:textId="653C9E54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功能</w:t>
      </w:r>
    </w:p>
    <w:p w14:paraId="6192EA82" w14:textId="5DB3C9EC" w:rsidR="00F16120" w:rsidRPr="00F16120" w:rsidRDefault="00F16120" w:rsidP="005353DB">
      <w:pPr>
        <w:pStyle w:val="ae"/>
        <w:numPr>
          <w:ilvl w:val="0"/>
          <w:numId w:val="40"/>
        </w:numPr>
        <w:ind w:firstLineChars="0"/>
        <w:rPr>
          <w:rFonts w:eastAsia="MS Mincho" w:hint="eastAsia"/>
          <w:lang w:eastAsia="ja-JP"/>
        </w:rPr>
      </w:pPr>
      <w:r w:rsidRPr="00F16120">
        <w:rPr>
          <w:rFonts w:asciiTheme="minorEastAsia" w:eastAsiaTheme="minorEastAsia" w:hAnsiTheme="minorEastAsia" w:hint="eastAsia"/>
        </w:rPr>
        <w:t>地图加载显示</w:t>
      </w:r>
    </w:p>
    <w:p w14:paraId="61B6246E" w14:textId="374ED72A" w:rsidR="004A2603" w:rsidRDefault="004A2603" w:rsidP="004A2603">
      <w:pPr>
        <w:pStyle w:val="3"/>
        <w:rPr>
          <w:rFonts w:eastAsia="MS Mincho"/>
        </w:rPr>
      </w:pPr>
      <w:r w:rsidRPr="004A2603">
        <w:rPr>
          <w:rFonts w:hint="eastAsia"/>
        </w:rPr>
        <w:t>构成</w:t>
      </w:r>
    </w:p>
    <w:p w14:paraId="513F069C" w14:textId="4BB3FC81" w:rsidR="00C04B2D" w:rsidRPr="00F16120" w:rsidRDefault="00F16120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T</w:t>
      </w:r>
      <w:r w:rsidR="00C04B2D" w:rsidRPr="00C04B2D">
        <w:rPr>
          <w:rFonts w:ascii="Times New Roman" w:eastAsiaTheme="minorEastAsia" w:hAnsi="Times New Roman" w:cs="Times New Roman"/>
        </w:rPr>
        <w:t>emplate</w:t>
      </w:r>
    </w:p>
    <w:p w14:paraId="47D8E719" w14:textId="44CF0A2C" w:rsidR="00F16120" w:rsidRPr="00F16120" w:rsidRDefault="00F16120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Theme="minorEastAsia" w:eastAsiaTheme="minorEastAsia" w:hAnsiTheme="minorEastAsia" w:cs="Times New Roman" w:hint="eastAsia"/>
        </w:rPr>
        <w:t>默认地图加载</w:t>
      </w:r>
    </w:p>
    <w:p w14:paraId="55C60FA0" w14:textId="44BFEB5E" w:rsidR="00F16120" w:rsidRPr="00C04B2D" w:rsidRDefault="00F16120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>
        <w:rPr>
          <w:rFonts w:asciiTheme="minorEastAsia" w:eastAsiaTheme="minorEastAsia" w:hAnsiTheme="minorEastAsia" w:cs="Times New Roman" w:hint="eastAsia"/>
        </w:rPr>
        <w:t>用户地图加载</w:t>
      </w:r>
    </w:p>
    <w:p w14:paraId="79ED6DFA" w14:textId="4C601718" w:rsidR="00C04B2D" w:rsidRDefault="00F16120" w:rsidP="005353DB">
      <w:pPr>
        <w:pStyle w:val="ae"/>
        <w:numPr>
          <w:ilvl w:val="0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C04B2D">
        <w:rPr>
          <w:rFonts w:ascii="Times New Roman" w:eastAsiaTheme="minorEastAsia" w:hAnsi="Times New Roman" w:cs="Times New Roman"/>
        </w:rPr>
        <w:t>S</w:t>
      </w:r>
      <w:r w:rsidR="00C04B2D" w:rsidRPr="00C04B2D">
        <w:rPr>
          <w:rFonts w:ascii="Times New Roman" w:eastAsiaTheme="minorEastAsia" w:hAnsi="Times New Roman" w:cs="Times New Roman"/>
        </w:rPr>
        <w:t>cript</w:t>
      </w:r>
    </w:p>
    <w:p w14:paraId="7256A095" w14:textId="7D05A29A" w:rsidR="00F16120" w:rsidRDefault="00F16120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proofErr w:type="gramStart"/>
      <w:r w:rsidRPr="00F16120">
        <w:rPr>
          <w:rFonts w:ascii="Times New Roman" w:eastAsiaTheme="minorEastAsia" w:hAnsi="Times New Roman" w:cs="Times New Roman"/>
        </w:rPr>
        <w:t>data(</w:t>
      </w:r>
      <w:proofErr w:type="gramEnd"/>
      <w:r w:rsidRPr="00F16120">
        <w:rPr>
          <w:rFonts w:ascii="Times New Roman" w:eastAsiaTheme="minorEastAsia" w:hAnsi="Times New Roman" w:cs="Times New Roman"/>
        </w:rPr>
        <w:t>)</w:t>
      </w:r>
    </w:p>
    <w:p w14:paraId="5C3BF291" w14:textId="7F7D5FE6" w:rsidR="00F16120" w:rsidRDefault="00F16120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F16120">
        <w:rPr>
          <w:rFonts w:ascii="Times New Roman" w:eastAsiaTheme="minorEastAsia" w:hAnsi="Times New Roman" w:cs="Times New Roman"/>
        </w:rPr>
        <w:t>components</w:t>
      </w:r>
    </w:p>
    <w:p w14:paraId="07D4E8B4" w14:textId="60AD2D00" w:rsidR="00F16120" w:rsidRDefault="00F16120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F16120">
        <w:rPr>
          <w:rFonts w:ascii="Times New Roman" w:eastAsiaTheme="minorEastAsia" w:hAnsi="Times New Roman" w:cs="Times New Roman"/>
        </w:rPr>
        <w:t>props</w:t>
      </w:r>
    </w:p>
    <w:p w14:paraId="6EA4426C" w14:textId="719FDEDC" w:rsidR="00F16120" w:rsidRDefault="00F16120" w:rsidP="005353DB">
      <w:pPr>
        <w:pStyle w:val="ae"/>
        <w:numPr>
          <w:ilvl w:val="2"/>
          <w:numId w:val="26"/>
        </w:numPr>
        <w:ind w:firstLineChars="0"/>
        <w:rPr>
          <w:rFonts w:ascii="Times New Roman" w:eastAsiaTheme="minorEastAsia" w:hAnsi="Times New Roman" w:cs="Times New Roman"/>
        </w:rPr>
      </w:pPr>
      <w:proofErr w:type="spellStart"/>
      <w:r w:rsidRPr="00F16120">
        <w:rPr>
          <w:rFonts w:ascii="Times New Roman" w:eastAsiaTheme="minorEastAsia" w:hAnsi="Times New Roman" w:cs="Times New Roman"/>
        </w:rPr>
        <w:t>dataList</w:t>
      </w:r>
      <w:proofErr w:type="spellEnd"/>
      <w:r>
        <w:rPr>
          <w:rFonts w:ascii="Times New Roman" w:eastAsiaTheme="minorEastAsia" w:hAnsi="Times New Roman" w:cs="Times New Roman" w:hint="eastAsia"/>
        </w:rPr>
        <w:t>：显示的列表中所有设备数据</w:t>
      </w:r>
    </w:p>
    <w:p w14:paraId="5F85E711" w14:textId="15E2E8CC" w:rsidR="00F16120" w:rsidRDefault="00F16120" w:rsidP="005353DB">
      <w:pPr>
        <w:pStyle w:val="ae"/>
        <w:numPr>
          <w:ilvl w:val="2"/>
          <w:numId w:val="26"/>
        </w:numPr>
        <w:ind w:firstLineChars="0"/>
        <w:rPr>
          <w:rFonts w:ascii="Times New Roman" w:eastAsiaTheme="minorEastAsia" w:hAnsi="Times New Roman" w:cs="Times New Roman"/>
        </w:rPr>
      </w:pPr>
      <w:proofErr w:type="spellStart"/>
      <w:r w:rsidRPr="00F16120">
        <w:rPr>
          <w:rFonts w:ascii="Times New Roman" w:eastAsiaTheme="minorEastAsia" w:hAnsi="Times New Roman" w:cs="Times New Roman"/>
        </w:rPr>
        <w:t>dataOneMap</w:t>
      </w:r>
      <w:proofErr w:type="spellEnd"/>
      <w:r>
        <w:rPr>
          <w:rFonts w:ascii="Times New Roman" w:eastAsiaTheme="minorEastAsia" w:hAnsi="Times New Roman" w:cs="Times New Roman" w:hint="eastAsia"/>
        </w:rPr>
        <w:t>：选择的一个设备数据</w:t>
      </w:r>
    </w:p>
    <w:p w14:paraId="4DC4598A" w14:textId="73201C77" w:rsidR="00F16120" w:rsidRPr="00C04B2D" w:rsidRDefault="00F16120" w:rsidP="005353DB">
      <w:pPr>
        <w:pStyle w:val="ae"/>
        <w:numPr>
          <w:ilvl w:val="2"/>
          <w:numId w:val="26"/>
        </w:numPr>
        <w:ind w:firstLineChars="0"/>
        <w:rPr>
          <w:rFonts w:ascii="Times New Roman" w:eastAsiaTheme="minorEastAsia" w:hAnsi="Times New Roman" w:cs="Times New Roman"/>
        </w:rPr>
      </w:pPr>
      <w:proofErr w:type="spellStart"/>
      <w:r w:rsidRPr="00F16120">
        <w:rPr>
          <w:rFonts w:ascii="Times New Roman" w:eastAsiaTheme="minorEastAsia" w:hAnsi="Times New Roman" w:cs="Times New Roman"/>
        </w:rPr>
        <w:t>isMarkAll</w:t>
      </w:r>
      <w:proofErr w:type="spellEnd"/>
      <w:r>
        <w:rPr>
          <w:rFonts w:ascii="Times New Roman" w:eastAsiaTheme="minorEastAsia" w:hAnsi="Times New Roman" w:cs="Times New Roman" w:hint="eastAsia"/>
        </w:rPr>
        <w:t>：是否全部标记</w:t>
      </w:r>
    </w:p>
    <w:p w14:paraId="24A111D3" w14:textId="4F04B5C3" w:rsidR="00C04B2D" w:rsidRPr="00C04B2D" w:rsidRDefault="00C04B2D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style</w:t>
      </w:r>
    </w:p>
    <w:p w14:paraId="23A0823B" w14:textId="77777777" w:rsidR="004A2603" w:rsidRDefault="004A2603" w:rsidP="004A2603">
      <w:pPr>
        <w:pStyle w:val="3"/>
      </w:pPr>
      <w:r>
        <w:rPr>
          <w:rFonts w:hint="eastAsia"/>
        </w:rPr>
        <w:t>相关路由</w:t>
      </w:r>
    </w:p>
    <w:p w14:paraId="5FB0C4FC" w14:textId="31F0FE36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相关组件</w:t>
      </w:r>
    </w:p>
    <w:p w14:paraId="05553690" w14:textId="0E43E793" w:rsidR="00F16120" w:rsidRPr="00F16120" w:rsidRDefault="00F16120" w:rsidP="005353DB">
      <w:pPr>
        <w:pStyle w:val="ae"/>
        <w:numPr>
          <w:ilvl w:val="0"/>
          <w:numId w:val="41"/>
        </w:numPr>
        <w:ind w:firstLineChars="0"/>
        <w:rPr>
          <w:rFonts w:eastAsia="MS Mincho"/>
          <w:lang w:eastAsia="ja-JP"/>
        </w:rPr>
      </w:pPr>
      <w:proofErr w:type="spellStart"/>
      <w:r w:rsidRPr="00F16120">
        <w:rPr>
          <w:rFonts w:eastAsia="MS Mincho"/>
          <w:lang w:eastAsia="ja-JP"/>
        </w:rPr>
        <w:t>mapAmap</w:t>
      </w:r>
      <w:proofErr w:type="spellEnd"/>
      <w:r>
        <w:rPr>
          <w:rFonts w:asciiTheme="minorEastAsia" w:eastAsiaTheme="minorEastAsia" w:hAnsiTheme="minorEastAsia" w:hint="eastAsia"/>
        </w:rPr>
        <w:t>：</w:t>
      </w:r>
      <w:r>
        <w:rPr>
          <w:rFonts w:eastAsiaTheme="minorEastAsia" w:hint="eastAsia"/>
        </w:rPr>
        <w:t>默认地图</w:t>
      </w:r>
    </w:p>
    <w:p w14:paraId="63B51571" w14:textId="3A710DCB" w:rsidR="00F16120" w:rsidRPr="00F16120" w:rsidRDefault="00F16120" w:rsidP="005353DB">
      <w:pPr>
        <w:pStyle w:val="ae"/>
        <w:numPr>
          <w:ilvl w:val="0"/>
          <w:numId w:val="41"/>
        </w:numPr>
        <w:ind w:firstLineChars="0"/>
        <w:rPr>
          <w:rFonts w:eastAsia="MS Mincho" w:hint="eastAsia"/>
          <w:lang w:eastAsia="ja-JP"/>
        </w:rPr>
      </w:pPr>
      <w:proofErr w:type="spellStart"/>
      <w:r w:rsidRPr="00F16120">
        <w:rPr>
          <w:rFonts w:eastAsia="MS Mincho"/>
          <w:lang w:eastAsia="ja-JP"/>
        </w:rPr>
        <w:t>mapUser</w:t>
      </w:r>
      <w:proofErr w:type="spellEnd"/>
      <w:r>
        <w:rPr>
          <w:rFonts w:asciiTheme="minorEastAsia" w:eastAsiaTheme="minorEastAsia" w:hAnsiTheme="minorEastAsia" w:hint="eastAsia"/>
        </w:rPr>
        <w:t>：用户地图</w:t>
      </w:r>
    </w:p>
    <w:p w14:paraId="1B81D031" w14:textId="77777777" w:rsidR="004A2603" w:rsidRPr="004A2603" w:rsidRDefault="004A2603" w:rsidP="004A2603">
      <w:pPr>
        <w:pStyle w:val="3"/>
      </w:pPr>
      <w:r>
        <w:rPr>
          <w:rFonts w:hint="eastAsia"/>
        </w:rPr>
        <w:t>方法</w:t>
      </w:r>
    </w:p>
    <w:p w14:paraId="5E1C96B4" w14:textId="77777777" w:rsidR="004A2603" w:rsidRDefault="004A2603" w:rsidP="004A2603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40975160" w14:textId="09CE6C5B" w:rsidR="00045FF2" w:rsidRDefault="00045FF2" w:rsidP="00525EE5">
      <w:pPr>
        <w:pStyle w:val="2"/>
      </w:pPr>
      <w:proofErr w:type="spellStart"/>
      <w:r w:rsidRPr="00045FF2">
        <w:lastRenderedPageBreak/>
        <w:t>mapAmap</w:t>
      </w:r>
      <w:proofErr w:type="spellEnd"/>
    </w:p>
    <w:p w14:paraId="0C619F9F" w14:textId="0763DDE4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功能</w:t>
      </w:r>
    </w:p>
    <w:p w14:paraId="1D44219D" w14:textId="08F9C354" w:rsidR="007248B8" w:rsidRPr="007248B8" w:rsidRDefault="007248B8" w:rsidP="005353DB">
      <w:pPr>
        <w:pStyle w:val="ae"/>
        <w:numPr>
          <w:ilvl w:val="0"/>
          <w:numId w:val="42"/>
        </w:numPr>
        <w:ind w:firstLineChars="0"/>
        <w:rPr>
          <w:rFonts w:eastAsia="MS Mincho" w:hint="eastAsia"/>
          <w:lang w:eastAsia="ja-JP"/>
        </w:rPr>
      </w:pPr>
      <w:r w:rsidRPr="007248B8">
        <w:rPr>
          <w:rFonts w:asciiTheme="minorEastAsia" w:eastAsiaTheme="minorEastAsia" w:hAnsiTheme="minorEastAsia" w:hint="eastAsia"/>
        </w:rPr>
        <w:t>默认高德地图加载显示</w:t>
      </w:r>
    </w:p>
    <w:p w14:paraId="18355328" w14:textId="523584D2" w:rsidR="004A2603" w:rsidRDefault="004A2603" w:rsidP="004A2603">
      <w:pPr>
        <w:pStyle w:val="3"/>
        <w:rPr>
          <w:rFonts w:eastAsia="MS Mincho"/>
        </w:rPr>
      </w:pPr>
      <w:r w:rsidRPr="004A2603">
        <w:rPr>
          <w:rFonts w:hint="eastAsia"/>
        </w:rPr>
        <w:t>构成</w:t>
      </w:r>
    </w:p>
    <w:p w14:paraId="1C372A7A" w14:textId="0FB4F0D8" w:rsidR="00C04B2D" w:rsidRPr="00C04B2D" w:rsidRDefault="00C04B2D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template</w:t>
      </w:r>
    </w:p>
    <w:p w14:paraId="0B654EA9" w14:textId="07E62B7C" w:rsidR="00C04B2D" w:rsidRDefault="00C04B2D" w:rsidP="005353DB">
      <w:pPr>
        <w:pStyle w:val="ae"/>
        <w:numPr>
          <w:ilvl w:val="0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C04B2D">
        <w:rPr>
          <w:rFonts w:ascii="Times New Roman" w:eastAsiaTheme="minorEastAsia" w:hAnsi="Times New Roman" w:cs="Times New Roman"/>
        </w:rPr>
        <w:t>script</w:t>
      </w:r>
    </w:p>
    <w:p w14:paraId="241EF35D" w14:textId="67BB298C" w:rsidR="007248B8" w:rsidRDefault="007248B8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proofErr w:type="gramStart"/>
      <w:r w:rsidRPr="007248B8">
        <w:rPr>
          <w:rFonts w:ascii="Times New Roman" w:eastAsiaTheme="minorEastAsia" w:hAnsi="Times New Roman" w:cs="Times New Roman"/>
        </w:rPr>
        <w:t>data(</w:t>
      </w:r>
      <w:proofErr w:type="gramEnd"/>
      <w:r w:rsidRPr="007248B8">
        <w:rPr>
          <w:rFonts w:ascii="Times New Roman" w:eastAsiaTheme="minorEastAsia" w:hAnsi="Times New Roman" w:cs="Times New Roman"/>
        </w:rPr>
        <w:t>)</w:t>
      </w:r>
    </w:p>
    <w:p w14:paraId="1235BF05" w14:textId="4A63AA1C" w:rsidR="007248B8" w:rsidRDefault="007248B8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7248B8">
        <w:rPr>
          <w:rFonts w:ascii="Times New Roman" w:eastAsiaTheme="minorEastAsia" w:hAnsi="Times New Roman" w:cs="Times New Roman"/>
        </w:rPr>
        <w:t>props</w:t>
      </w:r>
    </w:p>
    <w:p w14:paraId="0106C887" w14:textId="77777777" w:rsidR="007248B8" w:rsidRDefault="007248B8" w:rsidP="005353DB">
      <w:pPr>
        <w:pStyle w:val="ae"/>
        <w:numPr>
          <w:ilvl w:val="2"/>
          <w:numId w:val="26"/>
        </w:numPr>
        <w:ind w:firstLineChars="0"/>
        <w:rPr>
          <w:rFonts w:ascii="Times New Roman" w:eastAsiaTheme="minorEastAsia" w:hAnsi="Times New Roman" w:cs="Times New Roman"/>
        </w:rPr>
      </w:pPr>
      <w:proofErr w:type="spellStart"/>
      <w:r w:rsidRPr="00F16120">
        <w:rPr>
          <w:rFonts w:ascii="Times New Roman" w:eastAsiaTheme="minorEastAsia" w:hAnsi="Times New Roman" w:cs="Times New Roman"/>
        </w:rPr>
        <w:t>dataList</w:t>
      </w:r>
      <w:proofErr w:type="spellEnd"/>
      <w:r>
        <w:rPr>
          <w:rFonts w:ascii="Times New Roman" w:eastAsiaTheme="minorEastAsia" w:hAnsi="Times New Roman" w:cs="Times New Roman" w:hint="eastAsia"/>
        </w:rPr>
        <w:t>：显示的列表中所有设备数据</w:t>
      </w:r>
    </w:p>
    <w:p w14:paraId="7C478EDF" w14:textId="77777777" w:rsidR="007248B8" w:rsidRDefault="007248B8" w:rsidP="005353DB">
      <w:pPr>
        <w:pStyle w:val="ae"/>
        <w:numPr>
          <w:ilvl w:val="2"/>
          <w:numId w:val="26"/>
        </w:numPr>
        <w:ind w:firstLineChars="0"/>
        <w:rPr>
          <w:rFonts w:ascii="Times New Roman" w:eastAsiaTheme="minorEastAsia" w:hAnsi="Times New Roman" w:cs="Times New Roman"/>
        </w:rPr>
      </w:pPr>
      <w:proofErr w:type="spellStart"/>
      <w:r w:rsidRPr="00F16120">
        <w:rPr>
          <w:rFonts w:ascii="Times New Roman" w:eastAsiaTheme="minorEastAsia" w:hAnsi="Times New Roman" w:cs="Times New Roman"/>
        </w:rPr>
        <w:t>dataOneMap</w:t>
      </w:r>
      <w:proofErr w:type="spellEnd"/>
      <w:r>
        <w:rPr>
          <w:rFonts w:ascii="Times New Roman" w:eastAsiaTheme="minorEastAsia" w:hAnsi="Times New Roman" w:cs="Times New Roman" w:hint="eastAsia"/>
        </w:rPr>
        <w:t>：选择的一个设备数据</w:t>
      </w:r>
    </w:p>
    <w:p w14:paraId="60410B2E" w14:textId="3A56C6FE" w:rsidR="007248B8" w:rsidRDefault="007248B8" w:rsidP="005353DB">
      <w:pPr>
        <w:pStyle w:val="ae"/>
        <w:numPr>
          <w:ilvl w:val="2"/>
          <w:numId w:val="26"/>
        </w:numPr>
        <w:ind w:firstLineChars="0"/>
        <w:rPr>
          <w:rFonts w:ascii="Times New Roman" w:eastAsiaTheme="minorEastAsia" w:hAnsi="Times New Roman" w:cs="Times New Roman"/>
        </w:rPr>
      </w:pPr>
      <w:proofErr w:type="spellStart"/>
      <w:r w:rsidRPr="00F16120">
        <w:rPr>
          <w:rFonts w:ascii="Times New Roman" w:eastAsiaTheme="minorEastAsia" w:hAnsi="Times New Roman" w:cs="Times New Roman"/>
        </w:rPr>
        <w:t>isMarkAll</w:t>
      </w:r>
      <w:proofErr w:type="spellEnd"/>
      <w:r>
        <w:rPr>
          <w:rFonts w:ascii="Times New Roman" w:eastAsiaTheme="minorEastAsia" w:hAnsi="Times New Roman" w:cs="Times New Roman" w:hint="eastAsia"/>
        </w:rPr>
        <w:t>：是否全部标记</w:t>
      </w:r>
    </w:p>
    <w:p w14:paraId="2E1CCB9A" w14:textId="0196319F" w:rsidR="007248B8" w:rsidRPr="00C04B2D" w:rsidRDefault="007248B8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7248B8">
        <w:rPr>
          <w:rFonts w:ascii="Times New Roman" w:eastAsiaTheme="minorEastAsia" w:hAnsi="Times New Roman" w:cs="Times New Roman"/>
        </w:rPr>
        <w:t>mounted()</w:t>
      </w:r>
      <w:r>
        <w:rPr>
          <w:rFonts w:ascii="Times New Roman" w:eastAsiaTheme="minorEastAsia" w:hAnsi="Times New Roman" w:cs="Times New Roman" w:hint="eastAsia"/>
        </w:rPr>
        <w:t>：地图初始化</w:t>
      </w:r>
    </w:p>
    <w:p w14:paraId="48874FAF" w14:textId="79FA452C" w:rsidR="00C04B2D" w:rsidRPr="007248B8" w:rsidRDefault="00C04B2D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style</w:t>
      </w:r>
    </w:p>
    <w:p w14:paraId="113CB3D5" w14:textId="62D24244" w:rsidR="007248B8" w:rsidRPr="00C04B2D" w:rsidRDefault="007248B8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7248B8">
        <w:rPr>
          <w:rFonts w:ascii="Times New Roman" w:eastAsia="MS Mincho" w:hAnsi="Times New Roman" w:cs="Times New Roman"/>
          <w:lang w:eastAsia="ja-JP"/>
        </w:rPr>
        <w:t>conta</w:t>
      </w:r>
      <w:r w:rsidRPr="007248B8">
        <w:rPr>
          <w:rFonts w:asciiTheme="minorEastAsia" w:eastAsiaTheme="minorEastAsia" w:hAnsiTheme="minorEastAsia" w:cs="Times New Roman"/>
        </w:rPr>
        <w:t>iner</w:t>
      </w:r>
      <w:r>
        <w:rPr>
          <w:rFonts w:asciiTheme="minorEastAsia" w:eastAsiaTheme="minorEastAsia" w:hAnsiTheme="minorEastAsia" w:cs="Times New Roman" w:hint="eastAsia"/>
        </w:rPr>
        <w:t>：地图</w:t>
      </w:r>
      <w:r w:rsidRPr="007248B8">
        <w:rPr>
          <w:rFonts w:asciiTheme="minorEastAsia" w:eastAsiaTheme="minorEastAsia" w:hAnsiTheme="minorEastAsia" w:cs="Times New Roman" w:hint="eastAsia"/>
        </w:rPr>
        <w:t>显示控制</w:t>
      </w:r>
    </w:p>
    <w:p w14:paraId="50C3E871" w14:textId="77777777" w:rsidR="004A2603" w:rsidRDefault="004A2603" w:rsidP="004A2603">
      <w:pPr>
        <w:pStyle w:val="3"/>
      </w:pPr>
      <w:r>
        <w:rPr>
          <w:rFonts w:hint="eastAsia"/>
        </w:rPr>
        <w:t>相关路由</w:t>
      </w:r>
    </w:p>
    <w:p w14:paraId="06B918C3" w14:textId="77777777" w:rsidR="004A2603" w:rsidRDefault="004A2603" w:rsidP="004A2603">
      <w:pPr>
        <w:pStyle w:val="3"/>
      </w:pPr>
      <w:r>
        <w:rPr>
          <w:rFonts w:hint="eastAsia"/>
        </w:rPr>
        <w:t>相关组件</w:t>
      </w:r>
    </w:p>
    <w:p w14:paraId="05F79EED" w14:textId="77777777" w:rsidR="004A2603" w:rsidRPr="004A2603" w:rsidRDefault="004A2603" w:rsidP="004A2603">
      <w:pPr>
        <w:pStyle w:val="3"/>
      </w:pPr>
      <w:r>
        <w:rPr>
          <w:rFonts w:hint="eastAsia"/>
        </w:rPr>
        <w:t>方法</w:t>
      </w:r>
    </w:p>
    <w:p w14:paraId="0798926A" w14:textId="77777777" w:rsidR="004A2603" w:rsidRDefault="004A2603" w:rsidP="004A2603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70A58653" w14:textId="03359559" w:rsidR="00045FF2" w:rsidRDefault="00045FF2" w:rsidP="00525EE5">
      <w:pPr>
        <w:pStyle w:val="2"/>
      </w:pPr>
      <w:proofErr w:type="spellStart"/>
      <w:r w:rsidRPr="00045FF2">
        <w:lastRenderedPageBreak/>
        <w:t>mapUser</w:t>
      </w:r>
      <w:proofErr w:type="spellEnd"/>
    </w:p>
    <w:p w14:paraId="10017944" w14:textId="18EB0B4E" w:rsidR="004A2603" w:rsidRDefault="004A2603" w:rsidP="004A2603">
      <w:pPr>
        <w:pStyle w:val="3"/>
        <w:rPr>
          <w:rFonts w:eastAsia="MS Mincho"/>
        </w:rPr>
      </w:pPr>
      <w:r>
        <w:rPr>
          <w:rFonts w:hint="eastAsia"/>
        </w:rPr>
        <w:t>功能</w:t>
      </w:r>
    </w:p>
    <w:p w14:paraId="0C1D6D88" w14:textId="4CEBF85A" w:rsidR="00221E57" w:rsidRPr="00221E57" w:rsidRDefault="00221E57" w:rsidP="005353DB">
      <w:pPr>
        <w:pStyle w:val="ae"/>
        <w:numPr>
          <w:ilvl w:val="0"/>
          <w:numId w:val="43"/>
        </w:numPr>
        <w:ind w:firstLineChars="0"/>
        <w:rPr>
          <w:rFonts w:eastAsia="MS Mincho" w:hint="eastAsia"/>
          <w:lang w:eastAsia="ja-JP"/>
        </w:rPr>
      </w:pPr>
      <w:r w:rsidRPr="00221E57">
        <w:rPr>
          <w:rFonts w:asciiTheme="minorEastAsia" w:eastAsiaTheme="minorEastAsia" w:hAnsiTheme="minorEastAsia" w:hint="eastAsia"/>
        </w:rPr>
        <w:t>用户自定义地图加载</w:t>
      </w:r>
    </w:p>
    <w:p w14:paraId="2395D5BC" w14:textId="0A08BF73" w:rsidR="004A2603" w:rsidRDefault="004A2603" w:rsidP="004A2603">
      <w:pPr>
        <w:pStyle w:val="3"/>
        <w:rPr>
          <w:rFonts w:eastAsia="MS Mincho"/>
        </w:rPr>
      </w:pPr>
      <w:r w:rsidRPr="004A2603">
        <w:rPr>
          <w:rFonts w:hint="eastAsia"/>
        </w:rPr>
        <w:t>构成</w:t>
      </w:r>
    </w:p>
    <w:p w14:paraId="20DF20DF" w14:textId="77777777" w:rsidR="00221E57" w:rsidRPr="00C04B2D" w:rsidRDefault="00221E57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template</w:t>
      </w:r>
    </w:p>
    <w:p w14:paraId="2AFCDD82" w14:textId="77777777" w:rsidR="00221E57" w:rsidRDefault="00221E57" w:rsidP="005353DB">
      <w:pPr>
        <w:pStyle w:val="ae"/>
        <w:numPr>
          <w:ilvl w:val="0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C04B2D">
        <w:rPr>
          <w:rFonts w:ascii="Times New Roman" w:eastAsiaTheme="minorEastAsia" w:hAnsi="Times New Roman" w:cs="Times New Roman"/>
        </w:rPr>
        <w:t>script</w:t>
      </w:r>
    </w:p>
    <w:p w14:paraId="41CA9D8B" w14:textId="77777777" w:rsidR="00221E57" w:rsidRDefault="00221E57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proofErr w:type="gramStart"/>
      <w:r w:rsidRPr="007248B8">
        <w:rPr>
          <w:rFonts w:ascii="Times New Roman" w:eastAsiaTheme="minorEastAsia" w:hAnsi="Times New Roman" w:cs="Times New Roman"/>
        </w:rPr>
        <w:t>data(</w:t>
      </w:r>
      <w:proofErr w:type="gramEnd"/>
      <w:r w:rsidRPr="007248B8">
        <w:rPr>
          <w:rFonts w:ascii="Times New Roman" w:eastAsiaTheme="minorEastAsia" w:hAnsi="Times New Roman" w:cs="Times New Roman"/>
        </w:rPr>
        <w:t>)</w:t>
      </w:r>
    </w:p>
    <w:p w14:paraId="150AA4C1" w14:textId="77777777" w:rsidR="00221E57" w:rsidRDefault="00221E57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7248B8">
        <w:rPr>
          <w:rFonts w:ascii="Times New Roman" w:eastAsiaTheme="minorEastAsia" w:hAnsi="Times New Roman" w:cs="Times New Roman"/>
        </w:rPr>
        <w:t>props</w:t>
      </w:r>
    </w:p>
    <w:p w14:paraId="545F4FFC" w14:textId="77777777" w:rsidR="00221E57" w:rsidRDefault="00221E57" w:rsidP="005353DB">
      <w:pPr>
        <w:pStyle w:val="ae"/>
        <w:numPr>
          <w:ilvl w:val="2"/>
          <w:numId w:val="26"/>
        </w:numPr>
        <w:ind w:firstLineChars="0"/>
        <w:rPr>
          <w:rFonts w:ascii="Times New Roman" w:eastAsiaTheme="minorEastAsia" w:hAnsi="Times New Roman" w:cs="Times New Roman"/>
        </w:rPr>
      </w:pPr>
      <w:proofErr w:type="spellStart"/>
      <w:r w:rsidRPr="00F16120">
        <w:rPr>
          <w:rFonts w:ascii="Times New Roman" w:eastAsiaTheme="minorEastAsia" w:hAnsi="Times New Roman" w:cs="Times New Roman"/>
        </w:rPr>
        <w:t>dataList</w:t>
      </w:r>
      <w:proofErr w:type="spellEnd"/>
      <w:r>
        <w:rPr>
          <w:rFonts w:ascii="Times New Roman" w:eastAsiaTheme="minorEastAsia" w:hAnsi="Times New Roman" w:cs="Times New Roman" w:hint="eastAsia"/>
        </w:rPr>
        <w:t>：显示的列表中所有设备数据</w:t>
      </w:r>
    </w:p>
    <w:p w14:paraId="678C6883" w14:textId="77777777" w:rsidR="00221E57" w:rsidRDefault="00221E57" w:rsidP="005353DB">
      <w:pPr>
        <w:pStyle w:val="ae"/>
        <w:numPr>
          <w:ilvl w:val="2"/>
          <w:numId w:val="26"/>
        </w:numPr>
        <w:ind w:firstLineChars="0"/>
        <w:rPr>
          <w:rFonts w:ascii="Times New Roman" w:eastAsiaTheme="minorEastAsia" w:hAnsi="Times New Roman" w:cs="Times New Roman"/>
        </w:rPr>
      </w:pPr>
      <w:proofErr w:type="spellStart"/>
      <w:r w:rsidRPr="00F16120">
        <w:rPr>
          <w:rFonts w:ascii="Times New Roman" w:eastAsiaTheme="minorEastAsia" w:hAnsi="Times New Roman" w:cs="Times New Roman"/>
        </w:rPr>
        <w:t>dataOneMap</w:t>
      </w:r>
      <w:proofErr w:type="spellEnd"/>
      <w:r>
        <w:rPr>
          <w:rFonts w:ascii="Times New Roman" w:eastAsiaTheme="minorEastAsia" w:hAnsi="Times New Roman" w:cs="Times New Roman" w:hint="eastAsia"/>
        </w:rPr>
        <w:t>：选择的一个设备数据</w:t>
      </w:r>
    </w:p>
    <w:p w14:paraId="10924DFF" w14:textId="77777777" w:rsidR="00221E57" w:rsidRDefault="00221E57" w:rsidP="005353DB">
      <w:pPr>
        <w:pStyle w:val="ae"/>
        <w:numPr>
          <w:ilvl w:val="2"/>
          <w:numId w:val="26"/>
        </w:numPr>
        <w:ind w:firstLineChars="0"/>
        <w:rPr>
          <w:rFonts w:ascii="Times New Roman" w:eastAsiaTheme="minorEastAsia" w:hAnsi="Times New Roman" w:cs="Times New Roman"/>
        </w:rPr>
      </w:pPr>
      <w:proofErr w:type="spellStart"/>
      <w:r w:rsidRPr="00F16120">
        <w:rPr>
          <w:rFonts w:ascii="Times New Roman" w:eastAsiaTheme="minorEastAsia" w:hAnsi="Times New Roman" w:cs="Times New Roman"/>
        </w:rPr>
        <w:t>isMarkAll</w:t>
      </w:r>
      <w:proofErr w:type="spellEnd"/>
      <w:r>
        <w:rPr>
          <w:rFonts w:ascii="Times New Roman" w:eastAsiaTheme="minorEastAsia" w:hAnsi="Times New Roman" w:cs="Times New Roman" w:hint="eastAsia"/>
        </w:rPr>
        <w:t>：是否全部标记</w:t>
      </w:r>
    </w:p>
    <w:p w14:paraId="57C6F266" w14:textId="77777777" w:rsidR="00221E57" w:rsidRPr="00C04B2D" w:rsidRDefault="00221E57" w:rsidP="005353DB">
      <w:pPr>
        <w:pStyle w:val="ae"/>
        <w:numPr>
          <w:ilvl w:val="1"/>
          <w:numId w:val="26"/>
        </w:numPr>
        <w:ind w:firstLineChars="0"/>
        <w:rPr>
          <w:rFonts w:ascii="Times New Roman" w:eastAsiaTheme="minorEastAsia" w:hAnsi="Times New Roman" w:cs="Times New Roman"/>
        </w:rPr>
      </w:pPr>
      <w:r w:rsidRPr="007248B8">
        <w:rPr>
          <w:rFonts w:ascii="Times New Roman" w:eastAsiaTheme="minorEastAsia" w:hAnsi="Times New Roman" w:cs="Times New Roman"/>
        </w:rPr>
        <w:t>mounted()</w:t>
      </w:r>
      <w:r>
        <w:rPr>
          <w:rFonts w:ascii="Times New Roman" w:eastAsiaTheme="minorEastAsia" w:hAnsi="Times New Roman" w:cs="Times New Roman" w:hint="eastAsia"/>
        </w:rPr>
        <w:t>：地图初始化</w:t>
      </w:r>
    </w:p>
    <w:p w14:paraId="064E06D4" w14:textId="77777777" w:rsidR="00221E57" w:rsidRPr="007248B8" w:rsidRDefault="00221E57" w:rsidP="005353DB">
      <w:pPr>
        <w:pStyle w:val="ae"/>
        <w:numPr>
          <w:ilvl w:val="0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C04B2D">
        <w:rPr>
          <w:rFonts w:ascii="Times New Roman" w:eastAsiaTheme="minorEastAsia" w:hAnsi="Times New Roman" w:cs="Times New Roman"/>
        </w:rPr>
        <w:t>style</w:t>
      </w:r>
    </w:p>
    <w:p w14:paraId="7A68A956" w14:textId="77777777" w:rsidR="00221E57" w:rsidRPr="00C04B2D" w:rsidRDefault="00221E57" w:rsidP="005353DB">
      <w:pPr>
        <w:pStyle w:val="ae"/>
        <w:numPr>
          <w:ilvl w:val="1"/>
          <w:numId w:val="26"/>
        </w:numPr>
        <w:ind w:firstLineChars="0"/>
        <w:rPr>
          <w:rFonts w:ascii="Times New Roman" w:eastAsia="MS Mincho" w:hAnsi="Times New Roman" w:cs="Times New Roman"/>
          <w:lang w:eastAsia="ja-JP"/>
        </w:rPr>
      </w:pPr>
      <w:r w:rsidRPr="007248B8">
        <w:rPr>
          <w:rFonts w:ascii="Times New Roman" w:eastAsia="MS Mincho" w:hAnsi="Times New Roman" w:cs="Times New Roman"/>
          <w:lang w:eastAsia="ja-JP"/>
        </w:rPr>
        <w:t>conta</w:t>
      </w:r>
      <w:r w:rsidRPr="007248B8">
        <w:rPr>
          <w:rFonts w:asciiTheme="minorEastAsia" w:eastAsiaTheme="minorEastAsia" w:hAnsiTheme="minorEastAsia" w:cs="Times New Roman"/>
        </w:rPr>
        <w:t>iner</w:t>
      </w:r>
      <w:r>
        <w:rPr>
          <w:rFonts w:asciiTheme="minorEastAsia" w:eastAsiaTheme="minorEastAsia" w:hAnsiTheme="minorEastAsia" w:cs="Times New Roman" w:hint="eastAsia"/>
        </w:rPr>
        <w:t>：地图</w:t>
      </w:r>
      <w:r w:rsidRPr="007248B8">
        <w:rPr>
          <w:rFonts w:asciiTheme="minorEastAsia" w:eastAsiaTheme="minorEastAsia" w:hAnsiTheme="minorEastAsia" w:cs="Times New Roman" w:hint="eastAsia"/>
        </w:rPr>
        <w:t>显示控制</w:t>
      </w:r>
    </w:p>
    <w:p w14:paraId="46355155" w14:textId="77777777" w:rsidR="004A2603" w:rsidRDefault="004A2603" w:rsidP="004A2603">
      <w:pPr>
        <w:pStyle w:val="3"/>
      </w:pPr>
      <w:r>
        <w:rPr>
          <w:rFonts w:hint="eastAsia"/>
        </w:rPr>
        <w:t>相关路由</w:t>
      </w:r>
    </w:p>
    <w:p w14:paraId="067E0106" w14:textId="77777777" w:rsidR="004A2603" w:rsidRDefault="004A2603" w:rsidP="004A2603">
      <w:pPr>
        <w:pStyle w:val="3"/>
      </w:pPr>
      <w:r>
        <w:rPr>
          <w:rFonts w:hint="eastAsia"/>
        </w:rPr>
        <w:t>相关组件</w:t>
      </w:r>
    </w:p>
    <w:p w14:paraId="2AFA002C" w14:textId="77777777" w:rsidR="004A2603" w:rsidRPr="004A2603" w:rsidRDefault="004A2603" w:rsidP="004A2603">
      <w:pPr>
        <w:pStyle w:val="3"/>
      </w:pPr>
      <w:r>
        <w:rPr>
          <w:rFonts w:hint="eastAsia"/>
        </w:rPr>
        <w:t>方法</w:t>
      </w:r>
    </w:p>
    <w:p w14:paraId="53E56C47" w14:textId="77777777" w:rsidR="004A2603" w:rsidRDefault="004A2603" w:rsidP="004A2603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  <w:bookmarkStart w:id="4" w:name="_GoBack"/>
      <w:bookmarkEnd w:id="4"/>
    </w:p>
    <w:p w14:paraId="5A24380F" w14:textId="5EC161D8" w:rsidR="00A60EDF" w:rsidRDefault="00A60EDF" w:rsidP="002A29AC">
      <w:pPr>
        <w:pStyle w:val="1"/>
      </w:pPr>
      <w:r>
        <w:rPr>
          <w:rFonts w:hint="eastAsia"/>
        </w:rPr>
        <w:lastRenderedPageBreak/>
        <w:t>路由</w:t>
      </w:r>
      <w:r w:rsidR="0040761B">
        <w:rPr>
          <w:rFonts w:hint="eastAsia"/>
        </w:rPr>
        <w:t>与入口</w:t>
      </w:r>
    </w:p>
    <w:p w14:paraId="6C26EF85" w14:textId="4AB6DF54" w:rsidR="0040761B" w:rsidRPr="00525EE5" w:rsidRDefault="0040761B" w:rsidP="00525EE5">
      <w:pPr>
        <w:pStyle w:val="2"/>
      </w:pPr>
      <w:r w:rsidRPr="00525EE5">
        <w:rPr>
          <w:rFonts w:hint="eastAsia"/>
        </w:rPr>
        <w:t>入口</w:t>
      </w:r>
    </w:p>
    <w:p w14:paraId="4589AEBE" w14:textId="74D44D4F" w:rsidR="0040761B" w:rsidRDefault="0040761B" w:rsidP="0040761B">
      <w:pPr>
        <w:pStyle w:val="3"/>
        <w:rPr>
          <w:rFonts w:eastAsia="MS Mincho"/>
        </w:rPr>
      </w:pPr>
      <w:r>
        <w:rPr>
          <w:rFonts w:hint="eastAsia"/>
        </w:rPr>
        <w:t>文件</w:t>
      </w:r>
    </w:p>
    <w:p w14:paraId="0FA6D8D2" w14:textId="46D81145" w:rsidR="00525EE5" w:rsidRDefault="002110FF" w:rsidP="005353DB">
      <w:pPr>
        <w:pStyle w:val="ae"/>
        <w:numPr>
          <w:ilvl w:val="0"/>
          <w:numId w:val="23"/>
        </w:numPr>
        <w:ind w:firstLineChars="0"/>
        <w:rPr>
          <w:rFonts w:eastAsiaTheme="minorEastAsia"/>
        </w:rPr>
      </w:pPr>
      <w:r>
        <w:rPr>
          <w:rFonts w:eastAsiaTheme="minorEastAsia"/>
        </w:rPr>
        <w:t>i</w:t>
      </w:r>
      <w:r w:rsidR="005E1857" w:rsidRPr="002110FF">
        <w:rPr>
          <w:rFonts w:eastAsiaTheme="minorEastAsia"/>
        </w:rPr>
        <w:t>ndex.html</w:t>
      </w:r>
    </w:p>
    <w:p w14:paraId="1682613C" w14:textId="77163837" w:rsidR="002110FF" w:rsidRPr="002110FF" w:rsidRDefault="002110FF" w:rsidP="005353DB">
      <w:pPr>
        <w:pStyle w:val="ae"/>
        <w:numPr>
          <w:ilvl w:val="0"/>
          <w:numId w:val="23"/>
        </w:numPr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s</w:t>
      </w:r>
      <w:r>
        <w:rPr>
          <w:rFonts w:eastAsiaTheme="minorEastAsia" w:hint="eastAsia"/>
        </w:rPr>
        <w:t>rc</w:t>
      </w:r>
      <w:proofErr w:type="spellEnd"/>
      <w:r>
        <w:rPr>
          <w:rFonts w:eastAsiaTheme="minorEastAsia" w:hint="eastAsia"/>
        </w:rPr>
        <w:t>/</w:t>
      </w:r>
      <w:r>
        <w:rPr>
          <w:rFonts w:eastAsiaTheme="minorEastAsia"/>
        </w:rPr>
        <w:t>main.js</w:t>
      </w:r>
    </w:p>
    <w:p w14:paraId="4E018065" w14:textId="77777777" w:rsidR="0040761B" w:rsidRDefault="0040761B" w:rsidP="0040761B">
      <w:pPr>
        <w:pStyle w:val="3"/>
        <w:rPr>
          <w:rFonts w:eastAsia="MS Mincho"/>
        </w:rPr>
      </w:pPr>
      <w:r>
        <w:rPr>
          <w:rFonts w:hint="eastAsia"/>
        </w:rPr>
        <w:t>功能</w:t>
      </w:r>
    </w:p>
    <w:p w14:paraId="68274D88" w14:textId="461BF5DC" w:rsidR="002110FF" w:rsidRPr="002110FF" w:rsidRDefault="005E1857" w:rsidP="005353DB">
      <w:pPr>
        <w:pStyle w:val="ae"/>
        <w:numPr>
          <w:ilvl w:val="0"/>
          <w:numId w:val="24"/>
        </w:numPr>
        <w:ind w:firstLineChars="0"/>
        <w:rPr>
          <w:rFonts w:eastAsia="MS Mincho"/>
          <w:lang w:eastAsia="ja-JP"/>
        </w:rPr>
      </w:pPr>
      <w:r w:rsidRPr="002110FF">
        <w:rPr>
          <w:rFonts w:asciiTheme="minorEastAsia" w:eastAsiaTheme="minorEastAsia" w:hAnsiTheme="minorEastAsia"/>
        </w:rPr>
        <w:t xml:space="preserve">Web </w:t>
      </w:r>
      <w:r w:rsidRPr="002110FF">
        <w:rPr>
          <w:rFonts w:asciiTheme="minorEastAsia" w:eastAsiaTheme="minorEastAsia" w:hAnsiTheme="minorEastAsia" w:hint="eastAsia"/>
        </w:rPr>
        <w:t>资源入口加载文件，连接加载所有相关资源</w:t>
      </w:r>
      <w:r w:rsidR="00040B11" w:rsidRPr="002110FF">
        <w:rPr>
          <w:rFonts w:asciiTheme="minorEastAsia" w:eastAsiaTheme="minorEastAsia" w:hAnsiTheme="minorEastAsia" w:hint="eastAsia"/>
        </w:rPr>
        <w:t>。</w:t>
      </w:r>
    </w:p>
    <w:p w14:paraId="77E26DBF" w14:textId="0E4AD269" w:rsidR="0040761B" w:rsidRDefault="0040761B" w:rsidP="0040761B">
      <w:pPr>
        <w:pStyle w:val="3"/>
        <w:rPr>
          <w:rFonts w:eastAsia="MS Mincho"/>
        </w:rPr>
      </w:pPr>
      <w:r w:rsidRPr="004A2603">
        <w:rPr>
          <w:rFonts w:hint="eastAsia"/>
        </w:rPr>
        <w:t>构成</w:t>
      </w:r>
    </w:p>
    <w:p w14:paraId="6776AC81" w14:textId="3F66D47A" w:rsidR="00040B11" w:rsidRDefault="002110FF" w:rsidP="005353DB">
      <w:pPr>
        <w:pStyle w:val="ae"/>
        <w:numPr>
          <w:ilvl w:val="0"/>
          <w:numId w:val="22"/>
        </w:numPr>
        <w:ind w:firstLineChars="0"/>
        <w:rPr>
          <w:rFonts w:eastAsia="MS Mincho"/>
          <w:lang w:eastAsia="ja-JP"/>
        </w:rPr>
      </w:pPr>
      <w:r>
        <w:rPr>
          <w:rFonts w:asciiTheme="minorEastAsia" w:eastAsiaTheme="minorEastAsia" w:hAnsiTheme="minorEastAsia"/>
        </w:rPr>
        <w:t>index.html/</w:t>
      </w:r>
      <w:r w:rsidR="00040B11">
        <w:rPr>
          <w:rFonts w:asciiTheme="minorEastAsia" w:eastAsiaTheme="minorEastAsia" w:hAnsiTheme="minorEastAsia"/>
        </w:rPr>
        <w:t>H</w:t>
      </w:r>
      <w:r w:rsidR="00040B11">
        <w:rPr>
          <w:rFonts w:asciiTheme="minorEastAsia" w:eastAsiaTheme="minorEastAsia" w:hAnsiTheme="minorEastAsia" w:hint="eastAsia"/>
        </w:rPr>
        <w:t>ead：全局界面参数，名称，关键字，界面样式库等</w:t>
      </w:r>
    </w:p>
    <w:p w14:paraId="20DF72AF" w14:textId="74DF4B58" w:rsidR="00040B11" w:rsidRPr="002110FF" w:rsidRDefault="002110FF" w:rsidP="005353DB">
      <w:pPr>
        <w:pStyle w:val="ae"/>
        <w:numPr>
          <w:ilvl w:val="0"/>
          <w:numId w:val="22"/>
        </w:numPr>
        <w:ind w:firstLineChars="0"/>
        <w:rPr>
          <w:rFonts w:eastAsia="MS Mincho"/>
          <w:lang w:eastAsia="ja-JP"/>
        </w:rPr>
      </w:pPr>
      <w:r>
        <w:rPr>
          <w:rFonts w:asciiTheme="minorEastAsia" w:eastAsiaTheme="minorEastAsia" w:hAnsiTheme="minorEastAsia"/>
        </w:rPr>
        <w:t>index.html/</w:t>
      </w:r>
      <w:r w:rsidR="00040B11">
        <w:rPr>
          <w:rFonts w:asciiTheme="minorEastAsia" w:eastAsiaTheme="minorEastAsia" w:hAnsiTheme="minorEastAsia"/>
        </w:rPr>
        <w:t>B</w:t>
      </w:r>
      <w:r w:rsidR="00040B11">
        <w:rPr>
          <w:rFonts w:asciiTheme="minorEastAsia" w:eastAsiaTheme="minorEastAsia" w:hAnsiTheme="minorEastAsia" w:hint="eastAsia"/>
        </w:rPr>
        <w:t>ody：组件入口，全局依赖库</w:t>
      </w:r>
    </w:p>
    <w:p w14:paraId="439AE0A7" w14:textId="6088E9AE" w:rsidR="002110FF" w:rsidRPr="00040B11" w:rsidRDefault="002110FF" w:rsidP="005353DB">
      <w:pPr>
        <w:pStyle w:val="ae"/>
        <w:numPr>
          <w:ilvl w:val="0"/>
          <w:numId w:val="22"/>
        </w:numPr>
        <w:ind w:firstLineChars="0"/>
        <w:rPr>
          <w:rFonts w:eastAsia="MS Mincho"/>
          <w:lang w:eastAsia="ja-JP"/>
        </w:rPr>
      </w:pPr>
      <w:r>
        <w:rPr>
          <w:rFonts w:asciiTheme="minorEastAsia" w:eastAsiaTheme="minorEastAsia" w:hAnsiTheme="minorEastAsia"/>
        </w:rPr>
        <w:t>m</w:t>
      </w:r>
      <w:r>
        <w:rPr>
          <w:rFonts w:asciiTheme="minorEastAsia" w:eastAsiaTheme="minorEastAsia" w:hAnsiTheme="minorEastAsia" w:hint="eastAsia"/>
        </w:rPr>
        <w:t>ain</w:t>
      </w:r>
      <w:r>
        <w:rPr>
          <w:rFonts w:asciiTheme="minorEastAsia" w:eastAsiaTheme="minorEastAsia" w:hAnsiTheme="minorEastAsia"/>
        </w:rPr>
        <w:t>.js/V</w:t>
      </w:r>
      <w:r>
        <w:rPr>
          <w:rFonts w:asciiTheme="minorEastAsia" w:eastAsiaTheme="minorEastAsia" w:hAnsiTheme="minorEastAsia" w:hint="eastAsia"/>
        </w:rPr>
        <w:t>ue：组件和路由入口</w:t>
      </w:r>
    </w:p>
    <w:p w14:paraId="64A26857" w14:textId="0ED8B35A" w:rsidR="00525EE5" w:rsidRDefault="00525EE5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7F8C1953" w14:textId="3CB474A5" w:rsidR="0040761B" w:rsidRPr="0040761B" w:rsidRDefault="0040761B" w:rsidP="00525EE5">
      <w:pPr>
        <w:pStyle w:val="2"/>
      </w:pPr>
      <w:r w:rsidRPr="0040761B">
        <w:rPr>
          <w:rFonts w:hint="eastAsia"/>
        </w:rPr>
        <w:lastRenderedPageBreak/>
        <w:t>路由</w:t>
      </w:r>
    </w:p>
    <w:p w14:paraId="62E259CD" w14:textId="7F79A60D" w:rsidR="005C75AB" w:rsidRDefault="005C75AB" w:rsidP="005C75AB">
      <w:pPr>
        <w:pStyle w:val="3"/>
        <w:rPr>
          <w:rFonts w:eastAsia="MS Mincho"/>
        </w:rPr>
      </w:pPr>
      <w:r>
        <w:rPr>
          <w:rFonts w:hint="eastAsia"/>
        </w:rPr>
        <w:t>文件</w:t>
      </w:r>
    </w:p>
    <w:p w14:paraId="78E44BDD" w14:textId="30BBBA36" w:rsidR="002110FF" w:rsidRPr="002110FF" w:rsidRDefault="002110FF" w:rsidP="005353DB">
      <w:pPr>
        <w:pStyle w:val="ae"/>
        <w:numPr>
          <w:ilvl w:val="0"/>
          <w:numId w:val="25"/>
        </w:numPr>
        <w:ind w:firstLineChars="0"/>
        <w:rPr>
          <w:rFonts w:eastAsia="MS Mincho"/>
          <w:lang w:eastAsia="ja-JP"/>
        </w:rPr>
      </w:pPr>
      <w:proofErr w:type="spellStart"/>
      <w:r w:rsidRPr="002110FF">
        <w:rPr>
          <w:rFonts w:asciiTheme="minorEastAsia" w:eastAsiaTheme="minorEastAsia" w:hAnsiTheme="minorEastAsia"/>
        </w:rPr>
        <w:t>s</w:t>
      </w:r>
      <w:r w:rsidRPr="002110FF">
        <w:rPr>
          <w:rFonts w:asciiTheme="minorEastAsia" w:eastAsiaTheme="minorEastAsia" w:hAnsiTheme="minorEastAsia" w:hint="eastAsia"/>
        </w:rPr>
        <w:t>rc</w:t>
      </w:r>
      <w:proofErr w:type="spellEnd"/>
      <w:r w:rsidRPr="002110FF">
        <w:rPr>
          <w:rFonts w:eastAsia="MS Mincho"/>
          <w:lang w:eastAsia="ja-JP"/>
        </w:rPr>
        <w:t>/router/index.js</w:t>
      </w:r>
    </w:p>
    <w:p w14:paraId="19A50A14" w14:textId="77777777" w:rsidR="005C75AB" w:rsidRDefault="005C75AB" w:rsidP="005C75AB">
      <w:pPr>
        <w:pStyle w:val="3"/>
        <w:rPr>
          <w:rFonts w:eastAsia="MS Mincho"/>
        </w:rPr>
      </w:pPr>
      <w:r>
        <w:rPr>
          <w:rFonts w:hint="eastAsia"/>
        </w:rPr>
        <w:t>功能</w:t>
      </w:r>
    </w:p>
    <w:p w14:paraId="6B8072DC" w14:textId="7FF86060" w:rsidR="005C75AB" w:rsidRPr="002110FF" w:rsidRDefault="002110FF" w:rsidP="005353DB">
      <w:pPr>
        <w:pStyle w:val="ae"/>
        <w:numPr>
          <w:ilvl w:val="0"/>
          <w:numId w:val="25"/>
        </w:numPr>
        <w:ind w:firstLineChars="0"/>
        <w:rPr>
          <w:rFonts w:eastAsia="MS Mincho"/>
          <w:lang w:eastAsia="ja-JP"/>
        </w:rPr>
      </w:pPr>
      <w:r w:rsidRPr="002110FF">
        <w:rPr>
          <w:rFonts w:asciiTheme="minorEastAsia" w:eastAsiaTheme="minorEastAsia" w:hAnsiTheme="minorEastAsia" w:hint="eastAsia"/>
        </w:rPr>
        <w:t>绑定界面所有路由入口</w:t>
      </w:r>
      <w:r w:rsidR="005B1070">
        <w:rPr>
          <w:rFonts w:asciiTheme="minorEastAsia" w:eastAsiaTheme="minorEastAsia" w:hAnsiTheme="minorEastAsia" w:hint="eastAsia"/>
        </w:rPr>
        <w:t>、名称和</w:t>
      </w:r>
      <w:r w:rsidRPr="002110FF">
        <w:rPr>
          <w:rFonts w:asciiTheme="minorEastAsia" w:eastAsiaTheme="minorEastAsia" w:hAnsiTheme="minorEastAsia" w:hint="eastAsia"/>
        </w:rPr>
        <w:t>文件</w:t>
      </w:r>
    </w:p>
    <w:p w14:paraId="167BA41A" w14:textId="23E8D3A8" w:rsidR="005C75AB" w:rsidRDefault="005C75AB" w:rsidP="005C75AB">
      <w:pPr>
        <w:pStyle w:val="3"/>
        <w:rPr>
          <w:rFonts w:eastAsia="MS Mincho"/>
        </w:rPr>
      </w:pPr>
      <w:r>
        <w:rPr>
          <w:rFonts w:hint="eastAsia"/>
        </w:rPr>
        <w:t>路由</w:t>
      </w:r>
    </w:p>
    <w:p w14:paraId="360C967E" w14:textId="370A09A5" w:rsidR="002110FF" w:rsidRPr="002110FF" w:rsidRDefault="002110FF" w:rsidP="005353DB">
      <w:pPr>
        <w:pStyle w:val="ae"/>
        <w:numPr>
          <w:ilvl w:val="0"/>
          <w:numId w:val="25"/>
        </w:numPr>
        <w:ind w:firstLineChars="0"/>
        <w:rPr>
          <w:rFonts w:eastAsia="MS Mincho"/>
          <w:lang w:eastAsia="ja-JP"/>
        </w:rPr>
      </w:pPr>
      <w:proofErr w:type="spellStart"/>
      <w:r w:rsidRPr="002110FF">
        <w:rPr>
          <w:rFonts w:eastAsia="MS Mincho"/>
          <w:lang w:eastAsia="ja-JP"/>
        </w:rPr>
        <w:t>userLogin</w:t>
      </w:r>
      <w:proofErr w:type="spellEnd"/>
      <w:r>
        <w:rPr>
          <w:rFonts w:asciiTheme="minorEastAsia" w:eastAsiaTheme="minorEastAsia" w:hAnsiTheme="minorEastAsia" w:hint="eastAsia"/>
        </w:rPr>
        <w:t>：</w:t>
      </w:r>
      <w:r w:rsidR="00743209">
        <w:rPr>
          <w:rFonts w:asciiTheme="minorEastAsia" w:eastAsiaTheme="minorEastAsia" w:hAnsiTheme="minorEastAsia" w:hint="eastAsia"/>
        </w:rPr>
        <w:t>登录路由接口</w:t>
      </w:r>
    </w:p>
    <w:p w14:paraId="1703870E" w14:textId="053077DA" w:rsidR="002110FF" w:rsidRPr="002110FF" w:rsidRDefault="002110FF" w:rsidP="005353DB">
      <w:pPr>
        <w:pStyle w:val="ae"/>
        <w:numPr>
          <w:ilvl w:val="0"/>
          <w:numId w:val="25"/>
        </w:numPr>
        <w:ind w:firstLineChars="0"/>
        <w:rPr>
          <w:rFonts w:eastAsia="MS Mincho"/>
          <w:lang w:eastAsia="ja-JP"/>
        </w:rPr>
      </w:pPr>
      <w:proofErr w:type="spellStart"/>
      <w:r w:rsidRPr="002110FF">
        <w:rPr>
          <w:rFonts w:eastAsia="MS Mincho"/>
          <w:lang w:eastAsia="ja-JP"/>
        </w:rPr>
        <w:t>userRegist</w:t>
      </w:r>
      <w:proofErr w:type="spellEnd"/>
      <w:r w:rsidR="00743209">
        <w:rPr>
          <w:rFonts w:asciiTheme="minorEastAsia" w:eastAsiaTheme="minorEastAsia" w:hAnsiTheme="minorEastAsia" w:hint="eastAsia"/>
        </w:rPr>
        <w:t>：注册路由接口</w:t>
      </w:r>
    </w:p>
    <w:p w14:paraId="15727A37" w14:textId="4C16096F" w:rsidR="002110FF" w:rsidRPr="002110FF" w:rsidRDefault="002110FF" w:rsidP="005353DB">
      <w:pPr>
        <w:pStyle w:val="ae"/>
        <w:numPr>
          <w:ilvl w:val="0"/>
          <w:numId w:val="25"/>
        </w:numPr>
        <w:ind w:firstLineChars="0"/>
        <w:rPr>
          <w:rFonts w:eastAsia="MS Mincho"/>
          <w:lang w:eastAsia="ja-JP"/>
        </w:rPr>
      </w:pPr>
      <w:proofErr w:type="spellStart"/>
      <w:r w:rsidRPr="002110FF">
        <w:rPr>
          <w:rFonts w:eastAsia="MS Mincho"/>
          <w:lang w:eastAsia="ja-JP"/>
        </w:rPr>
        <w:t>userFindPassword</w:t>
      </w:r>
      <w:proofErr w:type="spellEnd"/>
      <w:r w:rsidR="00743209">
        <w:rPr>
          <w:rFonts w:asciiTheme="minorEastAsia" w:eastAsiaTheme="minorEastAsia" w:hAnsiTheme="minorEastAsia" w:hint="eastAsia"/>
        </w:rPr>
        <w:t>：找回密码路由接口</w:t>
      </w:r>
    </w:p>
    <w:p w14:paraId="54DC1809" w14:textId="3CE740FB" w:rsidR="002110FF" w:rsidRPr="002110FF" w:rsidRDefault="002110FF" w:rsidP="005353DB">
      <w:pPr>
        <w:pStyle w:val="ae"/>
        <w:numPr>
          <w:ilvl w:val="0"/>
          <w:numId w:val="25"/>
        </w:numPr>
        <w:ind w:firstLineChars="0"/>
        <w:rPr>
          <w:rFonts w:eastAsia="MS Mincho"/>
          <w:lang w:eastAsia="ja-JP"/>
        </w:rPr>
      </w:pPr>
      <w:r w:rsidRPr="002110FF">
        <w:rPr>
          <w:rFonts w:eastAsia="MS Mincho"/>
          <w:lang w:eastAsia="ja-JP"/>
        </w:rPr>
        <w:t>index</w:t>
      </w:r>
      <w:r w:rsidR="00743209">
        <w:rPr>
          <w:rFonts w:asciiTheme="minorEastAsia" w:eastAsiaTheme="minorEastAsia" w:hAnsiTheme="minorEastAsia" w:hint="eastAsia"/>
        </w:rPr>
        <w:t>：主页路由接口</w:t>
      </w:r>
    </w:p>
    <w:p w14:paraId="58997858" w14:textId="7528936D" w:rsidR="002110FF" w:rsidRPr="002110FF" w:rsidRDefault="002110FF" w:rsidP="005353DB">
      <w:pPr>
        <w:pStyle w:val="ae"/>
        <w:numPr>
          <w:ilvl w:val="0"/>
          <w:numId w:val="25"/>
        </w:numPr>
        <w:ind w:firstLineChars="0"/>
        <w:rPr>
          <w:rFonts w:eastAsia="MS Mincho"/>
          <w:lang w:eastAsia="ja-JP"/>
        </w:rPr>
      </w:pPr>
      <w:proofErr w:type="spellStart"/>
      <w:r w:rsidRPr="002110FF">
        <w:rPr>
          <w:rFonts w:eastAsia="MS Mincho"/>
          <w:lang w:eastAsia="ja-JP"/>
        </w:rPr>
        <w:t>manageAccount</w:t>
      </w:r>
      <w:proofErr w:type="spellEnd"/>
      <w:r w:rsidR="00743209">
        <w:rPr>
          <w:rFonts w:asciiTheme="minorEastAsia" w:eastAsiaTheme="minorEastAsia" w:hAnsiTheme="minorEastAsia" w:hint="eastAsia"/>
        </w:rPr>
        <w:t>：</w:t>
      </w:r>
      <w:r w:rsidR="00743209" w:rsidRPr="00743209">
        <w:rPr>
          <w:rFonts w:asciiTheme="minorEastAsia" w:eastAsiaTheme="minorEastAsia" w:hAnsiTheme="minorEastAsia" w:hint="eastAsia"/>
        </w:rPr>
        <w:t>账户管理</w:t>
      </w:r>
      <w:r w:rsidR="00743209">
        <w:rPr>
          <w:rFonts w:asciiTheme="minorEastAsia" w:eastAsiaTheme="minorEastAsia" w:hAnsiTheme="minorEastAsia" w:hint="eastAsia"/>
        </w:rPr>
        <w:t>路由接口</w:t>
      </w:r>
    </w:p>
    <w:p w14:paraId="3780F67F" w14:textId="293BD63E" w:rsidR="002110FF" w:rsidRPr="002110FF" w:rsidRDefault="002110FF" w:rsidP="005353DB">
      <w:pPr>
        <w:pStyle w:val="ae"/>
        <w:numPr>
          <w:ilvl w:val="0"/>
          <w:numId w:val="25"/>
        </w:numPr>
        <w:ind w:firstLineChars="0"/>
        <w:rPr>
          <w:rFonts w:eastAsia="MS Mincho"/>
          <w:lang w:eastAsia="ja-JP"/>
        </w:rPr>
      </w:pPr>
      <w:proofErr w:type="spellStart"/>
      <w:r w:rsidRPr="002110FF">
        <w:rPr>
          <w:rFonts w:eastAsia="MS Mincho"/>
          <w:lang w:eastAsia="ja-JP"/>
        </w:rPr>
        <w:t>manageDevice</w:t>
      </w:r>
      <w:proofErr w:type="spellEnd"/>
      <w:r w:rsidR="00743209">
        <w:rPr>
          <w:rFonts w:asciiTheme="minorEastAsia" w:eastAsiaTheme="minorEastAsia" w:hAnsiTheme="minorEastAsia" w:hint="eastAsia"/>
        </w:rPr>
        <w:t>：</w:t>
      </w:r>
      <w:r w:rsidR="00743209" w:rsidRPr="00743209">
        <w:rPr>
          <w:rFonts w:asciiTheme="minorEastAsia" w:eastAsiaTheme="minorEastAsia" w:hAnsiTheme="minorEastAsia" w:hint="eastAsia"/>
        </w:rPr>
        <w:t>设备管理</w:t>
      </w:r>
      <w:r w:rsidR="00743209">
        <w:rPr>
          <w:rFonts w:asciiTheme="minorEastAsia" w:eastAsiaTheme="minorEastAsia" w:hAnsiTheme="minorEastAsia" w:hint="eastAsia"/>
        </w:rPr>
        <w:t>路由接口</w:t>
      </w:r>
    </w:p>
    <w:p w14:paraId="35842227" w14:textId="77777777" w:rsidR="005C75AB" w:rsidRDefault="005C75AB" w:rsidP="005C75AB">
      <w:pPr>
        <w:pStyle w:val="3"/>
      </w:pPr>
      <w:r>
        <w:rPr>
          <w:rFonts w:hint="eastAsia"/>
        </w:rPr>
        <w:t>方法</w:t>
      </w:r>
    </w:p>
    <w:p w14:paraId="5F194C08" w14:textId="1B9F1DEF" w:rsidR="005C75AB" w:rsidRPr="005C75AB" w:rsidRDefault="002110FF" w:rsidP="002110FF">
      <w:pPr>
        <w:ind w:left="240"/>
      </w:pPr>
      <w:proofErr w:type="gramStart"/>
      <w:r>
        <w:rPr>
          <w:rFonts w:hint="eastAsia"/>
        </w:rPr>
        <w:t>Router(</w:t>
      </w:r>
      <w:proofErr w:type="gramEnd"/>
      <w:r>
        <w:t>)</w:t>
      </w:r>
    </w:p>
    <w:p w14:paraId="7987668F" w14:textId="5A7676AE" w:rsidR="00A60EDF" w:rsidRDefault="00A60EDF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1EF1664F" w14:textId="1135DB21" w:rsidR="0005663E" w:rsidRDefault="0005663E" w:rsidP="002A29AC">
      <w:pPr>
        <w:pStyle w:val="1"/>
      </w:pPr>
      <w:r>
        <w:rPr>
          <w:rFonts w:hint="eastAsia"/>
        </w:rPr>
        <w:lastRenderedPageBreak/>
        <w:t>静态资源</w:t>
      </w:r>
    </w:p>
    <w:p w14:paraId="72D36333" w14:textId="07F60176" w:rsidR="00D9124A" w:rsidRDefault="00D9124A" w:rsidP="00525EE5">
      <w:pPr>
        <w:pStyle w:val="2"/>
      </w:pPr>
      <w:r>
        <w:t>/</w:t>
      </w:r>
      <w:r w:rsidRPr="00AC4F2E">
        <w:rPr>
          <w:rFonts w:eastAsiaTheme="minorEastAsia"/>
        </w:rPr>
        <w:t>static</w:t>
      </w:r>
      <w:r>
        <w:t>/</w:t>
      </w:r>
      <w:proofErr w:type="spellStart"/>
      <w:r>
        <w:t>c</w:t>
      </w:r>
      <w:r>
        <w:rPr>
          <w:rFonts w:hint="eastAsia"/>
        </w:rPr>
        <w:t>ss</w:t>
      </w:r>
      <w:proofErr w:type="spellEnd"/>
    </w:p>
    <w:p w14:paraId="03A2D154" w14:textId="3AD83B3B" w:rsidR="00AC4F2E" w:rsidRPr="009D37C4" w:rsidRDefault="00AC4F2E" w:rsidP="0015497D">
      <w:pPr>
        <w:pStyle w:val="ae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9D37C4">
        <w:rPr>
          <w:rFonts w:ascii="Times New Roman" w:hAnsi="Times New Roman" w:cs="Times New Roman"/>
          <w:sz w:val="28"/>
          <w:szCs w:val="28"/>
        </w:rPr>
        <w:t>bootstrap.min.css</w:t>
      </w:r>
      <w:r w:rsidR="009D37C4">
        <w:rPr>
          <w:rFonts w:ascii="Times New Roman" w:hAnsi="Times New Roman" w:cs="Times New Roman" w:hint="eastAsia"/>
          <w:sz w:val="28"/>
          <w:szCs w:val="28"/>
        </w:rPr>
        <w:t>：界面</w:t>
      </w:r>
      <w:proofErr w:type="spellStart"/>
      <w:r w:rsidR="009D37C4">
        <w:rPr>
          <w:rFonts w:ascii="Times New Roman" w:hAnsi="Times New Roman" w:cs="Times New Roman" w:hint="eastAsia"/>
          <w:sz w:val="28"/>
          <w:szCs w:val="28"/>
        </w:rPr>
        <w:t>ui</w:t>
      </w:r>
      <w:proofErr w:type="spellEnd"/>
      <w:r w:rsidR="009D37C4">
        <w:rPr>
          <w:rFonts w:ascii="Times New Roman" w:hAnsi="Times New Roman" w:cs="Times New Roman" w:hint="eastAsia"/>
          <w:sz w:val="28"/>
          <w:szCs w:val="28"/>
        </w:rPr>
        <w:t>框架样式库</w:t>
      </w:r>
    </w:p>
    <w:p w14:paraId="7629B57C" w14:textId="059012D5" w:rsidR="00D9124A" w:rsidRDefault="00D9124A" w:rsidP="00525EE5">
      <w:pPr>
        <w:pStyle w:val="2"/>
      </w:pPr>
      <w:r>
        <w:t>/</w:t>
      </w:r>
      <w:r w:rsidRPr="00AC4F2E">
        <w:rPr>
          <w:rFonts w:eastAsiaTheme="minorEastAsia"/>
        </w:rPr>
        <w:t>static</w:t>
      </w:r>
      <w:r>
        <w:t>/</w:t>
      </w:r>
      <w:proofErr w:type="spellStart"/>
      <w:r>
        <w:rPr>
          <w:rFonts w:hint="eastAsia"/>
        </w:rPr>
        <w:t>i</w:t>
      </w:r>
      <w:r>
        <w:t>mg</w:t>
      </w:r>
      <w:proofErr w:type="spellEnd"/>
    </w:p>
    <w:p w14:paraId="1A94FC3D" w14:textId="6F75D15A" w:rsidR="00AC4F2E" w:rsidRPr="009D37C4" w:rsidRDefault="00AC4F2E" w:rsidP="0015497D">
      <w:pPr>
        <w:pStyle w:val="ae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D37C4">
        <w:rPr>
          <w:rFonts w:ascii="Times New Roman" w:hAnsi="Times New Roman" w:cs="Times New Roman"/>
          <w:sz w:val="28"/>
          <w:szCs w:val="28"/>
        </w:rPr>
        <w:t>Logo.png</w:t>
      </w:r>
      <w:r w:rsidR="009D37C4">
        <w:rPr>
          <w:rFonts w:ascii="Times New Roman" w:hAnsi="Times New Roman" w:cs="Times New Roman" w:hint="eastAsia"/>
          <w:sz w:val="28"/>
          <w:szCs w:val="28"/>
        </w:rPr>
        <w:t>：公司</w:t>
      </w:r>
      <w:r w:rsidR="009D37C4">
        <w:rPr>
          <w:rFonts w:ascii="Times New Roman" w:hAnsi="Times New Roman" w:cs="Times New Roman" w:hint="eastAsia"/>
          <w:sz w:val="28"/>
          <w:szCs w:val="28"/>
        </w:rPr>
        <w:t>logo</w:t>
      </w:r>
    </w:p>
    <w:p w14:paraId="032F38AB" w14:textId="3FE92A87" w:rsidR="00AC4F2E" w:rsidRPr="009D37C4" w:rsidRDefault="00AC4F2E" w:rsidP="0015497D">
      <w:pPr>
        <w:pStyle w:val="ae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D37C4">
        <w:rPr>
          <w:rFonts w:ascii="Times New Roman" w:hAnsi="Times New Roman" w:cs="Times New Roman"/>
          <w:sz w:val="28"/>
          <w:szCs w:val="28"/>
        </w:rPr>
        <w:t>all.png</w:t>
      </w:r>
      <w:r w:rsidR="009D37C4">
        <w:rPr>
          <w:rFonts w:ascii="Times New Roman" w:hAnsi="Times New Roman" w:cs="Times New Roman" w:hint="eastAsia"/>
          <w:sz w:val="28"/>
          <w:szCs w:val="28"/>
        </w:rPr>
        <w:t>：所有设备</w:t>
      </w:r>
    </w:p>
    <w:p w14:paraId="3C99BD72" w14:textId="30B7EDC2" w:rsidR="00AC4F2E" w:rsidRPr="009D37C4" w:rsidRDefault="00AC4F2E" w:rsidP="0015497D">
      <w:pPr>
        <w:pStyle w:val="ae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D37C4">
        <w:rPr>
          <w:rFonts w:ascii="Times New Roman" w:hAnsi="Times New Roman" w:cs="Times New Roman"/>
          <w:sz w:val="28"/>
          <w:szCs w:val="28"/>
        </w:rPr>
        <w:t>airport.png</w:t>
      </w:r>
      <w:r w:rsidR="009D37C4">
        <w:rPr>
          <w:rFonts w:ascii="Times New Roman" w:hAnsi="Times New Roman" w:cs="Times New Roman" w:hint="eastAsia"/>
          <w:sz w:val="28"/>
          <w:szCs w:val="28"/>
        </w:rPr>
        <w:t>：飞机</w:t>
      </w:r>
    </w:p>
    <w:p w14:paraId="42BE046B" w14:textId="2A99483F" w:rsidR="00AC4F2E" w:rsidRPr="009D37C4" w:rsidRDefault="00AC4F2E" w:rsidP="0015497D">
      <w:pPr>
        <w:pStyle w:val="ae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D37C4">
        <w:rPr>
          <w:rFonts w:ascii="Times New Roman" w:hAnsi="Times New Roman" w:cs="Times New Roman"/>
          <w:sz w:val="28"/>
          <w:szCs w:val="28"/>
        </w:rPr>
        <w:t>bicycle.png</w:t>
      </w:r>
      <w:r w:rsidR="009D37C4">
        <w:rPr>
          <w:rFonts w:ascii="Times New Roman" w:hAnsi="Times New Roman" w:cs="Times New Roman" w:hint="eastAsia"/>
          <w:sz w:val="28"/>
          <w:szCs w:val="28"/>
        </w:rPr>
        <w:t>：自行车</w:t>
      </w:r>
    </w:p>
    <w:p w14:paraId="6BD5A496" w14:textId="6027EE81" w:rsidR="00AC4F2E" w:rsidRPr="009D37C4" w:rsidRDefault="00AC4F2E" w:rsidP="0015497D">
      <w:pPr>
        <w:pStyle w:val="ae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D37C4">
        <w:rPr>
          <w:rFonts w:ascii="Times New Roman" w:hAnsi="Times New Roman" w:cs="Times New Roman"/>
          <w:sz w:val="28"/>
          <w:szCs w:val="28"/>
        </w:rPr>
        <w:t>bus.png</w:t>
      </w:r>
      <w:r w:rsidR="009D37C4">
        <w:rPr>
          <w:rFonts w:ascii="Times New Roman" w:hAnsi="Times New Roman" w:cs="Times New Roman" w:hint="eastAsia"/>
          <w:sz w:val="28"/>
          <w:szCs w:val="28"/>
        </w:rPr>
        <w:t>：大巴</w:t>
      </w:r>
    </w:p>
    <w:p w14:paraId="7A40C845" w14:textId="2C668DDC" w:rsidR="00AC4F2E" w:rsidRPr="009D37C4" w:rsidRDefault="00AC4F2E" w:rsidP="0015497D">
      <w:pPr>
        <w:pStyle w:val="ae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D37C4">
        <w:rPr>
          <w:rFonts w:ascii="Times New Roman" w:hAnsi="Times New Roman" w:cs="Times New Roman"/>
          <w:sz w:val="28"/>
          <w:szCs w:val="28"/>
        </w:rPr>
        <w:t>crane.png</w:t>
      </w:r>
      <w:r w:rsidR="009D37C4">
        <w:rPr>
          <w:rFonts w:ascii="Times New Roman" w:hAnsi="Times New Roman" w:cs="Times New Roman" w:hint="eastAsia"/>
          <w:sz w:val="28"/>
          <w:szCs w:val="28"/>
        </w:rPr>
        <w:t>：工程车</w:t>
      </w:r>
    </w:p>
    <w:p w14:paraId="70CA59C7" w14:textId="6FF53565" w:rsidR="00AC4F2E" w:rsidRPr="009D37C4" w:rsidRDefault="00AC4F2E" w:rsidP="0015497D">
      <w:pPr>
        <w:pStyle w:val="ae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D37C4">
        <w:rPr>
          <w:rFonts w:ascii="Times New Roman" w:hAnsi="Times New Roman" w:cs="Times New Roman"/>
          <w:sz w:val="28"/>
          <w:szCs w:val="28"/>
        </w:rPr>
        <w:t>ferry.png</w:t>
      </w:r>
      <w:r w:rsidR="009D37C4">
        <w:rPr>
          <w:rFonts w:ascii="Times New Roman" w:hAnsi="Times New Roman" w:cs="Times New Roman" w:hint="eastAsia"/>
          <w:sz w:val="28"/>
          <w:szCs w:val="28"/>
        </w:rPr>
        <w:t>摆渡车</w:t>
      </w:r>
    </w:p>
    <w:p w14:paraId="2D1EB417" w14:textId="419CB275" w:rsidR="00AC4F2E" w:rsidRPr="009D37C4" w:rsidRDefault="00AC4F2E" w:rsidP="0015497D">
      <w:pPr>
        <w:pStyle w:val="ae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D37C4">
        <w:rPr>
          <w:rFonts w:ascii="Times New Roman" w:hAnsi="Times New Roman" w:cs="Times New Roman"/>
          <w:sz w:val="28"/>
          <w:szCs w:val="28"/>
        </w:rPr>
        <w:t>fire-truck.png</w:t>
      </w:r>
      <w:r w:rsidR="009D37C4">
        <w:rPr>
          <w:rFonts w:ascii="Times New Roman" w:hAnsi="Times New Roman" w:cs="Times New Roman" w:hint="eastAsia"/>
          <w:sz w:val="28"/>
          <w:szCs w:val="28"/>
        </w:rPr>
        <w:t>：消防车</w:t>
      </w:r>
    </w:p>
    <w:p w14:paraId="3ED16523" w14:textId="71B3A6CB" w:rsidR="00AC4F2E" w:rsidRPr="009D37C4" w:rsidRDefault="00AC4F2E" w:rsidP="0015497D">
      <w:pPr>
        <w:pStyle w:val="ae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D37C4">
        <w:rPr>
          <w:rFonts w:ascii="Times New Roman" w:hAnsi="Times New Roman" w:cs="Times New Roman"/>
          <w:sz w:val="28"/>
          <w:szCs w:val="28"/>
        </w:rPr>
        <w:t>fork-lift.png</w:t>
      </w:r>
      <w:r w:rsidR="009D37C4">
        <w:rPr>
          <w:rFonts w:ascii="Times New Roman" w:hAnsi="Times New Roman" w:cs="Times New Roman" w:hint="eastAsia"/>
          <w:sz w:val="28"/>
          <w:szCs w:val="28"/>
        </w:rPr>
        <w:t>：叉车</w:t>
      </w:r>
    </w:p>
    <w:p w14:paraId="677FE443" w14:textId="22B8915B" w:rsidR="00AC4F2E" w:rsidRPr="009D37C4" w:rsidRDefault="00AC4F2E" w:rsidP="0015497D">
      <w:pPr>
        <w:pStyle w:val="ae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D37C4">
        <w:rPr>
          <w:rFonts w:ascii="Times New Roman" w:hAnsi="Times New Roman" w:cs="Times New Roman"/>
          <w:sz w:val="28"/>
          <w:szCs w:val="28"/>
        </w:rPr>
        <w:t>luggage-trolley.png</w:t>
      </w:r>
      <w:r w:rsidR="009D37C4">
        <w:rPr>
          <w:rFonts w:ascii="Times New Roman" w:hAnsi="Times New Roman" w:cs="Times New Roman" w:hint="eastAsia"/>
          <w:sz w:val="28"/>
          <w:szCs w:val="28"/>
        </w:rPr>
        <w:t>：行李车</w:t>
      </w:r>
    </w:p>
    <w:p w14:paraId="25422B22" w14:textId="6F9146AC" w:rsidR="00AC4F2E" w:rsidRPr="009D37C4" w:rsidRDefault="00AC4F2E" w:rsidP="0015497D">
      <w:pPr>
        <w:pStyle w:val="ae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D37C4">
        <w:rPr>
          <w:rFonts w:ascii="Times New Roman" w:hAnsi="Times New Roman" w:cs="Times New Roman"/>
          <w:sz w:val="28"/>
          <w:szCs w:val="28"/>
        </w:rPr>
        <w:t>motorcycle.png</w:t>
      </w:r>
      <w:r w:rsidR="009D37C4">
        <w:rPr>
          <w:rFonts w:ascii="Times New Roman" w:hAnsi="Times New Roman" w:cs="Times New Roman" w:hint="eastAsia"/>
          <w:sz w:val="28"/>
          <w:szCs w:val="28"/>
        </w:rPr>
        <w:t>：电动车</w:t>
      </w:r>
    </w:p>
    <w:p w14:paraId="49E75A18" w14:textId="72CB0435" w:rsidR="00AC4F2E" w:rsidRPr="009D37C4" w:rsidRDefault="00AC4F2E" w:rsidP="0015497D">
      <w:pPr>
        <w:pStyle w:val="ae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D37C4">
        <w:rPr>
          <w:rFonts w:ascii="Times New Roman" w:hAnsi="Times New Roman" w:cs="Times New Roman"/>
          <w:sz w:val="28"/>
          <w:szCs w:val="28"/>
        </w:rPr>
        <w:t>oil-tanker.png</w:t>
      </w:r>
      <w:r w:rsidR="009D37C4">
        <w:rPr>
          <w:rFonts w:ascii="Times New Roman" w:hAnsi="Times New Roman" w:cs="Times New Roman" w:hint="eastAsia"/>
          <w:sz w:val="28"/>
          <w:szCs w:val="28"/>
        </w:rPr>
        <w:t>：加油车</w:t>
      </w:r>
    </w:p>
    <w:p w14:paraId="5B1F539F" w14:textId="1BA86220" w:rsidR="00AC4F2E" w:rsidRPr="009D37C4" w:rsidRDefault="00AC4F2E" w:rsidP="0015497D">
      <w:pPr>
        <w:pStyle w:val="ae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D37C4">
        <w:rPr>
          <w:rFonts w:ascii="Times New Roman" w:hAnsi="Times New Roman" w:cs="Times New Roman"/>
          <w:sz w:val="28"/>
          <w:szCs w:val="28"/>
        </w:rPr>
        <w:t>quadcopter.png</w:t>
      </w:r>
      <w:r w:rsidR="009D37C4">
        <w:rPr>
          <w:rFonts w:ascii="Times New Roman" w:hAnsi="Times New Roman" w:cs="Times New Roman" w:hint="eastAsia"/>
          <w:sz w:val="28"/>
          <w:szCs w:val="28"/>
        </w:rPr>
        <w:t>：无人机</w:t>
      </w:r>
    </w:p>
    <w:p w14:paraId="01F2AA66" w14:textId="02436E90" w:rsidR="00AC4F2E" w:rsidRPr="009D37C4" w:rsidRDefault="00AC4F2E" w:rsidP="0015497D">
      <w:pPr>
        <w:pStyle w:val="ae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D37C4">
        <w:rPr>
          <w:rFonts w:ascii="Times New Roman" w:hAnsi="Times New Roman" w:cs="Times New Roman"/>
          <w:sz w:val="28"/>
          <w:szCs w:val="28"/>
        </w:rPr>
        <w:t>trailer.png</w:t>
      </w:r>
      <w:r w:rsidR="009D37C4">
        <w:rPr>
          <w:rFonts w:ascii="Times New Roman" w:hAnsi="Times New Roman" w:cs="Times New Roman" w:hint="eastAsia"/>
          <w:sz w:val="28"/>
          <w:szCs w:val="28"/>
        </w:rPr>
        <w:t>：拖车</w:t>
      </w:r>
    </w:p>
    <w:p w14:paraId="4A008CD5" w14:textId="1412AE30" w:rsidR="00AC4F2E" w:rsidRPr="009D37C4" w:rsidRDefault="00AC4F2E" w:rsidP="0015497D">
      <w:pPr>
        <w:pStyle w:val="ae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D37C4">
        <w:rPr>
          <w:rFonts w:ascii="Times New Roman" w:hAnsi="Times New Roman" w:cs="Times New Roman"/>
          <w:sz w:val="28"/>
          <w:szCs w:val="28"/>
        </w:rPr>
        <w:t>truck.png</w:t>
      </w:r>
      <w:r w:rsidR="009D37C4">
        <w:rPr>
          <w:rFonts w:ascii="Times New Roman" w:hAnsi="Times New Roman" w:cs="Times New Roman" w:hint="eastAsia"/>
          <w:sz w:val="28"/>
          <w:szCs w:val="28"/>
        </w:rPr>
        <w:t>货车</w:t>
      </w:r>
    </w:p>
    <w:p w14:paraId="19EB9E68" w14:textId="5130A58E" w:rsidR="00D9124A" w:rsidRDefault="00D9124A" w:rsidP="00525EE5">
      <w:pPr>
        <w:pStyle w:val="2"/>
      </w:pPr>
      <w:r>
        <w:lastRenderedPageBreak/>
        <w:t>/</w:t>
      </w:r>
      <w:r w:rsidRPr="00AC4F2E">
        <w:t>static</w:t>
      </w:r>
      <w:r>
        <w:t>/</w:t>
      </w:r>
      <w:proofErr w:type="spellStart"/>
      <w:r>
        <w:rPr>
          <w:rFonts w:hint="eastAsia"/>
        </w:rPr>
        <w:t>j</w:t>
      </w:r>
      <w:r>
        <w:t>s</w:t>
      </w:r>
      <w:proofErr w:type="spellEnd"/>
    </w:p>
    <w:p w14:paraId="202FA541" w14:textId="3125B9F2" w:rsidR="00AC4F2E" w:rsidRPr="009D37C4" w:rsidRDefault="00AC4F2E" w:rsidP="0015497D">
      <w:pPr>
        <w:pStyle w:val="ae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D37C4">
        <w:rPr>
          <w:rFonts w:ascii="Times New Roman" w:hAnsi="Times New Roman" w:cs="Times New Roman"/>
          <w:sz w:val="28"/>
          <w:szCs w:val="28"/>
        </w:rPr>
        <w:t>axios.min.js</w:t>
      </w:r>
      <w:r w:rsidR="009D37C4">
        <w:rPr>
          <w:rFonts w:ascii="Times New Roman" w:hAnsi="Times New Roman" w:cs="Times New Roman" w:hint="eastAsia"/>
          <w:sz w:val="28"/>
          <w:szCs w:val="28"/>
        </w:rPr>
        <w:t>：通信库</w:t>
      </w:r>
    </w:p>
    <w:p w14:paraId="548D1A26" w14:textId="5EA92E99" w:rsidR="00AC4F2E" w:rsidRPr="009D37C4" w:rsidRDefault="00AC4F2E" w:rsidP="0015497D">
      <w:pPr>
        <w:pStyle w:val="ae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D37C4">
        <w:rPr>
          <w:rFonts w:ascii="Times New Roman" w:hAnsi="Times New Roman" w:cs="Times New Roman"/>
          <w:sz w:val="28"/>
          <w:szCs w:val="28"/>
        </w:rPr>
        <w:t>bootstrap.min.js</w:t>
      </w:r>
      <w:r w:rsidR="009D37C4">
        <w:rPr>
          <w:rFonts w:ascii="Times New Roman" w:hAnsi="Times New Roman" w:cs="Times New Roman" w:hint="eastAsia"/>
          <w:sz w:val="28"/>
          <w:szCs w:val="28"/>
        </w:rPr>
        <w:t>：界面</w:t>
      </w:r>
      <w:proofErr w:type="spellStart"/>
      <w:r w:rsidR="009D37C4">
        <w:rPr>
          <w:rFonts w:ascii="Times New Roman" w:hAnsi="Times New Roman" w:cs="Times New Roman" w:hint="eastAsia"/>
          <w:sz w:val="28"/>
          <w:szCs w:val="28"/>
        </w:rPr>
        <w:t>ui</w:t>
      </w:r>
      <w:proofErr w:type="spellEnd"/>
      <w:r w:rsidR="009D37C4">
        <w:rPr>
          <w:rFonts w:ascii="Times New Roman" w:hAnsi="Times New Roman" w:cs="Times New Roman" w:hint="eastAsia"/>
          <w:sz w:val="28"/>
          <w:szCs w:val="28"/>
        </w:rPr>
        <w:t>框架库</w:t>
      </w:r>
    </w:p>
    <w:p w14:paraId="25268422" w14:textId="6D7B36FD" w:rsidR="00AC4F2E" w:rsidRPr="009D37C4" w:rsidRDefault="00AC4F2E" w:rsidP="0015497D">
      <w:pPr>
        <w:pStyle w:val="ae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D37C4">
        <w:rPr>
          <w:rFonts w:ascii="Times New Roman" w:hAnsi="Times New Roman" w:cs="Times New Roman"/>
          <w:sz w:val="28"/>
          <w:szCs w:val="28"/>
        </w:rPr>
        <w:t>jquery.slim.min.js</w:t>
      </w:r>
      <w:r w:rsidR="009D37C4">
        <w:rPr>
          <w:rFonts w:ascii="Times New Roman" w:hAnsi="Times New Roman" w:cs="Times New Roman" w:hint="eastAsia"/>
          <w:sz w:val="28"/>
          <w:szCs w:val="28"/>
        </w:rPr>
        <w:t>：界面</w:t>
      </w:r>
      <w:proofErr w:type="spellStart"/>
      <w:r w:rsidR="009D37C4">
        <w:rPr>
          <w:rFonts w:ascii="Times New Roman" w:hAnsi="Times New Roman" w:cs="Times New Roman" w:hint="eastAsia"/>
          <w:sz w:val="28"/>
          <w:szCs w:val="28"/>
        </w:rPr>
        <w:t>ui</w:t>
      </w:r>
      <w:proofErr w:type="spellEnd"/>
      <w:r w:rsidR="009D37C4">
        <w:rPr>
          <w:rFonts w:ascii="Times New Roman" w:hAnsi="Times New Roman" w:cs="Times New Roman" w:hint="eastAsia"/>
          <w:sz w:val="28"/>
          <w:szCs w:val="28"/>
        </w:rPr>
        <w:t>框架库</w:t>
      </w:r>
    </w:p>
    <w:p w14:paraId="524C1F16" w14:textId="131F2399" w:rsidR="00AC4F2E" w:rsidRPr="009D37C4" w:rsidRDefault="00AC4F2E" w:rsidP="0015497D">
      <w:pPr>
        <w:pStyle w:val="ae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D37C4">
        <w:rPr>
          <w:rFonts w:ascii="Times New Roman" w:hAnsi="Times New Roman" w:cs="Times New Roman"/>
          <w:sz w:val="28"/>
          <w:szCs w:val="28"/>
        </w:rPr>
        <w:t>popper.min.js</w:t>
      </w:r>
      <w:r w:rsidR="009D37C4">
        <w:rPr>
          <w:rFonts w:ascii="Times New Roman" w:hAnsi="Times New Roman" w:cs="Times New Roman" w:hint="eastAsia"/>
          <w:sz w:val="28"/>
          <w:szCs w:val="28"/>
        </w:rPr>
        <w:t>：界面</w:t>
      </w:r>
      <w:proofErr w:type="spellStart"/>
      <w:r w:rsidR="009D37C4">
        <w:rPr>
          <w:rFonts w:ascii="Times New Roman" w:hAnsi="Times New Roman" w:cs="Times New Roman" w:hint="eastAsia"/>
          <w:sz w:val="28"/>
          <w:szCs w:val="28"/>
        </w:rPr>
        <w:t>ui</w:t>
      </w:r>
      <w:proofErr w:type="spellEnd"/>
      <w:r w:rsidR="009D37C4">
        <w:rPr>
          <w:rFonts w:ascii="Times New Roman" w:hAnsi="Times New Roman" w:cs="Times New Roman" w:hint="eastAsia"/>
          <w:sz w:val="28"/>
          <w:szCs w:val="28"/>
        </w:rPr>
        <w:t>框架库</w:t>
      </w:r>
    </w:p>
    <w:p w14:paraId="3882F7B5" w14:textId="00664D21" w:rsidR="00D9124A" w:rsidRDefault="00D9124A" w:rsidP="00525EE5">
      <w:pPr>
        <w:pStyle w:val="2"/>
      </w:pPr>
      <w:r>
        <w:t>/</w:t>
      </w:r>
      <w:r w:rsidRPr="00AC4F2E">
        <w:rPr>
          <w:rFonts w:eastAsiaTheme="minorEastAsia"/>
        </w:rPr>
        <w:t>static</w:t>
      </w:r>
      <w:r>
        <w:t>/</w:t>
      </w:r>
      <w:r>
        <w:rPr>
          <w:rFonts w:hint="eastAsia"/>
        </w:rPr>
        <w:t>o</w:t>
      </w:r>
      <w:r>
        <w:t>thers</w:t>
      </w:r>
    </w:p>
    <w:p w14:paraId="6FA9A98E" w14:textId="47A86511" w:rsidR="00AC4F2E" w:rsidRPr="009D37C4" w:rsidRDefault="00AC4F2E" w:rsidP="0015497D">
      <w:pPr>
        <w:pStyle w:val="ae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9D37C4">
        <w:rPr>
          <w:rFonts w:ascii="Times New Roman" w:hAnsi="Times New Roman" w:cs="Times New Roman"/>
          <w:sz w:val="28"/>
          <w:szCs w:val="28"/>
        </w:rPr>
        <w:t>registerItem.html</w:t>
      </w:r>
      <w:r w:rsidR="009D37C4">
        <w:rPr>
          <w:rFonts w:ascii="Times New Roman" w:hAnsi="Times New Roman" w:cs="Times New Roman" w:hint="eastAsia"/>
          <w:sz w:val="28"/>
          <w:szCs w:val="28"/>
        </w:rPr>
        <w:t>：注册条款</w:t>
      </w:r>
    </w:p>
    <w:p w14:paraId="3D6324A5" w14:textId="1F81AFA6" w:rsidR="0005663E" w:rsidRDefault="0005663E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204E05F4" w14:textId="77777777" w:rsidR="0028087B" w:rsidRPr="00B45273" w:rsidRDefault="0028087B" w:rsidP="002A29AC">
      <w:pPr>
        <w:pStyle w:val="1"/>
      </w:pPr>
      <w:r w:rsidRPr="00B45273">
        <w:rPr>
          <w:rFonts w:hint="eastAsia"/>
        </w:rPr>
        <w:lastRenderedPageBreak/>
        <w:t>软件</w:t>
      </w:r>
      <w:r w:rsidRPr="00B45273">
        <w:t>版本</w:t>
      </w:r>
      <w:r w:rsidRPr="00B45273">
        <w:rPr>
          <w:rFonts w:hint="eastAsia"/>
        </w:rPr>
        <w:t>功能规划</w:t>
      </w:r>
    </w:p>
    <w:p w14:paraId="6C4729CB" w14:textId="77777777" w:rsidR="0028087B" w:rsidRPr="00B45273" w:rsidRDefault="0028087B" w:rsidP="0028087B">
      <w:pPr>
        <w:pStyle w:val="afa"/>
        <w:spacing w:line="240" w:lineRule="auto"/>
      </w:pPr>
      <w:r w:rsidRPr="00B45273">
        <w:t>表</w:t>
      </w:r>
      <w:r w:rsidR="00EE730C">
        <w:rPr>
          <w:noProof/>
        </w:rPr>
        <w:fldChar w:fldCharType="begin"/>
      </w:r>
      <w:r w:rsidR="00EE730C">
        <w:rPr>
          <w:noProof/>
        </w:rPr>
        <w:instrText xml:space="preserve"> SEQ 表 \* ARABIC </w:instrText>
      </w:r>
      <w:r w:rsidR="00EE730C">
        <w:rPr>
          <w:noProof/>
        </w:rPr>
        <w:fldChar w:fldCharType="separate"/>
      </w:r>
      <w:r w:rsidR="00D82189">
        <w:rPr>
          <w:noProof/>
        </w:rPr>
        <w:t>1</w:t>
      </w:r>
      <w:r w:rsidR="00EE730C">
        <w:rPr>
          <w:noProof/>
        </w:rPr>
        <w:fldChar w:fldCharType="end"/>
      </w:r>
      <w:r w:rsidRPr="00B45273">
        <w:t xml:space="preserve">  </w:t>
      </w:r>
      <w:r w:rsidR="00293599" w:rsidRPr="00B45273">
        <w:rPr>
          <w:rFonts w:hint="eastAsia"/>
        </w:rPr>
        <w:t>软件</w:t>
      </w:r>
      <w:r w:rsidR="00293599" w:rsidRPr="00B45273">
        <w:t>版本</w:t>
      </w:r>
    </w:p>
    <w:tbl>
      <w:tblPr>
        <w:tblStyle w:val="aff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76"/>
        <w:gridCol w:w="5674"/>
        <w:gridCol w:w="2026"/>
      </w:tblGrid>
      <w:tr w:rsidR="00293599" w:rsidRPr="00B45273" w14:paraId="2490AF51" w14:textId="77777777" w:rsidTr="00293599">
        <w:tc>
          <w:tcPr>
            <w:tcW w:w="18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1B4DE1" w14:textId="77777777" w:rsidR="00293599" w:rsidRPr="00B45273" w:rsidRDefault="00293599" w:rsidP="00C60BD3">
            <w:pPr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B45273"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5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877168" w14:textId="77777777" w:rsidR="00293599" w:rsidRPr="00B45273" w:rsidRDefault="00293599" w:rsidP="00C60BD3">
            <w:pPr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B45273">
              <w:rPr>
                <w:rFonts w:hint="eastAsia"/>
                <w:b/>
                <w:sz w:val="21"/>
                <w:szCs w:val="21"/>
              </w:rPr>
              <w:t>功能</w:t>
            </w:r>
          </w:p>
        </w:tc>
        <w:tc>
          <w:tcPr>
            <w:tcW w:w="1974" w:type="dxa"/>
            <w:tcBorders>
              <w:top w:val="single" w:sz="12" w:space="0" w:color="auto"/>
              <w:bottom w:val="single" w:sz="12" w:space="0" w:color="auto"/>
            </w:tcBorders>
          </w:tcPr>
          <w:p w14:paraId="5A164CE4" w14:textId="77777777" w:rsidR="00293599" w:rsidRPr="00B45273" w:rsidRDefault="00293599" w:rsidP="00C60BD3">
            <w:pPr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B45273">
              <w:rPr>
                <w:rFonts w:hint="eastAsia"/>
                <w:b/>
                <w:sz w:val="21"/>
                <w:szCs w:val="21"/>
              </w:rPr>
              <w:t>发布日期</w:t>
            </w:r>
          </w:p>
        </w:tc>
      </w:tr>
      <w:tr w:rsidR="00293599" w:rsidRPr="00B45273" w14:paraId="6F66E80A" w14:textId="77777777" w:rsidTr="00293599">
        <w:tc>
          <w:tcPr>
            <w:tcW w:w="182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DA2888C" w14:textId="5EAED287" w:rsidR="00293599" w:rsidRPr="00B45273" w:rsidRDefault="00293599" w:rsidP="00C60BD3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45273">
              <w:rPr>
                <w:rFonts w:hint="eastAsia"/>
                <w:sz w:val="21"/>
                <w:szCs w:val="21"/>
              </w:rPr>
              <w:t>V0.</w:t>
            </w:r>
            <w:r w:rsidR="00A64F5F">
              <w:rPr>
                <w:sz w:val="21"/>
                <w:szCs w:val="21"/>
              </w:rPr>
              <w:t>1</w:t>
            </w:r>
          </w:p>
        </w:tc>
        <w:tc>
          <w:tcPr>
            <w:tcW w:w="5528" w:type="dxa"/>
            <w:tcBorders>
              <w:top w:val="single" w:sz="12" w:space="0" w:color="auto"/>
              <w:left w:val="single" w:sz="12" w:space="0" w:color="auto"/>
            </w:tcBorders>
          </w:tcPr>
          <w:p w14:paraId="3F5D3FB2" w14:textId="77777777" w:rsidR="00293599" w:rsidRPr="00B45273" w:rsidRDefault="00293599" w:rsidP="00293599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45273">
              <w:rPr>
                <w:rFonts w:hint="eastAsia"/>
                <w:sz w:val="21"/>
                <w:szCs w:val="21"/>
              </w:rPr>
              <w:t>正式</w:t>
            </w:r>
            <w:r w:rsidRPr="00B45273">
              <w:rPr>
                <w:sz w:val="21"/>
                <w:szCs w:val="21"/>
              </w:rPr>
              <w:t>发布前</w:t>
            </w:r>
            <w:r w:rsidRPr="00B45273">
              <w:rPr>
                <w:rFonts w:hint="eastAsia"/>
                <w:sz w:val="21"/>
                <w:szCs w:val="21"/>
              </w:rPr>
              <w:t>的</w:t>
            </w:r>
            <w:r w:rsidRPr="00B45273">
              <w:rPr>
                <w:sz w:val="21"/>
                <w:szCs w:val="21"/>
              </w:rPr>
              <w:t>最后</w:t>
            </w:r>
            <w:r w:rsidRPr="00B45273">
              <w:rPr>
                <w:rFonts w:hint="eastAsia"/>
                <w:sz w:val="21"/>
                <w:szCs w:val="21"/>
              </w:rPr>
              <w:t>内部</w:t>
            </w:r>
            <w:r w:rsidRPr="00B45273">
              <w:rPr>
                <w:sz w:val="21"/>
                <w:szCs w:val="21"/>
              </w:rPr>
              <w:t>测试版本</w:t>
            </w:r>
            <w:r w:rsidR="00C80EC5" w:rsidRPr="00B45273">
              <w:rPr>
                <w:rFonts w:hint="eastAsia"/>
                <w:sz w:val="21"/>
                <w:szCs w:val="21"/>
              </w:rPr>
              <w:t>，之后</w:t>
            </w:r>
            <w:r w:rsidR="00C80EC5" w:rsidRPr="00B45273">
              <w:rPr>
                <w:sz w:val="21"/>
                <w:szCs w:val="21"/>
              </w:rPr>
              <w:t>进入版本控制</w:t>
            </w:r>
          </w:p>
        </w:tc>
        <w:tc>
          <w:tcPr>
            <w:tcW w:w="1974" w:type="dxa"/>
            <w:tcBorders>
              <w:top w:val="single" w:sz="12" w:space="0" w:color="auto"/>
            </w:tcBorders>
          </w:tcPr>
          <w:p w14:paraId="77616B86" w14:textId="2FDF1B1E" w:rsidR="00293599" w:rsidRPr="00B45273" w:rsidRDefault="009E517D" w:rsidP="00293599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 w:rsidR="00A64F5F">
              <w:rPr>
                <w:sz w:val="21"/>
                <w:szCs w:val="21"/>
              </w:rPr>
              <w:t>80</w:t>
            </w:r>
            <w:r w:rsidR="00434882">
              <w:rPr>
                <w:sz w:val="21"/>
                <w:szCs w:val="21"/>
              </w:rPr>
              <w:t>7</w:t>
            </w:r>
            <w:r w:rsidR="00A64F5F">
              <w:rPr>
                <w:sz w:val="21"/>
                <w:szCs w:val="21"/>
              </w:rPr>
              <w:t>20</w:t>
            </w:r>
          </w:p>
        </w:tc>
      </w:tr>
      <w:tr w:rsidR="00293599" w:rsidRPr="00B45273" w14:paraId="770F25FF" w14:textId="77777777" w:rsidTr="00293599">
        <w:tc>
          <w:tcPr>
            <w:tcW w:w="182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E0CB48" w14:textId="77777777" w:rsidR="00293599" w:rsidRPr="00B45273" w:rsidRDefault="00293599" w:rsidP="00C60BD3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45273">
              <w:rPr>
                <w:rFonts w:hint="eastAsia"/>
                <w:sz w:val="21"/>
                <w:szCs w:val="21"/>
              </w:rPr>
              <w:t>V1.0</w:t>
            </w:r>
          </w:p>
        </w:tc>
        <w:tc>
          <w:tcPr>
            <w:tcW w:w="5528" w:type="dxa"/>
            <w:tcBorders>
              <w:left w:val="single" w:sz="12" w:space="0" w:color="auto"/>
            </w:tcBorders>
          </w:tcPr>
          <w:p w14:paraId="1FE3688B" w14:textId="73CF7BE0" w:rsidR="00293599" w:rsidRPr="00B45273" w:rsidRDefault="00293599" w:rsidP="00293599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74" w:type="dxa"/>
          </w:tcPr>
          <w:p w14:paraId="722E58BC" w14:textId="79D043B9" w:rsidR="00293599" w:rsidRPr="00B45273" w:rsidRDefault="00293599" w:rsidP="00293599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293599" w:rsidRPr="00B45273" w14:paraId="318428AC" w14:textId="77777777" w:rsidTr="00293599">
        <w:tc>
          <w:tcPr>
            <w:tcW w:w="182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3191AA" w14:textId="77777777" w:rsidR="00293599" w:rsidRPr="00B45273" w:rsidRDefault="00293599" w:rsidP="00C60BD3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45273">
              <w:rPr>
                <w:rFonts w:hint="eastAsia"/>
                <w:sz w:val="21"/>
                <w:szCs w:val="21"/>
              </w:rPr>
              <w:t>V2.0</w:t>
            </w:r>
          </w:p>
        </w:tc>
        <w:tc>
          <w:tcPr>
            <w:tcW w:w="5528" w:type="dxa"/>
            <w:tcBorders>
              <w:left w:val="single" w:sz="12" w:space="0" w:color="auto"/>
            </w:tcBorders>
          </w:tcPr>
          <w:p w14:paraId="57ADDB22" w14:textId="77777777" w:rsidR="00293599" w:rsidRPr="00B45273" w:rsidRDefault="00293599" w:rsidP="00293599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74" w:type="dxa"/>
          </w:tcPr>
          <w:p w14:paraId="43BC7FEB" w14:textId="77777777" w:rsidR="00293599" w:rsidRPr="00B45273" w:rsidRDefault="00293599" w:rsidP="00293599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293599" w:rsidRPr="00B45273" w14:paraId="73431A1B" w14:textId="77777777" w:rsidTr="001A3F28">
        <w:tc>
          <w:tcPr>
            <w:tcW w:w="182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192135" w14:textId="77777777" w:rsidR="00293599" w:rsidRPr="00B45273" w:rsidRDefault="00293599" w:rsidP="00C60BD3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45273">
              <w:rPr>
                <w:rFonts w:hint="eastAsia"/>
                <w:sz w:val="21"/>
                <w:szCs w:val="21"/>
              </w:rPr>
              <w:t>。</w:t>
            </w:r>
            <w:r w:rsidRPr="00B45273">
              <w:rPr>
                <w:sz w:val="21"/>
                <w:szCs w:val="21"/>
              </w:rPr>
              <w:t>。。</w:t>
            </w:r>
          </w:p>
        </w:tc>
        <w:tc>
          <w:tcPr>
            <w:tcW w:w="5528" w:type="dxa"/>
            <w:tcBorders>
              <w:left w:val="single" w:sz="12" w:space="0" w:color="auto"/>
            </w:tcBorders>
          </w:tcPr>
          <w:p w14:paraId="7D1BB61B" w14:textId="77777777" w:rsidR="00293599" w:rsidRPr="00B45273" w:rsidRDefault="00293599" w:rsidP="00293599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74" w:type="dxa"/>
          </w:tcPr>
          <w:p w14:paraId="2B26316E" w14:textId="77777777" w:rsidR="00293599" w:rsidRPr="00B45273" w:rsidRDefault="00293599" w:rsidP="00293599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1A3F28" w:rsidRPr="00B45273" w14:paraId="66473DA9" w14:textId="77777777" w:rsidTr="00C60BD3">
        <w:tc>
          <w:tcPr>
            <w:tcW w:w="9330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14:paraId="704D7325" w14:textId="77777777" w:rsidR="001A3F28" w:rsidRPr="00B45273" w:rsidRDefault="001A3F28" w:rsidP="001F706D">
            <w:pPr>
              <w:spacing w:beforeLines="0" w:before="0" w:afterLines="0" w:after="0" w:line="240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B45273">
              <w:rPr>
                <w:rFonts w:hint="eastAsia"/>
                <w:sz w:val="21"/>
                <w:szCs w:val="21"/>
              </w:rPr>
              <w:t>注</w:t>
            </w:r>
            <w:r w:rsidRPr="00B45273">
              <w:rPr>
                <w:sz w:val="21"/>
                <w:szCs w:val="21"/>
              </w:rPr>
              <w:t>：</w:t>
            </w:r>
            <w:r w:rsidRPr="00B45273">
              <w:rPr>
                <w:rFonts w:hint="eastAsia"/>
                <w:sz w:val="21"/>
                <w:szCs w:val="21"/>
              </w:rPr>
              <w:t>随着</w:t>
            </w:r>
            <w:r w:rsidRPr="00B45273">
              <w:rPr>
                <w:sz w:val="21"/>
                <w:szCs w:val="21"/>
              </w:rPr>
              <w:t>软件</w:t>
            </w:r>
            <w:r w:rsidRPr="00B45273">
              <w:rPr>
                <w:rFonts w:hint="eastAsia"/>
                <w:sz w:val="21"/>
                <w:szCs w:val="21"/>
              </w:rPr>
              <w:t>版本</w:t>
            </w:r>
            <w:r w:rsidRPr="00B45273">
              <w:rPr>
                <w:sz w:val="21"/>
                <w:szCs w:val="21"/>
              </w:rPr>
              <w:t>的升级，本表同步</w:t>
            </w:r>
            <w:r w:rsidRPr="00B45273">
              <w:rPr>
                <w:rFonts w:hint="eastAsia"/>
                <w:sz w:val="21"/>
                <w:szCs w:val="21"/>
              </w:rPr>
              <w:t>更新</w:t>
            </w:r>
            <w:r w:rsidRPr="00B45273">
              <w:rPr>
                <w:sz w:val="21"/>
                <w:szCs w:val="21"/>
              </w:rPr>
              <w:t>。</w:t>
            </w:r>
          </w:p>
        </w:tc>
      </w:tr>
    </w:tbl>
    <w:p w14:paraId="561579E6" w14:textId="77777777" w:rsidR="00A60358" w:rsidRPr="00B45273" w:rsidRDefault="00A60358" w:rsidP="00E41BF0">
      <w:pPr>
        <w:ind w:firstLineChars="0" w:firstLine="0"/>
      </w:pPr>
    </w:p>
    <w:p w14:paraId="10F24FEA" w14:textId="77777777" w:rsidR="00A60358" w:rsidRPr="00B45273" w:rsidRDefault="00A60358" w:rsidP="00A60358">
      <w:pPr>
        <w:pStyle w:val="a"/>
        <w:pageBreakBefore/>
        <w:spacing w:after="640"/>
      </w:pPr>
      <w:bookmarkStart w:id="5" w:name="_Toc300910265"/>
      <w:bookmarkStart w:id="6" w:name="_Toc456691385"/>
      <w:r w:rsidRPr="00B45273">
        <w:rPr>
          <w:rFonts w:hint="eastAsia"/>
        </w:rPr>
        <w:lastRenderedPageBreak/>
        <w:t>修订记录</w:t>
      </w:r>
      <w:bookmarkEnd w:id="5"/>
      <w:bookmarkEnd w:id="6"/>
    </w:p>
    <w:tbl>
      <w:tblPr>
        <w:tblStyle w:val="aff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731"/>
        <w:gridCol w:w="4365"/>
        <w:gridCol w:w="1164"/>
        <w:gridCol w:w="872"/>
        <w:gridCol w:w="1444"/>
      </w:tblGrid>
      <w:tr w:rsidR="00180D02" w:rsidRPr="00B45273" w14:paraId="4A724BB9" w14:textId="77777777" w:rsidTr="00811DC1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F071F1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  <w:rPr>
                <w:b/>
              </w:rPr>
            </w:pPr>
            <w:r w:rsidRPr="00B45273">
              <w:rPr>
                <w:rFonts w:hint="eastAsia"/>
                <w:b/>
              </w:rPr>
              <w:t>文档编号</w:t>
            </w:r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4FEB4A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  <w:rPr>
                <w:b/>
              </w:rPr>
            </w:pPr>
            <w:r w:rsidRPr="00B45273">
              <w:rPr>
                <w:rFonts w:hint="eastAsia"/>
                <w:b/>
              </w:rPr>
              <w:t>修订内容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024D53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  <w:rPr>
                <w:b/>
              </w:rPr>
            </w:pPr>
            <w:r w:rsidRPr="00B45273">
              <w:rPr>
                <w:rFonts w:hint="eastAsia"/>
                <w:b/>
              </w:rPr>
              <w:t>修订</w:t>
            </w:r>
            <w:r w:rsidRPr="00B45273">
              <w:rPr>
                <w:b/>
              </w:rPr>
              <w:t>部门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5D4205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  <w:rPr>
                <w:b/>
              </w:rPr>
            </w:pPr>
            <w:r w:rsidRPr="00B45273">
              <w:rPr>
                <w:rFonts w:hint="eastAsia"/>
                <w:b/>
              </w:rPr>
              <w:t>修订</w:t>
            </w:r>
            <w:r w:rsidRPr="00B45273">
              <w:rPr>
                <w:b/>
              </w:rPr>
              <w:t>人</w:t>
            </w:r>
          </w:p>
        </w:tc>
        <w:tc>
          <w:tcPr>
            <w:tcW w:w="14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BA7DA0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  <w:rPr>
                <w:b/>
              </w:rPr>
            </w:pPr>
            <w:r w:rsidRPr="00B45273">
              <w:rPr>
                <w:rFonts w:hint="eastAsia"/>
                <w:b/>
              </w:rPr>
              <w:t>日期</w:t>
            </w:r>
          </w:p>
        </w:tc>
      </w:tr>
      <w:tr w:rsidR="00180D02" w:rsidRPr="00B45273" w14:paraId="79CE8ACB" w14:textId="77777777" w:rsidTr="00811DC1">
        <w:tc>
          <w:tcPr>
            <w:tcW w:w="168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DCFE7ED" w14:textId="1DD37A76" w:rsidR="00F5229E" w:rsidRPr="00B45273" w:rsidRDefault="00A64F5F" w:rsidP="00F5229E">
            <w:pPr>
              <w:pStyle w:val="aff2"/>
              <w:spacing w:beforeLines="0" w:before="0" w:afterLines="0" w:after="0" w:line="240" w:lineRule="auto"/>
              <w:ind w:firstLineChars="0" w:firstLine="0"/>
              <w:jc w:val="center"/>
            </w:pPr>
            <w:r w:rsidRPr="00A64F5F">
              <w:t>DD-V001-001_V0.1 180</w:t>
            </w:r>
            <w:r w:rsidR="00434882">
              <w:t>7</w:t>
            </w:r>
            <w:r w:rsidRPr="00A64F5F">
              <w:t>18</w:t>
            </w:r>
          </w:p>
        </w:tc>
        <w:tc>
          <w:tcPr>
            <w:tcW w:w="425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C014245" w14:textId="3EA5FBDB" w:rsidR="00180D02" w:rsidRPr="00B45273" w:rsidRDefault="00A64F5F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  <w:r>
              <w:rPr>
                <w:rFonts w:hint="eastAsia"/>
              </w:rPr>
              <w:t>文档初稿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7581C5E" w14:textId="160AD375" w:rsidR="00180D02" w:rsidRPr="00B45273" w:rsidRDefault="0030626C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  <w:r>
              <w:t>技术部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A45310B" w14:textId="0A6C73F6" w:rsidR="00180D02" w:rsidRPr="00B45273" w:rsidRDefault="0030626C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  <w:r>
              <w:t>毛刚</w:t>
            </w:r>
          </w:p>
        </w:tc>
        <w:tc>
          <w:tcPr>
            <w:tcW w:w="14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B77463F" w14:textId="73DE03A2" w:rsidR="00180D02" w:rsidRPr="00B45273" w:rsidRDefault="00F5229E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  <w:r>
              <w:rPr>
                <w:rFonts w:hint="eastAsia"/>
              </w:rPr>
              <w:t>201</w:t>
            </w:r>
            <w:r w:rsidR="00A64F5F">
              <w:t>80</w:t>
            </w:r>
            <w:r w:rsidR="00434882">
              <w:t>7</w:t>
            </w:r>
            <w:r w:rsidR="00A64F5F">
              <w:t>20</w:t>
            </w:r>
          </w:p>
        </w:tc>
      </w:tr>
      <w:tr w:rsidR="00180D02" w:rsidRPr="00B45273" w14:paraId="05ACEB1A" w14:textId="77777777" w:rsidTr="00811DC1"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AF7886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AF5A02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CFACF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CEA93F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3FABC1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</w:tr>
      <w:tr w:rsidR="00180D02" w14:paraId="032530BE" w14:textId="77777777" w:rsidTr="00811DC1">
        <w:tc>
          <w:tcPr>
            <w:tcW w:w="1686" w:type="dxa"/>
            <w:tcBorders>
              <w:top w:val="single" w:sz="4" w:space="0" w:color="auto"/>
            </w:tcBorders>
            <w:vAlign w:val="center"/>
          </w:tcPr>
          <w:p w14:paraId="55C3EBB5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  <w:tc>
          <w:tcPr>
            <w:tcW w:w="4253" w:type="dxa"/>
            <w:tcBorders>
              <w:top w:val="single" w:sz="4" w:space="0" w:color="auto"/>
            </w:tcBorders>
            <w:vAlign w:val="center"/>
          </w:tcPr>
          <w:p w14:paraId="58365F7C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8FA04FE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6A9E6228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  <w:tc>
          <w:tcPr>
            <w:tcW w:w="1407" w:type="dxa"/>
            <w:tcBorders>
              <w:top w:val="single" w:sz="4" w:space="0" w:color="auto"/>
            </w:tcBorders>
            <w:vAlign w:val="center"/>
          </w:tcPr>
          <w:p w14:paraId="59288939" w14:textId="77777777" w:rsidR="00180D02" w:rsidRPr="00483377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</w:tr>
    </w:tbl>
    <w:p w14:paraId="44CBA51E" w14:textId="77777777" w:rsidR="00A60358" w:rsidRPr="00A60358" w:rsidRDefault="00A60358" w:rsidP="001B5638"/>
    <w:sectPr w:rsidR="00A60358" w:rsidRPr="00A60358" w:rsidSect="0069506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1A6EF" w14:textId="77777777" w:rsidR="005353DB" w:rsidRDefault="005353DB" w:rsidP="001B5638">
      <w:r>
        <w:separator/>
      </w:r>
    </w:p>
  </w:endnote>
  <w:endnote w:type="continuationSeparator" w:id="0">
    <w:p w14:paraId="395BD77A" w14:textId="77777777" w:rsidR="005353DB" w:rsidRDefault="005353DB" w:rsidP="001B5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BEAC8" w14:textId="77777777" w:rsidR="00301F19" w:rsidRDefault="00301F19" w:rsidP="0069506C">
    <w:pPr>
      <w:pStyle w:val="aff"/>
      <w:tabs>
        <w:tab w:val="clear" w:pos="4153"/>
        <w:tab w:val="center" w:pos="4536"/>
      </w:tabs>
      <w:spacing w:beforeLines="0" w:before="0" w:afterLines="0" w:after="0" w:line="240" w:lineRule="auto"/>
      <w:ind w:firstLineChars="0" w:firstLine="0"/>
      <w:jc w:val="lef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  <w:r>
      <w:rPr>
        <w:rFonts w:hint="eastAsia"/>
      </w:rPr>
      <w:t>页</w:t>
    </w:r>
    <w:r>
      <w:t xml:space="preserve">  </w:t>
    </w:r>
    <w:r>
      <w:rPr>
        <w:rFonts w:hint="eastAsia"/>
      </w:rPr>
      <w:t>共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38</w:t>
    </w:r>
    <w:r>
      <w:rPr>
        <w:noProof/>
      </w:rPr>
      <w:fldChar w:fldCharType="end"/>
    </w:r>
    <w:r>
      <w:t>页</w:t>
    </w:r>
    <w:r>
      <w:tab/>
    </w:r>
    <w:r>
      <w:rPr>
        <w:rFonts w:hint="eastAsia"/>
      </w:rPr>
      <w:t>北京</w:t>
    </w:r>
    <w:r>
      <w:t>智汇空间科技有限公司</w:t>
    </w:r>
    <w:r>
      <w:rPr>
        <w:rFonts w:hint="eastAsia"/>
      </w:rPr>
      <w:t xml:space="preserve"> </w:t>
    </w:r>
    <w:r>
      <w:rPr>
        <w:rFonts w:hint="eastAsia"/>
      </w:rPr>
      <w:sym w:font="Symbol" w:char="F0E3"/>
    </w:r>
    <w:r>
      <w:t>版权所有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1B74E" w14:textId="77777777" w:rsidR="00301F19" w:rsidRDefault="00301F19" w:rsidP="0069506C">
    <w:pPr>
      <w:pStyle w:val="aff"/>
      <w:tabs>
        <w:tab w:val="clear" w:pos="4153"/>
        <w:tab w:val="clear" w:pos="8306"/>
        <w:tab w:val="center" w:pos="4536"/>
        <w:tab w:val="right" w:pos="9356"/>
      </w:tabs>
      <w:spacing w:beforeLines="0" w:before="0" w:afterLines="0" w:after="0" w:line="240" w:lineRule="auto"/>
      <w:ind w:firstLineChars="0" w:firstLine="0"/>
      <w:jc w:val="left"/>
    </w:pPr>
    <w:r>
      <w:tab/>
    </w:r>
    <w:r>
      <w:rPr>
        <w:rFonts w:hint="eastAsia"/>
      </w:rPr>
      <w:t>北京</w:t>
    </w:r>
    <w:r>
      <w:t>智汇空间科技有限公司</w:t>
    </w:r>
    <w:r>
      <w:rPr>
        <w:rFonts w:hint="eastAsia"/>
      </w:rPr>
      <w:t xml:space="preserve"> </w:t>
    </w:r>
    <w:r>
      <w:rPr>
        <w:rFonts w:hint="eastAsia"/>
      </w:rPr>
      <w:sym w:font="Symbol" w:char="F0E3"/>
    </w:r>
    <w:r>
      <w:t>版权所有</w:t>
    </w:r>
    <w:r>
      <w:tab/>
    </w: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  <w:r>
      <w:t xml:space="preserve">  </w:t>
    </w:r>
    <w:r>
      <w:rPr>
        <w:rFonts w:hint="eastAsia"/>
      </w:rPr>
      <w:t>共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38</w:t>
    </w:r>
    <w:r>
      <w:rPr>
        <w:noProof/>
      </w:rPr>
      <w:fldChar w:fldCharType="end"/>
    </w:r>
    <w: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51766" w14:textId="77777777" w:rsidR="00301F19" w:rsidRPr="001B5638" w:rsidRDefault="00301F19" w:rsidP="001B5638">
    <w:pPr>
      <w:pStyle w:val="aff"/>
      <w:spacing w:beforeLines="0" w:before="0" w:afterLines="0" w:after="0" w:line="240" w:lineRule="auto"/>
      <w:ind w:firstLineChars="0" w:firstLine="0"/>
      <w:jc w:val="center"/>
      <w:rPr>
        <w:rFonts w:ascii="Calibri" w:eastAsia="华文楷体" w:hAnsi="Calibri"/>
      </w:rPr>
    </w:pPr>
    <w:r w:rsidRPr="001B5638">
      <w:rPr>
        <w:rFonts w:ascii="Calibri" w:eastAsia="华文楷体" w:hAnsi="Calibri" w:hint="eastAsia"/>
      </w:rPr>
      <w:t>北京</w:t>
    </w:r>
    <w:r w:rsidRPr="001B5638">
      <w:rPr>
        <w:rFonts w:ascii="Calibri" w:eastAsia="华文楷体" w:hAnsi="Calibri" w:hint="eastAsia"/>
      </w:rPr>
      <w:sym w:font="Symbol" w:char="F0B7"/>
    </w:r>
    <w:r w:rsidRPr="001B5638">
      <w:rPr>
        <w:rFonts w:ascii="Calibri" w:eastAsia="华文楷体" w:hAnsi="Calibri"/>
      </w:rPr>
      <w:t>上地</w:t>
    </w:r>
    <w:r w:rsidRPr="001B5638">
      <w:rPr>
        <w:rFonts w:ascii="Calibri" w:eastAsia="华文楷体" w:hAnsi="Calibri" w:hint="eastAsia"/>
      </w:rPr>
      <w:sym w:font="Symbol" w:char="F0B7"/>
    </w:r>
    <w:proofErr w:type="gramStart"/>
    <w:r w:rsidRPr="001B5638">
      <w:rPr>
        <w:rFonts w:ascii="Calibri" w:eastAsia="华文楷体" w:hAnsi="Calibri" w:hint="eastAsia"/>
      </w:rPr>
      <w:t>金隅</w:t>
    </w:r>
    <w:r w:rsidRPr="001B5638">
      <w:rPr>
        <w:rFonts w:ascii="Calibri" w:eastAsia="华文楷体" w:hAnsi="Calibri"/>
      </w:rPr>
      <w:t>嘉华</w:t>
    </w:r>
    <w:proofErr w:type="gramEnd"/>
    <w:r w:rsidRPr="001B5638">
      <w:rPr>
        <w:rFonts w:ascii="Calibri" w:eastAsia="华文楷体" w:hAnsi="Calibri"/>
      </w:rPr>
      <w:t>大厦</w:t>
    </w:r>
    <w:r w:rsidRPr="001B5638">
      <w:rPr>
        <w:rFonts w:ascii="Calibri" w:eastAsia="华文楷体" w:hAnsi="Calibri" w:hint="eastAsia"/>
      </w:rPr>
      <w:t xml:space="preserve">C1109    </w:t>
    </w:r>
    <w:r w:rsidRPr="001B5638">
      <w:rPr>
        <w:rFonts w:ascii="Calibri" w:eastAsia="华文楷体" w:hAnsi="Calibri"/>
      </w:rPr>
      <w:t xml:space="preserve">Fax: +86(10)6296-7828    email: </w:t>
    </w:r>
    <w:r w:rsidRPr="001B5638">
      <w:rPr>
        <w:rFonts w:ascii="Calibri" w:eastAsia="华文楷体" w:hAnsi="Calibri" w:hint="eastAsia"/>
      </w:rPr>
      <w:t>info@smartspace.com.cn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A62E5" w14:textId="77777777" w:rsidR="005353DB" w:rsidRDefault="005353DB" w:rsidP="001B5638">
      <w:r>
        <w:separator/>
      </w:r>
    </w:p>
  </w:footnote>
  <w:footnote w:type="continuationSeparator" w:id="0">
    <w:p w14:paraId="6AE33427" w14:textId="77777777" w:rsidR="005353DB" w:rsidRDefault="005353DB" w:rsidP="001B5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5BC1F" w14:textId="326439C4" w:rsidR="00301F19" w:rsidRDefault="00301F19" w:rsidP="0069506C">
    <w:pPr>
      <w:pStyle w:val="afd"/>
      <w:tabs>
        <w:tab w:val="clear" w:pos="4153"/>
        <w:tab w:val="clear" w:pos="8306"/>
        <w:tab w:val="center" w:pos="4536"/>
        <w:tab w:val="right" w:pos="9356"/>
      </w:tabs>
      <w:spacing w:beforeLines="0" w:before="0" w:afterLines="0" w:after="0" w:line="240" w:lineRule="auto"/>
      <w:ind w:firstLineChars="0" w:firstLine="0"/>
      <w:jc w:val="left"/>
    </w:pPr>
    <w:r>
      <w:rPr>
        <w:noProof/>
      </w:rPr>
      <w:pict w14:anchorId="69921E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8666436" o:spid="_x0000_s2051" type="#_x0000_t136" style="position:absolute;margin-left:0;margin-top:0;width:518.4pt;height:14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martSpace"/>
          <w10:wrap anchorx="margin" anchory="margin"/>
        </v:shape>
      </w:pict>
    </w:r>
    <w:r>
      <w:rPr>
        <w:rFonts w:hint="eastAsia"/>
      </w:rPr>
      <w:t>内部</w:t>
    </w:r>
    <w:r>
      <w:t>公开</w:t>
    </w:r>
    <w:r>
      <w:rPr>
        <w:rFonts w:hint="eastAsia"/>
      </w:rPr>
      <w:t>▲</w:t>
    </w:r>
    <w:r w:rsidRPr="001F757A">
      <w:tab/>
    </w:r>
    <w:r w:rsidRPr="001F757A">
      <w:fldChar w:fldCharType="begin"/>
    </w:r>
    <w:r w:rsidRPr="001F757A">
      <w:instrText xml:space="preserve"> REF DOC_NO \h  \* MERGEFORMAT </w:instrText>
    </w:r>
    <w:r w:rsidRPr="001F757A">
      <w:fldChar w:fldCharType="separate"/>
    </w:r>
    <w:r w:rsidRPr="00D82189">
      <w:t>DD-W</w:t>
    </w:r>
    <w:r>
      <w:t>001</w:t>
    </w:r>
    <w:r w:rsidRPr="001F757A">
      <w:fldChar w:fldCharType="end"/>
    </w:r>
    <w:r w:rsidRPr="001F757A">
      <w:t xml:space="preserve">    </w:t>
    </w:r>
    <w:r w:rsidRPr="00944721">
      <w:rPr>
        <w:rFonts w:hint="eastAsia"/>
      </w:rPr>
      <w:t>室内导航定位服务器设计</w:t>
    </w:r>
    <w:r>
      <w:tab/>
    </w:r>
    <w:r>
      <w:rPr>
        <w:noProof/>
      </w:rPr>
      <w:drawing>
        <wp:inline distT="0" distB="0" distL="0" distR="0" wp14:anchorId="25A0ED5A" wp14:editId="29BE61D3">
          <wp:extent cx="748295" cy="2667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智汇空间 - 副本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446" cy="2892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985A4" w14:textId="0207FA9D" w:rsidR="00301F19" w:rsidRDefault="00301F19" w:rsidP="0069506C">
    <w:pPr>
      <w:pStyle w:val="afd"/>
      <w:tabs>
        <w:tab w:val="clear" w:pos="4153"/>
        <w:tab w:val="clear" w:pos="8306"/>
        <w:tab w:val="center" w:pos="4536"/>
        <w:tab w:val="right" w:pos="9356"/>
      </w:tabs>
      <w:spacing w:beforeLines="0" w:before="0" w:afterLines="0" w:after="0" w:line="240" w:lineRule="auto"/>
      <w:ind w:firstLineChars="0" w:firstLine="0"/>
      <w:jc w:val="left"/>
    </w:pPr>
    <w:r>
      <w:rPr>
        <w:noProof/>
      </w:rPr>
      <w:pict w14:anchorId="07BBA4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8666437" o:spid="_x0000_s2052" type="#_x0000_t136" style="position:absolute;margin-left:0;margin-top:0;width:518.4pt;height:14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martSpace"/>
          <w10:wrap anchorx="margin" anchory="margin"/>
        </v:shape>
      </w:pict>
    </w:r>
    <w:r>
      <w:rPr>
        <w:noProof/>
      </w:rPr>
      <w:drawing>
        <wp:inline distT="0" distB="0" distL="0" distR="0" wp14:anchorId="44939273" wp14:editId="6C661C2B">
          <wp:extent cx="742950" cy="264796"/>
          <wp:effectExtent l="0" t="0" r="0" b="190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智汇空间 - 副本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621" cy="2874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F757A">
      <w:tab/>
    </w:r>
    <w:r w:rsidRPr="001F757A">
      <w:fldChar w:fldCharType="begin"/>
    </w:r>
    <w:r w:rsidRPr="001F757A">
      <w:instrText xml:space="preserve"> REF DOC_NO \h  \* MERGEFORMAT </w:instrText>
    </w:r>
    <w:r w:rsidRPr="001F757A">
      <w:fldChar w:fldCharType="separate"/>
    </w:r>
    <w:r w:rsidRPr="00D82189">
      <w:t>DD-W</w:t>
    </w:r>
    <w:r>
      <w:t>001</w:t>
    </w:r>
    <w:r w:rsidRPr="001F757A">
      <w:fldChar w:fldCharType="end"/>
    </w:r>
    <w:r w:rsidRPr="001F757A">
      <w:t xml:space="preserve">    </w:t>
    </w:r>
    <w:r w:rsidRPr="00944721">
      <w:rPr>
        <w:rFonts w:hint="eastAsia"/>
      </w:rPr>
      <w:t>室内导航定位服务器设计</w:t>
    </w:r>
    <w:r>
      <w:tab/>
    </w:r>
    <w:r>
      <w:rPr>
        <w:rFonts w:hint="eastAsia"/>
      </w:rPr>
      <w:t>内部</w:t>
    </w:r>
    <w:r>
      <w:t>公开</w:t>
    </w:r>
    <w:r>
      <w:rPr>
        <w:rFonts w:hint="eastAsia"/>
      </w:rPr>
      <w:t>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ACDC3" w14:textId="3E79486A" w:rsidR="00301F19" w:rsidRPr="00196389" w:rsidRDefault="00301F19" w:rsidP="001B5638">
    <w:pPr>
      <w:tabs>
        <w:tab w:val="right" w:pos="9356"/>
      </w:tabs>
      <w:spacing w:beforeLines="0" w:before="0" w:afterLines="0" w:after="0" w:line="240" w:lineRule="auto"/>
      <w:ind w:firstLineChars="0" w:firstLine="0"/>
      <w:jc w:val="left"/>
      <w:textAlignment w:val="top"/>
    </w:pPr>
    <w:r>
      <w:rPr>
        <w:noProof/>
      </w:rPr>
      <w:drawing>
        <wp:inline distT="0" distB="0" distL="0" distR="0" wp14:anchorId="24538805" wp14:editId="3395FEF6">
          <wp:extent cx="3013062" cy="107388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智汇空间 - 副本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1917" cy="11768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1B5638">
      <w:rPr>
        <w:rFonts w:ascii="Calibri" w:hAnsi="Calibri"/>
      </w:rPr>
      <w:fldChar w:fldCharType="begin"/>
    </w:r>
    <w:r w:rsidRPr="001B5638">
      <w:rPr>
        <w:rFonts w:ascii="Calibri" w:hAnsi="Calibri"/>
      </w:rPr>
      <w:instrText xml:space="preserve"> REF DOC_NO \h </w:instrText>
    </w:r>
    <w:r>
      <w:rPr>
        <w:rFonts w:ascii="Calibri" w:hAnsi="Calibri"/>
      </w:rPr>
      <w:instrText xml:space="preserve"> \* MERGEFORMAT </w:instrText>
    </w:r>
    <w:r w:rsidRPr="001B5638">
      <w:rPr>
        <w:rFonts w:ascii="Calibri" w:hAnsi="Calibri"/>
      </w:rPr>
    </w:r>
    <w:r w:rsidRPr="001B5638">
      <w:rPr>
        <w:rFonts w:ascii="Calibri" w:hAnsi="Calibri"/>
      </w:rPr>
      <w:fldChar w:fldCharType="separate"/>
    </w:r>
    <w:r w:rsidRPr="00D82189">
      <w:rPr>
        <w:rFonts w:ascii="Calibri" w:hAnsi="Calibri"/>
      </w:rPr>
      <w:t>DD-W</w:t>
    </w:r>
    <w:r>
      <w:rPr>
        <w:rFonts w:ascii="Calibri" w:hAnsi="Calibri"/>
      </w:rPr>
      <w:t>001</w:t>
    </w:r>
    <w:r w:rsidRPr="001B5638">
      <w:rPr>
        <w:rFonts w:ascii="Calibri" w:hAnsi="Calibri"/>
      </w:rPr>
      <w:fldChar w:fldCharType="end"/>
    </w:r>
    <w:r>
      <w:rPr>
        <w:noProof/>
      </w:rPr>
      <w:pict w14:anchorId="1C62E0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8666435" o:spid="_x0000_s2050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martSpac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7ECE"/>
    <w:multiLevelType w:val="hybridMultilevel"/>
    <w:tmpl w:val="187CB98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3CD01AF"/>
    <w:multiLevelType w:val="hybridMultilevel"/>
    <w:tmpl w:val="A4086E7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59F567D"/>
    <w:multiLevelType w:val="hybridMultilevel"/>
    <w:tmpl w:val="69FC7E4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07C0769B"/>
    <w:multiLevelType w:val="hybridMultilevel"/>
    <w:tmpl w:val="CBB80D4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0A551A48"/>
    <w:multiLevelType w:val="hybridMultilevel"/>
    <w:tmpl w:val="DD1AEA5C"/>
    <w:lvl w:ilvl="0" w:tplc="04090001">
      <w:start w:val="1"/>
      <w:numFmt w:val="bullet"/>
      <w:lvlText w:val="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5" w15:restartNumberingAfterBreak="0">
    <w:nsid w:val="0DEB2AC5"/>
    <w:multiLevelType w:val="hybridMultilevel"/>
    <w:tmpl w:val="1B82A1A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0F531FA6"/>
    <w:multiLevelType w:val="hybridMultilevel"/>
    <w:tmpl w:val="975E93E4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7" w15:restartNumberingAfterBreak="0">
    <w:nsid w:val="10234C5E"/>
    <w:multiLevelType w:val="hybridMultilevel"/>
    <w:tmpl w:val="B70E116E"/>
    <w:lvl w:ilvl="0" w:tplc="3E3A928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A37FE7"/>
    <w:multiLevelType w:val="hybridMultilevel"/>
    <w:tmpl w:val="25CA097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18D855F6"/>
    <w:multiLevelType w:val="hybridMultilevel"/>
    <w:tmpl w:val="FA8EAAE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200229CC"/>
    <w:multiLevelType w:val="hybridMultilevel"/>
    <w:tmpl w:val="7B7E36C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209828B7"/>
    <w:multiLevelType w:val="hybridMultilevel"/>
    <w:tmpl w:val="E8326F6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0F8053A"/>
    <w:multiLevelType w:val="hybridMultilevel"/>
    <w:tmpl w:val="A99A04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C114F4A"/>
    <w:multiLevelType w:val="hybridMultilevel"/>
    <w:tmpl w:val="846CAD0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 w15:restartNumberingAfterBreak="0">
    <w:nsid w:val="2CDE7323"/>
    <w:multiLevelType w:val="hybridMultilevel"/>
    <w:tmpl w:val="9FDA18D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2CE32DCC"/>
    <w:multiLevelType w:val="hybridMultilevel"/>
    <w:tmpl w:val="05EA410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6" w15:restartNumberingAfterBreak="0">
    <w:nsid w:val="2CEC2365"/>
    <w:multiLevelType w:val="hybridMultilevel"/>
    <w:tmpl w:val="2F0AD9C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2E8D1F5A"/>
    <w:multiLevelType w:val="hybridMultilevel"/>
    <w:tmpl w:val="C936D3D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2EE77D99"/>
    <w:multiLevelType w:val="hybridMultilevel"/>
    <w:tmpl w:val="5CDA759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9" w15:restartNumberingAfterBreak="0">
    <w:nsid w:val="32EB22A7"/>
    <w:multiLevelType w:val="hybridMultilevel"/>
    <w:tmpl w:val="2FF63B94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0" w15:restartNumberingAfterBreak="0">
    <w:nsid w:val="344C059E"/>
    <w:multiLevelType w:val="hybridMultilevel"/>
    <w:tmpl w:val="000C43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3A202A4A"/>
    <w:multiLevelType w:val="hybridMultilevel"/>
    <w:tmpl w:val="2EDC3C3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2" w15:restartNumberingAfterBreak="0">
    <w:nsid w:val="3BD94159"/>
    <w:multiLevelType w:val="hybridMultilevel"/>
    <w:tmpl w:val="5216AE4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3" w15:restartNumberingAfterBreak="0">
    <w:nsid w:val="3CC74FB7"/>
    <w:multiLevelType w:val="hybridMultilevel"/>
    <w:tmpl w:val="C63EEC2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4" w15:restartNumberingAfterBreak="0">
    <w:nsid w:val="3F3B0B68"/>
    <w:multiLevelType w:val="hybridMultilevel"/>
    <w:tmpl w:val="6CF0C36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5" w15:restartNumberingAfterBreak="0">
    <w:nsid w:val="3F8925D6"/>
    <w:multiLevelType w:val="hybridMultilevel"/>
    <w:tmpl w:val="73FA975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6" w15:restartNumberingAfterBreak="0">
    <w:nsid w:val="40EF543D"/>
    <w:multiLevelType w:val="hybridMultilevel"/>
    <w:tmpl w:val="D46A618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7" w15:restartNumberingAfterBreak="0">
    <w:nsid w:val="46212C02"/>
    <w:multiLevelType w:val="hybridMultilevel"/>
    <w:tmpl w:val="0DA835B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8" w15:restartNumberingAfterBreak="0">
    <w:nsid w:val="469A52F2"/>
    <w:multiLevelType w:val="multilevel"/>
    <w:tmpl w:val="446C488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  <w:color w:val="1CADE4" w:themeColor="accent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  <w:color w:val="1CADE4" w:themeColor="accent1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29" w15:restartNumberingAfterBreak="0">
    <w:nsid w:val="4B954C9D"/>
    <w:multiLevelType w:val="hybridMultilevel"/>
    <w:tmpl w:val="E3F81E0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0" w15:restartNumberingAfterBreak="0">
    <w:nsid w:val="4C122254"/>
    <w:multiLevelType w:val="hybridMultilevel"/>
    <w:tmpl w:val="31F4DA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1" w15:restartNumberingAfterBreak="0">
    <w:nsid w:val="4EC46F94"/>
    <w:multiLevelType w:val="hybridMultilevel"/>
    <w:tmpl w:val="9AC880B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2" w15:restartNumberingAfterBreak="0">
    <w:nsid w:val="55556807"/>
    <w:multiLevelType w:val="hybridMultilevel"/>
    <w:tmpl w:val="4B5C9CC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3" w15:restartNumberingAfterBreak="0">
    <w:nsid w:val="5AD855E2"/>
    <w:multiLevelType w:val="hybridMultilevel"/>
    <w:tmpl w:val="0C6CD18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4" w15:restartNumberingAfterBreak="0">
    <w:nsid w:val="64DF12E6"/>
    <w:multiLevelType w:val="hybridMultilevel"/>
    <w:tmpl w:val="60CA8AB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5" w15:restartNumberingAfterBreak="0">
    <w:nsid w:val="6A1A368F"/>
    <w:multiLevelType w:val="hybridMultilevel"/>
    <w:tmpl w:val="755246E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6" w15:restartNumberingAfterBreak="0">
    <w:nsid w:val="6CEA2025"/>
    <w:multiLevelType w:val="multilevel"/>
    <w:tmpl w:val="05EED13E"/>
    <w:lvl w:ilvl="0">
      <w:start w:val="1"/>
      <w:numFmt w:val="none"/>
      <w:pStyle w:val="a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upperLetter"/>
      <w:pStyle w:val="a1"/>
      <w:lvlText w:val="%3."/>
      <w:lvlJc w:val="left"/>
      <w:pPr>
        <w:ind w:left="0" w:firstLine="0"/>
      </w:pPr>
      <w:rPr>
        <w:rFonts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7" w15:restartNumberingAfterBreak="0">
    <w:nsid w:val="70C62500"/>
    <w:multiLevelType w:val="hybridMultilevel"/>
    <w:tmpl w:val="6F34A6A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8" w15:restartNumberingAfterBreak="0">
    <w:nsid w:val="728707D4"/>
    <w:multiLevelType w:val="hybridMultilevel"/>
    <w:tmpl w:val="E268353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9" w15:restartNumberingAfterBreak="0">
    <w:nsid w:val="78094CA4"/>
    <w:multiLevelType w:val="hybridMultilevel"/>
    <w:tmpl w:val="DDCA408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0" w15:restartNumberingAfterBreak="0">
    <w:nsid w:val="7DA33485"/>
    <w:multiLevelType w:val="hybridMultilevel"/>
    <w:tmpl w:val="172C5C3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1" w15:restartNumberingAfterBreak="0">
    <w:nsid w:val="7DFD19FD"/>
    <w:multiLevelType w:val="hybridMultilevel"/>
    <w:tmpl w:val="058E9BC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2" w15:restartNumberingAfterBreak="0">
    <w:nsid w:val="7FC33415"/>
    <w:multiLevelType w:val="hybridMultilevel"/>
    <w:tmpl w:val="84C84DB2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36"/>
  </w:num>
  <w:num w:numId="3">
    <w:abstractNumId w:val="20"/>
  </w:num>
  <w:num w:numId="4">
    <w:abstractNumId w:val="7"/>
  </w:num>
  <w:num w:numId="5">
    <w:abstractNumId w:val="12"/>
  </w:num>
  <w:num w:numId="6">
    <w:abstractNumId w:val="6"/>
  </w:num>
  <w:num w:numId="7">
    <w:abstractNumId w:val="19"/>
  </w:num>
  <w:num w:numId="8">
    <w:abstractNumId w:val="33"/>
  </w:num>
  <w:num w:numId="9">
    <w:abstractNumId w:val="16"/>
  </w:num>
  <w:num w:numId="10">
    <w:abstractNumId w:val="30"/>
  </w:num>
  <w:num w:numId="11">
    <w:abstractNumId w:val="2"/>
  </w:num>
  <w:num w:numId="12">
    <w:abstractNumId w:val="1"/>
  </w:num>
  <w:num w:numId="13">
    <w:abstractNumId w:val="25"/>
  </w:num>
  <w:num w:numId="14">
    <w:abstractNumId w:val="26"/>
  </w:num>
  <w:num w:numId="15">
    <w:abstractNumId w:val="3"/>
  </w:num>
  <w:num w:numId="16">
    <w:abstractNumId w:val="9"/>
  </w:num>
  <w:num w:numId="17">
    <w:abstractNumId w:val="38"/>
  </w:num>
  <w:num w:numId="18">
    <w:abstractNumId w:val="17"/>
  </w:num>
  <w:num w:numId="19">
    <w:abstractNumId w:val="42"/>
  </w:num>
  <w:num w:numId="20">
    <w:abstractNumId w:val="27"/>
  </w:num>
  <w:num w:numId="21">
    <w:abstractNumId w:val="39"/>
  </w:num>
  <w:num w:numId="22">
    <w:abstractNumId w:val="31"/>
  </w:num>
  <w:num w:numId="23">
    <w:abstractNumId w:val="34"/>
  </w:num>
  <w:num w:numId="24">
    <w:abstractNumId w:val="35"/>
  </w:num>
  <w:num w:numId="25">
    <w:abstractNumId w:val="15"/>
  </w:num>
  <w:num w:numId="26">
    <w:abstractNumId w:val="41"/>
  </w:num>
  <w:num w:numId="27">
    <w:abstractNumId w:val="0"/>
  </w:num>
  <w:num w:numId="28">
    <w:abstractNumId w:val="14"/>
  </w:num>
  <w:num w:numId="29">
    <w:abstractNumId w:val="4"/>
  </w:num>
  <w:num w:numId="30">
    <w:abstractNumId w:val="22"/>
  </w:num>
  <w:num w:numId="31">
    <w:abstractNumId w:val="40"/>
  </w:num>
  <w:num w:numId="32">
    <w:abstractNumId w:val="13"/>
  </w:num>
  <w:num w:numId="33">
    <w:abstractNumId w:val="5"/>
  </w:num>
  <w:num w:numId="34">
    <w:abstractNumId w:val="18"/>
  </w:num>
  <w:num w:numId="35">
    <w:abstractNumId w:val="29"/>
  </w:num>
  <w:num w:numId="36">
    <w:abstractNumId w:val="23"/>
  </w:num>
  <w:num w:numId="37">
    <w:abstractNumId w:val="24"/>
  </w:num>
  <w:num w:numId="38">
    <w:abstractNumId w:val="10"/>
  </w:num>
  <w:num w:numId="39">
    <w:abstractNumId w:val="11"/>
  </w:num>
  <w:num w:numId="40">
    <w:abstractNumId w:val="32"/>
  </w:num>
  <w:num w:numId="41">
    <w:abstractNumId w:val="21"/>
  </w:num>
  <w:num w:numId="42">
    <w:abstractNumId w:val="37"/>
  </w:num>
  <w:num w:numId="43">
    <w:abstractNumId w:val="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E57"/>
    <w:rsid w:val="00003AED"/>
    <w:rsid w:val="00007F53"/>
    <w:rsid w:val="00013A25"/>
    <w:rsid w:val="000156D4"/>
    <w:rsid w:val="0002114C"/>
    <w:rsid w:val="0002124A"/>
    <w:rsid w:val="00024070"/>
    <w:rsid w:val="000314F8"/>
    <w:rsid w:val="000318B7"/>
    <w:rsid w:val="00036C79"/>
    <w:rsid w:val="000374B0"/>
    <w:rsid w:val="00040B11"/>
    <w:rsid w:val="00041D45"/>
    <w:rsid w:val="00045FF2"/>
    <w:rsid w:val="00052216"/>
    <w:rsid w:val="00052A20"/>
    <w:rsid w:val="00053F04"/>
    <w:rsid w:val="00054FC9"/>
    <w:rsid w:val="0005663E"/>
    <w:rsid w:val="00063CBA"/>
    <w:rsid w:val="00067350"/>
    <w:rsid w:val="00070FFD"/>
    <w:rsid w:val="00072A2F"/>
    <w:rsid w:val="000761FB"/>
    <w:rsid w:val="000765A5"/>
    <w:rsid w:val="00086D28"/>
    <w:rsid w:val="000900F1"/>
    <w:rsid w:val="000A1172"/>
    <w:rsid w:val="000A2047"/>
    <w:rsid w:val="000D6FA3"/>
    <w:rsid w:val="00107E91"/>
    <w:rsid w:val="00114E5C"/>
    <w:rsid w:val="00116368"/>
    <w:rsid w:val="00126EA0"/>
    <w:rsid w:val="001331FC"/>
    <w:rsid w:val="00137B4A"/>
    <w:rsid w:val="00143F6D"/>
    <w:rsid w:val="00143FAF"/>
    <w:rsid w:val="00146797"/>
    <w:rsid w:val="00147C51"/>
    <w:rsid w:val="0015497D"/>
    <w:rsid w:val="001646E4"/>
    <w:rsid w:val="00167185"/>
    <w:rsid w:val="001713E7"/>
    <w:rsid w:val="00176D42"/>
    <w:rsid w:val="00180D02"/>
    <w:rsid w:val="00184540"/>
    <w:rsid w:val="001917EB"/>
    <w:rsid w:val="00192C90"/>
    <w:rsid w:val="00196389"/>
    <w:rsid w:val="001A1244"/>
    <w:rsid w:val="001A2257"/>
    <w:rsid w:val="001A2A6B"/>
    <w:rsid w:val="001A3F28"/>
    <w:rsid w:val="001B3ACD"/>
    <w:rsid w:val="001B427D"/>
    <w:rsid w:val="001B534C"/>
    <w:rsid w:val="001B5638"/>
    <w:rsid w:val="001B6529"/>
    <w:rsid w:val="001C3A0D"/>
    <w:rsid w:val="001D0DD0"/>
    <w:rsid w:val="001D1A56"/>
    <w:rsid w:val="001D47EB"/>
    <w:rsid w:val="001D51B3"/>
    <w:rsid w:val="001F3896"/>
    <w:rsid w:val="001F706D"/>
    <w:rsid w:val="001F757A"/>
    <w:rsid w:val="001F7E3A"/>
    <w:rsid w:val="00204F6C"/>
    <w:rsid w:val="00205B54"/>
    <w:rsid w:val="002069B7"/>
    <w:rsid w:val="002074A9"/>
    <w:rsid w:val="002110FF"/>
    <w:rsid w:val="002129EB"/>
    <w:rsid w:val="00220BDF"/>
    <w:rsid w:val="00221E57"/>
    <w:rsid w:val="00222F86"/>
    <w:rsid w:val="00223D47"/>
    <w:rsid w:val="00227005"/>
    <w:rsid w:val="002276FA"/>
    <w:rsid w:val="00227731"/>
    <w:rsid w:val="00227C4B"/>
    <w:rsid w:val="002308A3"/>
    <w:rsid w:val="002366EA"/>
    <w:rsid w:val="002407A3"/>
    <w:rsid w:val="00241AFF"/>
    <w:rsid w:val="002447B9"/>
    <w:rsid w:val="002447CC"/>
    <w:rsid w:val="00256AB5"/>
    <w:rsid w:val="0025704F"/>
    <w:rsid w:val="00260680"/>
    <w:rsid w:val="00260A41"/>
    <w:rsid w:val="002624D5"/>
    <w:rsid w:val="00271821"/>
    <w:rsid w:val="00271A5C"/>
    <w:rsid w:val="00272AB7"/>
    <w:rsid w:val="00273628"/>
    <w:rsid w:val="00274CA8"/>
    <w:rsid w:val="0028087B"/>
    <w:rsid w:val="00283A38"/>
    <w:rsid w:val="00293092"/>
    <w:rsid w:val="00293599"/>
    <w:rsid w:val="00294C54"/>
    <w:rsid w:val="002970A3"/>
    <w:rsid w:val="002A088F"/>
    <w:rsid w:val="002A29AC"/>
    <w:rsid w:val="002B08A5"/>
    <w:rsid w:val="002B4137"/>
    <w:rsid w:val="002C29AB"/>
    <w:rsid w:val="002E1FBD"/>
    <w:rsid w:val="002E3F73"/>
    <w:rsid w:val="002F77B8"/>
    <w:rsid w:val="00301F19"/>
    <w:rsid w:val="0030626C"/>
    <w:rsid w:val="00311F95"/>
    <w:rsid w:val="00317195"/>
    <w:rsid w:val="00321864"/>
    <w:rsid w:val="00322318"/>
    <w:rsid w:val="00322A48"/>
    <w:rsid w:val="00322E83"/>
    <w:rsid w:val="00324C1A"/>
    <w:rsid w:val="00325253"/>
    <w:rsid w:val="00327632"/>
    <w:rsid w:val="00335502"/>
    <w:rsid w:val="003359FE"/>
    <w:rsid w:val="00336537"/>
    <w:rsid w:val="00344574"/>
    <w:rsid w:val="00351C3E"/>
    <w:rsid w:val="0035552A"/>
    <w:rsid w:val="0036154B"/>
    <w:rsid w:val="003621C4"/>
    <w:rsid w:val="00364E5A"/>
    <w:rsid w:val="00372565"/>
    <w:rsid w:val="003811C8"/>
    <w:rsid w:val="00385FE0"/>
    <w:rsid w:val="003A056C"/>
    <w:rsid w:val="003A56CB"/>
    <w:rsid w:val="003A59AA"/>
    <w:rsid w:val="003A5A56"/>
    <w:rsid w:val="003A74DD"/>
    <w:rsid w:val="003A7B2D"/>
    <w:rsid w:val="003B5EC5"/>
    <w:rsid w:val="003B67DF"/>
    <w:rsid w:val="003D1F6A"/>
    <w:rsid w:val="003E1CDE"/>
    <w:rsid w:val="003E296F"/>
    <w:rsid w:val="003E4D9B"/>
    <w:rsid w:val="003E5174"/>
    <w:rsid w:val="003F196A"/>
    <w:rsid w:val="003F5E79"/>
    <w:rsid w:val="003F6CC5"/>
    <w:rsid w:val="00402D0F"/>
    <w:rsid w:val="00403E59"/>
    <w:rsid w:val="0040566A"/>
    <w:rsid w:val="00405F2A"/>
    <w:rsid w:val="0040761B"/>
    <w:rsid w:val="00407ACB"/>
    <w:rsid w:val="00417418"/>
    <w:rsid w:val="00422F77"/>
    <w:rsid w:val="00423DBB"/>
    <w:rsid w:val="00427A6C"/>
    <w:rsid w:val="00432FD8"/>
    <w:rsid w:val="004334FD"/>
    <w:rsid w:val="00433F0C"/>
    <w:rsid w:val="00434882"/>
    <w:rsid w:val="00434C74"/>
    <w:rsid w:val="004350E2"/>
    <w:rsid w:val="00442C7E"/>
    <w:rsid w:val="00444F52"/>
    <w:rsid w:val="004467D5"/>
    <w:rsid w:val="004567A3"/>
    <w:rsid w:val="00456A01"/>
    <w:rsid w:val="00462351"/>
    <w:rsid w:val="0047286D"/>
    <w:rsid w:val="004759E0"/>
    <w:rsid w:val="004816AE"/>
    <w:rsid w:val="00481C98"/>
    <w:rsid w:val="004868AD"/>
    <w:rsid w:val="00487F02"/>
    <w:rsid w:val="00490292"/>
    <w:rsid w:val="004A2603"/>
    <w:rsid w:val="004A67B1"/>
    <w:rsid w:val="004B00D1"/>
    <w:rsid w:val="004B0D73"/>
    <w:rsid w:val="004B0D9D"/>
    <w:rsid w:val="004B6FEC"/>
    <w:rsid w:val="004C0557"/>
    <w:rsid w:val="004C1177"/>
    <w:rsid w:val="004C23AA"/>
    <w:rsid w:val="004D1358"/>
    <w:rsid w:val="004D1C67"/>
    <w:rsid w:val="004D294E"/>
    <w:rsid w:val="004E317E"/>
    <w:rsid w:val="004E5FDA"/>
    <w:rsid w:val="004F003F"/>
    <w:rsid w:val="004F0DC4"/>
    <w:rsid w:val="004F6C6B"/>
    <w:rsid w:val="00502A44"/>
    <w:rsid w:val="0050356E"/>
    <w:rsid w:val="00506A2B"/>
    <w:rsid w:val="00511779"/>
    <w:rsid w:val="00521137"/>
    <w:rsid w:val="00521325"/>
    <w:rsid w:val="00525EE5"/>
    <w:rsid w:val="005308F2"/>
    <w:rsid w:val="005315C7"/>
    <w:rsid w:val="00531D2B"/>
    <w:rsid w:val="00534FFE"/>
    <w:rsid w:val="005353DB"/>
    <w:rsid w:val="00542067"/>
    <w:rsid w:val="00542A75"/>
    <w:rsid w:val="00552719"/>
    <w:rsid w:val="00556573"/>
    <w:rsid w:val="00556B38"/>
    <w:rsid w:val="00573E78"/>
    <w:rsid w:val="0057461C"/>
    <w:rsid w:val="00574F2F"/>
    <w:rsid w:val="00575809"/>
    <w:rsid w:val="00575EF9"/>
    <w:rsid w:val="0058120C"/>
    <w:rsid w:val="00587D17"/>
    <w:rsid w:val="00590058"/>
    <w:rsid w:val="005923E3"/>
    <w:rsid w:val="005934ED"/>
    <w:rsid w:val="005937D7"/>
    <w:rsid w:val="005A4C7A"/>
    <w:rsid w:val="005A5A84"/>
    <w:rsid w:val="005B1070"/>
    <w:rsid w:val="005B30C6"/>
    <w:rsid w:val="005B517D"/>
    <w:rsid w:val="005C2909"/>
    <w:rsid w:val="005C2B03"/>
    <w:rsid w:val="005C75AB"/>
    <w:rsid w:val="005D126D"/>
    <w:rsid w:val="005D5912"/>
    <w:rsid w:val="005E1857"/>
    <w:rsid w:val="005F05F3"/>
    <w:rsid w:val="005F09F1"/>
    <w:rsid w:val="005F2FE5"/>
    <w:rsid w:val="005F5268"/>
    <w:rsid w:val="005F7BBA"/>
    <w:rsid w:val="00605249"/>
    <w:rsid w:val="006129AD"/>
    <w:rsid w:val="00616FD7"/>
    <w:rsid w:val="00623283"/>
    <w:rsid w:val="006309CF"/>
    <w:rsid w:val="00632D34"/>
    <w:rsid w:val="00634E0D"/>
    <w:rsid w:val="006354AC"/>
    <w:rsid w:val="00645FF8"/>
    <w:rsid w:val="00654A96"/>
    <w:rsid w:val="00655114"/>
    <w:rsid w:val="00657424"/>
    <w:rsid w:val="00662D4B"/>
    <w:rsid w:val="006630BD"/>
    <w:rsid w:val="00673EC5"/>
    <w:rsid w:val="00690BBE"/>
    <w:rsid w:val="00691A86"/>
    <w:rsid w:val="00692D32"/>
    <w:rsid w:val="00693846"/>
    <w:rsid w:val="006944F4"/>
    <w:rsid w:val="006947A0"/>
    <w:rsid w:val="006947B3"/>
    <w:rsid w:val="00694815"/>
    <w:rsid w:val="0069486F"/>
    <w:rsid w:val="0069506C"/>
    <w:rsid w:val="006956ED"/>
    <w:rsid w:val="006A1818"/>
    <w:rsid w:val="006A4E04"/>
    <w:rsid w:val="006A6771"/>
    <w:rsid w:val="006C040C"/>
    <w:rsid w:val="006C08F0"/>
    <w:rsid w:val="006C3890"/>
    <w:rsid w:val="006D35E9"/>
    <w:rsid w:val="006D7095"/>
    <w:rsid w:val="006E17DB"/>
    <w:rsid w:val="006E1A68"/>
    <w:rsid w:val="006E40E6"/>
    <w:rsid w:val="006E533B"/>
    <w:rsid w:val="006E64EE"/>
    <w:rsid w:val="006F28D7"/>
    <w:rsid w:val="006F2C44"/>
    <w:rsid w:val="006F6414"/>
    <w:rsid w:val="00701279"/>
    <w:rsid w:val="00704C40"/>
    <w:rsid w:val="0070556F"/>
    <w:rsid w:val="00706D5C"/>
    <w:rsid w:val="00707D44"/>
    <w:rsid w:val="0071045B"/>
    <w:rsid w:val="0071167D"/>
    <w:rsid w:val="00716AB9"/>
    <w:rsid w:val="00717D18"/>
    <w:rsid w:val="0072046B"/>
    <w:rsid w:val="00722216"/>
    <w:rsid w:val="00723A36"/>
    <w:rsid w:val="007248B8"/>
    <w:rsid w:val="00727A61"/>
    <w:rsid w:val="00727CB9"/>
    <w:rsid w:val="00730896"/>
    <w:rsid w:val="007354E8"/>
    <w:rsid w:val="00735843"/>
    <w:rsid w:val="00742401"/>
    <w:rsid w:val="00743209"/>
    <w:rsid w:val="00743A19"/>
    <w:rsid w:val="0074591E"/>
    <w:rsid w:val="0075171D"/>
    <w:rsid w:val="007569A2"/>
    <w:rsid w:val="00756B1A"/>
    <w:rsid w:val="0076074A"/>
    <w:rsid w:val="007766BC"/>
    <w:rsid w:val="00777828"/>
    <w:rsid w:val="0078036D"/>
    <w:rsid w:val="00781A97"/>
    <w:rsid w:val="00782609"/>
    <w:rsid w:val="00782CAE"/>
    <w:rsid w:val="00783706"/>
    <w:rsid w:val="00783DAE"/>
    <w:rsid w:val="00791141"/>
    <w:rsid w:val="007B334E"/>
    <w:rsid w:val="007B7E8F"/>
    <w:rsid w:val="007C2D5A"/>
    <w:rsid w:val="007C3A27"/>
    <w:rsid w:val="007C4E10"/>
    <w:rsid w:val="007C4F0D"/>
    <w:rsid w:val="007D2395"/>
    <w:rsid w:val="007D694A"/>
    <w:rsid w:val="007E0550"/>
    <w:rsid w:val="007E2327"/>
    <w:rsid w:val="007F5E15"/>
    <w:rsid w:val="00803986"/>
    <w:rsid w:val="00810A18"/>
    <w:rsid w:val="008118A6"/>
    <w:rsid w:val="00811DC1"/>
    <w:rsid w:val="0081632B"/>
    <w:rsid w:val="008230BA"/>
    <w:rsid w:val="008246C5"/>
    <w:rsid w:val="00824E0E"/>
    <w:rsid w:val="00830A29"/>
    <w:rsid w:val="00855917"/>
    <w:rsid w:val="00857CB1"/>
    <w:rsid w:val="00866D96"/>
    <w:rsid w:val="0087126F"/>
    <w:rsid w:val="008864F6"/>
    <w:rsid w:val="008900F3"/>
    <w:rsid w:val="0089163D"/>
    <w:rsid w:val="00894C53"/>
    <w:rsid w:val="0089533C"/>
    <w:rsid w:val="008A0FE2"/>
    <w:rsid w:val="008B2BDD"/>
    <w:rsid w:val="008B781C"/>
    <w:rsid w:val="008C1564"/>
    <w:rsid w:val="008C30E3"/>
    <w:rsid w:val="008C54FA"/>
    <w:rsid w:val="008D7C3E"/>
    <w:rsid w:val="008E6F84"/>
    <w:rsid w:val="008F35BA"/>
    <w:rsid w:val="008F4D82"/>
    <w:rsid w:val="008F6783"/>
    <w:rsid w:val="008F7CAB"/>
    <w:rsid w:val="0090158A"/>
    <w:rsid w:val="00911BD6"/>
    <w:rsid w:val="00916638"/>
    <w:rsid w:val="0091776A"/>
    <w:rsid w:val="009235BB"/>
    <w:rsid w:val="00927507"/>
    <w:rsid w:val="009314BC"/>
    <w:rsid w:val="00934EEA"/>
    <w:rsid w:val="009356C8"/>
    <w:rsid w:val="00937759"/>
    <w:rsid w:val="00941F75"/>
    <w:rsid w:val="009420B9"/>
    <w:rsid w:val="00944721"/>
    <w:rsid w:val="00944E1C"/>
    <w:rsid w:val="00950E26"/>
    <w:rsid w:val="009636F9"/>
    <w:rsid w:val="00986108"/>
    <w:rsid w:val="009915F6"/>
    <w:rsid w:val="00991D31"/>
    <w:rsid w:val="00993C3C"/>
    <w:rsid w:val="00995102"/>
    <w:rsid w:val="009A0026"/>
    <w:rsid w:val="009A4CCC"/>
    <w:rsid w:val="009B0CB8"/>
    <w:rsid w:val="009B2855"/>
    <w:rsid w:val="009B7C47"/>
    <w:rsid w:val="009C0646"/>
    <w:rsid w:val="009C43D8"/>
    <w:rsid w:val="009D0E0B"/>
    <w:rsid w:val="009D37C4"/>
    <w:rsid w:val="009D3DBB"/>
    <w:rsid w:val="009D7486"/>
    <w:rsid w:val="009E0018"/>
    <w:rsid w:val="009E517D"/>
    <w:rsid w:val="009F2A68"/>
    <w:rsid w:val="009F31A6"/>
    <w:rsid w:val="009F7BB5"/>
    <w:rsid w:val="00A0072C"/>
    <w:rsid w:val="00A01D07"/>
    <w:rsid w:val="00A03FE8"/>
    <w:rsid w:val="00A15BDA"/>
    <w:rsid w:val="00A17024"/>
    <w:rsid w:val="00A24460"/>
    <w:rsid w:val="00A25916"/>
    <w:rsid w:val="00A30AB9"/>
    <w:rsid w:val="00A3181C"/>
    <w:rsid w:val="00A3287B"/>
    <w:rsid w:val="00A37107"/>
    <w:rsid w:val="00A40CEA"/>
    <w:rsid w:val="00A440EB"/>
    <w:rsid w:val="00A50EEE"/>
    <w:rsid w:val="00A51C3B"/>
    <w:rsid w:val="00A52CD3"/>
    <w:rsid w:val="00A571D4"/>
    <w:rsid w:val="00A60358"/>
    <w:rsid w:val="00A60C71"/>
    <w:rsid w:val="00A60EDF"/>
    <w:rsid w:val="00A616D0"/>
    <w:rsid w:val="00A62199"/>
    <w:rsid w:val="00A64F5F"/>
    <w:rsid w:val="00A65896"/>
    <w:rsid w:val="00A762E8"/>
    <w:rsid w:val="00A779C4"/>
    <w:rsid w:val="00A84F8C"/>
    <w:rsid w:val="00A90516"/>
    <w:rsid w:val="00AA085F"/>
    <w:rsid w:val="00AA10B0"/>
    <w:rsid w:val="00AC47DC"/>
    <w:rsid w:val="00AC4F2E"/>
    <w:rsid w:val="00AC561C"/>
    <w:rsid w:val="00AC5638"/>
    <w:rsid w:val="00AC7A51"/>
    <w:rsid w:val="00AD2C55"/>
    <w:rsid w:val="00AD5B97"/>
    <w:rsid w:val="00AD7E57"/>
    <w:rsid w:val="00AE19C4"/>
    <w:rsid w:val="00AE280D"/>
    <w:rsid w:val="00AE6E98"/>
    <w:rsid w:val="00AF489D"/>
    <w:rsid w:val="00B00A55"/>
    <w:rsid w:val="00B102E2"/>
    <w:rsid w:val="00B10AF8"/>
    <w:rsid w:val="00B15261"/>
    <w:rsid w:val="00B20516"/>
    <w:rsid w:val="00B2772E"/>
    <w:rsid w:val="00B316D6"/>
    <w:rsid w:val="00B341CB"/>
    <w:rsid w:val="00B41CDF"/>
    <w:rsid w:val="00B44E64"/>
    <w:rsid w:val="00B45273"/>
    <w:rsid w:val="00B51716"/>
    <w:rsid w:val="00B52489"/>
    <w:rsid w:val="00B53277"/>
    <w:rsid w:val="00B55826"/>
    <w:rsid w:val="00B5626E"/>
    <w:rsid w:val="00B56A6B"/>
    <w:rsid w:val="00B56CC6"/>
    <w:rsid w:val="00B61646"/>
    <w:rsid w:val="00B61A08"/>
    <w:rsid w:val="00B62DC5"/>
    <w:rsid w:val="00B66972"/>
    <w:rsid w:val="00B72179"/>
    <w:rsid w:val="00B845E5"/>
    <w:rsid w:val="00B87F2D"/>
    <w:rsid w:val="00B92408"/>
    <w:rsid w:val="00B94BD8"/>
    <w:rsid w:val="00B959DF"/>
    <w:rsid w:val="00B95B69"/>
    <w:rsid w:val="00BA0AC7"/>
    <w:rsid w:val="00BA0E7A"/>
    <w:rsid w:val="00BA1762"/>
    <w:rsid w:val="00BA3ED4"/>
    <w:rsid w:val="00BB12F4"/>
    <w:rsid w:val="00BB1A05"/>
    <w:rsid w:val="00BB219C"/>
    <w:rsid w:val="00BC543E"/>
    <w:rsid w:val="00BD520E"/>
    <w:rsid w:val="00BE143F"/>
    <w:rsid w:val="00BE200C"/>
    <w:rsid w:val="00C04B2D"/>
    <w:rsid w:val="00C11C35"/>
    <w:rsid w:val="00C123C6"/>
    <w:rsid w:val="00C17DDE"/>
    <w:rsid w:val="00C247B7"/>
    <w:rsid w:val="00C377D0"/>
    <w:rsid w:val="00C40141"/>
    <w:rsid w:val="00C41F93"/>
    <w:rsid w:val="00C45606"/>
    <w:rsid w:val="00C54BB0"/>
    <w:rsid w:val="00C55D8E"/>
    <w:rsid w:val="00C56241"/>
    <w:rsid w:val="00C60BD3"/>
    <w:rsid w:val="00C7361C"/>
    <w:rsid w:val="00C76EA2"/>
    <w:rsid w:val="00C77657"/>
    <w:rsid w:val="00C80EC5"/>
    <w:rsid w:val="00C81564"/>
    <w:rsid w:val="00C922D0"/>
    <w:rsid w:val="00C94646"/>
    <w:rsid w:val="00C94ECD"/>
    <w:rsid w:val="00CA0F75"/>
    <w:rsid w:val="00CA5439"/>
    <w:rsid w:val="00CA6BBD"/>
    <w:rsid w:val="00CA7726"/>
    <w:rsid w:val="00CB01A6"/>
    <w:rsid w:val="00CB19A6"/>
    <w:rsid w:val="00CB27ED"/>
    <w:rsid w:val="00CC27E5"/>
    <w:rsid w:val="00CC5119"/>
    <w:rsid w:val="00CD4899"/>
    <w:rsid w:val="00CE1930"/>
    <w:rsid w:val="00CE3479"/>
    <w:rsid w:val="00CE36DB"/>
    <w:rsid w:val="00CE4EAA"/>
    <w:rsid w:val="00CE5402"/>
    <w:rsid w:val="00CF1C68"/>
    <w:rsid w:val="00D06C15"/>
    <w:rsid w:val="00D116C0"/>
    <w:rsid w:val="00D20102"/>
    <w:rsid w:val="00D26EF0"/>
    <w:rsid w:val="00D33A35"/>
    <w:rsid w:val="00D358E4"/>
    <w:rsid w:val="00D417C5"/>
    <w:rsid w:val="00D43AA1"/>
    <w:rsid w:val="00D546F0"/>
    <w:rsid w:val="00D57CB4"/>
    <w:rsid w:val="00D63194"/>
    <w:rsid w:val="00D66A61"/>
    <w:rsid w:val="00D712F6"/>
    <w:rsid w:val="00D720D4"/>
    <w:rsid w:val="00D72FDE"/>
    <w:rsid w:val="00D77E20"/>
    <w:rsid w:val="00D82189"/>
    <w:rsid w:val="00D86068"/>
    <w:rsid w:val="00D9124A"/>
    <w:rsid w:val="00D94630"/>
    <w:rsid w:val="00DA38E0"/>
    <w:rsid w:val="00DA6C05"/>
    <w:rsid w:val="00DB111A"/>
    <w:rsid w:val="00DB296C"/>
    <w:rsid w:val="00DB70EA"/>
    <w:rsid w:val="00DB7648"/>
    <w:rsid w:val="00DC4C74"/>
    <w:rsid w:val="00DD2A15"/>
    <w:rsid w:val="00DD34D0"/>
    <w:rsid w:val="00DD49F1"/>
    <w:rsid w:val="00DE061F"/>
    <w:rsid w:val="00DE0EC7"/>
    <w:rsid w:val="00DE35C8"/>
    <w:rsid w:val="00DF422A"/>
    <w:rsid w:val="00DF7B43"/>
    <w:rsid w:val="00E06567"/>
    <w:rsid w:val="00E104BE"/>
    <w:rsid w:val="00E17AA5"/>
    <w:rsid w:val="00E214FE"/>
    <w:rsid w:val="00E21E92"/>
    <w:rsid w:val="00E22E51"/>
    <w:rsid w:val="00E22E7A"/>
    <w:rsid w:val="00E2449A"/>
    <w:rsid w:val="00E271FE"/>
    <w:rsid w:val="00E27478"/>
    <w:rsid w:val="00E275A3"/>
    <w:rsid w:val="00E30BA4"/>
    <w:rsid w:val="00E31695"/>
    <w:rsid w:val="00E353AF"/>
    <w:rsid w:val="00E36365"/>
    <w:rsid w:val="00E41621"/>
    <w:rsid w:val="00E41BF0"/>
    <w:rsid w:val="00E43B99"/>
    <w:rsid w:val="00E44165"/>
    <w:rsid w:val="00E455B2"/>
    <w:rsid w:val="00E55D84"/>
    <w:rsid w:val="00E6555B"/>
    <w:rsid w:val="00E65FAE"/>
    <w:rsid w:val="00E66E0A"/>
    <w:rsid w:val="00E67C33"/>
    <w:rsid w:val="00E7614A"/>
    <w:rsid w:val="00E761DF"/>
    <w:rsid w:val="00E913C1"/>
    <w:rsid w:val="00E93AF6"/>
    <w:rsid w:val="00E97229"/>
    <w:rsid w:val="00EA1AEA"/>
    <w:rsid w:val="00EA258D"/>
    <w:rsid w:val="00EA3CB0"/>
    <w:rsid w:val="00EA65E9"/>
    <w:rsid w:val="00EA7C48"/>
    <w:rsid w:val="00EC06DC"/>
    <w:rsid w:val="00EC196A"/>
    <w:rsid w:val="00EC45B6"/>
    <w:rsid w:val="00EC7D91"/>
    <w:rsid w:val="00ED7C74"/>
    <w:rsid w:val="00ED7D35"/>
    <w:rsid w:val="00EE1E39"/>
    <w:rsid w:val="00EE3DD7"/>
    <w:rsid w:val="00EE730C"/>
    <w:rsid w:val="00EF0D8A"/>
    <w:rsid w:val="00EF1DF5"/>
    <w:rsid w:val="00EF4714"/>
    <w:rsid w:val="00F04504"/>
    <w:rsid w:val="00F063D5"/>
    <w:rsid w:val="00F13E9E"/>
    <w:rsid w:val="00F16120"/>
    <w:rsid w:val="00F17BC6"/>
    <w:rsid w:val="00F36C3C"/>
    <w:rsid w:val="00F377E6"/>
    <w:rsid w:val="00F462CD"/>
    <w:rsid w:val="00F5229E"/>
    <w:rsid w:val="00F6012F"/>
    <w:rsid w:val="00F63795"/>
    <w:rsid w:val="00F70290"/>
    <w:rsid w:val="00F7177C"/>
    <w:rsid w:val="00F71D5D"/>
    <w:rsid w:val="00F85058"/>
    <w:rsid w:val="00F8743A"/>
    <w:rsid w:val="00F934D2"/>
    <w:rsid w:val="00F93CE3"/>
    <w:rsid w:val="00F96AD0"/>
    <w:rsid w:val="00FA0C2E"/>
    <w:rsid w:val="00FA1C4B"/>
    <w:rsid w:val="00FA3178"/>
    <w:rsid w:val="00FA6A02"/>
    <w:rsid w:val="00FA7E18"/>
    <w:rsid w:val="00FB3696"/>
    <w:rsid w:val="00FB51E9"/>
    <w:rsid w:val="00FB763F"/>
    <w:rsid w:val="00FC2E96"/>
    <w:rsid w:val="00FD367A"/>
    <w:rsid w:val="00FD39FE"/>
    <w:rsid w:val="00FD5B00"/>
    <w:rsid w:val="00FE55A8"/>
    <w:rsid w:val="00FE6EE5"/>
    <w:rsid w:val="00FE735D"/>
    <w:rsid w:val="00FF0E33"/>
    <w:rsid w:val="00FF1BE2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0233C95"/>
  <w15:docId w15:val="{EA095AAC-DAF5-444B-8F5D-5E84951C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6">
    <w:name w:val="Normal"/>
    <w:qFormat/>
    <w:rsid w:val="001B5638"/>
    <w:pPr>
      <w:spacing w:beforeLines="150" w:before="360" w:afterLines="100" w:after="240" w:line="300" w:lineRule="auto"/>
      <w:ind w:firstLineChars="200" w:firstLine="480"/>
      <w:jc w:val="both"/>
    </w:pPr>
    <w:rPr>
      <w:rFonts w:ascii="宋体" w:eastAsia="宋体" w:hAnsi="宋体"/>
      <w:sz w:val="24"/>
      <w:szCs w:val="24"/>
      <w:lang w:eastAsia="zh-CN"/>
    </w:rPr>
  </w:style>
  <w:style w:type="paragraph" w:styleId="1">
    <w:name w:val="heading 1"/>
    <w:basedOn w:val="a1"/>
    <w:next w:val="a6"/>
    <w:link w:val="10"/>
    <w:autoRedefine/>
    <w:uiPriority w:val="9"/>
    <w:qFormat/>
    <w:rsid w:val="002A29AC"/>
    <w:pPr>
      <w:keepNext/>
      <w:keepLines/>
      <w:numPr>
        <w:ilvl w:val="0"/>
        <w:numId w:val="1"/>
      </w:numPr>
      <w:spacing w:beforeLines="100" w:before="240" w:line="360" w:lineRule="auto"/>
      <w:jc w:val="left"/>
      <w:outlineLvl w:val="0"/>
    </w:pPr>
    <w:rPr>
      <w:rFonts w:hAnsi="黑体" w:cstheme="majorBidi"/>
      <w:bCs/>
      <w:sz w:val="44"/>
      <w:szCs w:val="44"/>
    </w:rPr>
  </w:style>
  <w:style w:type="paragraph" w:styleId="2">
    <w:name w:val="heading 2"/>
    <w:basedOn w:val="a6"/>
    <w:next w:val="a6"/>
    <w:link w:val="20"/>
    <w:autoRedefine/>
    <w:uiPriority w:val="9"/>
    <w:unhideWhenUsed/>
    <w:qFormat/>
    <w:rsid w:val="00525EE5"/>
    <w:pPr>
      <w:keepNext/>
      <w:keepLines/>
      <w:numPr>
        <w:ilvl w:val="1"/>
        <w:numId w:val="1"/>
      </w:numPr>
      <w:spacing w:beforeLines="50" w:before="120" w:afterLines="50" w:after="120"/>
      <w:ind w:firstLineChars="0" w:firstLine="0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6"/>
    <w:next w:val="a6"/>
    <w:link w:val="30"/>
    <w:autoRedefine/>
    <w:uiPriority w:val="9"/>
    <w:unhideWhenUsed/>
    <w:qFormat/>
    <w:rsid w:val="004A2603"/>
    <w:pPr>
      <w:keepNext/>
      <w:keepLines/>
      <w:numPr>
        <w:ilvl w:val="2"/>
        <w:numId w:val="1"/>
      </w:numPr>
      <w:spacing w:beforeLines="50" w:before="120" w:afterLines="50" w:after="120"/>
      <w:ind w:firstLineChars="0"/>
      <w:outlineLvl w:val="2"/>
    </w:pPr>
    <w:rPr>
      <w:rFonts w:ascii="Calibri" w:eastAsia="黑体" w:hAnsi="Calibri" w:cs="Calibri"/>
      <w:bCs/>
      <w:color w:val="000000"/>
      <w:sz w:val="32"/>
      <w:szCs w:val="32"/>
      <w:lang w:eastAsia="ja-JP"/>
    </w:rPr>
  </w:style>
  <w:style w:type="paragraph" w:styleId="4">
    <w:name w:val="heading 4"/>
    <w:basedOn w:val="a6"/>
    <w:next w:val="a6"/>
    <w:link w:val="40"/>
    <w:autoRedefine/>
    <w:uiPriority w:val="9"/>
    <w:unhideWhenUsed/>
    <w:qFormat/>
    <w:rsid w:val="008A0FE2"/>
    <w:pPr>
      <w:keepNext/>
      <w:keepLines/>
      <w:numPr>
        <w:ilvl w:val="3"/>
        <w:numId w:val="1"/>
      </w:numPr>
      <w:spacing w:beforeLines="50" w:before="120" w:afterLines="50" w:after="120"/>
      <w:ind w:firstLineChars="0"/>
      <w:outlineLvl w:val="3"/>
    </w:pPr>
    <w:rPr>
      <w:rFonts w:ascii="黑体" w:eastAsia="黑体" w:hAnsi="黑体" w:cstheme="majorBidi"/>
      <w:bCs/>
      <w:iCs/>
    </w:rPr>
  </w:style>
  <w:style w:type="paragraph" w:styleId="5">
    <w:name w:val="heading 5"/>
    <w:basedOn w:val="a6"/>
    <w:next w:val="a6"/>
    <w:link w:val="50"/>
    <w:autoRedefine/>
    <w:uiPriority w:val="9"/>
    <w:unhideWhenUsed/>
    <w:qFormat/>
    <w:rsid w:val="009F2A68"/>
    <w:pPr>
      <w:keepNext/>
      <w:keepLines/>
      <w:numPr>
        <w:ilvl w:val="4"/>
        <w:numId w:val="1"/>
      </w:numPr>
      <w:spacing w:beforeLines="50" w:before="120" w:afterLines="50" w:after="120"/>
      <w:ind w:firstLineChars="0" w:firstLine="0"/>
      <w:outlineLvl w:val="4"/>
    </w:pPr>
    <w:rPr>
      <w:rFonts w:ascii="黑体" w:eastAsia="黑体" w:hAnsi="黑体" w:cstheme="majorBidi"/>
    </w:rPr>
  </w:style>
  <w:style w:type="paragraph" w:styleId="6">
    <w:name w:val="heading 6"/>
    <w:basedOn w:val="a6"/>
    <w:next w:val="a6"/>
    <w:link w:val="60"/>
    <w:autoRedefine/>
    <w:uiPriority w:val="9"/>
    <w:unhideWhenUsed/>
    <w:qFormat/>
    <w:pPr>
      <w:keepNext/>
      <w:keepLines/>
      <w:numPr>
        <w:ilvl w:val="5"/>
        <w:numId w:val="1"/>
      </w:numPr>
      <w:spacing w:before="40"/>
      <w:ind w:firstLineChars="0" w:firstLine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7">
    <w:name w:val="heading 7"/>
    <w:basedOn w:val="a6"/>
    <w:next w:val="a6"/>
    <w:link w:val="70"/>
    <w:autoRedefine/>
    <w:uiPriority w:val="9"/>
    <w:unhideWhenUsed/>
    <w:qFormat/>
    <w:pPr>
      <w:keepNext/>
      <w:keepLines/>
      <w:numPr>
        <w:ilvl w:val="6"/>
        <w:numId w:val="1"/>
      </w:numPr>
      <w:spacing w:before="40"/>
      <w:ind w:firstLineChars="0" w:firstLine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8">
    <w:name w:val="heading 8"/>
    <w:basedOn w:val="a6"/>
    <w:next w:val="a6"/>
    <w:link w:val="80"/>
    <w:autoRedefine/>
    <w:uiPriority w:val="9"/>
    <w:semiHidden/>
    <w:unhideWhenUsed/>
    <w:qFormat/>
    <w:pPr>
      <w:keepNext/>
      <w:keepLines/>
      <w:numPr>
        <w:ilvl w:val="7"/>
        <w:numId w:val="1"/>
      </w:numPr>
      <w:spacing w:before="40"/>
      <w:ind w:firstLineChars="0" w:firstLine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9">
    <w:name w:val="heading 9"/>
    <w:basedOn w:val="a6"/>
    <w:next w:val="a6"/>
    <w:link w:val="90"/>
    <w:autoRedefine/>
    <w:uiPriority w:val="9"/>
    <w:semiHidden/>
    <w:unhideWhenUsed/>
    <w:qFormat/>
    <w:pPr>
      <w:keepNext/>
      <w:keepLines/>
      <w:numPr>
        <w:ilvl w:val="8"/>
        <w:numId w:val="1"/>
      </w:numPr>
      <w:spacing w:before="40"/>
      <w:ind w:firstLineChars="0" w:firstLine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标题 1 字符"/>
    <w:basedOn w:val="a7"/>
    <w:link w:val="1"/>
    <w:uiPriority w:val="9"/>
    <w:rsid w:val="002A29AC"/>
    <w:rPr>
      <w:rFonts w:ascii="黑体" w:eastAsia="黑体" w:hAnsi="黑体" w:cstheme="majorBidi"/>
      <w:bCs/>
      <w:sz w:val="44"/>
      <w:szCs w:val="44"/>
      <w:lang w:eastAsia="zh-CN"/>
    </w:rPr>
  </w:style>
  <w:style w:type="character" w:customStyle="1" w:styleId="20">
    <w:name w:val="标题 2 字符"/>
    <w:basedOn w:val="a7"/>
    <w:link w:val="2"/>
    <w:uiPriority w:val="9"/>
    <w:rsid w:val="00525EE5"/>
    <w:rPr>
      <w:rFonts w:ascii="黑体" w:eastAsia="黑体" w:hAnsi="黑体" w:cstheme="majorBidi"/>
      <w:bCs/>
      <w:sz w:val="32"/>
      <w:szCs w:val="32"/>
      <w:lang w:eastAsia="zh-CN"/>
    </w:rPr>
  </w:style>
  <w:style w:type="character" w:customStyle="1" w:styleId="30">
    <w:name w:val="标题 3 字符"/>
    <w:basedOn w:val="a7"/>
    <w:link w:val="3"/>
    <w:uiPriority w:val="9"/>
    <w:rsid w:val="004A2603"/>
    <w:rPr>
      <w:rFonts w:ascii="Calibri" w:eastAsia="黑体" w:hAnsi="Calibri" w:cs="Calibri"/>
      <w:bCs/>
      <w:color w:val="000000"/>
      <w:sz w:val="32"/>
      <w:szCs w:val="32"/>
    </w:rPr>
  </w:style>
  <w:style w:type="character" w:customStyle="1" w:styleId="40">
    <w:name w:val="标题 4 字符"/>
    <w:basedOn w:val="a7"/>
    <w:link w:val="4"/>
    <w:uiPriority w:val="9"/>
    <w:rsid w:val="008A0FE2"/>
    <w:rPr>
      <w:rFonts w:ascii="黑体" w:eastAsia="黑体" w:hAnsi="黑体" w:cstheme="majorBidi"/>
      <w:bCs/>
      <w:iCs/>
      <w:sz w:val="24"/>
      <w:szCs w:val="24"/>
      <w:lang w:eastAsia="zh-CN"/>
    </w:rPr>
  </w:style>
  <w:style w:type="character" w:customStyle="1" w:styleId="50">
    <w:name w:val="标题 5 字符"/>
    <w:basedOn w:val="a7"/>
    <w:link w:val="5"/>
    <w:uiPriority w:val="9"/>
    <w:rsid w:val="009F2A68"/>
    <w:rPr>
      <w:rFonts w:ascii="黑体" w:eastAsia="黑体" w:hAnsi="黑体" w:cstheme="majorBidi"/>
      <w:sz w:val="24"/>
      <w:szCs w:val="24"/>
      <w:lang w:eastAsia="zh-CN"/>
    </w:rPr>
  </w:style>
  <w:style w:type="character" w:customStyle="1" w:styleId="60">
    <w:name w:val="标题 6 字符"/>
    <w:basedOn w:val="a7"/>
    <w:link w:val="6"/>
    <w:uiPriority w:val="9"/>
    <w:rPr>
      <w:rFonts w:asciiTheme="majorHAnsi" w:eastAsiaTheme="majorEastAsia" w:hAnsiTheme="majorHAnsi" w:cstheme="majorBidi"/>
      <w:sz w:val="20"/>
      <w:szCs w:val="20"/>
      <w:lang w:eastAsia="zh-CN"/>
    </w:rPr>
  </w:style>
  <w:style w:type="character" w:customStyle="1" w:styleId="70">
    <w:name w:val="标题 7 字符"/>
    <w:basedOn w:val="a7"/>
    <w:link w:val="7"/>
    <w:uiPriority w:val="9"/>
    <w:rPr>
      <w:rFonts w:asciiTheme="majorHAnsi" w:eastAsiaTheme="majorEastAsia" w:hAnsiTheme="majorHAnsi" w:cstheme="majorBidi"/>
      <w:i/>
      <w:iCs/>
      <w:sz w:val="20"/>
      <w:szCs w:val="20"/>
      <w:lang w:eastAsia="zh-CN"/>
    </w:rPr>
  </w:style>
  <w:style w:type="character" w:customStyle="1" w:styleId="80">
    <w:name w:val="标题 8 字符"/>
    <w:basedOn w:val="a7"/>
    <w:link w:val="8"/>
    <w:uiPriority w:val="9"/>
    <w:semiHidden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  <w:lang w:eastAsia="zh-CN"/>
    </w:rPr>
  </w:style>
  <w:style w:type="character" w:customStyle="1" w:styleId="90">
    <w:name w:val="标题 9 字符"/>
    <w:basedOn w:val="a7"/>
    <w:link w:val="9"/>
    <w:uiPriority w:val="9"/>
    <w:semiHidden/>
    <w:rPr>
      <w:rFonts w:asciiTheme="majorHAnsi" w:eastAsiaTheme="majorEastAsia" w:hAnsiTheme="majorHAnsi" w:cstheme="majorBidi"/>
      <w:i/>
      <w:iCs/>
      <w:caps/>
      <w:sz w:val="18"/>
      <w:szCs w:val="18"/>
      <w:lang w:eastAsia="zh-CN"/>
    </w:rPr>
  </w:style>
  <w:style w:type="paragraph" w:styleId="aa">
    <w:name w:val="Title"/>
    <w:basedOn w:val="a6"/>
    <w:next w:val="a6"/>
    <w:link w:val="ab"/>
    <w:uiPriority w:val="10"/>
    <w:qFormat/>
    <w:rsid w:val="00053F04"/>
    <w:pPr>
      <w:spacing w:beforeLines="100" w:before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b">
    <w:name w:val="标题 字符"/>
    <w:basedOn w:val="a7"/>
    <w:link w:val="aa"/>
    <w:uiPriority w:val="10"/>
    <w:rsid w:val="00053F04"/>
    <w:rPr>
      <w:rFonts w:asciiTheme="majorHAnsi" w:eastAsiaTheme="majorEastAsia" w:hAnsiTheme="majorHAnsi" w:cstheme="majorBidi"/>
      <w:spacing w:val="-10"/>
      <w:kern w:val="28"/>
      <w:sz w:val="72"/>
      <w:szCs w:val="72"/>
      <w:lang w:eastAsia="zh-CN"/>
    </w:rPr>
  </w:style>
  <w:style w:type="paragraph" w:styleId="ac">
    <w:name w:val="Subtitle"/>
    <w:basedOn w:val="a6"/>
    <w:next w:val="a6"/>
    <w:link w:val="ad"/>
    <w:uiPriority w:val="11"/>
    <w:qFormat/>
    <w:pPr>
      <w:numPr>
        <w:ilvl w:val="1"/>
      </w:numPr>
      <w:ind w:firstLineChars="200" w:firstLine="480"/>
    </w:pPr>
    <w:rPr>
      <w:i/>
      <w:iCs/>
      <w:color w:val="5A5A5A" w:themeColor="text1" w:themeTint="A5"/>
    </w:rPr>
  </w:style>
  <w:style w:type="character" w:customStyle="1" w:styleId="ad">
    <w:name w:val="副标题 字符"/>
    <w:basedOn w:val="a7"/>
    <w:link w:val="ac"/>
    <w:uiPriority w:val="11"/>
    <w:rPr>
      <w:i/>
      <w:iCs/>
      <w:color w:val="5A5A5A" w:themeColor="text1" w:themeTint="A5"/>
    </w:rPr>
  </w:style>
  <w:style w:type="paragraph" w:styleId="ae">
    <w:name w:val="List Paragraph"/>
    <w:basedOn w:val="a6"/>
    <w:uiPriority w:val="34"/>
    <w:qFormat/>
    <w:pPr>
      <w:ind w:left="720"/>
      <w:contextualSpacing/>
    </w:pPr>
  </w:style>
  <w:style w:type="character" w:styleId="af">
    <w:name w:val="Subtle Reference"/>
    <w:basedOn w:val="a7"/>
    <w:uiPriority w:val="31"/>
    <w:qFormat/>
    <w:rPr>
      <w:smallCaps/>
      <w:color w:val="5A5A5A" w:themeColor="text1" w:themeTint="A5"/>
    </w:rPr>
  </w:style>
  <w:style w:type="character" w:styleId="af0">
    <w:name w:val="Subtle Emphasis"/>
    <w:basedOn w:val="a7"/>
    <w:uiPriority w:val="19"/>
    <w:qFormat/>
    <w:rPr>
      <w:i/>
      <w:iCs/>
      <w:color w:val="404040" w:themeColor="text1" w:themeTint="BF"/>
    </w:rPr>
  </w:style>
  <w:style w:type="character" w:styleId="af1">
    <w:name w:val="Emphasis"/>
    <w:basedOn w:val="a7"/>
    <w:uiPriority w:val="20"/>
    <w:qFormat/>
    <w:rPr>
      <w:i/>
      <w:iCs/>
    </w:rPr>
  </w:style>
  <w:style w:type="paragraph" w:styleId="af2">
    <w:name w:val="Quote"/>
    <w:basedOn w:val="a6"/>
    <w:next w:val="a6"/>
    <w:link w:val="af3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af3">
    <w:name w:val="引用 字符"/>
    <w:basedOn w:val="a7"/>
    <w:link w:val="af2"/>
    <w:uiPriority w:val="29"/>
    <w:rPr>
      <w:i/>
      <w:iCs/>
      <w:shd w:val="clear" w:color="auto" w:fill="F2F2F2" w:themeFill="background1" w:themeFillShade="F2"/>
    </w:rPr>
  </w:style>
  <w:style w:type="character" w:styleId="af4">
    <w:name w:val="Intense Emphasis"/>
    <w:basedOn w:val="a7"/>
    <w:uiPriority w:val="21"/>
    <w:qFormat/>
    <w:rPr>
      <w:i/>
      <w:iCs/>
      <w:color w:val="1CADE4" w:themeColor="accent1"/>
    </w:rPr>
  </w:style>
  <w:style w:type="paragraph" w:styleId="af5">
    <w:name w:val="Intense Quote"/>
    <w:basedOn w:val="a6"/>
    <w:next w:val="a6"/>
    <w:link w:val="af6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</w:pPr>
    <w:rPr>
      <w:i/>
      <w:iCs/>
    </w:rPr>
  </w:style>
  <w:style w:type="character" w:customStyle="1" w:styleId="af6">
    <w:name w:val="明显引用 字符"/>
    <w:basedOn w:val="a7"/>
    <w:link w:val="af5"/>
    <w:uiPriority w:val="30"/>
    <w:rPr>
      <w:i/>
      <w:iCs/>
      <w:shd w:val="clear" w:color="auto" w:fill="D1EEF9" w:themeFill="accent1" w:themeFillTint="33"/>
    </w:rPr>
  </w:style>
  <w:style w:type="paragraph" w:styleId="af7">
    <w:name w:val="No Spacing"/>
    <w:link w:val="af8"/>
    <w:uiPriority w:val="1"/>
    <w:qFormat/>
    <w:pPr>
      <w:spacing w:after="0" w:line="240" w:lineRule="auto"/>
    </w:pPr>
  </w:style>
  <w:style w:type="character" w:styleId="af9">
    <w:name w:val="Book Title"/>
    <w:basedOn w:val="a7"/>
    <w:uiPriority w:val="33"/>
    <w:qFormat/>
    <w:rPr>
      <w:b/>
      <w:bCs/>
      <w:i/>
      <w:iCs/>
      <w:spacing w:val="5"/>
    </w:rPr>
  </w:style>
  <w:style w:type="paragraph" w:styleId="afa">
    <w:name w:val="caption"/>
    <w:basedOn w:val="a6"/>
    <w:next w:val="a6"/>
    <w:uiPriority w:val="35"/>
    <w:unhideWhenUsed/>
    <w:qFormat/>
    <w:rsid w:val="006129AD"/>
    <w:pPr>
      <w:spacing w:beforeLines="100" w:before="240"/>
      <w:ind w:firstLineChars="0" w:firstLine="0"/>
      <w:jc w:val="center"/>
    </w:pPr>
    <w:rPr>
      <w:rFonts w:ascii="黑体" w:eastAsia="黑体" w:hAnsi="黑体"/>
      <w:iCs/>
    </w:rPr>
  </w:style>
  <w:style w:type="character" w:styleId="afb">
    <w:name w:val="Intense Reference"/>
    <w:basedOn w:val="a7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af8">
    <w:name w:val="无间隔 字符"/>
    <w:basedOn w:val="a7"/>
    <w:link w:val="af7"/>
    <w:uiPriority w:val="1"/>
  </w:style>
  <w:style w:type="character" w:styleId="afc">
    <w:name w:val="Strong"/>
    <w:basedOn w:val="a7"/>
    <w:uiPriority w:val="22"/>
    <w:qFormat/>
    <w:rPr>
      <w:b/>
      <w:bCs/>
    </w:rPr>
  </w:style>
  <w:style w:type="paragraph" w:styleId="TOC">
    <w:name w:val="TOC Heading"/>
    <w:basedOn w:val="1"/>
    <w:next w:val="a6"/>
    <w:uiPriority w:val="39"/>
    <w:semiHidden/>
    <w:unhideWhenUsed/>
    <w:qFormat/>
    <w:pPr>
      <w:outlineLvl w:val="9"/>
    </w:pPr>
  </w:style>
  <w:style w:type="paragraph" w:styleId="afd">
    <w:name w:val="header"/>
    <w:basedOn w:val="a6"/>
    <w:link w:val="afe"/>
    <w:uiPriority w:val="99"/>
    <w:unhideWhenUsed/>
    <w:rsid w:val="00575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e">
    <w:name w:val="页眉 字符"/>
    <w:basedOn w:val="a7"/>
    <w:link w:val="afd"/>
    <w:uiPriority w:val="99"/>
    <w:rsid w:val="00575809"/>
    <w:rPr>
      <w:rFonts w:ascii="宋体" w:eastAsia="宋体" w:hAnsi="宋体"/>
      <w:sz w:val="18"/>
      <w:szCs w:val="18"/>
      <w:lang w:eastAsia="zh-CN"/>
    </w:rPr>
  </w:style>
  <w:style w:type="paragraph" w:styleId="aff">
    <w:name w:val="footer"/>
    <w:basedOn w:val="a6"/>
    <w:link w:val="aff0"/>
    <w:uiPriority w:val="99"/>
    <w:unhideWhenUsed/>
    <w:rsid w:val="005758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0">
    <w:name w:val="页脚 字符"/>
    <w:basedOn w:val="a7"/>
    <w:link w:val="aff"/>
    <w:uiPriority w:val="99"/>
    <w:rsid w:val="00575809"/>
    <w:rPr>
      <w:rFonts w:ascii="宋体" w:eastAsia="宋体" w:hAnsi="宋体"/>
      <w:sz w:val="18"/>
      <w:szCs w:val="18"/>
      <w:lang w:eastAsia="zh-CN"/>
    </w:rPr>
  </w:style>
  <w:style w:type="table" w:styleId="aff1">
    <w:name w:val="Table Grid"/>
    <w:basedOn w:val="a8"/>
    <w:uiPriority w:val="59"/>
    <w:rsid w:val="00612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前言、引言标题"/>
    <w:next w:val="a6"/>
    <w:rsid w:val="00A60358"/>
    <w:pPr>
      <w:numPr>
        <w:numId w:val="2"/>
      </w:numPr>
      <w:shd w:val="clear" w:color="FFFFFF" w:fill="FFFFFF"/>
      <w:spacing w:before="640" w:after="560" w:line="240" w:lineRule="auto"/>
      <w:jc w:val="center"/>
      <w:outlineLvl w:val="0"/>
    </w:pPr>
    <w:rPr>
      <w:rFonts w:ascii="黑体" w:eastAsia="黑体" w:hAnsi="Times New Roman" w:cs="Times New Roman"/>
      <w:sz w:val="32"/>
      <w:szCs w:val="20"/>
      <w:lang w:eastAsia="zh-CN"/>
    </w:rPr>
  </w:style>
  <w:style w:type="paragraph" w:customStyle="1" w:styleId="a0">
    <w:name w:val="章标题"/>
    <w:next w:val="a6"/>
    <w:rsid w:val="00A60358"/>
    <w:pPr>
      <w:numPr>
        <w:ilvl w:val="1"/>
        <w:numId w:val="2"/>
      </w:numPr>
      <w:spacing w:before="50" w:after="50" w:line="240" w:lineRule="auto"/>
      <w:jc w:val="both"/>
      <w:outlineLvl w:val="1"/>
    </w:pPr>
    <w:rPr>
      <w:rFonts w:ascii="黑体" w:eastAsia="黑体" w:hAnsi="Times New Roman" w:cs="Times New Roman"/>
      <w:sz w:val="21"/>
      <w:szCs w:val="20"/>
      <w:lang w:eastAsia="zh-CN"/>
    </w:rPr>
  </w:style>
  <w:style w:type="paragraph" w:customStyle="1" w:styleId="a1">
    <w:name w:val="一级条标题"/>
    <w:basedOn w:val="a0"/>
    <w:next w:val="a6"/>
    <w:rsid w:val="00A60358"/>
    <w:pPr>
      <w:numPr>
        <w:ilvl w:val="2"/>
      </w:numPr>
      <w:spacing w:before="0" w:after="0"/>
      <w:outlineLvl w:val="2"/>
    </w:pPr>
  </w:style>
  <w:style w:type="paragraph" w:customStyle="1" w:styleId="a2">
    <w:name w:val="二级条标题"/>
    <w:basedOn w:val="a1"/>
    <w:next w:val="a6"/>
    <w:rsid w:val="00A60358"/>
    <w:pPr>
      <w:numPr>
        <w:ilvl w:val="3"/>
      </w:numPr>
      <w:tabs>
        <w:tab w:val="num" w:pos="360"/>
      </w:tabs>
      <w:outlineLvl w:val="3"/>
    </w:pPr>
  </w:style>
  <w:style w:type="paragraph" w:customStyle="1" w:styleId="a3">
    <w:name w:val="三级条标题"/>
    <w:basedOn w:val="a2"/>
    <w:next w:val="a6"/>
    <w:rsid w:val="00A60358"/>
    <w:pPr>
      <w:numPr>
        <w:ilvl w:val="4"/>
      </w:numPr>
      <w:tabs>
        <w:tab w:val="num" w:pos="360"/>
      </w:tabs>
      <w:outlineLvl w:val="4"/>
    </w:pPr>
  </w:style>
  <w:style w:type="paragraph" w:customStyle="1" w:styleId="a4">
    <w:name w:val="四级条标题"/>
    <w:basedOn w:val="a3"/>
    <w:next w:val="a6"/>
    <w:rsid w:val="00A60358"/>
    <w:pPr>
      <w:numPr>
        <w:ilvl w:val="5"/>
      </w:numPr>
      <w:tabs>
        <w:tab w:val="num" w:pos="360"/>
      </w:tabs>
      <w:outlineLvl w:val="5"/>
    </w:pPr>
  </w:style>
  <w:style w:type="paragraph" w:customStyle="1" w:styleId="a5">
    <w:name w:val="五级条标题"/>
    <w:basedOn w:val="a4"/>
    <w:next w:val="a6"/>
    <w:rsid w:val="00A60358"/>
    <w:pPr>
      <w:numPr>
        <w:ilvl w:val="6"/>
      </w:numPr>
      <w:tabs>
        <w:tab w:val="num" w:pos="360"/>
      </w:tabs>
      <w:outlineLvl w:val="6"/>
    </w:pPr>
  </w:style>
  <w:style w:type="paragraph" w:customStyle="1" w:styleId="aff2">
    <w:name w:val="标准段"/>
    <w:basedOn w:val="a6"/>
    <w:link w:val="Char"/>
    <w:rsid w:val="00A60358"/>
    <w:pPr>
      <w:widowControl w:val="0"/>
      <w:ind w:firstLine="420"/>
    </w:pPr>
    <w:rPr>
      <w:rFonts w:cs="宋体"/>
      <w:kern w:val="21"/>
      <w:sz w:val="21"/>
      <w:szCs w:val="20"/>
    </w:rPr>
  </w:style>
  <w:style w:type="character" w:customStyle="1" w:styleId="Char">
    <w:name w:val="标准段 Char"/>
    <w:basedOn w:val="a7"/>
    <w:link w:val="aff2"/>
    <w:rsid w:val="00A60358"/>
    <w:rPr>
      <w:rFonts w:ascii="宋体" w:eastAsia="宋体" w:hAnsi="宋体" w:cs="宋体"/>
      <w:kern w:val="21"/>
      <w:sz w:val="21"/>
      <w:szCs w:val="20"/>
      <w:lang w:eastAsia="zh-CN"/>
    </w:rPr>
  </w:style>
  <w:style w:type="paragraph" w:styleId="aff3">
    <w:name w:val="Balloon Text"/>
    <w:basedOn w:val="a6"/>
    <w:link w:val="aff4"/>
    <w:uiPriority w:val="99"/>
    <w:semiHidden/>
    <w:unhideWhenUsed/>
    <w:rsid w:val="00063CBA"/>
    <w:pPr>
      <w:spacing w:before="0" w:after="0" w:line="240" w:lineRule="auto"/>
    </w:pPr>
    <w:rPr>
      <w:sz w:val="18"/>
      <w:szCs w:val="18"/>
    </w:rPr>
  </w:style>
  <w:style w:type="character" w:customStyle="1" w:styleId="aff4">
    <w:name w:val="批注框文本 字符"/>
    <w:basedOn w:val="a7"/>
    <w:link w:val="aff3"/>
    <w:uiPriority w:val="99"/>
    <w:semiHidden/>
    <w:rsid w:val="00063CBA"/>
    <w:rPr>
      <w:rFonts w:ascii="宋体" w:eastAsia="宋体" w:hAnsi="宋体"/>
      <w:sz w:val="18"/>
      <w:szCs w:val="18"/>
      <w:lang w:eastAsia="zh-CN"/>
    </w:rPr>
  </w:style>
  <w:style w:type="character" w:styleId="aff5">
    <w:name w:val="annotation reference"/>
    <w:basedOn w:val="a7"/>
    <w:uiPriority w:val="99"/>
    <w:semiHidden/>
    <w:unhideWhenUsed/>
    <w:rsid w:val="003621C4"/>
    <w:rPr>
      <w:sz w:val="21"/>
      <w:szCs w:val="21"/>
    </w:rPr>
  </w:style>
  <w:style w:type="paragraph" w:styleId="aff6">
    <w:name w:val="annotation text"/>
    <w:basedOn w:val="a6"/>
    <w:link w:val="aff7"/>
    <w:uiPriority w:val="99"/>
    <w:semiHidden/>
    <w:unhideWhenUsed/>
    <w:rsid w:val="003621C4"/>
    <w:pPr>
      <w:jc w:val="left"/>
    </w:pPr>
  </w:style>
  <w:style w:type="character" w:customStyle="1" w:styleId="aff7">
    <w:name w:val="批注文字 字符"/>
    <w:basedOn w:val="a7"/>
    <w:link w:val="aff6"/>
    <w:uiPriority w:val="99"/>
    <w:semiHidden/>
    <w:rsid w:val="003621C4"/>
    <w:rPr>
      <w:rFonts w:ascii="宋体" w:eastAsia="宋体" w:hAnsi="宋体"/>
      <w:sz w:val="24"/>
      <w:szCs w:val="24"/>
      <w:lang w:eastAsia="zh-CN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3621C4"/>
    <w:rPr>
      <w:b/>
      <w:bCs/>
    </w:rPr>
  </w:style>
  <w:style w:type="character" w:customStyle="1" w:styleId="aff9">
    <w:name w:val="批注主题 字符"/>
    <w:basedOn w:val="aff7"/>
    <w:link w:val="aff8"/>
    <w:uiPriority w:val="99"/>
    <w:semiHidden/>
    <w:rsid w:val="003621C4"/>
    <w:rPr>
      <w:rFonts w:ascii="宋体" w:eastAsia="宋体" w:hAnsi="宋体"/>
      <w:b/>
      <w:bCs/>
      <w:sz w:val="24"/>
      <w:szCs w:val="24"/>
      <w:lang w:eastAsia="zh-CN"/>
    </w:rPr>
  </w:style>
  <w:style w:type="character" w:styleId="affa">
    <w:name w:val="Hyperlink"/>
    <w:basedOn w:val="a7"/>
    <w:uiPriority w:val="99"/>
    <w:unhideWhenUsed/>
    <w:rsid w:val="00E455B2"/>
    <w:rPr>
      <w:color w:val="0000FF"/>
      <w:u w:val="single"/>
    </w:rPr>
  </w:style>
  <w:style w:type="character" w:styleId="affb">
    <w:name w:val="Unresolved Mention"/>
    <w:basedOn w:val="a7"/>
    <w:uiPriority w:val="99"/>
    <w:semiHidden/>
    <w:unhideWhenUsed/>
    <w:rsid w:val="007012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Documents\Custom%20Office%20Templates\Smartspace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B11AE1-4DDA-489A-A39A-AC85143BA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Smartspace.dotx</Template>
  <TotalTime>2667</TotalTime>
  <Pages>47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产品设计（模板）</vt:lpstr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产品设计（模板）</dc:title>
  <dc:subject/>
  <dc:creator>LIU JUN QIANG</dc:creator>
  <cp:keywords/>
  <dc:description/>
  <cp:lastModifiedBy>Mg</cp:lastModifiedBy>
  <cp:revision>421</cp:revision>
  <cp:lastPrinted>2017-10-16T10:45:00Z</cp:lastPrinted>
  <dcterms:created xsi:type="dcterms:W3CDTF">2017-04-29T06:44:00Z</dcterms:created>
  <dcterms:modified xsi:type="dcterms:W3CDTF">2018-07-26T04:48:00Z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